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093" w:rsidRDefault="001D2093" w:rsidP="003F50D3">
      <w:pPr>
        <w:pStyle w:val="Main"/>
        <w:ind w:firstLine="567"/>
        <w:rPr>
          <w:lang w:val="ru-RU"/>
        </w:rPr>
      </w:pPr>
    </w:p>
    <w:p w:rsidR="00AB7200" w:rsidRDefault="00C03806">
      <w:pPr>
        <w:pStyle w:val="13"/>
        <w:tabs>
          <w:tab w:val="right" w:leader="dot" w:pos="10195"/>
        </w:tabs>
        <w:rPr>
          <w:rFonts w:asciiTheme="minorHAnsi" w:eastAsiaTheme="minorEastAsia" w:hAnsiTheme="minorHAnsi" w:cstheme="minorBidi"/>
          <w:b w:val="0"/>
          <w:noProof/>
          <w:sz w:val="22"/>
          <w:szCs w:val="22"/>
          <w:lang w:val="en-US" w:eastAsia="en-US"/>
        </w:rPr>
      </w:pPr>
      <w:r w:rsidRPr="00C03806">
        <w:fldChar w:fldCharType="begin"/>
      </w:r>
      <w:r w:rsidR="002B64C1">
        <w:instrText xml:space="preserve"> TOC \o "1-5" \n \h \z \u </w:instrText>
      </w:r>
      <w:r w:rsidRPr="00C03806">
        <w:fldChar w:fldCharType="separate"/>
      </w:r>
      <w:hyperlink w:anchor="_Toc515770787" w:history="1">
        <w:r w:rsidR="00AB7200" w:rsidRPr="00246A87">
          <w:rPr>
            <w:rStyle w:val="a8"/>
            <w:noProof/>
          </w:rPr>
          <w:t>18. Структуры и другие типы данных.</w:t>
        </w:r>
      </w:hyperlink>
    </w:p>
    <w:p w:rsidR="00AB7200" w:rsidRDefault="00C03806">
      <w:pPr>
        <w:pStyle w:val="22"/>
        <w:tabs>
          <w:tab w:val="right" w:leader="dot" w:pos="10195"/>
        </w:tabs>
        <w:rPr>
          <w:rFonts w:asciiTheme="minorHAnsi" w:eastAsiaTheme="minorEastAsia" w:hAnsiTheme="minorHAnsi" w:cstheme="minorBidi"/>
          <w:b w:val="0"/>
          <w:noProof/>
          <w:sz w:val="22"/>
          <w:szCs w:val="22"/>
          <w:lang w:val="en-US" w:eastAsia="en-US"/>
        </w:rPr>
      </w:pPr>
      <w:hyperlink w:anchor="_Toc515770788" w:history="1">
        <w:r w:rsidR="00AB7200" w:rsidRPr="00246A87">
          <w:rPr>
            <w:rStyle w:val="a8"/>
            <w:noProof/>
          </w:rPr>
          <w:t>18.1. Структуры С и C++.</w:t>
        </w:r>
      </w:hyperlink>
    </w:p>
    <w:p w:rsidR="00AB7200" w:rsidRDefault="00C03806">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789" w:history="1">
        <w:r w:rsidR="00AB7200" w:rsidRPr="00246A87">
          <w:rPr>
            <w:rStyle w:val="a8"/>
            <w:noProof/>
          </w:rPr>
          <w:t>18.1.1. Структуры С и C++: синтаксис и правила.</w:t>
        </w:r>
      </w:hyperlink>
    </w:p>
    <w:p w:rsidR="00AB7200" w:rsidRDefault="00C03806">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790" w:history="1">
        <w:r w:rsidR="00AB7200" w:rsidRPr="00246A87">
          <w:rPr>
            <w:rStyle w:val="a8"/>
            <w:noProof/>
          </w:rPr>
          <w:t>18.1.2. Создание простой структуры. Типовая задача 2 – инвентаризация книг.</w:t>
        </w:r>
      </w:hyperlink>
    </w:p>
    <w:p w:rsidR="00AB7200" w:rsidRDefault="00C03806">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791" w:history="1">
        <w:r w:rsidR="00AB7200" w:rsidRPr="00246A87">
          <w:rPr>
            <w:rStyle w:val="a8"/>
            <w:noProof/>
          </w:rPr>
          <w:t>18.1.3. Создание простой структуры. Типовая задача 2 – учет катеров.</w:t>
        </w:r>
      </w:hyperlink>
    </w:p>
    <w:p w:rsidR="00AB7200" w:rsidRDefault="00C03806">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792" w:history="1">
        <w:r w:rsidR="00AB7200" w:rsidRPr="00246A87">
          <w:rPr>
            <w:rStyle w:val="a8"/>
            <w:noProof/>
          </w:rPr>
          <w:t>18.1.4. Структуры C++: расширения синтаксиса и правил.</w:t>
        </w:r>
      </w:hyperlink>
    </w:p>
    <w:p w:rsidR="00AB7200" w:rsidRDefault="00C03806">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793" w:history="1">
        <w:r w:rsidR="00AB7200" w:rsidRPr="00246A87">
          <w:rPr>
            <w:rStyle w:val="a8"/>
            <w:noProof/>
          </w:rPr>
          <w:t>18.1.5. Доступ к элементам структуры.</w:t>
        </w:r>
      </w:hyperlink>
    </w:p>
    <w:p w:rsidR="00AB7200" w:rsidRDefault="00C03806">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794" w:history="1">
        <w:r w:rsidR="00AB7200" w:rsidRPr="00246A87">
          <w:rPr>
            <w:rStyle w:val="a8"/>
            <w:noProof/>
          </w:rPr>
          <w:t>18.1.6. Инициализация структуры.</w:t>
        </w:r>
      </w:hyperlink>
    </w:p>
    <w:p w:rsidR="00AB7200" w:rsidRDefault="00C03806">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795" w:history="1">
        <w:r w:rsidR="00AB7200" w:rsidRPr="00246A87">
          <w:rPr>
            <w:rStyle w:val="a8"/>
            <w:noProof/>
          </w:rPr>
          <w:t>18.1.7. Передача структур в функции.</w:t>
        </w:r>
      </w:hyperlink>
    </w:p>
    <w:p w:rsidR="00AB7200" w:rsidRDefault="00C03806">
      <w:pPr>
        <w:pStyle w:val="22"/>
        <w:tabs>
          <w:tab w:val="right" w:leader="dot" w:pos="10195"/>
        </w:tabs>
        <w:rPr>
          <w:rFonts w:asciiTheme="minorHAnsi" w:eastAsiaTheme="minorEastAsia" w:hAnsiTheme="minorHAnsi" w:cstheme="minorBidi"/>
          <w:b w:val="0"/>
          <w:noProof/>
          <w:sz w:val="22"/>
          <w:szCs w:val="22"/>
          <w:lang w:val="en-US" w:eastAsia="en-US"/>
        </w:rPr>
      </w:pPr>
      <w:hyperlink w:anchor="_Toc515770796" w:history="1">
        <w:r w:rsidR="00AB7200" w:rsidRPr="00246A87">
          <w:rPr>
            <w:rStyle w:val="a8"/>
            <w:noProof/>
          </w:rPr>
          <w:t>18.2. Массив структур.</w:t>
        </w:r>
      </w:hyperlink>
    </w:p>
    <w:p w:rsidR="00AB7200" w:rsidRDefault="00C03806">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797" w:history="1">
        <w:r w:rsidR="00AB7200" w:rsidRPr="00246A87">
          <w:rPr>
            <w:rStyle w:val="a8"/>
            <w:noProof/>
          </w:rPr>
          <w:t>18.2.1. Описание массива структур.</w:t>
        </w:r>
      </w:hyperlink>
    </w:p>
    <w:p w:rsidR="00AB7200" w:rsidRDefault="00C03806">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798" w:history="1">
        <w:r w:rsidR="00AB7200" w:rsidRPr="00246A87">
          <w:rPr>
            <w:rStyle w:val="a8"/>
            <w:noProof/>
          </w:rPr>
          <w:t>18.2.2. Определение элементов массива структур.</w:t>
        </w:r>
      </w:hyperlink>
    </w:p>
    <w:p w:rsidR="00AB7200" w:rsidRDefault="00C03806">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799" w:history="1">
        <w:r w:rsidR="00AB7200" w:rsidRPr="00246A87">
          <w:rPr>
            <w:rStyle w:val="a8"/>
            <w:noProof/>
          </w:rPr>
          <w:t>18.2.3. Масив структур. Типовая задача 2.</w:t>
        </w:r>
      </w:hyperlink>
    </w:p>
    <w:p w:rsidR="00AB7200" w:rsidRDefault="00C03806">
      <w:pPr>
        <w:pStyle w:val="22"/>
        <w:tabs>
          <w:tab w:val="right" w:leader="dot" w:pos="10195"/>
        </w:tabs>
        <w:rPr>
          <w:rFonts w:asciiTheme="minorHAnsi" w:eastAsiaTheme="minorEastAsia" w:hAnsiTheme="minorHAnsi" w:cstheme="minorBidi"/>
          <w:b w:val="0"/>
          <w:noProof/>
          <w:sz w:val="22"/>
          <w:szCs w:val="22"/>
          <w:lang w:val="en-US" w:eastAsia="en-US"/>
        </w:rPr>
      </w:pPr>
      <w:hyperlink w:anchor="_Toc515770800" w:history="1">
        <w:r w:rsidR="00AB7200" w:rsidRPr="00246A87">
          <w:rPr>
            <w:rStyle w:val="a8"/>
            <w:noProof/>
          </w:rPr>
          <w:t>18.3. Вложенные структуры.</w:t>
        </w:r>
      </w:hyperlink>
    </w:p>
    <w:p w:rsidR="00AB7200" w:rsidRDefault="00C03806">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801" w:history="1">
        <w:r w:rsidR="00AB7200" w:rsidRPr="00246A87">
          <w:rPr>
            <w:rStyle w:val="a8"/>
            <w:noProof/>
          </w:rPr>
          <w:t>18.3.1. Структуры внутри структур. Типовая задача 2.</w:t>
        </w:r>
      </w:hyperlink>
    </w:p>
    <w:p w:rsidR="00AB7200" w:rsidRDefault="00C03806">
      <w:pPr>
        <w:pStyle w:val="22"/>
        <w:tabs>
          <w:tab w:val="right" w:leader="dot" w:pos="10195"/>
        </w:tabs>
        <w:rPr>
          <w:rFonts w:asciiTheme="minorHAnsi" w:eastAsiaTheme="minorEastAsia" w:hAnsiTheme="minorHAnsi" w:cstheme="minorBidi"/>
          <w:b w:val="0"/>
          <w:noProof/>
          <w:sz w:val="22"/>
          <w:szCs w:val="22"/>
          <w:lang w:val="en-US" w:eastAsia="en-US"/>
        </w:rPr>
      </w:pPr>
      <w:hyperlink w:anchor="_Toc515770802" w:history="1">
        <w:r w:rsidR="00AB7200" w:rsidRPr="00246A87">
          <w:rPr>
            <w:rStyle w:val="a8"/>
            <w:noProof/>
          </w:rPr>
          <w:t>18.4. Использование указателей на структуры.</w:t>
        </w:r>
      </w:hyperlink>
    </w:p>
    <w:p w:rsidR="00AB7200" w:rsidRDefault="00C03806">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803" w:history="1">
        <w:r w:rsidR="00AB7200" w:rsidRPr="00246A87">
          <w:rPr>
            <w:rStyle w:val="a8"/>
            <w:noProof/>
          </w:rPr>
          <w:t>18.4.1. Описание и инициализация указателя на структуру.</w:t>
        </w:r>
      </w:hyperlink>
    </w:p>
    <w:p w:rsidR="00AB7200" w:rsidRDefault="00C03806">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804" w:history="1">
        <w:r w:rsidR="00AB7200" w:rsidRPr="00246A87">
          <w:rPr>
            <w:rStyle w:val="a8"/>
            <w:noProof/>
          </w:rPr>
          <w:t>18.4.2. Доступ к элементу структуры при помощи указателя.</w:t>
        </w:r>
      </w:hyperlink>
    </w:p>
    <w:p w:rsidR="00AB7200" w:rsidRDefault="00C03806">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805" w:history="1">
        <w:r w:rsidR="00AB7200" w:rsidRPr="00246A87">
          <w:rPr>
            <w:rStyle w:val="a8"/>
            <w:noProof/>
          </w:rPr>
          <w:t>18.4.3. Использование указателя. Типовая задача 2:</w:t>
        </w:r>
      </w:hyperlink>
    </w:p>
    <w:p w:rsidR="00AB7200" w:rsidRDefault="00C03806">
      <w:pPr>
        <w:pStyle w:val="22"/>
        <w:tabs>
          <w:tab w:val="right" w:leader="dot" w:pos="10195"/>
        </w:tabs>
        <w:rPr>
          <w:rFonts w:asciiTheme="minorHAnsi" w:eastAsiaTheme="minorEastAsia" w:hAnsiTheme="minorHAnsi" w:cstheme="minorBidi"/>
          <w:b w:val="0"/>
          <w:noProof/>
          <w:sz w:val="22"/>
          <w:szCs w:val="22"/>
          <w:lang w:val="en-US" w:eastAsia="en-US"/>
        </w:rPr>
      </w:pPr>
      <w:hyperlink w:anchor="_Toc515770806" w:history="1">
        <w:r w:rsidR="00AB7200" w:rsidRPr="00246A87">
          <w:rPr>
            <w:rStyle w:val="a8"/>
            <w:noProof/>
          </w:rPr>
          <w:t>18.5. Структуры и функции.</w:t>
        </w:r>
      </w:hyperlink>
    </w:p>
    <w:p w:rsidR="00AB7200" w:rsidRDefault="00C03806">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807" w:history="1">
        <w:r w:rsidR="00AB7200" w:rsidRPr="00246A87">
          <w:rPr>
            <w:rStyle w:val="a8"/>
            <w:noProof/>
          </w:rPr>
          <w:t>18.5.1. Передача структур по</w:t>
        </w:r>
        <w:r w:rsidR="00AB7200" w:rsidRPr="00246A87">
          <w:rPr>
            <w:rStyle w:val="a8"/>
            <w:noProof/>
            <w:lang w:val="en-US"/>
          </w:rPr>
          <w:t xml:space="preserve"> значению</w:t>
        </w:r>
        <w:r w:rsidR="00AB7200" w:rsidRPr="00246A87">
          <w:rPr>
            <w:rStyle w:val="a8"/>
            <w:noProof/>
          </w:rPr>
          <w:t>.</w:t>
        </w:r>
      </w:hyperlink>
    </w:p>
    <w:p w:rsidR="00AB7200" w:rsidRDefault="00C03806">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808" w:history="1">
        <w:r w:rsidR="00AB7200" w:rsidRPr="00246A87">
          <w:rPr>
            <w:rStyle w:val="a8"/>
            <w:noProof/>
          </w:rPr>
          <w:t>18.5.2. Передача структур посредством указателей.</w:t>
        </w:r>
      </w:hyperlink>
    </w:p>
    <w:p w:rsidR="00AB7200" w:rsidRDefault="00C03806">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809" w:history="1">
        <w:r w:rsidR="00AB7200" w:rsidRPr="00246A87">
          <w:rPr>
            <w:rStyle w:val="a8"/>
            <w:noProof/>
          </w:rPr>
          <w:t>18.5.3. Передача структур посредством ссылок.</w:t>
        </w:r>
      </w:hyperlink>
    </w:p>
    <w:p w:rsidR="00AB7200" w:rsidRDefault="00C03806">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810" w:history="1">
        <w:r w:rsidR="00AB7200" w:rsidRPr="00246A87">
          <w:rPr>
            <w:rStyle w:val="a8"/>
            <w:noProof/>
          </w:rPr>
          <w:t>18.5.4. Передача элементов структуры.</w:t>
        </w:r>
      </w:hyperlink>
    </w:p>
    <w:p w:rsidR="00AB7200" w:rsidRDefault="00C03806">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811" w:history="1">
        <w:r w:rsidR="00AB7200" w:rsidRPr="00246A87">
          <w:rPr>
            <w:rStyle w:val="a8"/>
            <w:noProof/>
          </w:rPr>
          <w:t>18.5.5. Передача массива структур.</w:t>
        </w:r>
      </w:hyperlink>
    </w:p>
    <w:p w:rsidR="00AB7200" w:rsidRDefault="00C03806">
      <w:pPr>
        <w:pStyle w:val="42"/>
        <w:tabs>
          <w:tab w:val="right" w:leader="dot" w:pos="10195"/>
        </w:tabs>
        <w:rPr>
          <w:rFonts w:asciiTheme="minorHAnsi" w:eastAsiaTheme="minorEastAsia" w:hAnsiTheme="minorHAnsi" w:cstheme="minorBidi"/>
          <w:b w:val="0"/>
          <w:noProof/>
          <w:sz w:val="22"/>
          <w:szCs w:val="22"/>
          <w:lang w:val="en-US" w:eastAsia="en-US"/>
        </w:rPr>
      </w:pPr>
      <w:hyperlink w:anchor="_Toc515770812" w:history="1">
        <w:r w:rsidR="00AB7200" w:rsidRPr="00246A87">
          <w:rPr>
            <w:rStyle w:val="a8"/>
            <w:noProof/>
          </w:rPr>
          <w:t>18.5.5.1. Передача информации о структурах функциям. Использование массива. Типовая задача 2 на С.</w:t>
        </w:r>
      </w:hyperlink>
    </w:p>
    <w:p w:rsidR="00AB7200" w:rsidRDefault="00C03806">
      <w:pPr>
        <w:pStyle w:val="42"/>
        <w:tabs>
          <w:tab w:val="right" w:leader="dot" w:pos="10195"/>
        </w:tabs>
        <w:rPr>
          <w:rFonts w:asciiTheme="minorHAnsi" w:eastAsiaTheme="minorEastAsia" w:hAnsiTheme="minorHAnsi" w:cstheme="minorBidi"/>
          <w:b w:val="0"/>
          <w:noProof/>
          <w:sz w:val="22"/>
          <w:szCs w:val="22"/>
          <w:lang w:val="en-US" w:eastAsia="en-US"/>
        </w:rPr>
      </w:pPr>
      <w:hyperlink w:anchor="_Toc515770813" w:history="1">
        <w:r w:rsidR="00AB7200" w:rsidRPr="00246A87">
          <w:rPr>
            <w:rStyle w:val="a8"/>
            <w:noProof/>
          </w:rPr>
          <w:t>18.5.5.2. Передача информации о структурах функциям. Использование массива. Типовая задача 2 на C++.</w:t>
        </w:r>
      </w:hyperlink>
    </w:p>
    <w:p w:rsidR="00AB7200" w:rsidRDefault="00C03806">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814" w:history="1">
        <w:r w:rsidR="00AB7200" w:rsidRPr="00246A87">
          <w:rPr>
            <w:rStyle w:val="a8"/>
            <w:noProof/>
          </w:rPr>
          <w:t>18.5.6. Функция – член структуры</w:t>
        </w:r>
      </w:hyperlink>
    </w:p>
    <w:p w:rsidR="00AB7200" w:rsidRDefault="00C03806">
      <w:pPr>
        <w:pStyle w:val="42"/>
        <w:tabs>
          <w:tab w:val="right" w:leader="dot" w:pos="10195"/>
        </w:tabs>
        <w:rPr>
          <w:rFonts w:asciiTheme="minorHAnsi" w:eastAsiaTheme="minorEastAsia" w:hAnsiTheme="minorHAnsi" w:cstheme="minorBidi"/>
          <w:b w:val="0"/>
          <w:noProof/>
          <w:sz w:val="22"/>
          <w:szCs w:val="22"/>
          <w:lang w:val="en-US" w:eastAsia="en-US"/>
        </w:rPr>
      </w:pPr>
      <w:hyperlink w:anchor="_Toc515770815" w:history="1">
        <w:r w:rsidR="00AB7200" w:rsidRPr="00246A87">
          <w:rPr>
            <w:rStyle w:val="a8"/>
            <w:noProof/>
          </w:rPr>
          <w:t>18.5.6.1. Особенность возврата const.</w:t>
        </w:r>
      </w:hyperlink>
    </w:p>
    <w:p w:rsidR="00AB7200" w:rsidRDefault="00C03806">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816" w:history="1">
        <w:r w:rsidR="00AB7200" w:rsidRPr="00246A87">
          <w:rPr>
            <w:rStyle w:val="a8"/>
            <w:noProof/>
          </w:rPr>
          <w:t>18.5.7. Возврат структуры из функции</w:t>
        </w:r>
      </w:hyperlink>
    </w:p>
    <w:p w:rsidR="00AB7200" w:rsidRDefault="00C03806">
      <w:pPr>
        <w:pStyle w:val="22"/>
        <w:tabs>
          <w:tab w:val="right" w:leader="dot" w:pos="10195"/>
        </w:tabs>
        <w:rPr>
          <w:rFonts w:asciiTheme="minorHAnsi" w:eastAsiaTheme="minorEastAsia" w:hAnsiTheme="minorHAnsi" w:cstheme="minorBidi"/>
          <w:b w:val="0"/>
          <w:noProof/>
          <w:sz w:val="22"/>
          <w:szCs w:val="22"/>
          <w:lang w:val="en-US" w:eastAsia="en-US"/>
        </w:rPr>
      </w:pPr>
      <w:hyperlink w:anchor="_Toc515770817" w:history="1">
        <w:r w:rsidR="00AB7200" w:rsidRPr="00246A87">
          <w:rPr>
            <w:rStyle w:val="a8"/>
            <w:noProof/>
          </w:rPr>
          <w:t>18.6. Структуры и битовые поля.</w:t>
        </w:r>
      </w:hyperlink>
    </w:p>
    <w:p w:rsidR="00AB7200" w:rsidRDefault="00C03806">
      <w:pPr>
        <w:pStyle w:val="22"/>
        <w:tabs>
          <w:tab w:val="right" w:leader="dot" w:pos="10195"/>
        </w:tabs>
        <w:rPr>
          <w:rFonts w:asciiTheme="minorHAnsi" w:eastAsiaTheme="minorEastAsia" w:hAnsiTheme="minorHAnsi" w:cstheme="minorBidi"/>
          <w:b w:val="0"/>
          <w:noProof/>
          <w:sz w:val="22"/>
          <w:szCs w:val="22"/>
          <w:lang w:val="en-US" w:eastAsia="en-US"/>
        </w:rPr>
      </w:pPr>
      <w:hyperlink w:anchor="_Toc515770818" w:history="1">
        <w:r w:rsidR="00AB7200" w:rsidRPr="00246A87">
          <w:rPr>
            <w:rStyle w:val="a8"/>
            <w:noProof/>
          </w:rPr>
          <w:t>18.7. Структуры. Их дальнейшее использование.</w:t>
        </w:r>
      </w:hyperlink>
    </w:p>
    <w:p w:rsidR="00AB7200" w:rsidRDefault="00C03806">
      <w:pPr>
        <w:pStyle w:val="22"/>
        <w:tabs>
          <w:tab w:val="right" w:leader="dot" w:pos="10195"/>
        </w:tabs>
        <w:rPr>
          <w:rFonts w:asciiTheme="minorHAnsi" w:eastAsiaTheme="minorEastAsia" w:hAnsiTheme="minorHAnsi" w:cstheme="minorBidi"/>
          <w:b w:val="0"/>
          <w:noProof/>
          <w:sz w:val="22"/>
          <w:szCs w:val="22"/>
          <w:lang w:val="en-US" w:eastAsia="en-US"/>
        </w:rPr>
      </w:pPr>
      <w:hyperlink w:anchor="_Toc515770819" w:history="1">
        <w:r w:rsidR="00AB7200" w:rsidRPr="00246A87">
          <w:rPr>
            <w:rStyle w:val="a8"/>
            <w:noProof/>
          </w:rPr>
          <w:t>18.8. Объединения.</w:t>
        </w:r>
      </w:hyperlink>
    </w:p>
    <w:p w:rsidR="00AB7200" w:rsidRDefault="00C03806">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820" w:history="1">
        <w:r w:rsidR="00AB7200" w:rsidRPr="00246A87">
          <w:rPr>
            <w:rStyle w:val="a8"/>
            <w:noProof/>
          </w:rPr>
          <w:t>18.8.1. Объединения: синтаксис и правила.</w:t>
        </w:r>
      </w:hyperlink>
    </w:p>
    <w:p w:rsidR="00AB7200" w:rsidRDefault="00C03806">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821" w:history="1">
        <w:r w:rsidR="00AB7200" w:rsidRPr="00246A87">
          <w:rPr>
            <w:rStyle w:val="a8"/>
            <w:noProof/>
          </w:rPr>
          <w:t>18.8.2. Создание простого объединения.</w:t>
        </w:r>
      </w:hyperlink>
    </w:p>
    <w:p w:rsidR="00AB7200" w:rsidRDefault="00C03806">
      <w:pPr>
        <w:pStyle w:val="22"/>
        <w:tabs>
          <w:tab w:val="right" w:leader="dot" w:pos="10195"/>
        </w:tabs>
        <w:rPr>
          <w:rFonts w:asciiTheme="minorHAnsi" w:eastAsiaTheme="minorEastAsia" w:hAnsiTheme="minorHAnsi" w:cstheme="minorBidi"/>
          <w:b w:val="0"/>
          <w:noProof/>
          <w:sz w:val="22"/>
          <w:szCs w:val="22"/>
          <w:lang w:val="en-US" w:eastAsia="en-US"/>
        </w:rPr>
      </w:pPr>
      <w:hyperlink w:anchor="_Toc515770822" w:history="1">
        <w:r w:rsidR="00AB7200" w:rsidRPr="00246A87">
          <w:rPr>
            <w:rStyle w:val="a8"/>
            <w:noProof/>
          </w:rPr>
          <w:t>18.9. Вспомогательные средства.</w:t>
        </w:r>
      </w:hyperlink>
    </w:p>
    <w:p w:rsidR="00AB7200" w:rsidRDefault="00C03806">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823" w:history="1">
        <w:r w:rsidR="00AB7200" w:rsidRPr="00246A87">
          <w:rPr>
            <w:rStyle w:val="a8"/>
            <w:noProof/>
          </w:rPr>
          <w:t>18.9.1. Использование typedef.</w:t>
        </w:r>
      </w:hyperlink>
    </w:p>
    <w:p w:rsidR="00AB7200" w:rsidRDefault="00C03806">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824" w:history="1">
        <w:r w:rsidR="00AB7200" w:rsidRPr="00246A87">
          <w:rPr>
            <w:rStyle w:val="a8"/>
            <w:noProof/>
          </w:rPr>
          <w:t>18.9.2. Использование enum.</w:t>
        </w:r>
      </w:hyperlink>
    </w:p>
    <w:p w:rsidR="00AB7200" w:rsidRDefault="00C03806">
      <w:pPr>
        <w:pStyle w:val="22"/>
        <w:tabs>
          <w:tab w:val="right" w:leader="dot" w:pos="10195"/>
        </w:tabs>
        <w:rPr>
          <w:rFonts w:asciiTheme="minorHAnsi" w:eastAsiaTheme="minorEastAsia" w:hAnsiTheme="minorHAnsi" w:cstheme="minorBidi"/>
          <w:b w:val="0"/>
          <w:noProof/>
          <w:sz w:val="22"/>
          <w:szCs w:val="22"/>
          <w:lang w:val="en-US" w:eastAsia="en-US"/>
        </w:rPr>
      </w:pPr>
      <w:hyperlink w:anchor="_Toc515770825" w:history="1">
        <w:r w:rsidR="00AB7200" w:rsidRPr="00246A87">
          <w:rPr>
            <w:rStyle w:val="a8"/>
            <w:noProof/>
          </w:rPr>
          <w:t>18.10. Сложные формы данных.</w:t>
        </w:r>
      </w:hyperlink>
    </w:p>
    <w:p w:rsidR="00AB7200" w:rsidRDefault="00C03806">
      <w:pPr>
        <w:pStyle w:val="22"/>
        <w:tabs>
          <w:tab w:val="right" w:leader="dot" w:pos="10195"/>
        </w:tabs>
        <w:rPr>
          <w:rFonts w:asciiTheme="minorHAnsi" w:eastAsiaTheme="minorEastAsia" w:hAnsiTheme="minorHAnsi" w:cstheme="minorBidi"/>
          <w:b w:val="0"/>
          <w:noProof/>
          <w:sz w:val="22"/>
          <w:szCs w:val="22"/>
          <w:lang w:val="en-US" w:eastAsia="en-US"/>
        </w:rPr>
      </w:pPr>
      <w:hyperlink w:anchor="_Toc515770826" w:history="1">
        <w:r w:rsidR="00AB7200" w:rsidRPr="00246A87">
          <w:rPr>
            <w:rStyle w:val="a8"/>
            <w:noProof/>
          </w:rPr>
          <w:t>18.11. Функции работы с датой и временем.</w:t>
        </w:r>
      </w:hyperlink>
    </w:p>
    <w:p w:rsidR="002B64C1" w:rsidRDefault="00C03806" w:rsidP="003F50D3">
      <w:pPr>
        <w:pStyle w:val="Main"/>
        <w:ind w:firstLine="567"/>
      </w:pPr>
      <w:r>
        <w:rPr>
          <w:lang w:val="ru-RU"/>
        </w:rPr>
        <w:fldChar w:fldCharType="end"/>
      </w:r>
    </w:p>
    <w:p w:rsidR="002B64C1" w:rsidRPr="00376276" w:rsidRDefault="002B64C1" w:rsidP="00573E8B">
      <w:pPr>
        <w:pStyle w:val="11"/>
        <w:numPr>
          <w:ilvl w:val="0"/>
          <w:numId w:val="14"/>
        </w:numPr>
        <w:spacing w:before="0" w:after="0"/>
      </w:pPr>
      <w:bookmarkStart w:id="0" w:name="_Toc305222123"/>
      <w:bookmarkStart w:id="1" w:name="_Toc515770787"/>
      <w:r>
        <w:t>Структуры и другие типы данных</w:t>
      </w:r>
      <w:r w:rsidRPr="00376276">
        <w:t>.</w:t>
      </w:r>
      <w:bookmarkEnd w:id="0"/>
      <w:bookmarkEnd w:id="1"/>
    </w:p>
    <w:p w:rsidR="002B64C1" w:rsidRPr="00375FDB" w:rsidRDefault="002B64C1" w:rsidP="002B64C1">
      <w:pPr>
        <w:pStyle w:val="Main"/>
        <w:rPr>
          <w:lang w:val="ru-RU"/>
        </w:rPr>
      </w:pPr>
      <w:r w:rsidRPr="00375FDB">
        <w:rPr>
          <w:lang w:val="ru-RU"/>
        </w:rPr>
        <w:t>Успех программы часто зависит от удачного выбора способа представления данных, с которыми она должна работать. В этом отношении языку Си очень повезло (и не случайно), так как он обладает очень мощными средствами представления сложных данных. Этот тип данных, называемых «структурой», не только достаточно гибок для представления разнообразных данных, но, кроме того, он позволяет пользователю создавать новые типы. Если вы знакомы с «записями» языка Паскаль, вам должны быть удобны структуры.</w:t>
      </w:r>
    </w:p>
    <w:p w:rsidR="002B64C1" w:rsidRPr="00375FDB" w:rsidRDefault="002B64C1" w:rsidP="002B64C1">
      <w:pPr>
        <w:pStyle w:val="Main"/>
        <w:rPr>
          <w:lang w:val="ru-RU"/>
        </w:rPr>
      </w:pPr>
      <w:r w:rsidRPr="00375FDB">
        <w:rPr>
          <w:lang w:val="ru-RU"/>
        </w:rPr>
        <w:t>Здесь вы познакомитесь с несколькими сложными типами С и C++, такими как структуры, объединения и битовые поля, а также с некоторыми другими темами. Вы узнаете, как создавать и использовать структуры в программах, как передавать структуры в функции при помощи указателей на структуры, как создавать и использовать объединения; также вы познакомитесь с другими важными средствами, такими как typedef и перечисляемые типы (enum).</w:t>
      </w:r>
    </w:p>
    <w:p w:rsidR="002B64C1" w:rsidRPr="00375FDB" w:rsidRDefault="002B64C1" w:rsidP="002B64C1">
      <w:pPr>
        <w:pStyle w:val="Main"/>
        <w:rPr>
          <w:lang w:val="ru-RU"/>
        </w:rPr>
      </w:pPr>
      <w:r w:rsidRPr="00375FDB">
        <w:rPr>
          <w:lang w:val="ru-RU"/>
        </w:rPr>
        <w:t>Основное внимание здесь уделено двум важным средствам, общим для С и C++: структурам и объединениям</w:t>
      </w:r>
      <w:r w:rsidRPr="00531569">
        <w:rPr>
          <w:highlight w:val="yellow"/>
          <w:lang w:val="ru-RU"/>
        </w:rPr>
        <w:t>. Структура С или C++ аналогична массиву или вектору тесно связанных атрибутов.</w:t>
      </w:r>
      <w:r w:rsidRPr="00375FDB">
        <w:rPr>
          <w:lang w:val="ru-RU"/>
        </w:rPr>
        <w:t xml:space="preserve"> Однако, в отличие от массива или вектора структура позволяет иметь смешанные атрибуты различных типов данных.</w:t>
      </w:r>
    </w:p>
    <w:p w:rsidR="002B64C1" w:rsidRPr="00375FDB" w:rsidRDefault="002B64C1" w:rsidP="002B64C1">
      <w:pPr>
        <w:pStyle w:val="Main"/>
        <w:rPr>
          <w:lang w:val="ru-RU"/>
        </w:rPr>
      </w:pPr>
      <w:r w:rsidRPr="00375FDB">
        <w:rPr>
          <w:lang w:val="ru-RU"/>
        </w:rPr>
        <w:t xml:space="preserve">Структуры очень важны в С и C++, они являются предшественниками более совершенного типа C++, называемого классом. После детального знакомства со структурами намного проще разбираться с классами C++. Это объясняется тем, что </w:t>
      </w:r>
      <w:r w:rsidRPr="00531569">
        <w:rPr>
          <w:highlight w:val="yellow"/>
          <w:lang w:val="ru-RU"/>
        </w:rPr>
        <w:t>классы C++ содержат и дополняют многие свойства структур</w:t>
      </w:r>
      <w:r w:rsidRPr="00375FDB">
        <w:rPr>
          <w:lang w:val="ru-RU"/>
        </w:rPr>
        <w:t>.</w:t>
      </w:r>
    </w:p>
    <w:p w:rsidR="002B64C1" w:rsidRPr="00375FDB" w:rsidRDefault="002B64C1" w:rsidP="002B64C1">
      <w:pPr>
        <w:pStyle w:val="Main"/>
        <w:rPr>
          <w:lang w:val="ru-RU"/>
        </w:rPr>
      </w:pPr>
      <w:r w:rsidRPr="00375FDB">
        <w:rPr>
          <w:lang w:val="ru-RU"/>
        </w:rPr>
        <w:t xml:space="preserve">Еще один сложный тип, </w:t>
      </w:r>
      <w:r w:rsidRPr="00531569">
        <w:rPr>
          <w:highlight w:val="yellow"/>
          <w:lang w:val="ru-RU"/>
        </w:rPr>
        <w:t>объединения, позволяет хранить различные типы данных в одной области памяти</w:t>
      </w:r>
      <w:r w:rsidRPr="00375FDB">
        <w:rPr>
          <w:lang w:val="ru-RU"/>
        </w:rPr>
        <w:t>. Эти сложные типы данных служат основой для большинства программ электронных таблиц и баз данных.</w:t>
      </w:r>
    </w:p>
    <w:p w:rsidR="002B64C1" w:rsidRPr="00375FDB" w:rsidRDefault="002B64C1" w:rsidP="002B64C1">
      <w:pPr>
        <w:pStyle w:val="Main"/>
        <w:rPr>
          <w:lang w:val="ru-RU"/>
        </w:rPr>
      </w:pPr>
      <w:r w:rsidRPr="00375FDB">
        <w:rPr>
          <w:lang w:val="ru-RU"/>
        </w:rPr>
        <w:lastRenderedPageBreak/>
        <w:t>В последующем вы узнаете, как создавать простые структуры и массивы структур, как передавать структуры и массивы структур в функции и как обращаться к элементам структуры при помощи указателей.</w:t>
      </w:r>
    </w:p>
    <w:p w:rsidR="002B64C1" w:rsidRPr="00375FDB" w:rsidRDefault="002B64C1" w:rsidP="002B64C1">
      <w:pPr>
        <w:pStyle w:val="Main"/>
        <w:rPr>
          <w:lang w:val="ru-RU"/>
        </w:rPr>
      </w:pPr>
    </w:p>
    <w:p w:rsidR="002B64C1" w:rsidRPr="002B64C1" w:rsidRDefault="002B64C1" w:rsidP="00573E8B">
      <w:pPr>
        <w:pStyle w:val="2"/>
        <w:keepNext w:val="0"/>
        <w:numPr>
          <w:ilvl w:val="1"/>
          <w:numId w:val="15"/>
        </w:numPr>
        <w:spacing w:before="0" w:after="0"/>
        <w:ind w:left="426" w:firstLine="0"/>
        <w:rPr>
          <w:i w:val="0"/>
          <w:sz w:val="20"/>
          <w:szCs w:val="20"/>
        </w:rPr>
      </w:pPr>
      <w:bookmarkStart w:id="2" w:name="_Toc305222124"/>
      <w:bookmarkStart w:id="3" w:name="_Toc515770788"/>
      <w:bookmarkStart w:id="4" w:name="AP0791801"/>
      <w:r w:rsidRPr="002B64C1">
        <w:rPr>
          <w:i w:val="0"/>
          <w:sz w:val="20"/>
          <w:szCs w:val="20"/>
        </w:rPr>
        <w:t>Структуры С и C++.</w:t>
      </w:r>
      <w:bookmarkEnd w:id="2"/>
      <w:bookmarkEnd w:id="3"/>
    </w:p>
    <w:bookmarkEnd w:id="4"/>
    <w:p w:rsidR="002B64C1" w:rsidRPr="00375FDB" w:rsidRDefault="002B64C1" w:rsidP="002B64C1">
      <w:pPr>
        <w:pStyle w:val="Main"/>
        <w:rPr>
          <w:spacing w:val="-3"/>
        </w:rPr>
      </w:pPr>
      <w:r w:rsidRPr="002B64C1">
        <w:rPr>
          <w:lang w:val="ru-RU"/>
        </w:rPr>
        <w:t xml:space="preserve">Структурированные данные весьма распространены в повседневной жизни. </w:t>
      </w:r>
      <w:r w:rsidRPr="002B64C1">
        <w:rPr>
          <w:highlight w:val="yellow"/>
          <w:lang w:val="ru-RU"/>
        </w:rPr>
        <w:t>Картотека, содержащая адреса знакомых, номера телефонов и прочую информацию, является структурой связанных атрибутов. Список любимых компакт-дисков или пластинок также является структурой; каталог диска — структура.</w:t>
      </w:r>
      <w:r w:rsidRPr="002B64C1">
        <w:rPr>
          <w:lang w:val="ru-RU"/>
        </w:rPr>
        <w:t xml:space="preserve"> В этих примерах используются структуры, но что же это такое? </w:t>
      </w:r>
      <w:r w:rsidRPr="002B64C1">
        <w:rPr>
          <w:highlight w:val="yellow"/>
          <w:lang w:val="ru-RU"/>
        </w:rPr>
        <w:t>Структуру буквально можно рассматривать как набор переменных различных типов, образующих единый объект</w:t>
      </w:r>
      <w:r w:rsidRPr="002B64C1">
        <w:rPr>
          <w:lang w:val="ru-RU"/>
        </w:rPr>
        <w:t xml:space="preserve">. </w:t>
      </w:r>
      <w:r w:rsidRPr="00375FDB">
        <w:t>Этот отдельный объект и является структурой</w:t>
      </w:r>
      <w:r w:rsidRPr="00375FDB">
        <w:rPr>
          <w:spacing w:val="-3"/>
        </w:rPr>
        <w:t>.</w:t>
      </w:r>
    </w:p>
    <w:p w:rsidR="002B64C1" w:rsidRPr="00375FDB" w:rsidRDefault="002B64C1" w:rsidP="002B64C1">
      <w:pPr>
        <w:pStyle w:val="Main"/>
        <w:rPr>
          <w:spacing w:val="-3"/>
        </w:rPr>
      </w:pPr>
    </w:p>
    <w:p w:rsidR="002B64C1" w:rsidRPr="002B64C1" w:rsidRDefault="002B64C1" w:rsidP="002B64C1">
      <w:pPr>
        <w:pStyle w:val="3"/>
        <w:keepNext w:val="0"/>
        <w:spacing w:before="0" w:after="0"/>
        <w:ind w:left="709" w:firstLine="0"/>
        <w:rPr>
          <w:sz w:val="20"/>
          <w:szCs w:val="20"/>
        </w:rPr>
      </w:pPr>
      <w:bookmarkStart w:id="5" w:name="_Toc305222125"/>
      <w:bookmarkStart w:id="6" w:name="_Toc515770789"/>
      <w:r w:rsidRPr="002B64C1">
        <w:rPr>
          <w:sz w:val="20"/>
          <w:szCs w:val="20"/>
        </w:rPr>
        <w:t>Структуры С и C++: синтаксис и правила.</w:t>
      </w:r>
      <w:bookmarkEnd w:id="5"/>
      <w:bookmarkEnd w:id="6"/>
    </w:p>
    <w:p w:rsidR="002B64C1" w:rsidRDefault="002B64C1" w:rsidP="002B64C1">
      <w:pPr>
        <w:pStyle w:val="Main"/>
        <w:rPr>
          <w:lang w:val="ru-RU"/>
        </w:rPr>
      </w:pPr>
      <w:r w:rsidRPr="002B64C1">
        <w:rPr>
          <w:highlight w:val="yellow"/>
          <w:lang w:val="ru-RU"/>
        </w:rPr>
        <w:t xml:space="preserve">В языках С или </w:t>
      </w:r>
      <w:r w:rsidRPr="00531569">
        <w:rPr>
          <w:highlight w:val="yellow"/>
        </w:rPr>
        <w:t>C</w:t>
      </w:r>
      <w:r w:rsidRPr="002B64C1">
        <w:rPr>
          <w:highlight w:val="yellow"/>
          <w:lang w:val="ru-RU"/>
        </w:rPr>
        <w:t xml:space="preserve">++ структура создается при помощи ключевого слова </w:t>
      </w:r>
      <w:r w:rsidRPr="00531569">
        <w:rPr>
          <w:highlight w:val="yellow"/>
        </w:rPr>
        <w:t>struct</w:t>
      </w:r>
      <w:r w:rsidRPr="002B64C1">
        <w:rPr>
          <w:highlight w:val="yellow"/>
          <w:lang w:val="ru-RU"/>
        </w:rPr>
        <w:t xml:space="preserve">, за которым следуют </w:t>
      </w:r>
      <w:bookmarkStart w:id="7" w:name="АР01801"/>
      <w:r w:rsidRPr="002B64C1">
        <w:rPr>
          <w:highlight w:val="yellow"/>
          <w:lang w:val="ru-RU"/>
        </w:rPr>
        <w:t xml:space="preserve">необязательное поле тега </w:t>
      </w:r>
      <w:bookmarkEnd w:id="7"/>
      <w:r w:rsidRPr="002B64C1">
        <w:rPr>
          <w:highlight w:val="yellow"/>
          <w:lang w:val="ru-RU"/>
        </w:rPr>
        <w:t>(</w:t>
      </w:r>
      <w:r w:rsidRPr="00531569">
        <w:rPr>
          <w:highlight w:val="yellow"/>
        </w:rPr>
        <w:t>tag</w:t>
      </w:r>
      <w:r w:rsidRPr="002B64C1">
        <w:rPr>
          <w:highlight w:val="yellow"/>
          <w:lang w:val="ru-RU"/>
        </w:rPr>
        <w:t>) и список элементов структуры. Поле тега используется для создания других переменных данного структурного типа.</w:t>
      </w:r>
      <w:r w:rsidRPr="002B64C1">
        <w:rPr>
          <w:lang w:val="ru-RU"/>
        </w:rPr>
        <w:t xml:space="preserve"> Синтаксис структуры с необязательным полем тега выглядит следующим образом:</w:t>
      </w:r>
    </w:p>
    <w:p w:rsidR="002B64C1" w:rsidRPr="00ED0A61" w:rsidRDefault="002B64C1" w:rsidP="002B64C1">
      <w:pPr>
        <w:pStyle w:val="Main"/>
        <w:rPr>
          <w:lang w:val="ru-RU"/>
        </w:rPr>
      </w:pPr>
    </w:p>
    <w:p w:rsidR="002B64C1" w:rsidRPr="002B64C1" w:rsidRDefault="002B64C1" w:rsidP="002B64C1">
      <w:pPr>
        <w:pStyle w:val="Program"/>
        <w:rPr>
          <w:lang w:val="ru-RU"/>
        </w:rPr>
      </w:pPr>
      <w:r w:rsidRPr="00321F20">
        <w:rPr>
          <w:color w:val="0000FF"/>
        </w:rPr>
        <w:t>struct</w:t>
      </w:r>
      <w:r w:rsidRPr="002B64C1">
        <w:rPr>
          <w:lang w:val="ru-RU"/>
        </w:rPr>
        <w:t xml:space="preserve"> поле_тега {</w:t>
      </w:r>
    </w:p>
    <w:p w:rsidR="002B64C1" w:rsidRPr="002B64C1" w:rsidRDefault="002B64C1" w:rsidP="002B64C1">
      <w:pPr>
        <w:pStyle w:val="Program"/>
        <w:rPr>
          <w:lang w:val="ru-RU"/>
        </w:rPr>
      </w:pPr>
      <w:r w:rsidRPr="002B64C1">
        <w:rPr>
          <w:lang w:val="ru-RU"/>
        </w:rPr>
        <w:tab/>
      </w:r>
      <w:r w:rsidRPr="002B64C1">
        <w:rPr>
          <w:color w:val="0000FF"/>
          <w:lang w:val="ru-RU"/>
        </w:rPr>
        <w:t>тип_элемента</w:t>
      </w:r>
      <w:r w:rsidRPr="002B64C1">
        <w:rPr>
          <w:lang w:val="ru-RU"/>
        </w:rPr>
        <w:t xml:space="preserve"> элемент 1;</w:t>
      </w:r>
    </w:p>
    <w:p w:rsidR="002B64C1" w:rsidRPr="002B64C1" w:rsidRDefault="002B64C1" w:rsidP="002B64C1">
      <w:pPr>
        <w:pStyle w:val="Program"/>
        <w:rPr>
          <w:lang w:val="ru-RU"/>
        </w:rPr>
      </w:pPr>
      <w:r w:rsidRPr="002B64C1">
        <w:rPr>
          <w:lang w:val="ru-RU"/>
        </w:rPr>
        <w:tab/>
      </w:r>
      <w:r w:rsidRPr="002B64C1">
        <w:rPr>
          <w:color w:val="0000FF"/>
          <w:lang w:val="ru-RU"/>
        </w:rPr>
        <w:t>тип_элемента</w:t>
      </w:r>
      <w:r w:rsidRPr="002B64C1">
        <w:rPr>
          <w:lang w:val="ru-RU"/>
        </w:rPr>
        <w:t xml:space="preserve"> элемент 2;</w:t>
      </w:r>
    </w:p>
    <w:p w:rsidR="002B64C1" w:rsidRPr="002B64C1" w:rsidRDefault="002B64C1" w:rsidP="002B64C1">
      <w:pPr>
        <w:pStyle w:val="Program"/>
        <w:rPr>
          <w:lang w:val="ru-RU"/>
        </w:rPr>
      </w:pPr>
      <w:r w:rsidRPr="002B64C1">
        <w:rPr>
          <w:lang w:val="ru-RU"/>
        </w:rPr>
        <w:tab/>
      </w:r>
      <w:r w:rsidRPr="002B64C1">
        <w:rPr>
          <w:color w:val="0000FF"/>
          <w:lang w:val="ru-RU"/>
        </w:rPr>
        <w:t>тип_элемента</w:t>
      </w:r>
      <w:r w:rsidRPr="002B64C1">
        <w:rPr>
          <w:lang w:val="ru-RU"/>
        </w:rPr>
        <w:t xml:space="preserve"> элемент З;</w:t>
      </w:r>
    </w:p>
    <w:p w:rsidR="002B64C1" w:rsidRPr="002B64C1" w:rsidRDefault="002B64C1" w:rsidP="002B64C1">
      <w:pPr>
        <w:pStyle w:val="Program"/>
        <w:rPr>
          <w:lang w:val="ru-RU"/>
        </w:rPr>
      </w:pPr>
      <w:r w:rsidRPr="002B64C1">
        <w:rPr>
          <w:lang w:val="ru-RU"/>
        </w:rPr>
        <w:tab/>
        <w:t>...</w:t>
      </w:r>
    </w:p>
    <w:p w:rsidR="002B64C1" w:rsidRPr="002B64C1" w:rsidRDefault="002B64C1" w:rsidP="002B64C1">
      <w:pPr>
        <w:pStyle w:val="Program"/>
        <w:rPr>
          <w:lang w:val="ru-RU"/>
        </w:rPr>
      </w:pPr>
      <w:r w:rsidRPr="002B64C1">
        <w:rPr>
          <w:lang w:val="ru-RU"/>
        </w:rPr>
        <w:tab/>
        <w:t>...</w:t>
      </w:r>
    </w:p>
    <w:p w:rsidR="002B64C1" w:rsidRPr="002B64C1" w:rsidRDefault="002B64C1" w:rsidP="002B64C1">
      <w:pPr>
        <w:pStyle w:val="Program"/>
        <w:rPr>
          <w:lang w:val="ru-RU"/>
        </w:rPr>
      </w:pPr>
      <w:r w:rsidRPr="002B64C1">
        <w:rPr>
          <w:lang w:val="ru-RU"/>
        </w:rPr>
        <w:tab/>
        <w:t>...</w:t>
      </w:r>
    </w:p>
    <w:p w:rsidR="002B64C1" w:rsidRPr="002B64C1" w:rsidRDefault="002B64C1" w:rsidP="002B64C1">
      <w:pPr>
        <w:pStyle w:val="Program"/>
        <w:rPr>
          <w:lang w:val="ru-RU"/>
        </w:rPr>
      </w:pPr>
      <w:r w:rsidRPr="002B64C1">
        <w:rPr>
          <w:lang w:val="ru-RU"/>
        </w:rPr>
        <w:tab/>
      </w:r>
      <w:r w:rsidRPr="002B64C1">
        <w:rPr>
          <w:color w:val="0000FF"/>
          <w:lang w:val="ru-RU"/>
        </w:rPr>
        <w:t>тип_элемента</w:t>
      </w:r>
      <w:r w:rsidRPr="002B64C1">
        <w:rPr>
          <w:lang w:val="ru-RU"/>
        </w:rPr>
        <w:t xml:space="preserve">_элемент </w:t>
      </w:r>
      <w:r w:rsidRPr="00375FDB">
        <w:t>N</w:t>
      </w:r>
      <w:r w:rsidRPr="002B64C1">
        <w:rPr>
          <w:lang w:val="ru-RU"/>
        </w:rPr>
        <w:t>;</w:t>
      </w:r>
    </w:p>
    <w:p w:rsidR="002B64C1" w:rsidRPr="002B64C1" w:rsidRDefault="002B64C1" w:rsidP="002B64C1">
      <w:pPr>
        <w:pStyle w:val="Program"/>
        <w:rPr>
          <w:lang w:val="ru-RU"/>
        </w:rPr>
      </w:pPr>
      <w:r w:rsidRPr="002B64C1">
        <w:rPr>
          <w:lang w:val="ru-RU"/>
        </w:rPr>
        <w:t>};</w:t>
      </w:r>
    </w:p>
    <w:p w:rsidR="002B64C1" w:rsidRPr="002B64C1" w:rsidRDefault="002B64C1" w:rsidP="002B64C1">
      <w:pPr>
        <w:pStyle w:val="Main"/>
        <w:rPr>
          <w:lang w:val="ru-RU"/>
        </w:rPr>
      </w:pPr>
    </w:p>
    <w:p w:rsidR="002B64C1" w:rsidRDefault="002B64C1" w:rsidP="002B64C1">
      <w:pPr>
        <w:pStyle w:val="Main"/>
        <w:rPr>
          <w:lang w:val="ru-RU"/>
        </w:rPr>
      </w:pPr>
      <w:r w:rsidRPr="003E7B94">
        <w:rPr>
          <w:lang w:val="ru-RU"/>
        </w:rPr>
        <w:t xml:space="preserve">Описание структуры заканчивается точкой с запятой, поскольку на самом деле оно является оператором С и </w:t>
      </w:r>
      <w:r>
        <w:t>C</w:t>
      </w:r>
      <w:r w:rsidRPr="003E7B94">
        <w:rPr>
          <w:lang w:val="ru-RU"/>
        </w:rPr>
        <w:t>++.</w:t>
      </w:r>
    </w:p>
    <w:p w:rsidR="002B64C1" w:rsidRDefault="002B64C1" w:rsidP="002B64C1">
      <w:pPr>
        <w:pStyle w:val="Main"/>
        <w:rPr>
          <w:lang w:val="ru-RU"/>
        </w:rPr>
      </w:pPr>
    </w:p>
    <w:p w:rsidR="002B64C1" w:rsidRPr="005F55B6" w:rsidRDefault="002B64C1" w:rsidP="002B64C1">
      <w:pPr>
        <w:pStyle w:val="Program"/>
      </w:pPr>
      <w:r w:rsidRPr="005F55B6">
        <w:rPr>
          <w:color w:val="0000FF"/>
        </w:rPr>
        <w:t>struct</w:t>
      </w:r>
      <w:r w:rsidRPr="005F55B6">
        <w:t xml:space="preserve"> stuff {</w:t>
      </w:r>
    </w:p>
    <w:p w:rsidR="002B64C1" w:rsidRPr="005F55B6" w:rsidRDefault="002B64C1" w:rsidP="002B64C1">
      <w:pPr>
        <w:pStyle w:val="Program"/>
      </w:pPr>
      <w:r w:rsidRPr="005F55B6">
        <w:tab/>
      </w:r>
      <w:r w:rsidRPr="005F55B6">
        <w:tab/>
      </w:r>
      <w:r w:rsidRPr="005F55B6">
        <w:tab/>
      </w:r>
      <w:r w:rsidRPr="005F55B6">
        <w:rPr>
          <w:color w:val="0000FF"/>
        </w:rPr>
        <w:t>int</w:t>
      </w:r>
      <w:r w:rsidRPr="005F55B6">
        <w:t xml:space="preserve"> numb;</w:t>
      </w:r>
    </w:p>
    <w:p w:rsidR="002B64C1" w:rsidRPr="005F55B6" w:rsidRDefault="002B64C1" w:rsidP="002B64C1">
      <w:pPr>
        <w:pStyle w:val="Program"/>
      </w:pPr>
      <w:r w:rsidRPr="005F55B6">
        <w:tab/>
      </w:r>
      <w:r w:rsidRPr="005F55B6">
        <w:tab/>
      </w:r>
      <w:r w:rsidRPr="005F55B6">
        <w:tab/>
      </w:r>
      <w:r w:rsidRPr="005F55B6">
        <w:rPr>
          <w:color w:val="0000FF"/>
        </w:rPr>
        <w:t>char</w:t>
      </w:r>
      <w:r w:rsidRPr="005F55B6">
        <w:t xml:space="preserve"> code [4];</w:t>
      </w:r>
    </w:p>
    <w:p w:rsidR="002B64C1" w:rsidRPr="00375FDB" w:rsidRDefault="002B64C1" w:rsidP="002B64C1">
      <w:pPr>
        <w:pStyle w:val="Program"/>
        <w:rPr>
          <w:lang w:val="ru-RU"/>
        </w:rPr>
      </w:pPr>
      <w:r w:rsidRPr="005F55B6">
        <w:tab/>
      </w:r>
      <w:r w:rsidRPr="005F55B6">
        <w:tab/>
      </w:r>
      <w:r w:rsidRPr="005F55B6">
        <w:tab/>
      </w:r>
      <w:r w:rsidRPr="00827A20">
        <w:rPr>
          <w:color w:val="0000FF"/>
          <w:lang w:val="ru-RU"/>
        </w:rPr>
        <w:t>float</w:t>
      </w:r>
      <w:r w:rsidRPr="00375FDB">
        <w:rPr>
          <w:lang w:val="ru-RU"/>
        </w:rPr>
        <w:t xml:space="preserve"> cost;</w:t>
      </w:r>
    </w:p>
    <w:p w:rsidR="002B64C1" w:rsidRPr="00375FDB" w:rsidRDefault="002B64C1" w:rsidP="002B64C1">
      <w:pPr>
        <w:pStyle w:val="Program"/>
        <w:rPr>
          <w:lang w:val="ru-RU"/>
        </w:rPr>
      </w:pPr>
      <w:r w:rsidRPr="00375FDB">
        <w:rPr>
          <w:lang w:val="ru-RU"/>
        </w:rPr>
        <w:t>};</w:t>
      </w:r>
    </w:p>
    <w:p w:rsidR="002B64C1" w:rsidRPr="00C90302" w:rsidRDefault="002B64C1" w:rsidP="002B64C1">
      <w:pPr>
        <w:pStyle w:val="Main"/>
        <w:ind w:firstLine="0"/>
        <w:jc w:val="center"/>
        <w:rPr>
          <w:lang w:val="ru-RU"/>
        </w:rPr>
      </w:pPr>
    </w:p>
    <w:p w:rsidR="002B64C1" w:rsidRPr="00C90302" w:rsidRDefault="002B64C1" w:rsidP="002B64C1">
      <w:pPr>
        <w:pStyle w:val="Main"/>
        <w:ind w:firstLine="0"/>
        <w:jc w:val="center"/>
        <w:rPr>
          <w:lang w:val="ru-RU"/>
        </w:rPr>
      </w:pPr>
      <w:r>
        <w:rPr>
          <w:noProof/>
          <w:lang w:val="ru-RU" w:eastAsia="ru-RU"/>
        </w:rPr>
        <w:drawing>
          <wp:inline distT="0" distB="0" distL="0" distR="0">
            <wp:extent cx="3377565" cy="1351280"/>
            <wp:effectExtent l="0" t="0" r="0" b="0"/>
            <wp:docPr id="2" name="Рисунок 2" descr="15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15_01"/>
                    <pic:cNvPicPr>
                      <a:picLocks noChangeAspect="1" noChangeArrowheads="1"/>
                    </pic:cNvPicPr>
                  </pic:nvPicPr>
                  <pic:blipFill>
                    <a:blip r:embed="rId8" cstate="print"/>
                    <a:srcRect/>
                    <a:stretch>
                      <a:fillRect/>
                    </a:stretch>
                  </pic:blipFill>
                  <pic:spPr bwMode="auto">
                    <a:xfrm>
                      <a:off x="0" y="0"/>
                      <a:ext cx="3377565" cy="1351280"/>
                    </a:xfrm>
                    <a:prstGeom prst="rect">
                      <a:avLst/>
                    </a:prstGeom>
                    <a:noFill/>
                    <a:ln w="9525">
                      <a:noFill/>
                      <a:miter lim="800000"/>
                      <a:headEnd/>
                      <a:tailEnd/>
                    </a:ln>
                  </pic:spPr>
                </pic:pic>
              </a:graphicData>
            </a:graphic>
          </wp:inline>
        </w:drawing>
      </w:r>
    </w:p>
    <w:p w:rsidR="002B64C1" w:rsidRPr="00C90302" w:rsidRDefault="002B64C1" w:rsidP="002B64C1">
      <w:pPr>
        <w:pStyle w:val="Main"/>
        <w:ind w:firstLine="0"/>
        <w:jc w:val="center"/>
        <w:rPr>
          <w:lang w:val="ru-RU"/>
        </w:rPr>
      </w:pPr>
    </w:p>
    <w:p w:rsidR="002B64C1" w:rsidRDefault="002B64C1" w:rsidP="002B64C1">
      <w:pPr>
        <w:pStyle w:val="Main"/>
        <w:rPr>
          <w:lang w:val="ru-RU"/>
        </w:rPr>
      </w:pPr>
    </w:p>
    <w:p w:rsidR="002B64C1" w:rsidRPr="00D279EB" w:rsidRDefault="002B64C1" w:rsidP="002B64C1">
      <w:pPr>
        <w:pStyle w:val="Main"/>
        <w:rPr>
          <w:lang w:val="ru-RU"/>
        </w:rPr>
      </w:pPr>
      <w:r w:rsidRPr="00531569">
        <w:rPr>
          <w:highlight w:val="yellow"/>
          <w:lang w:val="ru-RU"/>
        </w:rPr>
        <w:t>Долее в примерах будет использоваться две структуры (упрощенная типовая задача 1) и  подобная следующей (типовая задача 2)</w:t>
      </w:r>
      <w:r w:rsidRPr="00D279EB">
        <w:rPr>
          <w:lang w:val="ru-RU"/>
        </w:rPr>
        <w:t>:</w:t>
      </w:r>
    </w:p>
    <w:p w:rsidR="002B64C1" w:rsidRPr="00D279EB" w:rsidRDefault="002B64C1" w:rsidP="002B64C1">
      <w:pPr>
        <w:pStyle w:val="Main"/>
        <w:rPr>
          <w:lang w:val="ru-RU"/>
        </w:rPr>
      </w:pPr>
    </w:p>
    <w:p w:rsidR="002B64C1" w:rsidRPr="00827A20" w:rsidRDefault="002B64C1" w:rsidP="002B64C1">
      <w:pPr>
        <w:pStyle w:val="Program"/>
        <w:rPr>
          <w:color w:val="008000"/>
        </w:rPr>
      </w:pPr>
      <w:r w:rsidRPr="00827A20">
        <w:rPr>
          <w:color w:val="0000FF"/>
        </w:rPr>
        <w:t>struct</w:t>
      </w:r>
      <w:r w:rsidRPr="00375FDB">
        <w:t xml:space="preserve"> stboat {</w:t>
      </w:r>
      <w:r w:rsidRPr="00375FDB">
        <w:tab/>
      </w:r>
      <w:r w:rsidRPr="00827A20">
        <w:rPr>
          <w:color w:val="008000"/>
        </w:rPr>
        <w:t>// катер</w:t>
      </w:r>
    </w:p>
    <w:p w:rsidR="002B64C1" w:rsidRPr="00827A20" w:rsidRDefault="002B64C1" w:rsidP="002B64C1">
      <w:pPr>
        <w:pStyle w:val="Program"/>
        <w:rPr>
          <w:color w:val="008000"/>
        </w:rPr>
      </w:pPr>
      <w:r w:rsidRPr="00375FDB">
        <w:tab/>
      </w:r>
      <w:r w:rsidRPr="00827A20">
        <w:rPr>
          <w:color w:val="0000FF"/>
        </w:rPr>
        <w:t>char</w:t>
      </w:r>
      <w:r w:rsidRPr="00375FDB">
        <w:t xml:space="preserve"> sztype [iSTRING15 + iNULL_CHAR];</w:t>
      </w:r>
      <w:r w:rsidRPr="00375FDB">
        <w:tab/>
      </w:r>
      <w:r w:rsidRPr="00827A20">
        <w:rPr>
          <w:color w:val="008000"/>
        </w:rPr>
        <w:t>//тип</w:t>
      </w:r>
    </w:p>
    <w:p w:rsidR="002B64C1" w:rsidRPr="00375FDB" w:rsidRDefault="002B64C1" w:rsidP="002B64C1">
      <w:pPr>
        <w:pStyle w:val="Program"/>
      </w:pPr>
      <w:r w:rsidRPr="00827A20">
        <w:rPr>
          <w:color w:val="0000FF"/>
        </w:rPr>
        <w:tab/>
        <w:t>char</w:t>
      </w:r>
      <w:r w:rsidRPr="00375FDB">
        <w:t xml:space="preserve"> szmodel[iSTRING15 + iNULL_CHAR];</w:t>
      </w:r>
      <w:r w:rsidRPr="00375FDB">
        <w:tab/>
      </w:r>
      <w:r w:rsidRPr="00827A20">
        <w:rPr>
          <w:color w:val="008000"/>
        </w:rPr>
        <w:t>//модель</w:t>
      </w:r>
    </w:p>
    <w:p w:rsidR="002B64C1" w:rsidRPr="00827A20" w:rsidRDefault="002B64C1" w:rsidP="002B64C1">
      <w:pPr>
        <w:pStyle w:val="Program"/>
        <w:rPr>
          <w:color w:val="008000"/>
        </w:rPr>
      </w:pPr>
      <w:r w:rsidRPr="00375FDB">
        <w:tab/>
      </w:r>
      <w:r w:rsidRPr="00827A20">
        <w:rPr>
          <w:color w:val="0000FF"/>
        </w:rPr>
        <w:t>char</w:t>
      </w:r>
      <w:r w:rsidRPr="00375FDB">
        <w:t xml:space="preserve"> sztitle[iSTRING20 + iNULL_CHAR];</w:t>
      </w:r>
      <w:r w:rsidRPr="00375FDB">
        <w:tab/>
      </w:r>
      <w:r w:rsidRPr="00827A20">
        <w:rPr>
          <w:color w:val="008000"/>
        </w:rPr>
        <w:t>//бортовой номер</w:t>
      </w:r>
    </w:p>
    <w:p w:rsidR="002B64C1" w:rsidRPr="00827A20" w:rsidRDefault="002B64C1" w:rsidP="002B64C1">
      <w:pPr>
        <w:pStyle w:val="Program"/>
        <w:rPr>
          <w:color w:val="008000"/>
        </w:rPr>
      </w:pPr>
      <w:r w:rsidRPr="00827A20">
        <w:rPr>
          <w:color w:val="0000FF"/>
        </w:rPr>
        <w:tab/>
        <w:t>int</w:t>
      </w:r>
      <w:r w:rsidRPr="00375FDB">
        <w:t xml:space="preserve"> iyear;</w:t>
      </w:r>
      <w:r w:rsidRPr="00375FDB">
        <w:tab/>
      </w:r>
      <w:r w:rsidRPr="00375FDB">
        <w:tab/>
      </w:r>
      <w:r w:rsidRPr="00827A20">
        <w:rPr>
          <w:color w:val="008000"/>
        </w:rPr>
        <w:t>// год выпуска</w:t>
      </w:r>
    </w:p>
    <w:p w:rsidR="002B64C1" w:rsidRPr="00827A20" w:rsidRDefault="002B64C1" w:rsidP="002B64C1">
      <w:pPr>
        <w:pStyle w:val="Program"/>
        <w:rPr>
          <w:color w:val="008000"/>
        </w:rPr>
      </w:pPr>
      <w:r w:rsidRPr="00827A20">
        <w:rPr>
          <w:color w:val="0000FF"/>
        </w:rPr>
        <w:tab/>
        <w:t>long int</w:t>
      </w:r>
      <w:r w:rsidRPr="00375FDB">
        <w:t xml:space="preserve"> lmotor_hours;</w:t>
      </w:r>
      <w:r w:rsidRPr="00375FDB">
        <w:tab/>
      </w:r>
      <w:r w:rsidRPr="00827A20">
        <w:rPr>
          <w:color w:val="008000"/>
        </w:rPr>
        <w:t>// ресурс двигателя</w:t>
      </w:r>
    </w:p>
    <w:p w:rsidR="002B64C1" w:rsidRPr="002B64C1" w:rsidRDefault="002B64C1" w:rsidP="002B64C1">
      <w:pPr>
        <w:pStyle w:val="Program"/>
        <w:rPr>
          <w:color w:val="008000"/>
          <w:lang w:val="ru-RU"/>
        </w:rPr>
      </w:pPr>
      <w:r w:rsidRPr="00827A20">
        <w:rPr>
          <w:color w:val="0000FF"/>
        </w:rPr>
        <w:tab/>
        <w:t>float</w:t>
      </w:r>
      <w:r w:rsidRPr="002B64C1">
        <w:rPr>
          <w:lang w:val="ru-RU"/>
        </w:rPr>
        <w:t xml:space="preserve"> </w:t>
      </w:r>
      <w:r w:rsidRPr="00375FDB">
        <w:t>fsaleprice</w:t>
      </w:r>
      <w:r w:rsidRPr="002B64C1">
        <w:rPr>
          <w:lang w:val="ru-RU"/>
        </w:rPr>
        <w:t>;</w:t>
      </w:r>
      <w:r w:rsidRPr="002B64C1">
        <w:rPr>
          <w:lang w:val="ru-RU"/>
        </w:rPr>
        <w:tab/>
      </w:r>
      <w:r w:rsidRPr="002B64C1">
        <w:rPr>
          <w:color w:val="008000"/>
          <w:lang w:val="ru-RU"/>
        </w:rPr>
        <w:t>// продажная стоимость</w:t>
      </w:r>
    </w:p>
    <w:p w:rsidR="002B64C1" w:rsidRPr="002B64C1" w:rsidRDefault="002B64C1" w:rsidP="002B64C1">
      <w:pPr>
        <w:pStyle w:val="Program"/>
        <w:rPr>
          <w:lang w:val="ru-RU"/>
        </w:rPr>
      </w:pPr>
      <w:r w:rsidRPr="002B64C1">
        <w:rPr>
          <w:lang w:val="ru-RU"/>
        </w:rPr>
        <w:t>};</w:t>
      </w:r>
    </w:p>
    <w:p w:rsidR="002B64C1" w:rsidRPr="002B64C1" w:rsidRDefault="002B64C1" w:rsidP="002B64C1">
      <w:pPr>
        <w:pStyle w:val="Main"/>
        <w:rPr>
          <w:lang w:val="ru-RU"/>
        </w:rPr>
      </w:pPr>
    </w:p>
    <w:p w:rsidR="002B64C1" w:rsidRPr="002B64C1" w:rsidRDefault="002B64C1" w:rsidP="002B64C1">
      <w:pPr>
        <w:pStyle w:val="Main"/>
        <w:rPr>
          <w:lang w:val="ru-RU"/>
        </w:rPr>
      </w:pPr>
      <w:r w:rsidRPr="002B64C1">
        <w:rPr>
          <w:lang w:val="ru-RU"/>
        </w:rPr>
        <w:t xml:space="preserve">Данная структура создана при помощи ключевого слова </w:t>
      </w:r>
      <w:r w:rsidRPr="00375FDB">
        <w:t>struct</w:t>
      </w:r>
      <w:r w:rsidRPr="002B64C1">
        <w:rPr>
          <w:lang w:val="ru-RU"/>
        </w:rPr>
        <w:t xml:space="preserve">, за которым следует поле тега или тип структуры. В этом примере </w:t>
      </w:r>
      <w:r w:rsidRPr="00375FDB">
        <w:t>stboat</w:t>
      </w:r>
      <w:r w:rsidRPr="002B64C1">
        <w:rPr>
          <w:lang w:val="ru-RU"/>
        </w:rPr>
        <w:t xml:space="preserve"> является теговым полем структуры.</w:t>
      </w:r>
    </w:p>
    <w:p w:rsidR="002B64C1" w:rsidRPr="002B64C1" w:rsidRDefault="002B64C1" w:rsidP="002B64C1">
      <w:pPr>
        <w:pStyle w:val="Main"/>
        <w:rPr>
          <w:lang w:val="ru-RU"/>
        </w:rPr>
      </w:pPr>
      <w:r w:rsidRPr="002B64C1">
        <w:rPr>
          <w:lang w:val="ru-RU"/>
        </w:rPr>
        <w:t xml:space="preserve">Объявление этой структуры содержит несколько элементов: </w:t>
      </w:r>
      <w:r w:rsidRPr="00531569">
        <w:rPr>
          <w:highlight w:val="yellow"/>
        </w:rPr>
        <w:t>sztype</w:t>
      </w:r>
      <w:r w:rsidRPr="002B64C1">
        <w:rPr>
          <w:highlight w:val="yellow"/>
          <w:lang w:val="ru-RU"/>
        </w:rPr>
        <w:t xml:space="preserve">, </w:t>
      </w:r>
      <w:r w:rsidRPr="00531569">
        <w:rPr>
          <w:highlight w:val="yellow"/>
        </w:rPr>
        <w:t>szmodel</w:t>
      </w:r>
      <w:r w:rsidRPr="002B64C1">
        <w:rPr>
          <w:highlight w:val="yellow"/>
          <w:lang w:val="ru-RU"/>
        </w:rPr>
        <w:t xml:space="preserve"> и </w:t>
      </w:r>
      <w:r w:rsidRPr="00531569">
        <w:rPr>
          <w:highlight w:val="yellow"/>
        </w:rPr>
        <w:t>sztitle</w:t>
      </w:r>
      <w:r w:rsidRPr="002B64C1">
        <w:rPr>
          <w:highlight w:val="yellow"/>
          <w:lang w:val="ru-RU"/>
        </w:rPr>
        <w:t xml:space="preserve"> являются строками заданной длины, заканчивающимися </w:t>
      </w:r>
      <w:r w:rsidRPr="00531569">
        <w:rPr>
          <w:highlight w:val="yellow"/>
        </w:rPr>
        <w:t>null</w:t>
      </w:r>
      <w:r w:rsidRPr="002B64C1">
        <w:rPr>
          <w:highlight w:val="yellow"/>
          <w:lang w:val="ru-RU"/>
        </w:rPr>
        <w:t>-символом.</w:t>
      </w:r>
      <w:r w:rsidRPr="002B64C1">
        <w:rPr>
          <w:lang w:val="ru-RU"/>
        </w:rPr>
        <w:t xml:space="preserve"> За ними следуют целое </w:t>
      </w:r>
      <w:r w:rsidRPr="00375FDB">
        <w:t>iyear</w:t>
      </w:r>
      <w:r w:rsidRPr="002B64C1">
        <w:rPr>
          <w:lang w:val="ru-RU"/>
        </w:rPr>
        <w:t xml:space="preserve">, длинное целое </w:t>
      </w:r>
      <w:r w:rsidRPr="00375FDB">
        <w:t>lmotor</w:t>
      </w:r>
      <w:r w:rsidRPr="002B64C1">
        <w:rPr>
          <w:lang w:val="ru-RU"/>
        </w:rPr>
        <w:t>_</w:t>
      </w:r>
      <w:r w:rsidRPr="00375FDB">
        <w:t>hours</w:t>
      </w:r>
      <w:r w:rsidRPr="002B64C1">
        <w:rPr>
          <w:lang w:val="ru-RU"/>
        </w:rPr>
        <w:t xml:space="preserve"> и число с плавающей точкой </w:t>
      </w:r>
      <w:r w:rsidRPr="00375FDB">
        <w:t>fsaleprice</w:t>
      </w:r>
      <w:r w:rsidRPr="002B64C1">
        <w:rPr>
          <w:lang w:val="ru-RU"/>
        </w:rPr>
        <w:t>. Эта структура используется для хранения коммерческой информации о катере или лодке.</w:t>
      </w:r>
    </w:p>
    <w:p w:rsidR="002B64C1" w:rsidRPr="002B64C1" w:rsidRDefault="002B64C1" w:rsidP="002B64C1">
      <w:pPr>
        <w:pStyle w:val="Main"/>
        <w:shd w:val="clear" w:color="auto" w:fill="auto"/>
        <w:tabs>
          <w:tab w:val="left" w:pos="4253"/>
        </w:tabs>
        <w:rPr>
          <w:lang w:val="ru-RU"/>
        </w:rPr>
      </w:pPr>
      <w:r w:rsidRPr="00531569">
        <w:rPr>
          <w:highlight w:val="yellow"/>
          <w:lang w:val="ru-RU"/>
        </w:rPr>
        <w:lastRenderedPageBreak/>
        <w:t xml:space="preserve">Таким образом описан новый гипотетический структурный тип </w:t>
      </w:r>
      <w:r w:rsidRPr="00531569">
        <w:rPr>
          <w:highlight w:val="yellow"/>
        </w:rPr>
        <w:t>stboat</w:t>
      </w:r>
      <w:r w:rsidRPr="00531569">
        <w:rPr>
          <w:highlight w:val="yellow"/>
          <w:lang w:val="ru-RU"/>
        </w:rPr>
        <w:t xml:space="preserve">. </w:t>
      </w:r>
      <w:r w:rsidRPr="002B64C1">
        <w:rPr>
          <w:highlight w:val="yellow"/>
          <w:lang w:val="ru-RU"/>
        </w:rPr>
        <w:t>Однако, с этой структурой не связана никакая переменная; для этого в программе можно использовать следующий оператор</w:t>
      </w:r>
      <w:r w:rsidRPr="002B64C1">
        <w:rPr>
          <w:lang w:val="ru-RU"/>
        </w:rPr>
        <w:t>:</w:t>
      </w:r>
    </w:p>
    <w:p w:rsidR="002B64C1" w:rsidRDefault="002B64C1" w:rsidP="002B64C1">
      <w:pPr>
        <w:pStyle w:val="Main"/>
        <w:rPr>
          <w:lang w:val="ru-RU"/>
        </w:rPr>
      </w:pPr>
    </w:p>
    <w:p w:rsidR="002B64C1" w:rsidRPr="00DD3FA6" w:rsidRDefault="002B64C1" w:rsidP="002B64C1">
      <w:pPr>
        <w:pStyle w:val="Main"/>
      </w:pPr>
      <w:r w:rsidRPr="00C90302">
        <w:rPr>
          <w:highlight w:val="yellow"/>
          <w:lang w:val="ru-RU"/>
        </w:rPr>
        <w:t>Типовая</w:t>
      </w:r>
      <w:r w:rsidRPr="00DD3FA6">
        <w:rPr>
          <w:highlight w:val="yellow"/>
        </w:rPr>
        <w:t xml:space="preserve"> </w:t>
      </w:r>
      <w:r w:rsidRPr="00C90302">
        <w:rPr>
          <w:highlight w:val="yellow"/>
          <w:lang w:val="ru-RU"/>
        </w:rPr>
        <w:t>задача</w:t>
      </w:r>
      <w:r w:rsidRPr="00DD3FA6">
        <w:rPr>
          <w:highlight w:val="yellow"/>
        </w:rPr>
        <w:t xml:space="preserve"> 1</w:t>
      </w:r>
    </w:p>
    <w:p w:rsidR="002B64C1" w:rsidRPr="00DD3FA6" w:rsidRDefault="002B64C1" w:rsidP="002B64C1">
      <w:pPr>
        <w:pStyle w:val="Program"/>
      </w:pPr>
      <w:r w:rsidRPr="00C67463">
        <w:rPr>
          <w:color w:val="0000FF"/>
        </w:rPr>
        <w:t>struct</w:t>
      </w:r>
      <w:r w:rsidRPr="00DD3FA6">
        <w:t xml:space="preserve"> </w:t>
      </w:r>
      <w:r w:rsidRPr="00C67463">
        <w:t>book</w:t>
      </w:r>
      <w:r w:rsidRPr="00DD3FA6">
        <w:t xml:space="preserve"> </w:t>
      </w:r>
      <w:r w:rsidRPr="00C67463">
        <w:t>libry</w:t>
      </w:r>
      <w:r w:rsidRPr="00DD3FA6">
        <w:t>;</w:t>
      </w:r>
    </w:p>
    <w:p w:rsidR="002B64C1" w:rsidRPr="00DD3FA6" w:rsidRDefault="002B64C1" w:rsidP="002B64C1">
      <w:pPr>
        <w:pStyle w:val="Main"/>
      </w:pPr>
    </w:p>
    <w:p w:rsidR="002B64C1" w:rsidRPr="00DD3FA6" w:rsidRDefault="002B64C1" w:rsidP="002B64C1">
      <w:pPr>
        <w:pStyle w:val="Main"/>
      </w:pPr>
      <w:r w:rsidRPr="00C90302">
        <w:rPr>
          <w:highlight w:val="yellow"/>
          <w:lang w:val="ru-RU"/>
        </w:rPr>
        <w:t>Типовая</w:t>
      </w:r>
      <w:r w:rsidRPr="00DD3FA6">
        <w:rPr>
          <w:highlight w:val="yellow"/>
        </w:rPr>
        <w:t xml:space="preserve"> </w:t>
      </w:r>
      <w:r w:rsidRPr="00C90302">
        <w:rPr>
          <w:highlight w:val="yellow"/>
          <w:lang w:val="ru-RU"/>
        </w:rPr>
        <w:t>задача</w:t>
      </w:r>
      <w:r w:rsidRPr="00DD3FA6">
        <w:rPr>
          <w:highlight w:val="yellow"/>
        </w:rPr>
        <w:t xml:space="preserve"> 2</w:t>
      </w:r>
    </w:p>
    <w:p w:rsidR="002B64C1" w:rsidRPr="00DD3FA6" w:rsidRDefault="002B64C1" w:rsidP="002B64C1">
      <w:pPr>
        <w:pStyle w:val="Program"/>
      </w:pPr>
      <w:r w:rsidRPr="00827A20">
        <w:rPr>
          <w:color w:val="0000FF"/>
        </w:rPr>
        <w:t>struct</w:t>
      </w:r>
      <w:r w:rsidRPr="00DD3FA6">
        <w:t xml:space="preserve"> </w:t>
      </w:r>
      <w:r w:rsidRPr="00375FDB">
        <w:t>stboat</w:t>
      </w:r>
      <w:r w:rsidRPr="00DD3FA6">
        <w:t xml:space="preserve"> </w:t>
      </w:r>
      <w:r w:rsidRPr="00375FDB">
        <w:t>stused</w:t>
      </w:r>
      <w:r w:rsidRPr="00DD3FA6">
        <w:t>_</w:t>
      </w:r>
      <w:r w:rsidRPr="00375FDB">
        <w:t>boat</w:t>
      </w:r>
      <w:r w:rsidRPr="00DD3FA6">
        <w:t>;</w:t>
      </w:r>
    </w:p>
    <w:p w:rsidR="002B64C1" w:rsidRPr="00DD3FA6" w:rsidRDefault="002B64C1" w:rsidP="002B64C1">
      <w:pPr>
        <w:pStyle w:val="Main"/>
      </w:pPr>
    </w:p>
    <w:p w:rsidR="002B64C1" w:rsidRPr="002B64C1" w:rsidRDefault="002B64C1" w:rsidP="002B64C1">
      <w:pPr>
        <w:pStyle w:val="Main"/>
        <w:rPr>
          <w:lang w:val="ru-RU"/>
        </w:rPr>
      </w:pPr>
      <w:r w:rsidRPr="002B64C1">
        <w:rPr>
          <w:lang w:val="ru-RU"/>
        </w:rPr>
        <w:t xml:space="preserve">Этот оператор описывает переменную </w:t>
      </w:r>
      <w:r w:rsidRPr="00375FDB">
        <w:t>stused</w:t>
      </w:r>
      <w:r w:rsidRPr="002B64C1">
        <w:rPr>
          <w:lang w:val="ru-RU"/>
        </w:rPr>
        <w:t>_</w:t>
      </w:r>
      <w:r w:rsidRPr="00375FDB">
        <w:t>boat</w:t>
      </w:r>
      <w:r w:rsidRPr="002B64C1">
        <w:rPr>
          <w:lang w:val="ru-RU"/>
        </w:rPr>
        <w:t xml:space="preserve">, имеющую тип </w:t>
      </w:r>
      <w:r w:rsidRPr="00375FDB">
        <w:t>struct</w:t>
      </w:r>
      <w:r w:rsidRPr="002B64C1">
        <w:rPr>
          <w:lang w:val="ru-RU"/>
        </w:rPr>
        <w:t xml:space="preserve"> </w:t>
      </w:r>
      <w:r w:rsidRPr="00375FDB">
        <w:t>stboat</w:t>
      </w:r>
      <w:r w:rsidRPr="002B64C1">
        <w:rPr>
          <w:lang w:val="ru-RU"/>
        </w:rPr>
        <w:t xml:space="preserve">. Обратите внимание на то, что в объявлении нужно использовать поле тега структуры. </w:t>
      </w:r>
      <w:r w:rsidRPr="002B64C1">
        <w:rPr>
          <w:highlight w:val="yellow"/>
          <w:lang w:val="ru-RU"/>
        </w:rPr>
        <w:t xml:space="preserve">Если данный оператор располагается в некоторой функции, то структура </w:t>
      </w:r>
      <w:r w:rsidRPr="00531569">
        <w:rPr>
          <w:highlight w:val="yellow"/>
        </w:rPr>
        <w:t>stused</w:t>
      </w:r>
      <w:r w:rsidRPr="002B64C1">
        <w:rPr>
          <w:highlight w:val="yellow"/>
          <w:lang w:val="ru-RU"/>
        </w:rPr>
        <w:t>_</w:t>
      </w:r>
      <w:r w:rsidRPr="00531569">
        <w:rPr>
          <w:highlight w:val="yellow"/>
        </w:rPr>
        <w:t>boat</w:t>
      </w:r>
      <w:r w:rsidRPr="002B64C1">
        <w:rPr>
          <w:highlight w:val="yellow"/>
          <w:lang w:val="ru-RU"/>
        </w:rPr>
        <w:t xml:space="preserve"> имеет локальную область действия внутри этой функции. Если оператор находится в программе вне всех функций, то структура имеет глобальную область действия. Также можно объявить структурную переменную, используя следующий синтаксис</w:t>
      </w:r>
      <w:r w:rsidRPr="002B64C1">
        <w:rPr>
          <w:lang w:val="ru-RU"/>
        </w:rPr>
        <w:t>:</w:t>
      </w:r>
    </w:p>
    <w:p w:rsidR="002B64C1" w:rsidRDefault="002B64C1" w:rsidP="002B64C1">
      <w:pPr>
        <w:pStyle w:val="Main"/>
        <w:rPr>
          <w:lang w:val="ru-RU"/>
        </w:rPr>
      </w:pPr>
    </w:p>
    <w:p w:rsidR="002B64C1" w:rsidRPr="002B64C1" w:rsidRDefault="002B64C1" w:rsidP="002B64C1">
      <w:pPr>
        <w:pStyle w:val="Main"/>
        <w:rPr>
          <w:lang w:val="ru-RU"/>
        </w:rPr>
      </w:pPr>
      <w:r>
        <w:rPr>
          <w:shd w:val="clear" w:color="auto" w:fill="F2F2F2"/>
          <w:lang w:val="ru-RU"/>
        </w:rPr>
        <w:t>Типовая</w:t>
      </w:r>
      <w:r w:rsidRPr="002B64C1">
        <w:rPr>
          <w:shd w:val="clear" w:color="auto" w:fill="F2F2F2"/>
          <w:lang w:val="ru-RU"/>
        </w:rPr>
        <w:t xml:space="preserve"> </w:t>
      </w:r>
      <w:r>
        <w:rPr>
          <w:shd w:val="clear" w:color="auto" w:fill="F2F2F2"/>
          <w:lang w:val="ru-RU"/>
        </w:rPr>
        <w:t>задача</w:t>
      </w:r>
      <w:r w:rsidRPr="002B64C1">
        <w:rPr>
          <w:shd w:val="clear" w:color="auto" w:fill="F2F2F2"/>
          <w:lang w:val="ru-RU"/>
        </w:rPr>
        <w:t xml:space="preserve"> 1</w:t>
      </w:r>
    </w:p>
    <w:p w:rsidR="002B64C1" w:rsidRPr="00375FDB" w:rsidRDefault="002B64C1" w:rsidP="002B64C1">
      <w:pPr>
        <w:pStyle w:val="Program"/>
      </w:pPr>
      <w:r w:rsidRPr="00827A20">
        <w:rPr>
          <w:color w:val="0000FF"/>
        </w:rPr>
        <w:t>struct</w:t>
      </w:r>
      <w:r w:rsidRPr="00375FDB">
        <w:t xml:space="preserve"> book {</w:t>
      </w:r>
    </w:p>
    <w:p w:rsidR="002B64C1" w:rsidRPr="00375FDB" w:rsidRDefault="002B64C1" w:rsidP="002B64C1">
      <w:pPr>
        <w:pStyle w:val="Program"/>
      </w:pPr>
      <w:r w:rsidRPr="00375FDB">
        <w:tab/>
      </w:r>
      <w:r w:rsidRPr="00375FDB">
        <w:tab/>
      </w:r>
      <w:r w:rsidRPr="00375FDB">
        <w:tab/>
      </w:r>
      <w:r w:rsidRPr="00827A20">
        <w:rPr>
          <w:color w:val="0000FF"/>
        </w:rPr>
        <w:t xml:space="preserve">char </w:t>
      </w:r>
      <w:r w:rsidRPr="00375FDB">
        <w:t>title [MAXTIT];</w:t>
      </w:r>
    </w:p>
    <w:p w:rsidR="002B64C1" w:rsidRPr="00375FDB" w:rsidRDefault="002B64C1" w:rsidP="002B64C1">
      <w:pPr>
        <w:pStyle w:val="Program"/>
      </w:pPr>
      <w:r w:rsidRPr="00375FDB">
        <w:tab/>
      </w:r>
      <w:r w:rsidRPr="00375FDB">
        <w:tab/>
      </w:r>
      <w:r w:rsidRPr="00375FDB">
        <w:tab/>
      </w:r>
      <w:r w:rsidRPr="00827A20">
        <w:rPr>
          <w:color w:val="0000FF"/>
        </w:rPr>
        <w:t>char</w:t>
      </w:r>
      <w:r w:rsidRPr="00375FDB">
        <w:t xml:space="preserve"> author [MAXAUT];</w:t>
      </w:r>
    </w:p>
    <w:p w:rsidR="002B64C1" w:rsidRPr="00375FDB" w:rsidRDefault="002B64C1" w:rsidP="002B64C1">
      <w:pPr>
        <w:pStyle w:val="Program"/>
      </w:pPr>
      <w:r w:rsidRPr="00375FDB">
        <w:tab/>
      </w:r>
      <w:r w:rsidRPr="00375FDB">
        <w:tab/>
      </w:r>
      <w:r w:rsidRPr="00375FDB">
        <w:tab/>
      </w:r>
      <w:r w:rsidRPr="00827A20">
        <w:rPr>
          <w:color w:val="0000FF"/>
        </w:rPr>
        <w:t>float</w:t>
      </w:r>
      <w:r w:rsidRPr="00375FDB">
        <w:t xml:space="preserve"> value;</w:t>
      </w:r>
    </w:p>
    <w:p w:rsidR="002B64C1" w:rsidRDefault="002B64C1" w:rsidP="002B64C1">
      <w:pPr>
        <w:pStyle w:val="Main"/>
        <w:rPr>
          <w:lang w:val="ru-RU"/>
        </w:rPr>
      </w:pPr>
      <w:r w:rsidRPr="004F0690">
        <w:rPr>
          <w:lang w:val="ru-RU"/>
        </w:rPr>
        <w:t xml:space="preserve">} </w:t>
      </w:r>
      <w:r w:rsidRPr="00375FDB">
        <w:t>libry</w:t>
      </w:r>
      <w:r w:rsidRPr="004F0690">
        <w:rPr>
          <w:lang w:val="ru-RU"/>
        </w:rPr>
        <w:t xml:space="preserve">; </w:t>
      </w:r>
      <w:r w:rsidRPr="00827A20">
        <w:rPr>
          <w:color w:val="008000"/>
          <w:lang w:val="ru-RU"/>
        </w:rPr>
        <w:t>/* присоединяет имя переменной к шаблону */</w:t>
      </w:r>
    </w:p>
    <w:p w:rsidR="002B64C1" w:rsidRPr="00C67463" w:rsidRDefault="002B64C1" w:rsidP="002B64C1">
      <w:pPr>
        <w:pStyle w:val="Main"/>
        <w:rPr>
          <w:lang w:val="ru-RU"/>
        </w:rPr>
      </w:pPr>
    </w:p>
    <w:p w:rsidR="002B64C1" w:rsidRPr="00C67463" w:rsidRDefault="002B64C1" w:rsidP="002B64C1">
      <w:pPr>
        <w:pStyle w:val="Main"/>
      </w:pPr>
      <w:r>
        <w:rPr>
          <w:shd w:val="clear" w:color="auto" w:fill="F2F2F2"/>
          <w:lang w:val="ru-RU"/>
        </w:rPr>
        <w:t>Т</w:t>
      </w:r>
      <w:r w:rsidRPr="00321F20">
        <w:rPr>
          <w:shd w:val="clear" w:color="auto" w:fill="F2F2F2"/>
          <w:lang w:val="ru-RU"/>
        </w:rPr>
        <w:t>иповая</w:t>
      </w:r>
      <w:r w:rsidRPr="002B64C1">
        <w:rPr>
          <w:shd w:val="clear" w:color="auto" w:fill="F2F2F2"/>
        </w:rPr>
        <w:t xml:space="preserve"> </w:t>
      </w:r>
      <w:r w:rsidRPr="00321F20">
        <w:rPr>
          <w:shd w:val="clear" w:color="auto" w:fill="F2F2F2"/>
          <w:lang w:val="ru-RU"/>
        </w:rPr>
        <w:t>задача</w:t>
      </w:r>
      <w:r w:rsidRPr="002B64C1">
        <w:rPr>
          <w:shd w:val="clear" w:color="auto" w:fill="F2F2F2"/>
        </w:rPr>
        <w:t xml:space="preserve"> 2</w:t>
      </w:r>
    </w:p>
    <w:p w:rsidR="002B64C1" w:rsidRPr="00375FDB" w:rsidRDefault="002B64C1" w:rsidP="002B64C1">
      <w:pPr>
        <w:pStyle w:val="Program"/>
      </w:pPr>
      <w:r w:rsidRPr="00827A20">
        <w:rPr>
          <w:color w:val="0000FF"/>
        </w:rPr>
        <w:t xml:space="preserve">struct </w:t>
      </w:r>
      <w:r w:rsidRPr="00375FDB">
        <w:t>stboat {</w:t>
      </w:r>
    </w:p>
    <w:p w:rsidR="002B64C1" w:rsidRPr="00375FDB" w:rsidRDefault="002B64C1" w:rsidP="002B64C1">
      <w:pPr>
        <w:pStyle w:val="Program"/>
      </w:pPr>
      <w:r w:rsidRPr="00375FDB">
        <w:rPr>
          <w:spacing w:val="-2"/>
        </w:rPr>
        <w:tab/>
      </w:r>
      <w:r w:rsidRPr="00827A20">
        <w:rPr>
          <w:color w:val="0000FF"/>
          <w:spacing w:val="-2"/>
        </w:rPr>
        <w:t>char</w:t>
      </w:r>
      <w:r w:rsidRPr="00375FDB">
        <w:rPr>
          <w:spacing w:val="-2"/>
        </w:rPr>
        <w:t xml:space="preserve"> sztype [iSTRING15 + iNULL_CHAR];</w:t>
      </w:r>
    </w:p>
    <w:p w:rsidR="002B64C1" w:rsidRPr="00375FDB" w:rsidRDefault="002B64C1" w:rsidP="002B64C1">
      <w:pPr>
        <w:pStyle w:val="Program"/>
      </w:pPr>
      <w:r w:rsidRPr="00375FDB">
        <w:rPr>
          <w:spacing w:val="-2"/>
        </w:rPr>
        <w:tab/>
      </w:r>
      <w:r w:rsidRPr="00827A20">
        <w:rPr>
          <w:color w:val="0000FF"/>
          <w:spacing w:val="-2"/>
        </w:rPr>
        <w:t>char</w:t>
      </w:r>
      <w:r w:rsidRPr="00375FDB">
        <w:rPr>
          <w:spacing w:val="-2"/>
        </w:rPr>
        <w:t xml:space="preserve"> szmodel[iSTRING15 + iNULL_CHAR];</w:t>
      </w:r>
    </w:p>
    <w:p w:rsidR="002B64C1" w:rsidRPr="00375FDB" w:rsidRDefault="002B64C1" w:rsidP="002B64C1">
      <w:pPr>
        <w:pStyle w:val="Program"/>
      </w:pPr>
      <w:r w:rsidRPr="00375FDB">
        <w:rPr>
          <w:spacing w:val="-2"/>
        </w:rPr>
        <w:tab/>
      </w:r>
      <w:r w:rsidRPr="00827A20">
        <w:rPr>
          <w:color w:val="0000FF"/>
          <w:spacing w:val="-2"/>
        </w:rPr>
        <w:t>char</w:t>
      </w:r>
      <w:r w:rsidRPr="00375FDB">
        <w:rPr>
          <w:spacing w:val="-2"/>
        </w:rPr>
        <w:t xml:space="preserve"> sztitle[iSTRING20 + iNULL_CHAR];</w:t>
      </w:r>
    </w:p>
    <w:p w:rsidR="002B64C1" w:rsidRPr="00375FDB" w:rsidRDefault="002B64C1" w:rsidP="002B64C1">
      <w:pPr>
        <w:pStyle w:val="Program"/>
      </w:pPr>
      <w:r w:rsidRPr="00375FDB">
        <w:rPr>
          <w:spacing w:val="-5"/>
        </w:rPr>
        <w:tab/>
      </w:r>
      <w:r w:rsidRPr="00827A20">
        <w:rPr>
          <w:color w:val="0000FF"/>
          <w:spacing w:val="-5"/>
        </w:rPr>
        <w:t>int</w:t>
      </w:r>
      <w:r w:rsidRPr="00375FDB">
        <w:rPr>
          <w:spacing w:val="-5"/>
        </w:rPr>
        <w:t xml:space="preserve"> iyear;</w:t>
      </w:r>
    </w:p>
    <w:p w:rsidR="002B64C1" w:rsidRPr="00375FDB" w:rsidRDefault="002B64C1" w:rsidP="002B64C1">
      <w:pPr>
        <w:pStyle w:val="Program"/>
      </w:pPr>
      <w:r w:rsidRPr="00375FDB">
        <w:tab/>
      </w:r>
      <w:r w:rsidRPr="00827A20">
        <w:rPr>
          <w:color w:val="0000FF"/>
        </w:rPr>
        <w:t>long</w:t>
      </w:r>
      <w:r w:rsidRPr="00375FDB">
        <w:t xml:space="preserve"> int lmotor_hours;</w:t>
      </w:r>
    </w:p>
    <w:p w:rsidR="002B64C1" w:rsidRPr="002B64C1" w:rsidRDefault="002B64C1" w:rsidP="002B64C1">
      <w:pPr>
        <w:pStyle w:val="Program"/>
        <w:rPr>
          <w:spacing w:val="-5"/>
          <w:lang w:val="ru-RU"/>
        </w:rPr>
      </w:pPr>
      <w:r w:rsidRPr="00375FDB">
        <w:rPr>
          <w:spacing w:val="-5"/>
        </w:rPr>
        <w:tab/>
      </w:r>
      <w:r w:rsidRPr="00827A20">
        <w:rPr>
          <w:color w:val="0000FF"/>
          <w:spacing w:val="-5"/>
        </w:rPr>
        <w:t>float</w:t>
      </w:r>
      <w:r w:rsidRPr="002B64C1">
        <w:rPr>
          <w:spacing w:val="-5"/>
          <w:lang w:val="ru-RU"/>
        </w:rPr>
        <w:t xml:space="preserve"> </w:t>
      </w:r>
      <w:r w:rsidRPr="00375FDB">
        <w:rPr>
          <w:spacing w:val="-5"/>
        </w:rPr>
        <w:t>fsaleprice</w:t>
      </w:r>
      <w:r w:rsidRPr="002B64C1">
        <w:rPr>
          <w:spacing w:val="-5"/>
          <w:lang w:val="ru-RU"/>
        </w:rPr>
        <w:t>;</w:t>
      </w:r>
    </w:p>
    <w:p w:rsidR="002B64C1" w:rsidRPr="002B64C1" w:rsidRDefault="002B64C1" w:rsidP="002B64C1">
      <w:pPr>
        <w:pStyle w:val="Program"/>
        <w:rPr>
          <w:spacing w:val="-4"/>
          <w:lang w:val="ru-RU"/>
        </w:rPr>
      </w:pPr>
      <w:r w:rsidRPr="002B64C1">
        <w:rPr>
          <w:spacing w:val="-4"/>
          <w:lang w:val="ru-RU"/>
        </w:rPr>
        <w:t xml:space="preserve">} </w:t>
      </w:r>
      <w:r w:rsidRPr="00375FDB">
        <w:rPr>
          <w:spacing w:val="-4"/>
        </w:rPr>
        <w:t>stused</w:t>
      </w:r>
      <w:r w:rsidRPr="002B64C1">
        <w:rPr>
          <w:spacing w:val="-4"/>
          <w:lang w:val="ru-RU"/>
        </w:rPr>
        <w:t>_</w:t>
      </w:r>
      <w:r w:rsidRPr="00375FDB">
        <w:rPr>
          <w:spacing w:val="-4"/>
        </w:rPr>
        <w:t>boat</w:t>
      </w:r>
      <w:r w:rsidRPr="002B64C1">
        <w:rPr>
          <w:spacing w:val="-4"/>
          <w:lang w:val="ru-RU"/>
        </w:rPr>
        <w:t>;</w:t>
      </w:r>
    </w:p>
    <w:p w:rsidR="002B64C1" w:rsidRPr="002B64C1" w:rsidRDefault="002B64C1" w:rsidP="002B64C1">
      <w:pPr>
        <w:pStyle w:val="Main"/>
        <w:rPr>
          <w:lang w:val="ru-RU"/>
        </w:rPr>
      </w:pPr>
    </w:p>
    <w:p w:rsidR="002B64C1" w:rsidRPr="002B64C1" w:rsidRDefault="002B64C1" w:rsidP="002B64C1">
      <w:pPr>
        <w:pStyle w:val="Main"/>
        <w:rPr>
          <w:lang w:val="ru-RU"/>
        </w:rPr>
      </w:pPr>
      <w:r w:rsidRPr="002B64C1">
        <w:rPr>
          <w:lang w:val="ru-RU"/>
        </w:rPr>
        <w:t xml:space="preserve">Объявление переменной заключено между фигурной скобкой, закрывающей структуру (}), и обязательной точкой с запятой. В обоих примерах переменная </w:t>
      </w:r>
      <w:r w:rsidRPr="00375FDB">
        <w:t>stused</w:t>
      </w:r>
      <w:r w:rsidRPr="002B64C1">
        <w:rPr>
          <w:lang w:val="ru-RU"/>
        </w:rPr>
        <w:t>_</w:t>
      </w:r>
      <w:r w:rsidRPr="00375FDB">
        <w:t>boat</w:t>
      </w:r>
      <w:r w:rsidRPr="002B64C1">
        <w:rPr>
          <w:lang w:val="ru-RU"/>
        </w:rPr>
        <w:t xml:space="preserve"> объявляется как структура типа </w:t>
      </w:r>
      <w:r w:rsidRPr="00375FDB">
        <w:t>stboat</w:t>
      </w:r>
      <w:r w:rsidRPr="002B64C1">
        <w:rPr>
          <w:lang w:val="ru-RU"/>
        </w:rPr>
        <w:t xml:space="preserve">. На практике, </w:t>
      </w:r>
      <w:r w:rsidRPr="002B64C1">
        <w:rPr>
          <w:highlight w:val="yellow"/>
          <w:lang w:val="ru-RU"/>
        </w:rPr>
        <w:t>если со структурным типом связывается только одна переменная, поле тега можно убрать, поэтому предыдущий пример можно записать и так</w:t>
      </w:r>
      <w:r w:rsidRPr="002B64C1">
        <w:rPr>
          <w:lang w:val="ru-RU"/>
        </w:rPr>
        <w:t>:</w:t>
      </w:r>
    </w:p>
    <w:p w:rsidR="002B64C1" w:rsidRDefault="002B64C1" w:rsidP="002B64C1">
      <w:pPr>
        <w:pStyle w:val="Main"/>
        <w:rPr>
          <w:lang w:val="ru-RU"/>
        </w:rPr>
      </w:pPr>
    </w:p>
    <w:p w:rsidR="002B64C1" w:rsidRPr="00C67463" w:rsidRDefault="002B64C1" w:rsidP="002B64C1">
      <w:pPr>
        <w:pStyle w:val="Main"/>
        <w:rPr>
          <w:lang w:val="ru-RU"/>
        </w:rPr>
      </w:pPr>
      <w:r>
        <w:rPr>
          <w:shd w:val="clear" w:color="auto" w:fill="F2F2F2"/>
          <w:lang w:val="ru-RU"/>
        </w:rPr>
        <w:t>Типовая</w:t>
      </w:r>
      <w:r w:rsidRPr="00C67463">
        <w:rPr>
          <w:shd w:val="clear" w:color="auto" w:fill="F2F2F2"/>
          <w:lang w:val="ru-RU"/>
        </w:rPr>
        <w:t xml:space="preserve"> </w:t>
      </w:r>
      <w:r>
        <w:rPr>
          <w:shd w:val="clear" w:color="auto" w:fill="F2F2F2"/>
          <w:lang w:val="ru-RU"/>
        </w:rPr>
        <w:t>задача</w:t>
      </w:r>
      <w:r w:rsidRPr="00C67463">
        <w:rPr>
          <w:shd w:val="clear" w:color="auto" w:fill="F2F2F2"/>
          <w:lang w:val="ru-RU"/>
        </w:rPr>
        <w:t xml:space="preserve"> 1</w:t>
      </w:r>
    </w:p>
    <w:p w:rsidR="002B64C1" w:rsidRPr="00C67463" w:rsidRDefault="002B64C1" w:rsidP="002B64C1">
      <w:pPr>
        <w:pStyle w:val="Program"/>
        <w:rPr>
          <w:lang w:val="ru-RU"/>
        </w:rPr>
      </w:pPr>
      <w:r w:rsidRPr="00827A20">
        <w:rPr>
          <w:color w:val="0000FF"/>
        </w:rPr>
        <w:t>struct</w:t>
      </w:r>
      <w:r w:rsidRPr="00C67463">
        <w:rPr>
          <w:color w:val="0000FF"/>
          <w:lang w:val="ru-RU"/>
        </w:rPr>
        <w:t xml:space="preserve"> </w:t>
      </w:r>
      <w:r w:rsidRPr="00C67463">
        <w:rPr>
          <w:lang w:val="ru-RU"/>
        </w:rPr>
        <w:t xml:space="preserve">{ </w:t>
      </w:r>
      <w:r w:rsidRPr="00C67463">
        <w:rPr>
          <w:color w:val="008000"/>
          <w:lang w:val="ru-RU"/>
        </w:rPr>
        <w:t>/* без имени типа структуры */</w:t>
      </w:r>
    </w:p>
    <w:p w:rsidR="002B64C1" w:rsidRPr="00375FDB" w:rsidRDefault="002B64C1" w:rsidP="002B64C1">
      <w:pPr>
        <w:pStyle w:val="Program"/>
      </w:pPr>
      <w:r w:rsidRPr="00C67463">
        <w:rPr>
          <w:lang w:val="ru-RU"/>
        </w:rPr>
        <w:tab/>
      </w:r>
      <w:r w:rsidRPr="00C67463">
        <w:rPr>
          <w:lang w:val="ru-RU"/>
        </w:rPr>
        <w:tab/>
      </w:r>
      <w:r w:rsidRPr="00827A20">
        <w:rPr>
          <w:color w:val="0000FF"/>
        </w:rPr>
        <w:t>char</w:t>
      </w:r>
      <w:r w:rsidRPr="00375FDB">
        <w:t xml:space="preserve"> title [MAXTIT];</w:t>
      </w:r>
    </w:p>
    <w:p w:rsidR="002B64C1" w:rsidRPr="00375FDB" w:rsidRDefault="002B64C1" w:rsidP="002B64C1">
      <w:pPr>
        <w:pStyle w:val="Program"/>
      </w:pPr>
      <w:r w:rsidRPr="00375FDB">
        <w:tab/>
      </w:r>
      <w:r w:rsidRPr="00827A20">
        <w:rPr>
          <w:color w:val="0000FF"/>
        </w:rPr>
        <w:tab/>
        <w:t>char</w:t>
      </w:r>
      <w:r w:rsidRPr="00375FDB">
        <w:t xml:space="preserve"> author [MAXAUT];</w:t>
      </w:r>
    </w:p>
    <w:p w:rsidR="002B64C1" w:rsidRPr="00375FDB" w:rsidRDefault="002B64C1" w:rsidP="002B64C1">
      <w:pPr>
        <w:pStyle w:val="Program"/>
      </w:pPr>
      <w:r w:rsidRPr="00375FDB">
        <w:tab/>
      </w:r>
      <w:r w:rsidRPr="00375FDB">
        <w:tab/>
      </w:r>
      <w:r w:rsidRPr="00827A20">
        <w:rPr>
          <w:color w:val="0000FF"/>
        </w:rPr>
        <w:t>float</w:t>
      </w:r>
      <w:r w:rsidRPr="00375FDB">
        <w:t xml:space="preserve"> value;</w:t>
      </w:r>
    </w:p>
    <w:p w:rsidR="002B64C1" w:rsidRPr="00375FDB" w:rsidRDefault="002B64C1" w:rsidP="002B64C1">
      <w:pPr>
        <w:pStyle w:val="Program"/>
      </w:pPr>
      <w:r w:rsidRPr="00375FDB">
        <w:t>} libry;</w:t>
      </w:r>
    </w:p>
    <w:p w:rsidR="002B64C1" w:rsidRPr="00C67463" w:rsidRDefault="002B64C1" w:rsidP="002B64C1">
      <w:pPr>
        <w:pStyle w:val="Main"/>
      </w:pPr>
    </w:p>
    <w:p w:rsidR="002B64C1" w:rsidRPr="00C67463" w:rsidRDefault="002B64C1" w:rsidP="002B64C1">
      <w:pPr>
        <w:pStyle w:val="Main"/>
      </w:pPr>
      <w:r>
        <w:rPr>
          <w:shd w:val="clear" w:color="auto" w:fill="F2F2F2"/>
          <w:lang w:val="ru-RU"/>
        </w:rPr>
        <w:t>Т</w:t>
      </w:r>
      <w:r w:rsidRPr="00321F20">
        <w:rPr>
          <w:shd w:val="clear" w:color="auto" w:fill="F2F2F2"/>
          <w:lang w:val="ru-RU"/>
        </w:rPr>
        <w:t>иповая</w:t>
      </w:r>
      <w:r w:rsidRPr="00C67463">
        <w:rPr>
          <w:shd w:val="clear" w:color="auto" w:fill="F2F2F2"/>
        </w:rPr>
        <w:t xml:space="preserve"> </w:t>
      </w:r>
      <w:r w:rsidRPr="00321F20">
        <w:rPr>
          <w:shd w:val="clear" w:color="auto" w:fill="F2F2F2"/>
          <w:lang w:val="ru-RU"/>
        </w:rPr>
        <w:t>задача</w:t>
      </w:r>
      <w:r w:rsidRPr="00C67463">
        <w:rPr>
          <w:shd w:val="clear" w:color="auto" w:fill="F2F2F2"/>
        </w:rPr>
        <w:t xml:space="preserve"> 2</w:t>
      </w:r>
    </w:p>
    <w:p w:rsidR="002B64C1" w:rsidRPr="00375FDB" w:rsidRDefault="002B64C1" w:rsidP="002B64C1">
      <w:pPr>
        <w:pStyle w:val="Program"/>
      </w:pPr>
      <w:r w:rsidRPr="00827A20">
        <w:rPr>
          <w:color w:val="0000FF"/>
        </w:rPr>
        <w:t>struct</w:t>
      </w:r>
      <w:r w:rsidRPr="00375FDB">
        <w:t xml:space="preserve"> {</w:t>
      </w:r>
    </w:p>
    <w:p w:rsidR="002B64C1" w:rsidRPr="00375FDB" w:rsidRDefault="002B64C1" w:rsidP="002B64C1">
      <w:pPr>
        <w:pStyle w:val="Program"/>
      </w:pPr>
      <w:r w:rsidRPr="00375FDB">
        <w:rPr>
          <w:spacing w:val="-2"/>
        </w:rPr>
        <w:tab/>
      </w:r>
      <w:r w:rsidRPr="00827A20">
        <w:rPr>
          <w:color w:val="0000FF"/>
          <w:spacing w:val="-2"/>
        </w:rPr>
        <w:t xml:space="preserve">char </w:t>
      </w:r>
      <w:r w:rsidRPr="00375FDB">
        <w:rPr>
          <w:spacing w:val="-2"/>
        </w:rPr>
        <w:t>sztype [iSTRING15 + iNULL_CHAR];</w:t>
      </w:r>
    </w:p>
    <w:p w:rsidR="002B64C1" w:rsidRPr="00375FDB" w:rsidRDefault="002B64C1" w:rsidP="002B64C1">
      <w:pPr>
        <w:pStyle w:val="Program"/>
      </w:pPr>
      <w:r w:rsidRPr="00375FDB">
        <w:rPr>
          <w:spacing w:val="-2"/>
        </w:rPr>
        <w:tab/>
      </w:r>
      <w:r w:rsidRPr="00827A20">
        <w:rPr>
          <w:color w:val="0000FF"/>
          <w:spacing w:val="-2"/>
        </w:rPr>
        <w:t>char</w:t>
      </w:r>
      <w:r w:rsidRPr="00375FDB">
        <w:rPr>
          <w:spacing w:val="-2"/>
        </w:rPr>
        <w:t xml:space="preserve"> szmodel[iSTRING15 + iNULL_CHAR];</w:t>
      </w:r>
    </w:p>
    <w:p w:rsidR="002B64C1" w:rsidRPr="00375FDB" w:rsidRDefault="002B64C1" w:rsidP="002B64C1">
      <w:pPr>
        <w:pStyle w:val="Program"/>
      </w:pPr>
      <w:r w:rsidRPr="00375FDB">
        <w:rPr>
          <w:spacing w:val="-2"/>
        </w:rPr>
        <w:tab/>
      </w:r>
      <w:r w:rsidRPr="00827A20">
        <w:rPr>
          <w:color w:val="0000FF"/>
          <w:spacing w:val="-2"/>
        </w:rPr>
        <w:t xml:space="preserve">char </w:t>
      </w:r>
      <w:r w:rsidRPr="00375FDB">
        <w:rPr>
          <w:spacing w:val="-2"/>
        </w:rPr>
        <w:t>sztitle[iSTRING20 + iNULL_CHAR];</w:t>
      </w:r>
    </w:p>
    <w:p w:rsidR="002B64C1" w:rsidRPr="00375FDB" w:rsidRDefault="002B64C1" w:rsidP="002B64C1">
      <w:pPr>
        <w:pStyle w:val="Program"/>
      </w:pPr>
      <w:r w:rsidRPr="00375FDB">
        <w:rPr>
          <w:spacing w:val="-5"/>
        </w:rPr>
        <w:tab/>
      </w:r>
      <w:r w:rsidRPr="00827A20">
        <w:rPr>
          <w:color w:val="0000FF"/>
          <w:spacing w:val="-5"/>
        </w:rPr>
        <w:t>int</w:t>
      </w:r>
      <w:r w:rsidRPr="00375FDB">
        <w:rPr>
          <w:spacing w:val="-5"/>
        </w:rPr>
        <w:t xml:space="preserve"> iyear;</w:t>
      </w:r>
    </w:p>
    <w:p w:rsidR="002B64C1" w:rsidRPr="00375FDB" w:rsidRDefault="002B64C1" w:rsidP="002B64C1">
      <w:pPr>
        <w:pStyle w:val="Program"/>
      </w:pPr>
      <w:r w:rsidRPr="00375FDB">
        <w:rPr>
          <w:spacing w:val="-3"/>
        </w:rPr>
        <w:tab/>
      </w:r>
      <w:r w:rsidRPr="00827A20">
        <w:rPr>
          <w:color w:val="0000FF"/>
          <w:spacing w:val="-3"/>
        </w:rPr>
        <w:t>long int</w:t>
      </w:r>
      <w:r w:rsidRPr="00375FDB">
        <w:rPr>
          <w:spacing w:val="-3"/>
        </w:rPr>
        <w:t xml:space="preserve"> lmotor_hours;</w:t>
      </w:r>
    </w:p>
    <w:p w:rsidR="002B64C1" w:rsidRPr="002B64C1" w:rsidRDefault="002B64C1" w:rsidP="002B64C1">
      <w:pPr>
        <w:pStyle w:val="Program"/>
        <w:rPr>
          <w:spacing w:val="-5"/>
          <w:lang w:val="ru-RU"/>
        </w:rPr>
      </w:pPr>
      <w:r w:rsidRPr="00827A20">
        <w:rPr>
          <w:color w:val="0000FF"/>
          <w:spacing w:val="-5"/>
        </w:rPr>
        <w:tab/>
        <w:t>float</w:t>
      </w:r>
      <w:r w:rsidRPr="002B64C1">
        <w:rPr>
          <w:spacing w:val="-5"/>
          <w:lang w:val="ru-RU"/>
        </w:rPr>
        <w:t xml:space="preserve"> </w:t>
      </w:r>
      <w:r w:rsidRPr="00375FDB">
        <w:rPr>
          <w:spacing w:val="-5"/>
        </w:rPr>
        <w:t>fsaleprice</w:t>
      </w:r>
      <w:r w:rsidRPr="002B64C1">
        <w:rPr>
          <w:spacing w:val="-5"/>
          <w:lang w:val="ru-RU"/>
        </w:rPr>
        <w:t>;</w:t>
      </w:r>
    </w:p>
    <w:p w:rsidR="002B64C1" w:rsidRPr="002B64C1" w:rsidRDefault="002B64C1" w:rsidP="002B64C1">
      <w:pPr>
        <w:pStyle w:val="Program"/>
        <w:rPr>
          <w:spacing w:val="-5"/>
          <w:lang w:val="ru-RU"/>
        </w:rPr>
      </w:pPr>
      <w:r w:rsidRPr="002B64C1">
        <w:rPr>
          <w:spacing w:val="-5"/>
          <w:lang w:val="ru-RU"/>
        </w:rPr>
        <w:t xml:space="preserve">} </w:t>
      </w:r>
      <w:r w:rsidRPr="00375FDB">
        <w:rPr>
          <w:spacing w:val="-5"/>
        </w:rPr>
        <w:t>stused</w:t>
      </w:r>
      <w:r w:rsidRPr="002B64C1">
        <w:rPr>
          <w:spacing w:val="-5"/>
          <w:lang w:val="ru-RU"/>
        </w:rPr>
        <w:t>_</w:t>
      </w:r>
      <w:r w:rsidRPr="00375FDB">
        <w:rPr>
          <w:spacing w:val="-5"/>
        </w:rPr>
        <w:t>boat</w:t>
      </w:r>
      <w:r w:rsidRPr="002B64C1">
        <w:rPr>
          <w:spacing w:val="-5"/>
          <w:lang w:val="ru-RU"/>
        </w:rPr>
        <w:t>;</w:t>
      </w:r>
    </w:p>
    <w:p w:rsidR="002B64C1" w:rsidRPr="002B64C1" w:rsidRDefault="002B64C1" w:rsidP="002B64C1">
      <w:pPr>
        <w:pStyle w:val="Main"/>
        <w:rPr>
          <w:lang w:val="ru-RU"/>
        </w:rPr>
      </w:pPr>
    </w:p>
    <w:p w:rsidR="002B64C1" w:rsidRPr="002B64C1" w:rsidRDefault="002B64C1" w:rsidP="002B64C1">
      <w:pPr>
        <w:pStyle w:val="Main"/>
        <w:rPr>
          <w:lang w:val="ru-RU"/>
        </w:rPr>
      </w:pPr>
      <w:r w:rsidRPr="002B64C1">
        <w:rPr>
          <w:lang w:val="ru-RU"/>
        </w:rPr>
        <w:t xml:space="preserve">Заметьте, что в этом объявлении структуры отсутствует поле тега и создается так называемый анонимный структурный тип. Поскольку оператор описывает единственную переменную, </w:t>
      </w:r>
      <w:r w:rsidRPr="00375FDB">
        <w:t>stused</w:t>
      </w:r>
      <w:r w:rsidRPr="002B64C1">
        <w:rPr>
          <w:lang w:val="ru-RU"/>
        </w:rPr>
        <w:t>_</w:t>
      </w:r>
      <w:r w:rsidRPr="00375FDB">
        <w:t>boat</w:t>
      </w:r>
      <w:r w:rsidRPr="002B64C1">
        <w:rPr>
          <w:lang w:val="ru-RU"/>
        </w:rPr>
        <w:t xml:space="preserve">, то нигде в приложении нельзя создать другую переменную такого же типа. </w:t>
      </w:r>
      <w:r w:rsidRPr="002B64C1">
        <w:rPr>
          <w:highlight w:val="yellow"/>
          <w:lang w:val="ru-RU"/>
        </w:rPr>
        <w:t>Если поле тега структуры отсутствует, то такой синтаксис не позволяет ссылаться на этот новый тип. Однако, с одним структурным типом можно связать несколько переменных, не указывая поле тега; это показано в следующем примере</w:t>
      </w:r>
      <w:r w:rsidRPr="002B64C1">
        <w:rPr>
          <w:lang w:val="ru-RU"/>
        </w:rPr>
        <w:t>:</w:t>
      </w:r>
    </w:p>
    <w:p w:rsidR="002B64C1" w:rsidRDefault="002B64C1" w:rsidP="002B64C1">
      <w:pPr>
        <w:pStyle w:val="Main"/>
        <w:rPr>
          <w:lang w:val="ru-RU"/>
        </w:rPr>
      </w:pPr>
    </w:p>
    <w:p w:rsidR="002B64C1" w:rsidRPr="00C67463" w:rsidRDefault="002B64C1" w:rsidP="002B64C1">
      <w:pPr>
        <w:pStyle w:val="Main"/>
        <w:rPr>
          <w:lang w:val="ru-RU"/>
        </w:rPr>
      </w:pPr>
      <w:r>
        <w:rPr>
          <w:shd w:val="clear" w:color="auto" w:fill="F2F2F2"/>
          <w:lang w:val="ru-RU"/>
        </w:rPr>
        <w:t>Типовая</w:t>
      </w:r>
      <w:r w:rsidRPr="00C67463">
        <w:rPr>
          <w:shd w:val="clear" w:color="auto" w:fill="F2F2F2"/>
          <w:lang w:val="ru-RU"/>
        </w:rPr>
        <w:t xml:space="preserve"> </w:t>
      </w:r>
      <w:r>
        <w:rPr>
          <w:shd w:val="clear" w:color="auto" w:fill="F2F2F2"/>
          <w:lang w:val="ru-RU"/>
        </w:rPr>
        <w:t>задача</w:t>
      </w:r>
      <w:r w:rsidRPr="00C67463">
        <w:rPr>
          <w:shd w:val="clear" w:color="auto" w:fill="F2F2F2"/>
          <w:lang w:val="ru-RU"/>
        </w:rPr>
        <w:t xml:space="preserve"> 1</w:t>
      </w:r>
    </w:p>
    <w:p w:rsidR="002B64C1" w:rsidRPr="00C67463" w:rsidRDefault="002B64C1" w:rsidP="002B64C1">
      <w:pPr>
        <w:pStyle w:val="Program"/>
        <w:rPr>
          <w:lang w:val="ru-RU"/>
        </w:rPr>
      </w:pPr>
      <w:r w:rsidRPr="00827A20">
        <w:rPr>
          <w:color w:val="0000FF"/>
        </w:rPr>
        <w:t>struct</w:t>
      </w:r>
      <w:r w:rsidRPr="00C67463">
        <w:rPr>
          <w:color w:val="0000FF"/>
          <w:lang w:val="ru-RU"/>
        </w:rPr>
        <w:t xml:space="preserve"> </w:t>
      </w:r>
      <w:r w:rsidRPr="00C67463">
        <w:rPr>
          <w:lang w:val="ru-RU"/>
        </w:rPr>
        <w:t xml:space="preserve">{ </w:t>
      </w:r>
      <w:r w:rsidRPr="00C67463">
        <w:rPr>
          <w:color w:val="008000"/>
          <w:lang w:val="ru-RU"/>
        </w:rPr>
        <w:t>/* без имени типа структуры */</w:t>
      </w:r>
    </w:p>
    <w:p w:rsidR="002B64C1" w:rsidRPr="00375FDB" w:rsidRDefault="002B64C1" w:rsidP="002B64C1">
      <w:pPr>
        <w:pStyle w:val="Program"/>
      </w:pPr>
      <w:r w:rsidRPr="00C67463">
        <w:rPr>
          <w:lang w:val="ru-RU"/>
        </w:rPr>
        <w:tab/>
      </w:r>
      <w:r w:rsidRPr="00C67463">
        <w:rPr>
          <w:lang w:val="ru-RU"/>
        </w:rPr>
        <w:tab/>
      </w:r>
      <w:r w:rsidRPr="00827A20">
        <w:rPr>
          <w:color w:val="0000FF"/>
        </w:rPr>
        <w:t>char</w:t>
      </w:r>
      <w:r w:rsidRPr="00375FDB">
        <w:t xml:space="preserve"> title [MAXTIT];</w:t>
      </w:r>
    </w:p>
    <w:p w:rsidR="002B64C1" w:rsidRPr="00375FDB" w:rsidRDefault="002B64C1" w:rsidP="002B64C1">
      <w:pPr>
        <w:pStyle w:val="Program"/>
      </w:pPr>
      <w:r w:rsidRPr="00375FDB">
        <w:tab/>
      </w:r>
      <w:r w:rsidRPr="00827A20">
        <w:rPr>
          <w:color w:val="0000FF"/>
        </w:rPr>
        <w:tab/>
        <w:t>char</w:t>
      </w:r>
      <w:r w:rsidRPr="00375FDB">
        <w:t xml:space="preserve"> author [MAXAUT];</w:t>
      </w:r>
    </w:p>
    <w:p w:rsidR="002B64C1" w:rsidRPr="00375FDB" w:rsidRDefault="002B64C1" w:rsidP="002B64C1">
      <w:pPr>
        <w:pStyle w:val="Program"/>
      </w:pPr>
      <w:r w:rsidRPr="00375FDB">
        <w:tab/>
      </w:r>
      <w:r w:rsidRPr="00375FDB">
        <w:tab/>
      </w:r>
      <w:r w:rsidRPr="00827A20">
        <w:rPr>
          <w:color w:val="0000FF"/>
        </w:rPr>
        <w:t>float</w:t>
      </w:r>
      <w:r w:rsidRPr="00375FDB">
        <w:t xml:space="preserve"> value;</w:t>
      </w:r>
    </w:p>
    <w:p w:rsidR="002B64C1" w:rsidRPr="00375FDB" w:rsidRDefault="002B64C1" w:rsidP="002B64C1">
      <w:pPr>
        <w:pStyle w:val="Program"/>
      </w:pPr>
      <w:r w:rsidRPr="00375FDB">
        <w:t>} libry</w:t>
      </w:r>
      <w:r w:rsidRPr="002B64C1">
        <w:t>1,</w:t>
      </w:r>
      <w:r w:rsidRPr="00C67463">
        <w:t xml:space="preserve"> </w:t>
      </w:r>
      <w:r w:rsidRPr="00375FDB">
        <w:t>libry</w:t>
      </w:r>
      <w:r w:rsidRPr="002B64C1">
        <w:t>2,</w:t>
      </w:r>
      <w:r w:rsidRPr="00C67463">
        <w:t xml:space="preserve"> </w:t>
      </w:r>
      <w:r w:rsidRPr="00375FDB">
        <w:t>libry</w:t>
      </w:r>
      <w:r w:rsidRPr="002B64C1">
        <w:t>3</w:t>
      </w:r>
      <w:r w:rsidRPr="00375FDB">
        <w:t>;</w:t>
      </w:r>
    </w:p>
    <w:p w:rsidR="002B64C1" w:rsidRPr="00C67463" w:rsidRDefault="002B64C1" w:rsidP="002B64C1">
      <w:pPr>
        <w:pStyle w:val="Main"/>
      </w:pPr>
    </w:p>
    <w:p w:rsidR="002B64C1" w:rsidRPr="00C67463" w:rsidRDefault="002B64C1" w:rsidP="002B64C1">
      <w:pPr>
        <w:pStyle w:val="Main"/>
      </w:pPr>
      <w:r>
        <w:rPr>
          <w:shd w:val="clear" w:color="auto" w:fill="F2F2F2"/>
          <w:lang w:val="ru-RU"/>
        </w:rPr>
        <w:t>Т</w:t>
      </w:r>
      <w:r w:rsidRPr="00321F20">
        <w:rPr>
          <w:shd w:val="clear" w:color="auto" w:fill="F2F2F2"/>
          <w:lang w:val="ru-RU"/>
        </w:rPr>
        <w:t>иповая</w:t>
      </w:r>
      <w:r w:rsidRPr="00C67463">
        <w:rPr>
          <w:shd w:val="clear" w:color="auto" w:fill="F2F2F2"/>
        </w:rPr>
        <w:t xml:space="preserve"> </w:t>
      </w:r>
      <w:r w:rsidRPr="00321F20">
        <w:rPr>
          <w:shd w:val="clear" w:color="auto" w:fill="F2F2F2"/>
          <w:lang w:val="ru-RU"/>
        </w:rPr>
        <w:t>задача</w:t>
      </w:r>
      <w:r w:rsidRPr="00C67463">
        <w:rPr>
          <w:shd w:val="clear" w:color="auto" w:fill="F2F2F2"/>
        </w:rPr>
        <w:t xml:space="preserve"> 2</w:t>
      </w:r>
    </w:p>
    <w:p w:rsidR="002B64C1" w:rsidRPr="00375FDB" w:rsidRDefault="002B64C1" w:rsidP="002B64C1">
      <w:pPr>
        <w:pStyle w:val="Program"/>
      </w:pPr>
      <w:r w:rsidRPr="00827A20">
        <w:rPr>
          <w:color w:val="0000FF"/>
        </w:rPr>
        <w:t>struct</w:t>
      </w:r>
      <w:r w:rsidRPr="00375FDB">
        <w:t xml:space="preserve"> {</w:t>
      </w:r>
    </w:p>
    <w:p w:rsidR="002B64C1" w:rsidRPr="00375FDB" w:rsidRDefault="002B64C1" w:rsidP="002B64C1">
      <w:pPr>
        <w:pStyle w:val="Program"/>
      </w:pPr>
      <w:r w:rsidRPr="00827A20">
        <w:rPr>
          <w:color w:val="0000FF"/>
          <w:spacing w:val="-2"/>
        </w:rPr>
        <w:tab/>
        <w:t>char</w:t>
      </w:r>
      <w:r w:rsidRPr="00375FDB">
        <w:rPr>
          <w:spacing w:val="-2"/>
        </w:rPr>
        <w:t xml:space="preserve"> sztype [iSTRING15 + iNULL_CHAR];</w:t>
      </w:r>
    </w:p>
    <w:p w:rsidR="002B64C1" w:rsidRPr="00375FDB" w:rsidRDefault="002B64C1" w:rsidP="002B64C1">
      <w:pPr>
        <w:pStyle w:val="Program"/>
      </w:pPr>
      <w:r w:rsidRPr="00375FDB">
        <w:rPr>
          <w:spacing w:val="-2"/>
        </w:rPr>
        <w:tab/>
      </w:r>
      <w:r w:rsidRPr="00827A20">
        <w:rPr>
          <w:color w:val="0000FF"/>
          <w:spacing w:val="-2"/>
        </w:rPr>
        <w:t>char</w:t>
      </w:r>
      <w:r w:rsidRPr="00375FDB">
        <w:rPr>
          <w:spacing w:val="-2"/>
        </w:rPr>
        <w:t xml:space="preserve"> szmodel[iSTRING15 + iNULL_CHAR];</w:t>
      </w:r>
    </w:p>
    <w:p w:rsidR="002B64C1" w:rsidRPr="00375FDB" w:rsidRDefault="002B64C1" w:rsidP="002B64C1">
      <w:pPr>
        <w:pStyle w:val="Program"/>
      </w:pPr>
      <w:r w:rsidRPr="00375FDB">
        <w:rPr>
          <w:spacing w:val="-2"/>
        </w:rPr>
        <w:tab/>
      </w:r>
      <w:r w:rsidRPr="00827A20">
        <w:rPr>
          <w:color w:val="0000FF"/>
          <w:spacing w:val="-2"/>
        </w:rPr>
        <w:t>char</w:t>
      </w:r>
      <w:r w:rsidRPr="00375FDB">
        <w:rPr>
          <w:spacing w:val="-2"/>
        </w:rPr>
        <w:t xml:space="preserve"> sztitle[iSTRING20 + iNULL_CHAR];</w:t>
      </w:r>
    </w:p>
    <w:p w:rsidR="002B64C1" w:rsidRPr="00375FDB" w:rsidRDefault="002B64C1" w:rsidP="002B64C1">
      <w:pPr>
        <w:pStyle w:val="Program"/>
      </w:pPr>
      <w:r w:rsidRPr="00827A20">
        <w:rPr>
          <w:color w:val="0000FF"/>
          <w:spacing w:val="-5"/>
        </w:rPr>
        <w:tab/>
        <w:t>int</w:t>
      </w:r>
      <w:r w:rsidRPr="00375FDB">
        <w:rPr>
          <w:spacing w:val="-5"/>
        </w:rPr>
        <w:t xml:space="preserve"> iyear;</w:t>
      </w:r>
    </w:p>
    <w:p w:rsidR="002B64C1" w:rsidRPr="00375FDB" w:rsidRDefault="002B64C1" w:rsidP="002B64C1">
      <w:pPr>
        <w:pStyle w:val="Program"/>
      </w:pPr>
      <w:r w:rsidRPr="00827A20">
        <w:rPr>
          <w:color w:val="0000FF"/>
          <w:spacing w:val="-3"/>
        </w:rPr>
        <w:tab/>
        <w:t>long int</w:t>
      </w:r>
      <w:r w:rsidRPr="00375FDB">
        <w:rPr>
          <w:spacing w:val="-3"/>
        </w:rPr>
        <w:t xml:space="preserve"> lmotor_hours;</w:t>
      </w:r>
    </w:p>
    <w:p w:rsidR="002B64C1" w:rsidRPr="00375FDB" w:rsidRDefault="002B64C1" w:rsidP="002B64C1">
      <w:pPr>
        <w:pStyle w:val="Program"/>
        <w:rPr>
          <w:spacing w:val="-3"/>
        </w:rPr>
      </w:pPr>
      <w:r w:rsidRPr="00827A20">
        <w:rPr>
          <w:color w:val="0000FF"/>
          <w:spacing w:val="-3"/>
        </w:rPr>
        <w:tab/>
        <w:t>float</w:t>
      </w:r>
      <w:r w:rsidRPr="00375FDB">
        <w:rPr>
          <w:spacing w:val="-3"/>
        </w:rPr>
        <w:t xml:space="preserve"> fsaleprice;</w:t>
      </w:r>
    </w:p>
    <w:p w:rsidR="002B64C1" w:rsidRPr="00375FDB" w:rsidRDefault="002B64C1" w:rsidP="002B64C1">
      <w:pPr>
        <w:pStyle w:val="Program"/>
        <w:rPr>
          <w:spacing w:val="-5"/>
        </w:rPr>
      </w:pPr>
      <w:r w:rsidRPr="00375FDB">
        <w:rPr>
          <w:spacing w:val="-5"/>
        </w:rPr>
        <w:t>} stboat1, stboat2, stboat3;</w:t>
      </w:r>
    </w:p>
    <w:p w:rsidR="002B64C1" w:rsidRPr="002B64C1" w:rsidRDefault="002B64C1" w:rsidP="002B64C1">
      <w:pPr>
        <w:pStyle w:val="Main"/>
      </w:pPr>
    </w:p>
    <w:p w:rsidR="002B64C1" w:rsidRPr="00C67463" w:rsidRDefault="002B64C1" w:rsidP="002B64C1">
      <w:pPr>
        <w:pStyle w:val="Main"/>
        <w:rPr>
          <w:lang w:val="ru-RU"/>
        </w:rPr>
      </w:pPr>
      <w:r w:rsidRPr="00C67463">
        <w:rPr>
          <w:lang w:val="ru-RU"/>
        </w:rPr>
        <w:t>Форма с именем типа структуры удобнее, если вы используете структурный шаблон более одного раза.</w:t>
      </w:r>
    </w:p>
    <w:p w:rsidR="002B64C1" w:rsidRPr="002B64C1" w:rsidRDefault="002B64C1" w:rsidP="002B64C1">
      <w:pPr>
        <w:pStyle w:val="Main"/>
        <w:rPr>
          <w:lang w:val="ru-RU"/>
        </w:rPr>
      </w:pPr>
      <w:r w:rsidRPr="00C67463">
        <w:rPr>
          <w:lang w:val="ru-RU"/>
        </w:rPr>
        <w:t xml:space="preserve">Так же, как и для любых других переменных, компиляторы С и </w:t>
      </w:r>
      <w:r w:rsidRPr="00375FDB">
        <w:t>C</w:t>
      </w:r>
      <w:r w:rsidRPr="00C67463">
        <w:rPr>
          <w:lang w:val="ru-RU"/>
        </w:rPr>
        <w:t xml:space="preserve">++ выделяют необходимую память для элементов структуры. </w:t>
      </w:r>
      <w:r w:rsidRPr="002B64C1">
        <w:rPr>
          <w:highlight w:val="yellow"/>
          <w:lang w:val="ru-RU"/>
        </w:rPr>
        <w:t xml:space="preserve">Чтобы определить, </w:t>
      </w:r>
      <w:bookmarkStart w:id="8" w:name="АР01805"/>
      <w:r w:rsidRPr="002B64C1">
        <w:rPr>
          <w:highlight w:val="yellow"/>
          <w:lang w:val="ru-RU"/>
        </w:rPr>
        <w:t xml:space="preserve">нужно ли поле тега </w:t>
      </w:r>
      <w:bookmarkEnd w:id="8"/>
      <w:r w:rsidRPr="002B64C1">
        <w:rPr>
          <w:highlight w:val="yellow"/>
          <w:lang w:val="ru-RU"/>
        </w:rPr>
        <w:t>в объявлении структуры, нужно ответить на следующие вопросы: "Нужно ли где-нибудь в программе создавать другие переменные такого структурного типа?" и "Нужно ли передавать структурный тип в функции?" Если на какой-нибудь из вопросов имеется положительный ответ, то поле тега — необходимо</w:t>
      </w:r>
      <w:r w:rsidRPr="002B64C1">
        <w:rPr>
          <w:lang w:val="ru-RU"/>
        </w:rPr>
        <w:t>.</w:t>
      </w:r>
    </w:p>
    <w:p w:rsidR="002B64C1" w:rsidRPr="00F75FA7" w:rsidRDefault="002B64C1" w:rsidP="002B64C1">
      <w:pPr>
        <w:pStyle w:val="Main"/>
        <w:rPr>
          <w:lang w:val="ru-RU"/>
        </w:rPr>
      </w:pPr>
      <w:r w:rsidRPr="000A5CD6">
        <w:rPr>
          <w:highlight w:val="yellow"/>
          <w:lang w:val="ru-RU"/>
        </w:rPr>
        <w:t>Как правило, объекты, представляемые в программе, обладают рядом разнообразных и, что очень важно, разнотипных свойств. Конструирование таких объектов на С++ предусматривает использование структур и объединений</w:t>
      </w:r>
      <w:r w:rsidRPr="00F75FA7">
        <w:rPr>
          <w:lang w:val="ru-RU"/>
        </w:rPr>
        <w:t>.</w:t>
      </w:r>
    </w:p>
    <w:p w:rsidR="002B64C1" w:rsidRPr="00822B10" w:rsidRDefault="002B64C1" w:rsidP="002B64C1">
      <w:pPr>
        <w:pStyle w:val="Main"/>
        <w:rPr>
          <w:lang w:val="ru-RU"/>
        </w:rPr>
      </w:pPr>
      <w:r w:rsidRPr="000A5CD6">
        <w:rPr>
          <w:highlight w:val="yellow"/>
          <w:lang w:val="ru-RU"/>
        </w:rPr>
        <w:t xml:space="preserve">Структура может быть представлена как некоторый набор разнотипных и/или однотипных данных, совокупность которых рассматривается как совершенно новый, пользовательский тип данных. Структура объявляется с помощью ключевого слова </w:t>
      </w:r>
      <w:r w:rsidRPr="000A5CD6">
        <w:rPr>
          <w:color w:val="0000FF"/>
          <w:highlight w:val="yellow"/>
          <w:lang w:val="ru-RU"/>
        </w:rPr>
        <w:t>struct</w:t>
      </w:r>
      <w:r w:rsidRPr="000A5CD6">
        <w:rPr>
          <w:highlight w:val="yellow"/>
          <w:lang w:val="ru-RU"/>
        </w:rPr>
        <w:t>, за которым следует необязательное имя тела для создания нового типа данных и указываемый в фигурных скобках шаблон, по которому будут создаваться переменные структурного типа. Шаблон содержит указываемые через точку с запятой объявления полей или членов структуры. Объявление поля состоит из указания типа и имени переменной</w:t>
      </w:r>
      <w:r w:rsidRPr="00F75FA7">
        <w:rPr>
          <w:lang w:val="ru-RU"/>
        </w:rPr>
        <w:t>:</w:t>
      </w:r>
    </w:p>
    <w:p w:rsidR="002B64C1" w:rsidRPr="00822B10" w:rsidRDefault="002B64C1" w:rsidP="002B64C1">
      <w:pPr>
        <w:pStyle w:val="Main"/>
        <w:rPr>
          <w:lang w:val="ru-RU"/>
        </w:rPr>
      </w:pPr>
    </w:p>
    <w:p w:rsidR="002B64C1" w:rsidRPr="00F75FA7" w:rsidRDefault="002B64C1" w:rsidP="002B64C1">
      <w:pPr>
        <w:pStyle w:val="Program"/>
        <w:rPr>
          <w:lang w:val="ru-RU"/>
        </w:rPr>
      </w:pPr>
      <w:r w:rsidRPr="00F75FA7">
        <w:rPr>
          <w:color w:val="0000FF"/>
          <w:lang w:val="ru-RU"/>
        </w:rPr>
        <w:t>struct</w:t>
      </w:r>
      <w:r w:rsidRPr="00F75FA7">
        <w:rPr>
          <w:lang w:val="ru-RU"/>
        </w:rPr>
        <w:t xml:space="preserve"> NewType</w:t>
      </w:r>
    </w:p>
    <w:p w:rsidR="002B64C1" w:rsidRPr="00822B10" w:rsidRDefault="002B64C1" w:rsidP="002B64C1">
      <w:pPr>
        <w:pStyle w:val="Program"/>
        <w:ind w:left="284"/>
      </w:pPr>
      <w:r w:rsidRPr="00822B10">
        <w:t>{</w:t>
      </w:r>
    </w:p>
    <w:p w:rsidR="002B64C1" w:rsidRPr="00822B10" w:rsidRDefault="002B64C1" w:rsidP="002B64C1">
      <w:pPr>
        <w:pStyle w:val="Program"/>
        <w:ind w:left="567"/>
      </w:pPr>
      <w:r w:rsidRPr="00822B10">
        <w:t>type1 Name1;</w:t>
      </w:r>
    </w:p>
    <w:p w:rsidR="002B64C1" w:rsidRPr="00822B10" w:rsidRDefault="002B64C1" w:rsidP="002B64C1">
      <w:pPr>
        <w:pStyle w:val="Program"/>
        <w:ind w:left="567"/>
      </w:pPr>
      <w:r w:rsidRPr="00822B10">
        <w:t>type2 Name2;</w:t>
      </w:r>
    </w:p>
    <w:p w:rsidR="002B64C1" w:rsidRPr="00822B10" w:rsidRDefault="002B64C1" w:rsidP="002B64C1">
      <w:pPr>
        <w:pStyle w:val="Program"/>
        <w:ind w:left="567"/>
      </w:pPr>
      <w:r w:rsidRPr="00822B10">
        <w:t>…</w:t>
      </w:r>
    </w:p>
    <w:p w:rsidR="002B64C1" w:rsidRPr="00822B10" w:rsidRDefault="002B64C1" w:rsidP="002B64C1">
      <w:pPr>
        <w:pStyle w:val="Program"/>
        <w:ind w:left="567"/>
      </w:pPr>
      <w:r w:rsidRPr="00822B10">
        <w:t>typeN NameN;</w:t>
      </w:r>
    </w:p>
    <w:p w:rsidR="002B64C1" w:rsidRPr="00DD3FA6" w:rsidRDefault="002B64C1" w:rsidP="002B64C1">
      <w:pPr>
        <w:pStyle w:val="Program"/>
        <w:ind w:left="284"/>
        <w:rPr>
          <w:lang w:val="ru-RU"/>
        </w:rPr>
      </w:pPr>
      <w:r w:rsidRPr="00DD3FA6">
        <w:rPr>
          <w:lang w:val="ru-RU"/>
        </w:rPr>
        <w:t>};</w:t>
      </w:r>
    </w:p>
    <w:p w:rsidR="002B64C1" w:rsidRPr="00DD3FA6" w:rsidRDefault="002B64C1" w:rsidP="002B64C1">
      <w:pPr>
        <w:pStyle w:val="Main"/>
        <w:rPr>
          <w:lang w:val="ru-RU"/>
        </w:rPr>
      </w:pPr>
    </w:p>
    <w:p w:rsidR="002B64C1" w:rsidRPr="00F75FA7" w:rsidRDefault="002B64C1" w:rsidP="002B64C1">
      <w:pPr>
        <w:pStyle w:val="Main"/>
        <w:rPr>
          <w:lang w:val="ru-RU"/>
        </w:rPr>
      </w:pPr>
      <w:r w:rsidRPr="000A5CD6">
        <w:rPr>
          <w:highlight w:val="yellow"/>
          <w:lang w:val="ru-RU"/>
        </w:rPr>
        <w:t>Синтаксис описания структуры заканчивается символом точка с запятой (;)</w:t>
      </w:r>
      <w:r w:rsidRPr="00F75FA7">
        <w:rPr>
          <w:lang w:val="ru-RU"/>
        </w:rPr>
        <w:t>.</w:t>
      </w:r>
    </w:p>
    <w:p w:rsidR="002B64C1" w:rsidRPr="00822B10" w:rsidRDefault="002B64C1" w:rsidP="002B64C1">
      <w:pPr>
        <w:pStyle w:val="Main"/>
        <w:rPr>
          <w:lang w:val="ru-RU"/>
        </w:rPr>
      </w:pPr>
      <w:r w:rsidRPr="000A5CD6">
        <w:rPr>
          <w:highlight w:val="yellow"/>
          <w:lang w:val="ru-RU"/>
        </w:rPr>
        <w:t>Использование структурированных данных в теле программы возможно в том случае, если будет объявлен какой-нибудь объект вновь созданного типа. Например, для приведенного выше синтаксиса можно указать</w:t>
      </w:r>
      <w:r w:rsidRPr="00F75FA7">
        <w:rPr>
          <w:lang w:val="ru-RU"/>
        </w:rPr>
        <w:t>:</w:t>
      </w:r>
    </w:p>
    <w:p w:rsidR="002B64C1" w:rsidRPr="00822B10" w:rsidRDefault="002B64C1" w:rsidP="002B64C1">
      <w:pPr>
        <w:pStyle w:val="Main"/>
        <w:rPr>
          <w:lang w:val="ru-RU"/>
        </w:rPr>
      </w:pPr>
    </w:p>
    <w:p w:rsidR="002B64C1" w:rsidRPr="00F75FA7" w:rsidRDefault="002B64C1" w:rsidP="002B64C1">
      <w:pPr>
        <w:pStyle w:val="Main"/>
        <w:rPr>
          <w:lang w:val="ru-RU"/>
        </w:rPr>
      </w:pPr>
      <w:r w:rsidRPr="00F75FA7">
        <w:rPr>
          <w:lang w:val="ru-RU"/>
        </w:rPr>
        <w:t>NewType Variable;</w:t>
      </w:r>
    </w:p>
    <w:p w:rsidR="002B64C1" w:rsidRPr="00822B10" w:rsidRDefault="002B64C1" w:rsidP="002B64C1">
      <w:pPr>
        <w:pStyle w:val="Main"/>
        <w:rPr>
          <w:lang w:val="ru-RU"/>
        </w:rPr>
      </w:pPr>
    </w:p>
    <w:p w:rsidR="002B64C1" w:rsidRPr="00822B10" w:rsidRDefault="002B64C1" w:rsidP="002B64C1">
      <w:pPr>
        <w:pStyle w:val="Main"/>
        <w:rPr>
          <w:lang w:val="ru-RU"/>
        </w:rPr>
      </w:pPr>
      <w:r w:rsidRPr="000A5CD6">
        <w:rPr>
          <w:highlight w:val="yellow"/>
          <w:lang w:val="ru-RU"/>
        </w:rPr>
        <w:t>Таким образом, будет создан структурированный объект Variable типа NewType. Кроме того, объект Variable мог быть создан непосредственно при объявлении структуры</w:t>
      </w:r>
      <w:r w:rsidRPr="00F75FA7">
        <w:rPr>
          <w:lang w:val="ru-RU"/>
        </w:rPr>
        <w:t>:</w:t>
      </w:r>
    </w:p>
    <w:p w:rsidR="002B64C1" w:rsidRPr="00822B10" w:rsidRDefault="002B64C1" w:rsidP="002B64C1">
      <w:pPr>
        <w:pStyle w:val="Main"/>
        <w:rPr>
          <w:lang w:val="ru-RU"/>
        </w:rPr>
      </w:pPr>
    </w:p>
    <w:p w:rsidR="002B64C1" w:rsidRPr="00822B10" w:rsidRDefault="002B64C1" w:rsidP="002B64C1">
      <w:pPr>
        <w:pStyle w:val="Program"/>
      </w:pPr>
      <w:r w:rsidRPr="00822B10">
        <w:rPr>
          <w:color w:val="0000FF"/>
        </w:rPr>
        <w:t>struct</w:t>
      </w:r>
      <w:r w:rsidRPr="00822B10">
        <w:t xml:space="preserve"> NewType</w:t>
      </w:r>
    </w:p>
    <w:p w:rsidR="002B64C1" w:rsidRPr="00822B10" w:rsidRDefault="002B64C1" w:rsidP="002B64C1">
      <w:pPr>
        <w:pStyle w:val="Program"/>
        <w:ind w:left="284"/>
      </w:pPr>
      <w:r w:rsidRPr="00822B10">
        <w:t>{</w:t>
      </w:r>
    </w:p>
    <w:p w:rsidR="002B64C1" w:rsidRPr="00822B10" w:rsidRDefault="002B64C1" w:rsidP="002B64C1">
      <w:pPr>
        <w:pStyle w:val="Program"/>
        <w:ind w:left="567"/>
      </w:pPr>
      <w:r w:rsidRPr="00822B10">
        <w:t>type1 Name1;</w:t>
      </w:r>
    </w:p>
    <w:p w:rsidR="002B64C1" w:rsidRPr="00822B10" w:rsidRDefault="002B64C1" w:rsidP="002B64C1">
      <w:pPr>
        <w:pStyle w:val="Program"/>
        <w:ind w:left="567"/>
      </w:pPr>
      <w:r w:rsidRPr="00822B10">
        <w:t>type2 Name2;</w:t>
      </w:r>
    </w:p>
    <w:p w:rsidR="002B64C1" w:rsidRPr="00F75FA7" w:rsidRDefault="002B64C1" w:rsidP="002B64C1">
      <w:pPr>
        <w:pStyle w:val="Program"/>
        <w:ind w:left="567"/>
        <w:rPr>
          <w:lang w:val="ru-RU"/>
        </w:rPr>
      </w:pPr>
      <w:r w:rsidRPr="00F75FA7">
        <w:rPr>
          <w:lang w:val="ru-RU"/>
        </w:rPr>
        <w:t>typeN NameN;</w:t>
      </w:r>
    </w:p>
    <w:p w:rsidR="002B64C1" w:rsidRPr="00F75FA7" w:rsidRDefault="002B64C1" w:rsidP="002B64C1">
      <w:pPr>
        <w:pStyle w:val="Program"/>
        <w:ind w:left="284"/>
        <w:rPr>
          <w:lang w:val="ru-RU"/>
        </w:rPr>
      </w:pPr>
      <w:r w:rsidRPr="00F75FA7">
        <w:rPr>
          <w:lang w:val="ru-RU"/>
        </w:rPr>
        <w:t>}</w:t>
      </w:r>
      <w:r w:rsidRPr="00822B10">
        <w:rPr>
          <w:lang w:val="ru-RU"/>
        </w:rPr>
        <w:t xml:space="preserve"> </w:t>
      </w:r>
      <w:r w:rsidRPr="00F75FA7">
        <w:rPr>
          <w:lang w:val="ru-RU"/>
        </w:rPr>
        <w:t>Variable;</w:t>
      </w:r>
    </w:p>
    <w:p w:rsidR="002B64C1" w:rsidRPr="00822B10" w:rsidRDefault="002B64C1" w:rsidP="002B64C1">
      <w:pPr>
        <w:pStyle w:val="Main"/>
        <w:rPr>
          <w:lang w:val="ru-RU"/>
        </w:rPr>
      </w:pPr>
    </w:p>
    <w:p w:rsidR="002B64C1" w:rsidRPr="00822B10" w:rsidRDefault="002B64C1" w:rsidP="002B64C1">
      <w:pPr>
        <w:pStyle w:val="Main"/>
        <w:rPr>
          <w:lang w:val="ru-RU"/>
        </w:rPr>
      </w:pPr>
      <w:r w:rsidRPr="000A5CD6">
        <w:rPr>
          <w:highlight w:val="yellow"/>
          <w:lang w:val="ru-RU"/>
        </w:rPr>
        <w:t>Инициализация элементов структуры может быть произведена непосредственно при объявлении</w:t>
      </w:r>
      <w:r w:rsidRPr="00F75FA7">
        <w:rPr>
          <w:lang w:val="ru-RU"/>
        </w:rPr>
        <w:t>. При этом присваиваемые значения указываются через запятую в фигурных скобках, например:</w:t>
      </w:r>
    </w:p>
    <w:p w:rsidR="002B64C1" w:rsidRPr="00822B10" w:rsidRDefault="002B64C1" w:rsidP="002B64C1">
      <w:pPr>
        <w:pStyle w:val="Main"/>
        <w:rPr>
          <w:lang w:val="ru-RU"/>
        </w:rPr>
      </w:pPr>
    </w:p>
    <w:p w:rsidR="002B64C1" w:rsidRPr="00822B10" w:rsidRDefault="002B64C1" w:rsidP="002B64C1">
      <w:pPr>
        <w:pStyle w:val="Program"/>
      </w:pPr>
      <w:r w:rsidRPr="00822B10">
        <w:rPr>
          <w:color w:val="0000FF"/>
        </w:rPr>
        <w:t>struct</w:t>
      </w:r>
      <w:r w:rsidRPr="00822B10">
        <w:t xml:space="preserve"> MyStruct</w:t>
      </w:r>
    </w:p>
    <w:p w:rsidR="002B64C1" w:rsidRPr="00822B10" w:rsidRDefault="002B64C1" w:rsidP="002B64C1">
      <w:pPr>
        <w:pStyle w:val="Program"/>
        <w:ind w:left="284"/>
      </w:pPr>
      <w:r w:rsidRPr="00822B10">
        <w:t>{</w:t>
      </w:r>
    </w:p>
    <w:p w:rsidR="002B64C1" w:rsidRPr="00822B10" w:rsidRDefault="002B64C1" w:rsidP="002B64C1">
      <w:pPr>
        <w:pStyle w:val="Program"/>
        <w:ind w:left="567"/>
      </w:pPr>
      <w:r w:rsidRPr="00822B10">
        <w:rPr>
          <w:color w:val="0000FF"/>
        </w:rPr>
        <w:t>int</w:t>
      </w:r>
      <w:r w:rsidRPr="00822B10">
        <w:t xml:space="preserve"> iVariable;</w:t>
      </w:r>
    </w:p>
    <w:p w:rsidR="002B64C1" w:rsidRPr="00822B10" w:rsidRDefault="002B64C1" w:rsidP="002B64C1">
      <w:pPr>
        <w:pStyle w:val="Program"/>
        <w:ind w:left="567"/>
      </w:pPr>
      <w:r w:rsidRPr="00822B10">
        <w:rPr>
          <w:color w:val="0000FF"/>
        </w:rPr>
        <w:t xml:space="preserve">long </w:t>
      </w:r>
      <w:r w:rsidRPr="00822B10">
        <w:t>iValue;</w:t>
      </w:r>
    </w:p>
    <w:p w:rsidR="002B64C1" w:rsidRPr="00822B10" w:rsidRDefault="002B64C1" w:rsidP="002B64C1">
      <w:pPr>
        <w:pStyle w:val="Program"/>
        <w:ind w:left="567"/>
      </w:pPr>
      <w:r w:rsidRPr="00822B10">
        <w:rPr>
          <w:color w:val="0000FF"/>
        </w:rPr>
        <w:t>char</w:t>
      </w:r>
      <w:r w:rsidRPr="00822B10">
        <w:t xml:space="preserve"> Str[10];</w:t>
      </w:r>
    </w:p>
    <w:p w:rsidR="002B64C1" w:rsidRPr="00822B10" w:rsidRDefault="002B64C1" w:rsidP="002B64C1">
      <w:pPr>
        <w:pStyle w:val="Program"/>
        <w:ind w:left="284"/>
      </w:pPr>
      <w:r w:rsidRPr="00822B10">
        <w:t>}</w:t>
      </w:r>
      <w:r>
        <w:t xml:space="preserve"> </w:t>
      </w:r>
      <w:r w:rsidRPr="00822B10">
        <w:t>mystruct = {10, 300L, "Hello"};</w:t>
      </w:r>
    </w:p>
    <w:p w:rsidR="002B64C1" w:rsidRDefault="002B64C1" w:rsidP="002B64C1">
      <w:pPr>
        <w:pStyle w:val="Main"/>
      </w:pPr>
    </w:p>
    <w:p w:rsidR="002B64C1" w:rsidRPr="00822B10" w:rsidRDefault="002B64C1" w:rsidP="002B64C1">
      <w:pPr>
        <w:pStyle w:val="Main"/>
        <w:rPr>
          <w:lang w:val="ru-RU"/>
        </w:rPr>
      </w:pPr>
      <w:r w:rsidRPr="00F75FA7">
        <w:rPr>
          <w:lang w:val="ru-RU"/>
        </w:rPr>
        <w:t xml:space="preserve">Поясним вышесказанное на примере. Предположим, в программе создается база данных (подробно базы данных рассмотрены в книге "Базы данных. Учебный курс", изд. "Фолио"), содержащая информацию о жилых домах микрорайона. Изначально известно, что для дальнейшего использования потребуются </w:t>
      </w:r>
      <w:r w:rsidRPr="00F75FA7">
        <w:rPr>
          <w:lang w:val="ru-RU"/>
        </w:rPr>
        <w:lastRenderedPageBreak/>
        <w:t>данные о номере микрорайона, названии улицы, номере дома, количестве этажей, числе квартир, наличии прилегающей стоянки. Разработаем структуру, отвечающую указанным требованиям. Пусть под номер микрорайона отводится беззнаковое короткое целое, название улицы может быть закодировано строкой из 50-ти символов, номер дома представим как строку из пяти символов (на случай, если номер дома дополнительно содержит букву), количество этажей и число квартир - беззнаковое короткое целое, а информация о наличии стоянки - логическая переменная. В конечном итоге получится что-то вроде:</w:t>
      </w:r>
    </w:p>
    <w:p w:rsidR="002B64C1" w:rsidRPr="00822B10" w:rsidRDefault="002B64C1" w:rsidP="002B64C1">
      <w:pPr>
        <w:pStyle w:val="Main"/>
        <w:rPr>
          <w:lang w:val="ru-RU"/>
        </w:rPr>
      </w:pPr>
    </w:p>
    <w:p w:rsidR="002B64C1" w:rsidRPr="00822B10" w:rsidRDefault="002B64C1" w:rsidP="002B64C1">
      <w:pPr>
        <w:autoSpaceDE w:val="0"/>
        <w:autoSpaceDN w:val="0"/>
        <w:adjustRightInd w:val="0"/>
        <w:rPr>
          <w:rFonts w:ascii="Arial" w:hAnsi="Arial" w:cs="Arial"/>
          <w:noProof/>
          <w:sz w:val="20"/>
          <w:szCs w:val="20"/>
          <w:lang w:eastAsia="en-US"/>
        </w:rPr>
      </w:pPr>
      <w:r w:rsidRPr="00FE2585">
        <w:rPr>
          <w:rFonts w:ascii="Arial" w:hAnsi="Arial" w:cs="Arial"/>
          <w:noProof/>
          <w:color w:val="0000FF"/>
          <w:sz w:val="20"/>
          <w:szCs w:val="20"/>
          <w:lang w:val="en-US" w:eastAsia="en-US"/>
        </w:rPr>
        <w:t>struct</w:t>
      </w:r>
      <w:r w:rsidRPr="00822B10">
        <w:rPr>
          <w:rFonts w:ascii="Arial" w:hAnsi="Arial" w:cs="Arial"/>
          <w:noProof/>
          <w:sz w:val="20"/>
          <w:szCs w:val="20"/>
          <w:lang w:eastAsia="en-US"/>
        </w:rPr>
        <w:t xml:space="preserve"> </w:t>
      </w:r>
      <w:r w:rsidRPr="00FE2585">
        <w:rPr>
          <w:rFonts w:ascii="Arial" w:hAnsi="Arial" w:cs="Arial"/>
          <w:noProof/>
          <w:sz w:val="20"/>
          <w:szCs w:val="20"/>
          <w:lang w:val="en-US" w:eastAsia="en-US"/>
        </w:rPr>
        <w:t>HOUSE</w:t>
      </w:r>
    </w:p>
    <w:p w:rsidR="002B64C1" w:rsidRPr="00822B10" w:rsidRDefault="002B64C1" w:rsidP="002B64C1">
      <w:pPr>
        <w:autoSpaceDE w:val="0"/>
        <w:autoSpaceDN w:val="0"/>
        <w:adjustRightInd w:val="0"/>
        <w:rPr>
          <w:rFonts w:ascii="Arial" w:hAnsi="Arial" w:cs="Arial"/>
          <w:noProof/>
          <w:sz w:val="20"/>
          <w:szCs w:val="20"/>
          <w:lang w:eastAsia="en-US"/>
        </w:rPr>
      </w:pPr>
      <w:r w:rsidRPr="00822B10">
        <w:rPr>
          <w:rFonts w:ascii="Arial" w:hAnsi="Arial" w:cs="Arial"/>
          <w:noProof/>
          <w:sz w:val="20"/>
          <w:szCs w:val="20"/>
          <w:lang w:eastAsia="en-US"/>
        </w:rPr>
        <w:t>{</w:t>
      </w:r>
    </w:p>
    <w:p w:rsidR="002B64C1" w:rsidRPr="00822B10" w:rsidRDefault="002B64C1" w:rsidP="002B64C1">
      <w:pPr>
        <w:autoSpaceDE w:val="0"/>
        <w:autoSpaceDN w:val="0"/>
        <w:adjustRightInd w:val="0"/>
        <w:rPr>
          <w:rFonts w:ascii="Arial" w:hAnsi="Arial" w:cs="Arial"/>
          <w:noProof/>
          <w:sz w:val="20"/>
          <w:szCs w:val="20"/>
          <w:lang w:eastAsia="en-US"/>
        </w:rPr>
      </w:pPr>
      <w:r w:rsidRPr="00822B10">
        <w:rPr>
          <w:rFonts w:ascii="Arial" w:hAnsi="Arial" w:cs="Arial"/>
          <w:noProof/>
          <w:sz w:val="20"/>
          <w:szCs w:val="20"/>
          <w:lang w:eastAsia="en-US"/>
        </w:rPr>
        <w:tab/>
      </w:r>
      <w:r w:rsidRPr="00FE2585">
        <w:rPr>
          <w:rFonts w:ascii="Arial" w:hAnsi="Arial" w:cs="Arial"/>
          <w:noProof/>
          <w:color w:val="0000FF"/>
          <w:sz w:val="20"/>
          <w:szCs w:val="20"/>
          <w:lang w:val="en-US" w:eastAsia="en-US"/>
        </w:rPr>
        <w:t>unsigned</w:t>
      </w:r>
      <w:r w:rsidRPr="00822B10">
        <w:rPr>
          <w:rFonts w:ascii="Arial" w:hAnsi="Arial" w:cs="Arial"/>
          <w:noProof/>
          <w:sz w:val="20"/>
          <w:szCs w:val="20"/>
          <w:lang w:eastAsia="en-US"/>
        </w:rPr>
        <w:t xml:space="preserve"> </w:t>
      </w:r>
      <w:r w:rsidRPr="00FE2585">
        <w:rPr>
          <w:rFonts w:ascii="Arial" w:hAnsi="Arial" w:cs="Arial"/>
          <w:noProof/>
          <w:color w:val="0000FF"/>
          <w:sz w:val="20"/>
          <w:szCs w:val="20"/>
          <w:lang w:val="en-US" w:eastAsia="en-US"/>
        </w:rPr>
        <w:t>short</w:t>
      </w:r>
      <w:r w:rsidRPr="00822B10">
        <w:rPr>
          <w:rFonts w:ascii="Arial" w:hAnsi="Arial" w:cs="Arial"/>
          <w:noProof/>
          <w:sz w:val="20"/>
          <w:szCs w:val="20"/>
          <w:lang w:eastAsia="en-US"/>
        </w:rPr>
        <w:t xml:space="preserve"> </w:t>
      </w:r>
      <w:r w:rsidRPr="00FE2585">
        <w:rPr>
          <w:rFonts w:ascii="Arial" w:hAnsi="Arial" w:cs="Arial"/>
          <w:noProof/>
          <w:sz w:val="20"/>
          <w:szCs w:val="20"/>
          <w:lang w:val="en-US" w:eastAsia="en-US"/>
        </w:rPr>
        <w:t>RegNum</w:t>
      </w:r>
      <w:r w:rsidRPr="00822B10">
        <w:rPr>
          <w:rFonts w:ascii="Arial" w:hAnsi="Arial" w:cs="Arial"/>
          <w:noProof/>
          <w:sz w:val="20"/>
          <w:szCs w:val="20"/>
          <w:lang w:eastAsia="en-US"/>
        </w:rPr>
        <w:t>;</w:t>
      </w:r>
    </w:p>
    <w:p w:rsidR="002B64C1" w:rsidRPr="00FE2585" w:rsidRDefault="002B64C1" w:rsidP="002B64C1">
      <w:pPr>
        <w:autoSpaceDE w:val="0"/>
        <w:autoSpaceDN w:val="0"/>
        <w:adjustRightInd w:val="0"/>
        <w:rPr>
          <w:rFonts w:ascii="Arial" w:hAnsi="Arial" w:cs="Arial"/>
          <w:noProof/>
          <w:color w:val="008000"/>
          <w:sz w:val="20"/>
          <w:szCs w:val="20"/>
          <w:lang w:val="en-US" w:eastAsia="en-US"/>
        </w:rPr>
      </w:pPr>
      <w:r w:rsidRPr="00822B10">
        <w:rPr>
          <w:rFonts w:ascii="Arial" w:hAnsi="Arial" w:cs="Arial"/>
          <w:noProof/>
          <w:sz w:val="20"/>
          <w:szCs w:val="20"/>
          <w:lang w:eastAsia="en-US"/>
        </w:rPr>
        <w:tab/>
      </w:r>
      <w:r w:rsidRPr="00FE2585">
        <w:rPr>
          <w:rFonts w:ascii="Arial" w:hAnsi="Arial" w:cs="Arial"/>
          <w:noProof/>
          <w:color w:val="0000FF"/>
          <w:sz w:val="20"/>
          <w:szCs w:val="20"/>
          <w:lang w:val="en-US" w:eastAsia="en-US"/>
        </w:rPr>
        <w:t>char</w:t>
      </w:r>
      <w:r w:rsidRPr="00FE2585">
        <w:rPr>
          <w:rFonts w:ascii="Arial" w:hAnsi="Arial" w:cs="Arial"/>
          <w:noProof/>
          <w:sz w:val="20"/>
          <w:szCs w:val="20"/>
          <w:lang w:val="en-US" w:eastAsia="en-US"/>
        </w:rPr>
        <w:t xml:space="preserve"> Street[51]; </w:t>
      </w:r>
      <w:r w:rsidRPr="00FE2585">
        <w:rPr>
          <w:rFonts w:ascii="Arial" w:hAnsi="Arial" w:cs="Arial"/>
          <w:noProof/>
          <w:color w:val="008000"/>
          <w:sz w:val="20"/>
          <w:szCs w:val="20"/>
          <w:lang w:val="en-US" w:eastAsia="en-US"/>
        </w:rPr>
        <w:t>// с учетом '\0'</w:t>
      </w:r>
    </w:p>
    <w:p w:rsidR="002B64C1" w:rsidRPr="00FE2585" w:rsidRDefault="002B64C1" w:rsidP="002B64C1">
      <w:pPr>
        <w:autoSpaceDE w:val="0"/>
        <w:autoSpaceDN w:val="0"/>
        <w:adjustRightInd w:val="0"/>
        <w:rPr>
          <w:rFonts w:ascii="Arial" w:hAnsi="Arial" w:cs="Arial"/>
          <w:noProof/>
          <w:sz w:val="20"/>
          <w:szCs w:val="20"/>
          <w:lang w:val="en-US" w:eastAsia="en-US"/>
        </w:rPr>
      </w:pPr>
      <w:r w:rsidRPr="00FE2585">
        <w:rPr>
          <w:rFonts w:ascii="Arial" w:hAnsi="Arial" w:cs="Arial"/>
          <w:noProof/>
          <w:sz w:val="20"/>
          <w:szCs w:val="20"/>
          <w:lang w:val="en-US" w:eastAsia="en-US"/>
        </w:rPr>
        <w:tab/>
      </w:r>
      <w:r w:rsidRPr="00FE2585">
        <w:rPr>
          <w:rFonts w:ascii="Arial" w:hAnsi="Arial" w:cs="Arial"/>
          <w:noProof/>
          <w:color w:val="0000FF"/>
          <w:sz w:val="20"/>
          <w:szCs w:val="20"/>
          <w:lang w:val="en-US" w:eastAsia="en-US"/>
        </w:rPr>
        <w:t>char</w:t>
      </w:r>
      <w:r w:rsidRPr="00FE2585">
        <w:rPr>
          <w:rFonts w:ascii="Arial" w:hAnsi="Arial" w:cs="Arial"/>
          <w:noProof/>
          <w:sz w:val="20"/>
          <w:szCs w:val="20"/>
          <w:lang w:val="en-US" w:eastAsia="en-US"/>
        </w:rPr>
        <w:t xml:space="preserve"> HouseNum[6];</w:t>
      </w:r>
    </w:p>
    <w:p w:rsidR="002B64C1" w:rsidRPr="00FE2585" w:rsidRDefault="002B64C1" w:rsidP="002B64C1">
      <w:pPr>
        <w:autoSpaceDE w:val="0"/>
        <w:autoSpaceDN w:val="0"/>
        <w:adjustRightInd w:val="0"/>
        <w:rPr>
          <w:rFonts w:ascii="Arial" w:hAnsi="Arial" w:cs="Arial"/>
          <w:noProof/>
          <w:sz w:val="20"/>
          <w:szCs w:val="20"/>
          <w:lang w:val="en-US" w:eastAsia="en-US"/>
        </w:rPr>
      </w:pPr>
      <w:r w:rsidRPr="00FE2585">
        <w:rPr>
          <w:rFonts w:ascii="Arial" w:hAnsi="Arial" w:cs="Arial"/>
          <w:noProof/>
          <w:sz w:val="20"/>
          <w:szCs w:val="20"/>
          <w:lang w:val="en-US" w:eastAsia="en-US"/>
        </w:rPr>
        <w:tab/>
      </w:r>
      <w:r w:rsidRPr="00FE2585">
        <w:rPr>
          <w:rFonts w:ascii="Arial" w:hAnsi="Arial" w:cs="Arial"/>
          <w:noProof/>
          <w:color w:val="0000FF"/>
          <w:sz w:val="20"/>
          <w:szCs w:val="20"/>
          <w:lang w:val="en-US" w:eastAsia="en-US"/>
        </w:rPr>
        <w:t>unsigned</w:t>
      </w:r>
      <w:r w:rsidRPr="00FE2585">
        <w:rPr>
          <w:rFonts w:ascii="Arial" w:hAnsi="Arial" w:cs="Arial"/>
          <w:noProof/>
          <w:sz w:val="20"/>
          <w:szCs w:val="20"/>
          <w:lang w:val="en-US" w:eastAsia="en-US"/>
        </w:rPr>
        <w:t xml:space="preserve"> </w:t>
      </w:r>
      <w:r w:rsidRPr="00FE2585">
        <w:rPr>
          <w:rFonts w:ascii="Arial" w:hAnsi="Arial" w:cs="Arial"/>
          <w:noProof/>
          <w:color w:val="0000FF"/>
          <w:sz w:val="20"/>
          <w:szCs w:val="20"/>
          <w:lang w:val="en-US" w:eastAsia="en-US"/>
        </w:rPr>
        <w:t>short</w:t>
      </w:r>
      <w:r w:rsidRPr="00FE2585">
        <w:rPr>
          <w:rFonts w:ascii="Arial" w:hAnsi="Arial" w:cs="Arial"/>
          <w:noProof/>
          <w:sz w:val="20"/>
          <w:szCs w:val="20"/>
          <w:lang w:val="en-US" w:eastAsia="en-US"/>
        </w:rPr>
        <w:t xml:space="preserve"> MaxFloorNum;</w:t>
      </w:r>
    </w:p>
    <w:p w:rsidR="002B64C1" w:rsidRPr="00FE2585" w:rsidRDefault="002B64C1" w:rsidP="002B64C1">
      <w:pPr>
        <w:autoSpaceDE w:val="0"/>
        <w:autoSpaceDN w:val="0"/>
        <w:adjustRightInd w:val="0"/>
        <w:rPr>
          <w:rFonts w:ascii="Arial" w:hAnsi="Arial" w:cs="Arial"/>
          <w:noProof/>
          <w:sz w:val="20"/>
          <w:szCs w:val="20"/>
          <w:lang w:val="en-US" w:eastAsia="en-US"/>
        </w:rPr>
      </w:pPr>
      <w:r w:rsidRPr="00FE2585">
        <w:rPr>
          <w:rFonts w:ascii="Arial" w:hAnsi="Arial" w:cs="Arial"/>
          <w:noProof/>
          <w:sz w:val="20"/>
          <w:szCs w:val="20"/>
          <w:lang w:val="en-US" w:eastAsia="en-US"/>
        </w:rPr>
        <w:tab/>
      </w:r>
      <w:r w:rsidRPr="00FE2585">
        <w:rPr>
          <w:rFonts w:ascii="Arial" w:hAnsi="Arial" w:cs="Arial"/>
          <w:noProof/>
          <w:color w:val="0000FF"/>
          <w:sz w:val="20"/>
          <w:szCs w:val="20"/>
          <w:lang w:val="en-US" w:eastAsia="en-US"/>
        </w:rPr>
        <w:t>unsigned</w:t>
      </w:r>
      <w:r w:rsidRPr="00FE2585">
        <w:rPr>
          <w:rFonts w:ascii="Arial" w:hAnsi="Arial" w:cs="Arial"/>
          <w:noProof/>
          <w:sz w:val="20"/>
          <w:szCs w:val="20"/>
          <w:lang w:val="en-US" w:eastAsia="en-US"/>
        </w:rPr>
        <w:t xml:space="preserve"> </w:t>
      </w:r>
      <w:r w:rsidRPr="00FE2585">
        <w:rPr>
          <w:rFonts w:ascii="Arial" w:hAnsi="Arial" w:cs="Arial"/>
          <w:noProof/>
          <w:color w:val="0000FF"/>
          <w:sz w:val="20"/>
          <w:szCs w:val="20"/>
          <w:lang w:val="en-US" w:eastAsia="en-US"/>
        </w:rPr>
        <w:t>short</w:t>
      </w:r>
      <w:r w:rsidRPr="00FE2585">
        <w:rPr>
          <w:rFonts w:ascii="Arial" w:hAnsi="Arial" w:cs="Arial"/>
          <w:noProof/>
          <w:sz w:val="20"/>
          <w:szCs w:val="20"/>
          <w:lang w:val="en-US" w:eastAsia="en-US"/>
        </w:rPr>
        <w:t xml:space="preserve"> MaxFlatNum;</w:t>
      </w:r>
    </w:p>
    <w:p w:rsidR="002B64C1" w:rsidRPr="00FE2585" w:rsidRDefault="002B64C1" w:rsidP="002B64C1">
      <w:pPr>
        <w:autoSpaceDE w:val="0"/>
        <w:autoSpaceDN w:val="0"/>
        <w:adjustRightInd w:val="0"/>
        <w:rPr>
          <w:rFonts w:ascii="Arial" w:hAnsi="Arial" w:cs="Arial"/>
          <w:noProof/>
          <w:sz w:val="20"/>
          <w:szCs w:val="20"/>
          <w:lang w:val="en-US" w:eastAsia="en-US"/>
        </w:rPr>
      </w:pPr>
      <w:r w:rsidRPr="00FE2585">
        <w:rPr>
          <w:rFonts w:ascii="Arial" w:hAnsi="Arial" w:cs="Arial"/>
          <w:noProof/>
          <w:sz w:val="20"/>
          <w:szCs w:val="20"/>
          <w:lang w:val="en-US" w:eastAsia="en-US"/>
        </w:rPr>
        <w:tab/>
      </w:r>
      <w:r w:rsidRPr="00FE2585">
        <w:rPr>
          <w:rFonts w:ascii="Arial" w:hAnsi="Arial" w:cs="Arial"/>
          <w:noProof/>
          <w:color w:val="0000FF"/>
          <w:sz w:val="20"/>
          <w:szCs w:val="20"/>
          <w:lang w:val="en-US" w:eastAsia="en-US"/>
        </w:rPr>
        <w:t>bool</w:t>
      </w:r>
      <w:r w:rsidRPr="00FE2585">
        <w:rPr>
          <w:rFonts w:ascii="Arial" w:hAnsi="Arial" w:cs="Arial"/>
          <w:noProof/>
          <w:sz w:val="20"/>
          <w:szCs w:val="20"/>
          <w:lang w:val="en-US" w:eastAsia="en-US"/>
        </w:rPr>
        <w:t xml:space="preserve"> Parking;</w:t>
      </w:r>
    </w:p>
    <w:p w:rsidR="002B64C1" w:rsidRPr="00822B10" w:rsidRDefault="002B64C1" w:rsidP="002B64C1">
      <w:pPr>
        <w:autoSpaceDE w:val="0"/>
        <w:autoSpaceDN w:val="0"/>
        <w:adjustRightInd w:val="0"/>
        <w:rPr>
          <w:rFonts w:ascii="Arial" w:hAnsi="Arial" w:cs="Arial"/>
          <w:noProof/>
          <w:sz w:val="20"/>
          <w:szCs w:val="20"/>
          <w:lang w:eastAsia="en-US"/>
        </w:rPr>
      </w:pPr>
      <w:r w:rsidRPr="00822B10">
        <w:rPr>
          <w:rFonts w:ascii="Arial" w:hAnsi="Arial" w:cs="Arial"/>
          <w:noProof/>
          <w:sz w:val="20"/>
          <w:szCs w:val="20"/>
          <w:lang w:eastAsia="en-US"/>
        </w:rPr>
        <w:t>};</w:t>
      </w:r>
    </w:p>
    <w:p w:rsidR="002B64C1" w:rsidRPr="00822B10" w:rsidRDefault="002B64C1" w:rsidP="002B64C1">
      <w:pPr>
        <w:pStyle w:val="Main"/>
        <w:rPr>
          <w:lang w:val="ru-RU"/>
        </w:rPr>
      </w:pPr>
    </w:p>
    <w:p w:rsidR="002B64C1" w:rsidRPr="00822B10" w:rsidRDefault="002B64C1" w:rsidP="002B64C1">
      <w:pPr>
        <w:pStyle w:val="Main"/>
        <w:rPr>
          <w:lang w:val="ru-RU"/>
        </w:rPr>
      </w:pPr>
      <w:r w:rsidRPr="00F75FA7">
        <w:rPr>
          <w:lang w:val="ru-RU"/>
        </w:rPr>
        <w:t>Для использования полученного типа HOUSE объявим соответствующую переменную House:</w:t>
      </w:r>
    </w:p>
    <w:p w:rsidR="002B64C1" w:rsidRPr="00822B10" w:rsidRDefault="002B64C1" w:rsidP="002B64C1">
      <w:pPr>
        <w:pStyle w:val="Main"/>
        <w:rPr>
          <w:lang w:val="ru-RU"/>
        </w:rPr>
      </w:pPr>
    </w:p>
    <w:p w:rsidR="002B64C1" w:rsidRPr="00F75FA7" w:rsidRDefault="002B64C1" w:rsidP="002B64C1">
      <w:pPr>
        <w:pStyle w:val="Main"/>
        <w:rPr>
          <w:lang w:val="ru-RU"/>
        </w:rPr>
      </w:pPr>
      <w:r w:rsidRPr="00F75FA7">
        <w:rPr>
          <w:lang w:val="ru-RU"/>
        </w:rPr>
        <w:t>HOUSE House;</w:t>
      </w:r>
    </w:p>
    <w:p w:rsidR="002B64C1" w:rsidRPr="00822B10" w:rsidRDefault="002B64C1" w:rsidP="002B64C1">
      <w:pPr>
        <w:pStyle w:val="Main"/>
        <w:rPr>
          <w:lang w:val="ru-RU"/>
        </w:rPr>
      </w:pPr>
    </w:p>
    <w:p w:rsidR="002B64C1" w:rsidRPr="00822B10" w:rsidRDefault="002B64C1" w:rsidP="002B64C1">
      <w:pPr>
        <w:pStyle w:val="Main"/>
        <w:rPr>
          <w:lang w:val="ru-RU"/>
        </w:rPr>
      </w:pPr>
      <w:r w:rsidRPr="000A5CD6">
        <w:rPr>
          <w:highlight w:val="yellow"/>
          <w:lang w:val="ru-RU"/>
        </w:rPr>
        <w:t>Следующий важный момент - доступ к элементам структуры. Чтобы записать или прочитать данные структуры, после имени объекта ставится символ точки (.), за которым следует имя члена структуры. Вся подобная конструкция рассматривается как единая переменная.</w:t>
      </w:r>
      <w:r w:rsidRPr="00F75FA7">
        <w:rPr>
          <w:lang w:val="ru-RU"/>
        </w:rPr>
        <w:t xml:space="preserve"> В качестве примера заполним уже имеющийся объект House:</w:t>
      </w:r>
    </w:p>
    <w:p w:rsidR="002B64C1" w:rsidRPr="00822B10" w:rsidRDefault="002B64C1" w:rsidP="002B64C1">
      <w:pPr>
        <w:pStyle w:val="Main"/>
        <w:rPr>
          <w:lang w:val="ru-RU"/>
        </w:rPr>
      </w:pPr>
    </w:p>
    <w:p w:rsidR="002B64C1" w:rsidRPr="00822B10" w:rsidRDefault="002B64C1" w:rsidP="002B64C1">
      <w:pPr>
        <w:pStyle w:val="Program"/>
      </w:pPr>
      <w:r w:rsidRPr="00822B10">
        <w:t>House.RegNum = 524;</w:t>
      </w:r>
    </w:p>
    <w:p w:rsidR="002B64C1" w:rsidRPr="00822B10" w:rsidRDefault="002B64C1" w:rsidP="002B64C1">
      <w:pPr>
        <w:pStyle w:val="Program"/>
      </w:pPr>
      <w:r w:rsidRPr="00822B10">
        <w:t>strcpy(MyHouse.Street, "</w:t>
      </w:r>
      <w:r w:rsidRPr="00F75FA7">
        <w:rPr>
          <w:lang w:val="ru-RU"/>
        </w:rPr>
        <w:t>ул</w:t>
      </w:r>
      <w:r w:rsidRPr="00822B10">
        <w:t xml:space="preserve">. </w:t>
      </w:r>
      <w:r w:rsidRPr="00F75FA7">
        <w:rPr>
          <w:lang w:val="ru-RU"/>
        </w:rPr>
        <w:t>Гоголя</w:t>
      </w:r>
      <w:r w:rsidRPr="00822B10">
        <w:t>");</w:t>
      </w:r>
    </w:p>
    <w:p w:rsidR="002B64C1" w:rsidRPr="00822B10" w:rsidRDefault="002B64C1" w:rsidP="002B64C1">
      <w:pPr>
        <w:pStyle w:val="Program"/>
      </w:pPr>
      <w:r w:rsidRPr="00822B10">
        <w:t>strcpy(MyHouse.HouseNum, "2-a");</w:t>
      </w:r>
    </w:p>
    <w:p w:rsidR="002B64C1" w:rsidRPr="00822B10" w:rsidRDefault="002B64C1" w:rsidP="002B64C1">
      <w:pPr>
        <w:pStyle w:val="Program"/>
      </w:pPr>
      <w:r w:rsidRPr="00822B10">
        <w:t>House.MaxFloorNum = 7;</w:t>
      </w:r>
    </w:p>
    <w:p w:rsidR="002B64C1" w:rsidRPr="00822B10" w:rsidRDefault="002B64C1" w:rsidP="002B64C1">
      <w:pPr>
        <w:pStyle w:val="Program"/>
      </w:pPr>
      <w:r w:rsidRPr="00822B10">
        <w:t>House.MaxFlatNum = 84;</w:t>
      </w:r>
    </w:p>
    <w:p w:rsidR="002B64C1" w:rsidRPr="00822B10" w:rsidRDefault="002B64C1" w:rsidP="002B64C1">
      <w:pPr>
        <w:pStyle w:val="Program"/>
      </w:pPr>
      <w:r w:rsidRPr="00822B10">
        <w:t>House.Parking = true;</w:t>
      </w:r>
    </w:p>
    <w:p w:rsidR="002B64C1" w:rsidRDefault="002B64C1" w:rsidP="002B64C1">
      <w:pPr>
        <w:pStyle w:val="Main"/>
      </w:pPr>
    </w:p>
    <w:p w:rsidR="002B64C1" w:rsidRPr="00F75FA7" w:rsidRDefault="002B64C1" w:rsidP="002B64C1">
      <w:pPr>
        <w:pStyle w:val="Main"/>
        <w:rPr>
          <w:lang w:val="ru-RU"/>
        </w:rPr>
      </w:pPr>
      <w:r w:rsidRPr="000A5CD6">
        <w:rPr>
          <w:highlight w:val="yellow"/>
          <w:lang w:val="ru-RU"/>
        </w:rPr>
        <w:t>Как видно из примера, целочисленным и логическим данным производится обычное присвоение, а заполнение строковых членов структуры осуществлено с помощью функции работы со строками strcpy ().</w:t>
      </w:r>
    </w:p>
    <w:p w:rsidR="002B64C1" w:rsidRPr="00822B10" w:rsidRDefault="002B64C1" w:rsidP="002B64C1">
      <w:pPr>
        <w:pStyle w:val="Main"/>
        <w:rPr>
          <w:lang w:val="ru-RU"/>
        </w:rPr>
      </w:pPr>
      <w:r w:rsidRPr="000A5CD6">
        <w:rPr>
          <w:highlight w:val="yellow"/>
          <w:lang w:val="ru-RU"/>
        </w:rPr>
        <w:t>Для определения размера структурированного объекта в памяти к нему применяют оператор (или функцию) sizeof.</w:t>
      </w:r>
      <w:r w:rsidRPr="00F75FA7">
        <w:rPr>
          <w:lang w:val="ru-RU"/>
        </w:rPr>
        <w:t xml:space="preserve"> Таким образом, отдельный экземпляр структуры HOUSE будет занимать, например, 64 байта:</w:t>
      </w:r>
    </w:p>
    <w:p w:rsidR="002B64C1" w:rsidRPr="00822B10" w:rsidRDefault="002B64C1" w:rsidP="002B64C1">
      <w:pPr>
        <w:pStyle w:val="Main"/>
        <w:rPr>
          <w:lang w:val="ru-RU"/>
        </w:rPr>
      </w:pPr>
    </w:p>
    <w:p w:rsidR="002B64C1" w:rsidRPr="00F75FA7" w:rsidRDefault="002B64C1" w:rsidP="002B64C1">
      <w:pPr>
        <w:pStyle w:val="Main"/>
        <w:rPr>
          <w:lang w:val="ru-RU"/>
        </w:rPr>
      </w:pPr>
      <w:r w:rsidRPr="00F75FA7">
        <w:rPr>
          <w:color w:val="0000FF"/>
          <w:lang w:val="ru-RU"/>
        </w:rPr>
        <w:t>int</w:t>
      </w:r>
      <w:r w:rsidRPr="00F75FA7">
        <w:rPr>
          <w:lang w:val="ru-RU"/>
        </w:rPr>
        <w:t xml:space="preserve"> i = </w:t>
      </w:r>
      <w:r w:rsidRPr="00F75FA7">
        <w:rPr>
          <w:color w:val="0000FF"/>
          <w:lang w:val="ru-RU"/>
        </w:rPr>
        <w:t>sizeof</w:t>
      </w:r>
      <w:r w:rsidRPr="00F75FA7">
        <w:rPr>
          <w:lang w:val="ru-RU"/>
        </w:rPr>
        <w:t>(HOUSE);</w:t>
      </w:r>
    </w:p>
    <w:p w:rsidR="002B64C1" w:rsidRPr="00822B10" w:rsidRDefault="002B64C1" w:rsidP="002B64C1">
      <w:pPr>
        <w:pStyle w:val="Main"/>
        <w:rPr>
          <w:lang w:val="ru-RU"/>
        </w:rPr>
      </w:pPr>
    </w:p>
    <w:p w:rsidR="002B64C1" w:rsidRPr="00822B10" w:rsidRDefault="002B64C1" w:rsidP="002B64C1">
      <w:pPr>
        <w:pStyle w:val="Main"/>
        <w:rPr>
          <w:lang w:val="ru-RU"/>
        </w:rPr>
      </w:pPr>
      <w:r w:rsidRPr="000A5CD6">
        <w:rPr>
          <w:highlight w:val="yellow"/>
          <w:lang w:val="ru-RU"/>
        </w:rPr>
        <w:t>Однако очень часто структуры помогают экономить память благодаря использованию так называемых битовых полей. В этом случае объявление поля структуры имеет вид</w:t>
      </w:r>
      <w:r w:rsidRPr="00F75FA7">
        <w:rPr>
          <w:lang w:val="ru-RU"/>
        </w:rPr>
        <w:t>:</w:t>
      </w:r>
    </w:p>
    <w:p w:rsidR="002B64C1" w:rsidRPr="00822B10" w:rsidRDefault="002B64C1" w:rsidP="002B64C1">
      <w:pPr>
        <w:pStyle w:val="Main"/>
        <w:rPr>
          <w:lang w:val="ru-RU"/>
        </w:rPr>
      </w:pPr>
    </w:p>
    <w:p w:rsidR="002B64C1" w:rsidRPr="00F75FA7" w:rsidRDefault="002B64C1" w:rsidP="002B64C1">
      <w:pPr>
        <w:pStyle w:val="Main"/>
        <w:rPr>
          <w:lang w:val="ru-RU"/>
        </w:rPr>
      </w:pPr>
      <w:r w:rsidRPr="00F75FA7">
        <w:rPr>
          <w:lang w:val="ru-RU"/>
        </w:rPr>
        <w:t>объявление поля : константное_выражение;</w:t>
      </w:r>
    </w:p>
    <w:p w:rsidR="002B64C1" w:rsidRPr="00822B10" w:rsidRDefault="002B64C1" w:rsidP="002B64C1">
      <w:pPr>
        <w:pStyle w:val="Main"/>
        <w:rPr>
          <w:lang w:val="ru-RU"/>
        </w:rPr>
      </w:pPr>
    </w:p>
    <w:p w:rsidR="002B64C1" w:rsidRPr="00F75FA7" w:rsidRDefault="002B64C1" w:rsidP="002B64C1">
      <w:pPr>
        <w:pStyle w:val="Main"/>
        <w:rPr>
          <w:lang w:val="ru-RU"/>
        </w:rPr>
      </w:pPr>
      <w:r w:rsidRPr="00F75FA7">
        <w:rPr>
          <w:lang w:val="ru-RU"/>
        </w:rPr>
        <w:t>где</w:t>
      </w:r>
    </w:p>
    <w:p w:rsidR="002B64C1" w:rsidRPr="00F75FA7" w:rsidRDefault="002B64C1" w:rsidP="002B64C1">
      <w:pPr>
        <w:pStyle w:val="Main"/>
        <w:rPr>
          <w:lang w:val="ru-RU"/>
        </w:rPr>
      </w:pPr>
      <w:r w:rsidRPr="00F75FA7">
        <w:rPr>
          <w:lang w:val="ru-RU"/>
        </w:rPr>
        <w:t>объявление поля - объявление типа и имени поля структуры;</w:t>
      </w:r>
    </w:p>
    <w:p w:rsidR="002B64C1" w:rsidRPr="00F75FA7" w:rsidRDefault="002B64C1" w:rsidP="002B64C1">
      <w:pPr>
        <w:pStyle w:val="Main"/>
        <w:rPr>
          <w:lang w:val="ru-RU"/>
        </w:rPr>
      </w:pPr>
      <w:r w:rsidRPr="00F75FA7">
        <w:rPr>
          <w:lang w:val="ru-RU"/>
        </w:rPr>
        <w:t>константное выражение определяет длину поля в битах.</w:t>
      </w:r>
    </w:p>
    <w:p w:rsidR="002B64C1" w:rsidRPr="00822B10" w:rsidRDefault="002B64C1" w:rsidP="002B64C1">
      <w:pPr>
        <w:pStyle w:val="Main"/>
        <w:rPr>
          <w:lang w:val="ru-RU"/>
        </w:rPr>
      </w:pPr>
    </w:p>
    <w:p w:rsidR="002B64C1" w:rsidRPr="00F75FA7" w:rsidRDefault="002B64C1" w:rsidP="002B64C1">
      <w:pPr>
        <w:pStyle w:val="Main"/>
        <w:rPr>
          <w:lang w:val="ru-RU"/>
        </w:rPr>
      </w:pPr>
      <w:r w:rsidRPr="000A5CD6">
        <w:rPr>
          <w:highlight w:val="yellow"/>
          <w:lang w:val="ru-RU"/>
        </w:rPr>
        <w:t>Тип поля должен быть целочисленным (</w:t>
      </w:r>
      <w:r w:rsidRPr="000A5CD6">
        <w:rPr>
          <w:color w:val="0000FF"/>
          <w:highlight w:val="yellow"/>
          <w:lang w:val="ru-RU"/>
        </w:rPr>
        <w:t>int</w:t>
      </w:r>
      <w:r w:rsidRPr="000A5CD6">
        <w:rPr>
          <w:highlight w:val="yellow"/>
          <w:lang w:val="ru-RU"/>
        </w:rPr>
        <w:t xml:space="preserve">, </w:t>
      </w:r>
      <w:r w:rsidRPr="000A5CD6">
        <w:rPr>
          <w:color w:val="0000FF"/>
          <w:highlight w:val="yellow"/>
          <w:lang w:val="ru-RU"/>
        </w:rPr>
        <w:t>long</w:t>
      </w:r>
      <w:r w:rsidRPr="000A5CD6">
        <w:rPr>
          <w:highlight w:val="yellow"/>
          <w:lang w:val="ru-RU"/>
        </w:rPr>
        <w:t xml:space="preserve">, </w:t>
      </w:r>
      <w:r w:rsidRPr="000A5CD6">
        <w:rPr>
          <w:color w:val="0000FF"/>
          <w:highlight w:val="yellow"/>
          <w:lang w:val="ru-RU"/>
        </w:rPr>
        <w:t>unsigned</w:t>
      </w:r>
      <w:r w:rsidRPr="000A5CD6">
        <w:rPr>
          <w:highlight w:val="yellow"/>
          <w:lang w:val="ru-RU"/>
        </w:rPr>
        <w:t xml:space="preserve">, </w:t>
      </w:r>
      <w:r w:rsidRPr="000A5CD6">
        <w:rPr>
          <w:color w:val="0000FF"/>
          <w:highlight w:val="yellow"/>
          <w:lang w:val="ru-RU"/>
        </w:rPr>
        <w:t>char</w:t>
      </w:r>
      <w:r w:rsidRPr="000A5CD6">
        <w:rPr>
          <w:highlight w:val="yellow"/>
          <w:lang w:val="ru-RU"/>
        </w:rPr>
        <w:t>) объявление_поля может отсутствовать. В этом случае в шаблоне структуры пропускается указанное после двоеточия чисто битов. Таким образом, если разработчик знает наверняка, что элемент структуры может принимать, скажем, всего два значения (0 или 1), для него можно отвести один бит. Дальнейшая работа с таким элементом структуры ведется с использованием поразрядных ло</w:t>
      </w:r>
      <w:r>
        <w:rPr>
          <w:highlight w:val="yellow"/>
          <w:lang w:val="ru-RU"/>
        </w:rPr>
        <w:t>гических операций</w:t>
      </w:r>
      <w:r w:rsidRPr="000A5CD6">
        <w:rPr>
          <w:highlight w:val="yellow"/>
          <w:lang w:val="ru-RU"/>
        </w:rPr>
        <w:t>. Реализация битовых полей тесно связана с аппаратной платформой, на которой функционирует компилятор. Поэтому, детали использования битовых полей следует уточнить в документации, поставляемой с вашим компилятором</w:t>
      </w:r>
      <w:r w:rsidRPr="00F75FA7">
        <w:rPr>
          <w:lang w:val="ru-RU"/>
        </w:rPr>
        <w:t>.</w:t>
      </w:r>
    </w:p>
    <w:p w:rsidR="002B64C1" w:rsidRPr="002B64C1" w:rsidRDefault="002B64C1" w:rsidP="002B64C1">
      <w:pPr>
        <w:pStyle w:val="Main"/>
        <w:rPr>
          <w:lang w:val="ru-RU"/>
        </w:rPr>
      </w:pPr>
      <w:r w:rsidRPr="000A5CD6">
        <w:rPr>
          <w:highlight w:val="yellow"/>
          <w:lang w:val="ru-RU"/>
        </w:rPr>
        <w:t>Рассмотрим небольшой пример. Допустим, необходимо создать структуру, содержащую информацию о дате и времени некоторых событий. Этого можно добиться следующим путем</w:t>
      </w:r>
      <w:r w:rsidRPr="00F75FA7">
        <w:rPr>
          <w:lang w:val="ru-RU"/>
        </w:rPr>
        <w:t>:</w:t>
      </w:r>
    </w:p>
    <w:p w:rsidR="002B64C1" w:rsidRPr="002B64C1" w:rsidRDefault="002B64C1" w:rsidP="002B64C1">
      <w:pPr>
        <w:pStyle w:val="Main"/>
        <w:rPr>
          <w:lang w:val="ru-RU"/>
        </w:rPr>
      </w:pPr>
    </w:p>
    <w:p w:rsidR="002B64C1" w:rsidRPr="00F75FA7" w:rsidRDefault="002B64C1" w:rsidP="002B64C1">
      <w:pPr>
        <w:pStyle w:val="Program"/>
        <w:rPr>
          <w:lang w:val="ru-RU"/>
        </w:rPr>
      </w:pPr>
      <w:r w:rsidRPr="00F75FA7">
        <w:rPr>
          <w:color w:val="0000FF"/>
          <w:lang w:val="ru-RU"/>
        </w:rPr>
        <w:t>struct</w:t>
      </w:r>
      <w:r w:rsidRPr="00F75FA7">
        <w:rPr>
          <w:lang w:val="ru-RU"/>
        </w:rPr>
        <w:t xml:space="preserve"> DATETIME</w:t>
      </w:r>
    </w:p>
    <w:p w:rsidR="002B64C1" w:rsidRPr="002B64C1" w:rsidRDefault="002B64C1" w:rsidP="002B64C1">
      <w:pPr>
        <w:pStyle w:val="Program"/>
        <w:ind w:left="284"/>
        <w:rPr>
          <w:lang w:val="ru-RU"/>
        </w:rPr>
      </w:pPr>
      <w:r w:rsidRPr="002B64C1">
        <w:rPr>
          <w:lang w:val="ru-RU"/>
        </w:rPr>
        <w:t>{</w:t>
      </w:r>
    </w:p>
    <w:p w:rsidR="002B64C1" w:rsidRPr="00DD3FA6" w:rsidRDefault="002B64C1" w:rsidP="002B64C1">
      <w:pPr>
        <w:pStyle w:val="Program"/>
        <w:ind w:left="567"/>
        <w:rPr>
          <w:lang w:val="ru-RU"/>
        </w:rPr>
      </w:pPr>
      <w:r w:rsidRPr="00822B10">
        <w:rPr>
          <w:color w:val="0000FF"/>
        </w:rPr>
        <w:t>unsigned</w:t>
      </w:r>
      <w:r w:rsidRPr="00DD3FA6">
        <w:rPr>
          <w:color w:val="0000FF"/>
          <w:lang w:val="ru-RU"/>
        </w:rPr>
        <w:t xml:space="preserve"> </w:t>
      </w:r>
      <w:r w:rsidRPr="00822B10">
        <w:rPr>
          <w:color w:val="0000FF"/>
        </w:rPr>
        <w:t>short</w:t>
      </w:r>
      <w:r w:rsidRPr="00DD3FA6">
        <w:rPr>
          <w:lang w:val="ru-RU"/>
        </w:rPr>
        <w:t xml:space="preserve"> </w:t>
      </w:r>
      <w:r w:rsidRPr="00822B10">
        <w:t>Year</w:t>
      </w:r>
      <w:r w:rsidRPr="00DD3FA6">
        <w:rPr>
          <w:lang w:val="ru-RU"/>
        </w:rPr>
        <w:t xml:space="preserve">; </w:t>
      </w:r>
      <w:r w:rsidRPr="00DD3FA6">
        <w:rPr>
          <w:color w:val="008000"/>
          <w:lang w:val="ru-RU"/>
        </w:rPr>
        <w:t xml:space="preserve">// </w:t>
      </w:r>
      <w:r w:rsidRPr="00F75FA7">
        <w:rPr>
          <w:color w:val="008000"/>
          <w:lang w:val="ru-RU"/>
        </w:rPr>
        <w:t>год</w:t>
      </w:r>
    </w:p>
    <w:p w:rsidR="002B64C1" w:rsidRPr="00822B10" w:rsidRDefault="002B64C1" w:rsidP="002B64C1">
      <w:pPr>
        <w:pStyle w:val="Program"/>
        <w:ind w:left="567"/>
      </w:pPr>
      <w:r w:rsidRPr="00822B10">
        <w:rPr>
          <w:color w:val="0000FF"/>
        </w:rPr>
        <w:t>unsigned short</w:t>
      </w:r>
      <w:r w:rsidRPr="00822B10">
        <w:t xml:space="preserve"> Month; </w:t>
      </w:r>
      <w:r w:rsidRPr="00822B10">
        <w:rPr>
          <w:color w:val="008000"/>
        </w:rPr>
        <w:t xml:space="preserve">// </w:t>
      </w:r>
      <w:r w:rsidRPr="00F75FA7">
        <w:rPr>
          <w:color w:val="008000"/>
          <w:lang w:val="ru-RU"/>
        </w:rPr>
        <w:t>месяц</w:t>
      </w:r>
    </w:p>
    <w:p w:rsidR="002B64C1" w:rsidRPr="00822B10" w:rsidRDefault="002B64C1" w:rsidP="002B64C1">
      <w:pPr>
        <w:pStyle w:val="Program"/>
        <w:ind w:left="567"/>
      </w:pPr>
      <w:r w:rsidRPr="00822B10">
        <w:rPr>
          <w:color w:val="0000FF"/>
        </w:rPr>
        <w:t>unsigned short</w:t>
      </w:r>
      <w:r w:rsidRPr="00822B10">
        <w:t xml:space="preserve"> Date; </w:t>
      </w:r>
      <w:r w:rsidRPr="00822B10">
        <w:rPr>
          <w:color w:val="008000"/>
        </w:rPr>
        <w:t xml:space="preserve">// </w:t>
      </w:r>
      <w:r w:rsidRPr="00F75FA7">
        <w:rPr>
          <w:color w:val="008000"/>
          <w:lang w:val="ru-RU"/>
        </w:rPr>
        <w:t>дата</w:t>
      </w:r>
    </w:p>
    <w:p w:rsidR="002B64C1" w:rsidRPr="00822B10" w:rsidRDefault="002B64C1" w:rsidP="002B64C1">
      <w:pPr>
        <w:pStyle w:val="Program"/>
        <w:ind w:left="567"/>
      </w:pPr>
      <w:r w:rsidRPr="00822B10">
        <w:rPr>
          <w:color w:val="0000FF"/>
        </w:rPr>
        <w:t>unsigned short</w:t>
      </w:r>
      <w:r w:rsidRPr="00822B10">
        <w:t xml:space="preserve"> Hour; </w:t>
      </w:r>
      <w:r w:rsidRPr="00822B10">
        <w:rPr>
          <w:color w:val="008000"/>
        </w:rPr>
        <w:t xml:space="preserve">// </w:t>
      </w:r>
      <w:r w:rsidRPr="00F75FA7">
        <w:rPr>
          <w:color w:val="008000"/>
          <w:lang w:val="ru-RU"/>
        </w:rPr>
        <w:t>часы</w:t>
      </w:r>
    </w:p>
    <w:p w:rsidR="002B64C1" w:rsidRPr="00822B10" w:rsidRDefault="002B64C1" w:rsidP="002B64C1">
      <w:pPr>
        <w:pStyle w:val="Program"/>
        <w:ind w:left="567"/>
      </w:pPr>
      <w:r w:rsidRPr="00822B10">
        <w:rPr>
          <w:color w:val="0000FF"/>
        </w:rPr>
        <w:lastRenderedPageBreak/>
        <w:t>unsigned short</w:t>
      </w:r>
      <w:r w:rsidRPr="00822B10">
        <w:t xml:space="preserve"> Minute; </w:t>
      </w:r>
      <w:r w:rsidRPr="00822B10">
        <w:rPr>
          <w:color w:val="008000"/>
        </w:rPr>
        <w:t xml:space="preserve">// </w:t>
      </w:r>
      <w:r w:rsidRPr="00F75FA7">
        <w:rPr>
          <w:color w:val="008000"/>
          <w:lang w:val="ru-RU"/>
        </w:rPr>
        <w:t>минуты</w:t>
      </w:r>
    </w:p>
    <w:p w:rsidR="002B64C1" w:rsidRPr="00CC4478" w:rsidRDefault="002B64C1" w:rsidP="002B64C1">
      <w:pPr>
        <w:pStyle w:val="Program"/>
        <w:ind w:left="567"/>
      </w:pPr>
      <w:r w:rsidRPr="00822B10">
        <w:rPr>
          <w:color w:val="0000FF"/>
        </w:rPr>
        <w:t>unsigned</w:t>
      </w:r>
      <w:r w:rsidRPr="00CC4478">
        <w:rPr>
          <w:color w:val="0000FF"/>
        </w:rPr>
        <w:t xml:space="preserve"> </w:t>
      </w:r>
      <w:r w:rsidRPr="00822B10">
        <w:rPr>
          <w:color w:val="0000FF"/>
        </w:rPr>
        <w:t>short</w:t>
      </w:r>
      <w:r w:rsidRPr="00CC4478">
        <w:t xml:space="preserve"> </w:t>
      </w:r>
      <w:r w:rsidRPr="00822B10">
        <w:t>Second</w:t>
      </w:r>
      <w:r w:rsidRPr="00CC4478">
        <w:t xml:space="preserve">; </w:t>
      </w:r>
      <w:r w:rsidRPr="00CC4478">
        <w:rPr>
          <w:color w:val="008000"/>
        </w:rPr>
        <w:t xml:space="preserve">// </w:t>
      </w:r>
      <w:r w:rsidRPr="00F75FA7">
        <w:rPr>
          <w:color w:val="008000"/>
          <w:lang w:val="ru-RU"/>
        </w:rPr>
        <w:t>секунды</w:t>
      </w:r>
    </w:p>
    <w:p w:rsidR="002B64C1" w:rsidRPr="00F75FA7" w:rsidRDefault="002B64C1" w:rsidP="002B64C1">
      <w:pPr>
        <w:pStyle w:val="Program"/>
        <w:ind w:left="284"/>
        <w:rPr>
          <w:lang w:val="ru-RU"/>
        </w:rPr>
      </w:pPr>
      <w:r w:rsidRPr="00F75FA7">
        <w:rPr>
          <w:lang w:val="ru-RU"/>
        </w:rPr>
        <w:t>}</w:t>
      </w:r>
    </w:p>
    <w:p w:rsidR="002B64C1" w:rsidRPr="00822B10" w:rsidRDefault="002B64C1" w:rsidP="002B64C1">
      <w:pPr>
        <w:pStyle w:val="Main"/>
        <w:rPr>
          <w:lang w:val="ru-RU"/>
        </w:rPr>
      </w:pPr>
    </w:p>
    <w:p w:rsidR="002B64C1" w:rsidRPr="00DD3FA6" w:rsidRDefault="002B64C1" w:rsidP="002B64C1">
      <w:pPr>
        <w:pStyle w:val="Main"/>
        <w:rPr>
          <w:lang w:val="ru-RU"/>
        </w:rPr>
      </w:pPr>
      <w:r w:rsidRPr="000A5CD6">
        <w:rPr>
          <w:highlight w:val="yellow"/>
          <w:lang w:val="ru-RU"/>
        </w:rPr>
        <w:t>Таким образом, объект типа DATETIME в памяти будет занимать 6(элементов) х 2(байта) = 12 байт. Нетрудно заметить, что в описании такой структуры присутствует значительная избыточность, так как год может принимать значения от 0 до 99 (задействуется всего 7 бит), месяц - от 1 до 12 (4 бита), дата - от 1 до 31 (5 бит), часы, минуты и секунды - от 0 до 59 (по 6 бит на каждый элемент). Применяя битовые структуры, приведенная выше структура примет вид</w:t>
      </w:r>
      <w:r w:rsidRPr="00F75FA7">
        <w:rPr>
          <w:lang w:val="ru-RU"/>
        </w:rPr>
        <w:t>:</w:t>
      </w:r>
    </w:p>
    <w:p w:rsidR="00DD3FA6" w:rsidRPr="00DD3FA6" w:rsidRDefault="00DD3FA6" w:rsidP="002B64C1">
      <w:pPr>
        <w:pStyle w:val="Main"/>
        <w:rPr>
          <w:lang w:val="ru-RU"/>
        </w:rPr>
      </w:pPr>
    </w:p>
    <w:p w:rsidR="002B64C1" w:rsidRPr="00F75FA7" w:rsidRDefault="002B64C1" w:rsidP="002B64C1">
      <w:pPr>
        <w:pStyle w:val="Program"/>
        <w:rPr>
          <w:lang w:val="ru-RU"/>
        </w:rPr>
      </w:pPr>
      <w:r w:rsidRPr="00F75FA7">
        <w:rPr>
          <w:color w:val="0000FF"/>
          <w:lang w:val="ru-RU"/>
        </w:rPr>
        <w:t>struct</w:t>
      </w:r>
      <w:r w:rsidRPr="00F75FA7">
        <w:rPr>
          <w:lang w:val="ru-RU"/>
        </w:rPr>
        <w:t xml:space="preserve"> DATETIME2</w:t>
      </w:r>
    </w:p>
    <w:p w:rsidR="002B64C1" w:rsidRPr="00F75FA7" w:rsidRDefault="002B64C1" w:rsidP="002B64C1">
      <w:pPr>
        <w:pStyle w:val="Program"/>
        <w:ind w:left="284"/>
        <w:rPr>
          <w:lang w:val="ru-RU"/>
        </w:rPr>
      </w:pPr>
      <w:r w:rsidRPr="00F75FA7">
        <w:rPr>
          <w:lang w:val="ru-RU"/>
        </w:rPr>
        <w:t>{</w:t>
      </w:r>
    </w:p>
    <w:p w:rsidR="002B64C1" w:rsidRPr="00822B10" w:rsidRDefault="002B64C1" w:rsidP="002B64C1">
      <w:pPr>
        <w:pStyle w:val="Program"/>
        <w:ind w:left="567"/>
      </w:pPr>
      <w:r w:rsidRPr="00822B10">
        <w:rPr>
          <w:color w:val="0000FF"/>
        </w:rPr>
        <w:t xml:space="preserve">unsigned </w:t>
      </w:r>
      <w:r w:rsidRPr="00822B10">
        <w:t xml:space="preserve">Year: 7 </w:t>
      </w:r>
      <w:r w:rsidRPr="00822B10">
        <w:rPr>
          <w:color w:val="008000"/>
        </w:rPr>
        <w:t xml:space="preserve">// </w:t>
      </w:r>
      <w:r w:rsidRPr="00F75FA7">
        <w:rPr>
          <w:color w:val="008000"/>
          <w:lang w:val="ru-RU"/>
        </w:rPr>
        <w:t>год</w:t>
      </w:r>
    </w:p>
    <w:p w:rsidR="002B64C1" w:rsidRPr="00822B10" w:rsidRDefault="002B64C1" w:rsidP="002B64C1">
      <w:pPr>
        <w:pStyle w:val="Program"/>
        <w:ind w:left="567"/>
      </w:pPr>
      <w:r w:rsidRPr="00822B10">
        <w:rPr>
          <w:color w:val="0000FF"/>
        </w:rPr>
        <w:t>unsigned</w:t>
      </w:r>
      <w:r w:rsidRPr="00822B10">
        <w:t xml:space="preserve"> Month: 4 </w:t>
      </w:r>
      <w:r w:rsidRPr="00822B10">
        <w:rPr>
          <w:color w:val="008000"/>
        </w:rPr>
        <w:t xml:space="preserve">// </w:t>
      </w:r>
      <w:r w:rsidRPr="00F75FA7">
        <w:rPr>
          <w:color w:val="008000"/>
          <w:lang w:val="ru-RU"/>
        </w:rPr>
        <w:t>месяц</w:t>
      </w:r>
    </w:p>
    <w:p w:rsidR="002B64C1" w:rsidRPr="00822B10" w:rsidRDefault="002B64C1" w:rsidP="002B64C1">
      <w:pPr>
        <w:pStyle w:val="Program"/>
        <w:ind w:left="567"/>
      </w:pPr>
      <w:r w:rsidRPr="00822B10">
        <w:rPr>
          <w:color w:val="0000FF"/>
        </w:rPr>
        <w:t>unsigned</w:t>
      </w:r>
      <w:r w:rsidRPr="00822B10">
        <w:t xml:space="preserve"> Date:5 </w:t>
      </w:r>
      <w:r w:rsidRPr="00822B10">
        <w:rPr>
          <w:color w:val="008000"/>
        </w:rPr>
        <w:t xml:space="preserve">// </w:t>
      </w:r>
      <w:r w:rsidRPr="00F75FA7">
        <w:rPr>
          <w:color w:val="008000"/>
          <w:lang w:val="ru-RU"/>
        </w:rPr>
        <w:t>дата</w:t>
      </w:r>
    </w:p>
    <w:p w:rsidR="002B64C1" w:rsidRPr="00822B10" w:rsidRDefault="002B64C1" w:rsidP="002B64C1">
      <w:pPr>
        <w:pStyle w:val="Program"/>
        <w:ind w:left="567"/>
      </w:pPr>
      <w:r w:rsidRPr="00822B10">
        <w:rPr>
          <w:color w:val="0000FF"/>
        </w:rPr>
        <w:t>unsigned</w:t>
      </w:r>
      <w:r w:rsidRPr="00822B10">
        <w:t xml:space="preserve"> Hour: 6 </w:t>
      </w:r>
      <w:r w:rsidRPr="00822B10">
        <w:rPr>
          <w:color w:val="008000"/>
        </w:rPr>
        <w:t xml:space="preserve">// </w:t>
      </w:r>
      <w:r w:rsidRPr="00F75FA7">
        <w:rPr>
          <w:color w:val="008000"/>
          <w:lang w:val="ru-RU"/>
        </w:rPr>
        <w:t>часы</w:t>
      </w:r>
    </w:p>
    <w:p w:rsidR="002B64C1" w:rsidRPr="00822B10" w:rsidRDefault="002B64C1" w:rsidP="002B64C1">
      <w:pPr>
        <w:pStyle w:val="Program"/>
        <w:ind w:left="567"/>
      </w:pPr>
      <w:r w:rsidRPr="00822B10">
        <w:rPr>
          <w:color w:val="0000FF"/>
        </w:rPr>
        <w:t>unsigned</w:t>
      </w:r>
      <w:r w:rsidRPr="00822B10">
        <w:t xml:space="preserve"> Minute: 6 </w:t>
      </w:r>
      <w:r w:rsidRPr="00822B10">
        <w:rPr>
          <w:color w:val="008000"/>
        </w:rPr>
        <w:t xml:space="preserve">// </w:t>
      </w:r>
      <w:r w:rsidRPr="00F75FA7">
        <w:rPr>
          <w:color w:val="008000"/>
          <w:lang w:val="ru-RU"/>
        </w:rPr>
        <w:t>минуты</w:t>
      </w:r>
    </w:p>
    <w:p w:rsidR="002B64C1" w:rsidRPr="00822B10" w:rsidRDefault="002B64C1" w:rsidP="002B64C1">
      <w:pPr>
        <w:pStyle w:val="Program"/>
        <w:ind w:left="567"/>
      </w:pPr>
      <w:r w:rsidRPr="00822B10">
        <w:rPr>
          <w:color w:val="0000FF"/>
        </w:rPr>
        <w:t>unsigned</w:t>
      </w:r>
      <w:r w:rsidRPr="00822B10">
        <w:t xml:space="preserve"> Second: 6 </w:t>
      </w:r>
      <w:r w:rsidRPr="00822B10">
        <w:rPr>
          <w:color w:val="008000"/>
        </w:rPr>
        <w:t xml:space="preserve">// </w:t>
      </w:r>
      <w:r w:rsidRPr="00F75FA7">
        <w:rPr>
          <w:color w:val="008000"/>
          <w:lang w:val="ru-RU"/>
        </w:rPr>
        <w:t>секунды</w:t>
      </w:r>
    </w:p>
    <w:p w:rsidR="002B64C1" w:rsidRPr="00F75FA7" w:rsidRDefault="002B64C1" w:rsidP="002B64C1">
      <w:pPr>
        <w:pStyle w:val="Program"/>
        <w:ind w:left="284"/>
        <w:rPr>
          <w:lang w:val="ru-RU"/>
        </w:rPr>
      </w:pPr>
      <w:r w:rsidRPr="00F75FA7">
        <w:rPr>
          <w:lang w:val="ru-RU"/>
        </w:rPr>
        <w:t>}</w:t>
      </w:r>
    </w:p>
    <w:p w:rsidR="002B64C1" w:rsidRPr="00822B10" w:rsidRDefault="002B64C1" w:rsidP="002B64C1">
      <w:pPr>
        <w:pStyle w:val="1kjhg"/>
      </w:pPr>
    </w:p>
    <w:p w:rsidR="002B64C1" w:rsidRPr="00F75FA7" w:rsidRDefault="002B64C1" w:rsidP="002B64C1">
      <w:pPr>
        <w:pStyle w:val="1kjhg"/>
      </w:pPr>
      <w:r w:rsidRPr="00F75FA7">
        <w:t>Экземпляр модифицированного типа DATETIME2 будет занимать не 64, а 5 байт (так как 34 бита могут быть размещены только в пяти байтах).</w:t>
      </w:r>
    </w:p>
    <w:p w:rsidR="002B64C1" w:rsidRPr="00F75FA7" w:rsidRDefault="002B64C1" w:rsidP="002B64C1">
      <w:pPr>
        <w:pStyle w:val="1kjhg"/>
        <w:rPr>
          <w:b/>
        </w:rPr>
      </w:pPr>
    </w:p>
    <w:p w:rsidR="002B64C1" w:rsidRPr="002B64C1" w:rsidRDefault="002B64C1" w:rsidP="002B64C1">
      <w:pPr>
        <w:pStyle w:val="3"/>
        <w:keepNext w:val="0"/>
        <w:spacing w:before="0" w:after="0"/>
        <w:ind w:left="709" w:firstLine="0"/>
        <w:rPr>
          <w:sz w:val="20"/>
          <w:szCs w:val="20"/>
        </w:rPr>
      </w:pPr>
      <w:bookmarkStart w:id="9" w:name="_Toc305222126"/>
      <w:bookmarkStart w:id="10" w:name="_Toc515770790"/>
      <w:r w:rsidRPr="002B64C1">
        <w:rPr>
          <w:sz w:val="20"/>
          <w:szCs w:val="20"/>
        </w:rPr>
        <w:t>Создание простой структуры. Типовая задача 2 – инвентаризация книг.</w:t>
      </w:r>
      <w:bookmarkEnd w:id="9"/>
      <w:bookmarkEnd w:id="10"/>
    </w:p>
    <w:p w:rsidR="002B64C1" w:rsidRPr="00375FDB" w:rsidRDefault="002B64C1" w:rsidP="002B64C1">
      <w:pPr>
        <w:pStyle w:val="Main"/>
        <w:rPr>
          <w:lang w:val="ru-RU"/>
        </w:rPr>
      </w:pPr>
      <w:r w:rsidRPr="00375FDB">
        <w:rPr>
          <w:lang w:val="ru-RU"/>
        </w:rPr>
        <w:t xml:space="preserve">Гвен Гленн хочет напечатать опись своих книг. Она хотела бы занести в нее различную информацию о каждой книге: ее название, фамилию автора, издательство, год издания, число страниц, тираж и цену. Теперь некоторые из этих элементов, такие, как название, можно записать в массив строк. Другие элементы требуют массив целого типа или массив типа float. </w:t>
      </w:r>
      <w:r w:rsidRPr="00531569">
        <w:rPr>
          <w:highlight w:val="yellow"/>
          <w:lang w:val="ru-RU"/>
        </w:rPr>
        <w:t>Если работать с семью различными массивами и следить за всей содержащейся в них информацией, можно сойти с ума,</w:t>
      </w:r>
      <w:r w:rsidRPr="00375FDB">
        <w:rPr>
          <w:lang w:val="ru-RU"/>
        </w:rPr>
        <w:t xml:space="preserve"> особенно если Гвен желает иметь несколько списков — список, упорядоченный по названиям, список, упорядоченный по авторам, по цене и т. д. </w:t>
      </w:r>
      <w:r w:rsidRPr="00531569">
        <w:rPr>
          <w:highlight w:val="yellow"/>
          <w:lang w:val="ru-RU"/>
        </w:rPr>
        <w:t>Гораздо лучше было бы использовать один массив, в котором каждый элемент содержал бы всю информацию о книге</w:t>
      </w:r>
      <w:r w:rsidRPr="00375FDB">
        <w:rPr>
          <w:lang w:val="ru-RU"/>
        </w:rPr>
        <w:t>.</w:t>
      </w:r>
    </w:p>
    <w:p w:rsidR="002B64C1" w:rsidRPr="00375FDB" w:rsidRDefault="002B64C1" w:rsidP="002B64C1">
      <w:pPr>
        <w:pStyle w:val="Main"/>
        <w:rPr>
          <w:lang w:val="ru-RU"/>
        </w:rPr>
      </w:pPr>
      <w:r w:rsidRPr="00375FDB">
        <w:rPr>
          <w:lang w:val="ru-RU"/>
        </w:rPr>
        <w:t xml:space="preserve">Но </w:t>
      </w:r>
      <w:r w:rsidRPr="00C90302">
        <w:rPr>
          <w:highlight w:val="yellow"/>
          <w:lang w:val="ru-RU"/>
        </w:rPr>
        <w:t>какой тип данных может содержать строки и числа одновременно и как-то хранить эту информацию раздельно? Ответом должна быть, конечно, тема этого материала — структура.</w:t>
      </w:r>
      <w:r w:rsidRPr="00375FDB">
        <w:rPr>
          <w:lang w:val="ru-RU"/>
        </w:rPr>
        <w:t xml:space="preserve"> Чтобы посмотреть, как создается структура и как она работает, начнем с небольшого примера. Для упрощения задачи введем два ограничения: первое — мы включим в опись только название книги, фамилию автора и цену; второе — ограничим опись до одной книги. Если у вас больше книг, не беспокойтесь; мы покажем, как расширить эту программу.</w:t>
      </w:r>
    </w:p>
    <w:p w:rsidR="002B64C1" w:rsidRPr="00375FDB" w:rsidRDefault="002B64C1" w:rsidP="002B64C1">
      <w:pPr>
        <w:pStyle w:val="Main"/>
        <w:rPr>
          <w:lang w:val="ru-RU"/>
        </w:rPr>
      </w:pPr>
      <w:r w:rsidRPr="00C90302">
        <w:rPr>
          <w:highlight w:val="yellow"/>
          <w:lang w:val="ru-RU"/>
        </w:rPr>
        <w:t>Сначала посмотрите на программу</w:t>
      </w:r>
      <w:r w:rsidRPr="00C90302">
        <w:rPr>
          <w:lang w:val="ru-RU"/>
        </w:rPr>
        <w:t xml:space="preserve"> </w:t>
      </w:r>
      <w:r w:rsidRPr="00375FDB">
        <w:rPr>
          <w:lang w:val="ru-RU"/>
        </w:rPr>
        <w:t>и ее результат, а потом мы рассмотрим основные вопросы.</w:t>
      </w:r>
    </w:p>
    <w:p w:rsidR="002B64C1" w:rsidRPr="00375FDB" w:rsidRDefault="002B64C1" w:rsidP="002B64C1">
      <w:pPr>
        <w:pStyle w:val="Main"/>
        <w:rPr>
          <w:lang w:val="ru-RU"/>
        </w:rPr>
      </w:pPr>
    </w:p>
    <w:p w:rsidR="002B64C1" w:rsidRPr="00365FAE" w:rsidRDefault="002B64C1" w:rsidP="002B64C1">
      <w:pPr>
        <w:pStyle w:val="Main"/>
        <w:rPr>
          <w:rFonts w:cs="Times New Roman"/>
          <w:color w:val="008000"/>
          <w:lang w:val="ru-RU"/>
        </w:rPr>
      </w:pPr>
      <w:r w:rsidRPr="00365FAE">
        <w:rPr>
          <w:rFonts w:cs="Times New Roman"/>
          <w:color w:val="008000"/>
          <w:lang w:val="ru-RU"/>
        </w:rPr>
        <w:t>/* инвентаризация одной книги */</w:t>
      </w:r>
    </w:p>
    <w:p w:rsidR="002B64C1" w:rsidRPr="00365FAE" w:rsidRDefault="002B64C1" w:rsidP="002B64C1">
      <w:pPr>
        <w:pStyle w:val="Main"/>
        <w:rPr>
          <w:rFonts w:cs="Times New Roman"/>
          <w:lang w:val="ru-RU"/>
        </w:rPr>
      </w:pPr>
      <w:r w:rsidRPr="00365FAE">
        <w:rPr>
          <w:rFonts w:cs="Times New Roman"/>
          <w:color w:val="0000FF"/>
          <w:lang w:val="ru-RU"/>
        </w:rPr>
        <w:t>#include</w:t>
      </w:r>
      <w:r w:rsidRPr="00365FAE">
        <w:rPr>
          <w:rFonts w:cs="Times New Roman"/>
          <w:lang w:val="ru-RU"/>
        </w:rPr>
        <w:t xml:space="preserve"> &lt;stdio.h&gt;</w:t>
      </w:r>
    </w:p>
    <w:p w:rsidR="002B64C1" w:rsidRPr="00365FAE" w:rsidRDefault="002B64C1" w:rsidP="002B64C1">
      <w:pPr>
        <w:pStyle w:val="Main"/>
        <w:rPr>
          <w:rFonts w:cs="Times New Roman"/>
          <w:color w:val="008000"/>
          <w:lang w:val="ru-RU"/>
        </w:rPr>
      </w:pPr>
      <w:r w:rsidRPr="00365FAE">
        <w:rPr>
          <w:rFonts w:cs="Times New Roman"/>
          <w:color w:val="0000FF"/>
          <w:lang w:val="ru-RU"/>
        </w:rPr>
        <w:t>#define</w:t>
      </w:r>
      <w:r w:rsidRPr="00365FAE">
        <w:rPr>
          <w:rFonts w:cs="Times New Roman"/>
          <w:lang w:val="ru-RU"/>
        </w:rPr>
        <w:t xml:space="preserve"> MAXTIT 41 </w:t>
      </w:r>
      <w:r w:rsidRPr="00365FAE">
        <w:rPr>
          <w:rFonts w:cs="Times New Roman"/>
          <w:color w:val="008000"/>
          <w:lang w:val="ru-RU"/>
        </w:rPr>
        <w:t>/* максимальная длина названия +1 */</w:t>
      </w:r>
    </w:p>
    <w:p w:rsidR="002B64C1" w:rsidRPr="00365FAE" w:rsidRDefault="002B64C1" w:rsidP="002B64C1">
      <w:pPr>
        <w:pStyle w:val="Main"/>
        <w:rPr>
          <w:rFonts w:cs="Times New Roman"/>
          <w:lang w:val="ru-RU"/>
        </w:rPr>
      </w:pPr>
      <w:r w:rsidRPr="00365FAE">
        <w:rPr>
          <w:rFonts w:cs="Times New Roman"/>
          <w:color w:val="0000FF"/>
          <w:lang w:val="ru-RU"/>
        </w:rPr>
        <w:t>#define</w:t>
      </w:r>
      <w:r w:rsidRPr="00365FAE">
        <w:rPr>
          <w:rFonts w:cs="Times New Roman"/>
          <w:lang w:val="ru-RU"/>
        </w:rPr>
        <w:t xml:space="preserve"> MAXAUT 31 </w:t>
      </w:r>
      <w:r w:rsidRPr="00365FAE">
        <w:rPr>
          <w:rFonts w:cs="Times New Roman"/>
          <w:color w:val="008000"/>
          <w:lang w:val="ru-RU"/>
        </w:rPr>
        <w:t>/* максимальная длина фамилии автора +1 */</w:t>
      </w:r>
    </w:p>
    <w:p w:rsidR="002B64C1" w:rsidRPr="00365FAE" w:rsidRDefault="002B64C1" w:rsidP="002B64C1">
      <w:pPr>
        <w:pStyle w:val="Main"/>
        <w:rPr>
          <w:rFonts w:cs="Times New Roman"/>
          <w:color w:val="008000"/>
          <w:lang w:val="ru-RU"/>
        </w:rPr>
      </w:pPr>
      <w:r w:rsidRPr="00365FAE">
        <w:rPr>
          <w:rFonts w:cs="Times New Roman"/>
          <w:color w:val="008000"/>
          <w:lang w:val="ru-RU"/>
        </w:rPr>
        <w:t>/* шаблон первой структуры: book является именем типа структуры */</w:t>
      </w:r>
    </w:p>
    <w:p w:rsidR="002B64C1" w:rsidRPr="00365FAE" w:rsidRDefault="002B64C1" w:rsidP="002B64C1">
      <w:pPr>
        <w:pStyle w:val="Main"/>
        <w:rPr>
          <w:rFonts w:cs="Times New Roman"/>
          <w:lang w:val="ru-RU"/>
        </w:rPr>
      </w:pPr>
      <w:r w:rsidRPr="00365FAE">
        <w:rPr>
          <w:rFonts w:cs="Times New Roman"/>
          <w:color w:val="0000FF"/>
          <w:lang w:val="ru-RU"/>
        </w:rPr>
        <w:t xml:space="preserve">struct </w:t>
      </w:r>
      <w:r w:rsidRPr="00365FAE">
        <w:rPr>
          <w:rFonts w:cs="Times New Roman"/>
          <w:lang w:val="ru-RU"/>
        </w:rPr>
        <w:t>book {</w:t>
      </w:r>
    </w:p>
    <w:p w:rsidR="002B64C1" w:rsidRPr="00365FAE" w:rsidRDefault="002B64C1" w:rsidP="002B64C1">
      <w:pPr>
        <w:pStyle w:val="Main"/>
        <w:rPr>
          <w:rFonts w:cs="Times New Roman"/>
          <w:lang w:val="ru-RU"/>
        </w:rPr>
      </w:pPr>
      <w:r w:rsidRPr="00365FAE">
        <w:rPr>
          <w:rFonts w:cs="Times New Roman"/>
          <w:lang w:val="ru-RU"/>
        </w:rPr>
        <w:tab/>
      </w:r>
      <w:r w:rsidRPr="00365FAE">
        <w:rPr>
          <w:rFonts w:cs="Times New Roman"/>
          <w:lang w:val="ru-RU"/>
        </w:rPr>
        <w:tab/>
      </w:r>
      <w:r w:rsidRPr="00365FAE">
        <w:rPr>
          <w:rFonts w:cs="Times New Roman"/>
          <w:lang w:val="ru-RU"/>
        </w:rPr>
        <w:tab/>
      </w:r>
      <w:r w:rsidRPr="00365FAE">
        <w:rPr>
          <w:rFonts w:cs="Times New Roman"/>
          <w:color w:val="0000FF"/>
          <w:lang w:val="ru-RU"/>
        </w:rPr>
        <w:t>char</w:t>
      </w:r>
      <w:r w:rsidRPr="00365FAE">
        <w:rPr>
          <w:rFonts w:cs="Times New Roman"/>
          <w:lang w:val="ru-RU"/>
        </w:rPr>
        <w:t xml:space="preserve"> title [MAXTIT]; </w:t>
      </w:r>
      <w:r w:rsidRPr="00365FAE">
        <w:rPr>
          <w:rFonts w:cs="Times New Roman"/>
          <w:color w:val="008000"/>
          <w:lang w:val="ru-RU"/>
        </w:rPr>
        <w:t>/* символьный массив для названия */</w:t>
      </w:r>
    </w:p>
    <w:p w:rsidR="002B64C1" w:rsidRPr="00365FAE" w:rsidRDefault="002B64C1" w:rsidP="002B64C1">
      <w:pPr>
        <w:pStyle w:val="Main"/>
        <w:rPr>
          <w:rFonts w:cs="Times New Roman"/>
          <w:lang w:val="ru-RU"/>
        </w:rPr>
      </w:pPr>
      <w:r w:rsidRPr="00365FAE">
        <w:rPr>
          <w:rFonts w:cs="Times New Roman"/>
          <w:lang w:val="ru-RU"/>
        </w:rPr>
        <w:tab/>
      </w:r>
      <w:r w:rsidRPr="00365FAE">
        <w:rPr>
          <w:rFonts w:cs="Times New Roman"/>
          <w:lang w:val="ru-RU"/>
        </w:rPr>
        <w:tab/>
      </w:r>
      <w:r w:rsidRPr="00365FAE">
        <w:rPr>
          <w:rFonts w:cs="Times New Roman"/>
          <w:color w:val="0000FF"/>
          <w:lang w:val="ru-RU"/>
        </w:rPr>
        <w:tab/>
        <w:t>char</w:t>
      </w:r>
      <w:r w:rsidRPr="00365FAE">
        <w:rPr>
          <w:rFonts w:cs="Times New Roman"/>
          <w:lang w:val="ru-RU"/>
        </w:rPr>
        <w:t xml:space="preserve"> author [MAXAUT]; </w:t>
      </w:r>
      <w:r w:rsidRPr="00365FAE">
        <w:rPr>
          <w:rFonts w:cs="Times New Roman"/>
          <w:color w:val="008000"/>
          <w:lang w:val="ru-RU"/>
        </w:rPr>
        <w:t>/* символьный массив для фамилии автора */</w:t>
      </w:r>
    </w:p>
    <w:p w:rsidR="002B64C1" w:rsidRPr="00365FAE" w:rsidRDefault="002B64C1" w:rsidP="002B64C1">
      <w:pPr>
        <w:pStyle w:val="Main"/>
        <w:rPr>
          <w:rFonts w:cs="Times New Roman"/>
          <w:lang w:val="ru-RU"/>
        </w:rPr>
      </w:pPr>
      <w:r w:rsidRPr="00365FAE">
        <w:rPr>
          <w:rFonts w:cs="Times New Roman"/>
          <w:lang w:val="ru-RU"/>
        </w:rPr>
        <w:tab/>
      </w:r>
      <w:r w:rsidRPr="00365FAE">
        <w:rPr>
          <w:rFonts w:cs="Times New Roman"/>
          <w:lang w:val="ru-RU"/>
        </w:rPr>
        <w:tab/>
      </w:r>
      <w:r w:rsidRPr="00365FAE">
        <w:rPr>
          <w:rFonts w:cs="Times New Roman"/>
          <w:color w:val="0000FF"/>
          <w:lang w:val="ru-RU"/>
        </w:rPr>
        <w:tab/>
        <w:t>float</w:t>
      </w:r>
      <w:r w:rsidRPr="00365FAE">
        <w:rPr>
          <w:rFonts w:cs="Times New Roman"/>
          <w:lang w:val="ru-RU"/>
        </w:rPr>
        <w:t xml:space="preserve"> value; </w:t>
      </w:r>
      <w:r w:rsidRPr="00365FAE">
        <w:rPr>
          <w:rFonts w:cs="Times New Roman"/>
          <w:color w:val="008000"/>
          <w:lang w:val="ru-RU"/>
        </w:rPr>
        <w:t>/* переменная для хранения цены книги */</w:t>
      </w:r>
    </w:p>
    <w:p w:rsidR="002B64C1" w:rsidRPr="00365FAE" w:rsidRDefault="002B64C1" w:rsidP="002B64C1">
      <w:pPr>
        <w:pStyle w:val="Main"/>
        <w:rPr>
          <w:rFonts w:cs="Times New Roman"/>
          <w:lang w:val="ru-RU"/>
        </w:rPr>
      </w:pPr>
      <w:r w:rsidRPr="00365FAE">
        <w:rPr>
          <w:rFonts w:cs="Times New Roman"/>
          <w:lang w:val="ru-RU"/>
        </w:rPr>
        <w:tab/>
      </w:r>
      <w:r w:rsidRPr="00365FAE">
        <w:rPr>
          <w:rFonts w:cs="Times New Roman"/>
          <w:lang w:val="ru-RU"/>
        </w:rPr>
        <w:tab/>
      </w:r>
      <w:r w:rsidRPr="00365FAE">
        <w:rPr>
          <w:rFonts w:cs="Times New Roman"/>
          <w:lang w:val="ru-RU"/>
        </w:rPr>
        <w:tab/>
        <w:t xml:space="preserve">}; </w:t>
      </w:r>
      <w:r w:rsidRPr="00365FAE">
        <w:rPr>
          <w:rFonts w:cs="Times New Roman"/>
          <w:color w:val="008000"/>
          <w:lang w:val="ru-RU"/>
        </w:rPr>
        <w:t>/* конец шаблона структуры */</w:t>
      </w:r>
    </w:p>
    <w:p w:rsidR="002B64C1" w:rsidRPr="002B64C1" w:rsidRDefault="002B64C1" w:rsidP="002B64C1">
      <w:pPr>
        <w:pStyle w:val="Main"/>
        <w:rPr>
          <w:rFonts w:cs="Times New Roman"/>
          <w:lang w:val="ru-RU"/>
        </w:rPr>
      </w:pPr>
      <w:r w:rsidRPr="003E7B94">
        <w:rPr>
          <w:rFonts w:cs="Times New Roman"/>
          <w:color w:val="0000FF"/>
        </w:rPr>
        <w:t>void</w:t>
      </w:r>
      <w:r w:rsidRPr="002B64C1">
        <w:rPr>
          <w:rFonts w:cs="Times New Roman"/>
          <w:lang w:val="ru-RU"/>
        </w:rPr>
        <w:t xml:space="preserve"> </w:t>
      </w:r>
      <w:r w:rsidRPr="003E7B94">
        <w:rPr>
          <w:rFonts w:cs="Times New Roman"/>
        </w:rPr>
        <w:t>main</w:t>
      </w:r>
      <w:r w:rsidRPr="002B64C1">
        <w:rPr>
          <w:rFonts w:cs="Times New Roman"/>
          <w:lang w:val="ru-RU"/>
        </w:rPr>
        <w:t>()</w:t>
      </w:r>
    </w:p>
    <w:p w:rsidR="002B64C1" w:rsidRPr="002B64C1" w:rsidRDefault="002B64C1" w:rsidP="002B64C1">
      <w:pPr>
        <w:pStyle w:val="Main"/>
        <w:rPr>
          <w:rFonts w:cs="Times New Roman"/>
          <w:lang w:val="ru-RU"/>
        </w:rPr>
      </w:pPr>
      <w:r w:rsidRPr="002B64C1">
        <w:rPr>
          <w:rFonts w:cs="Times New Roman"/>
          <w:lang w:val="ru-RU"/>
        </w:rPr>
        <w:t>{</w:t>
      </w:r>
    </w:p>
    <w:p w:rsidR="002B64C1" w:rsidRPr="002B64C1" w:rsidRDefault="002B64C1" w:rsidP="002B64C1">
      <w:pPr>
        <w:pStyle w:val="Main"/>
        <w:rPr>
          <w:rFonts w:cs="Times New Roman"/>
          <w:lang w:val="ru-RU"/>
        </w:rPr>
      </w:pPr>
      <w:r w:rsidRPr="003E7B94">
        <w:rPr>
          <w:rFonts w:cs="Times New Roman"/>
          <w:color w:val="0000FF"/>
        </w:rPr>
        <w:t>struct</w:t>
      </w:r>
      <w:r w:rsidRPr="002B64C1">
        <w:rPr>
          <w:rFonts w:cs="Times New Roman"/>
          <w:lang w:val="ru-RU"/>
        </w:rPr>
        <w:t xml:space="preserve"> </w:t>
      </w:r>
      <w:r w:rsidRPr="003E7B94">
        <w:rPr>
          <w:rFonts w:cs="Times New Roman"/>
        </w:rPr>
        <w:t>book</w:t>
      </w:r>
      <w:r w:rsidRPr="002B64C1">
        <w:rPr>
          <w:rFonts w:cs="Times New Roman"/>
          <w:lang w:val="ru-RU"/>
        </w:rPr>
        <w:t xml:space="preserve"> </w:t>
      </w:r>
      <w:r w:rsidRPr="003E7B94">
        <w:rPr>
          <w:rFonts w:cs="Times New Roman"/>
        </w:rPr>
        <w:t>libry</w:t>
      </w:r>
      <w:r w:rsidRPr="002B64C1">
        <w:rPr>
          <w:rFonts w:cs="Times New Roman"/>
          <w:lang w:val="ru-RU"/>
        </w:rPr>
        <w:t xml:space="preserve">; </w:t>
      </w:r>
      <w:r w:rsidRPr="002B64C1">
        <w:rPr>
          <w:rFonts w:cs="Times New Roman"/>
          <w:color w:val="008000"/>
          <w:lang w:val="ru-RU"/>
        </w:rPr>
        <w:t xml:space="preserve">/* </w:t>
      </w:r>
      <w:r w:rsidRPr="00365FAE">
        <w:rPr>
          <w:rFonts w:cs="Times New Roman"/>
          <w:color w:val="008000"/>
          <w:lang w:val="ru-RU"/>
        </w:rPr>
        <w:t>описание</w:t>
      </w:r>
      <w:r w:rsidRPr="002B64C1">
        <w:rPr>
          <w:rFonts w:cs="Times New Roman"/>
          <w:color w:val="008000"/>
          <w:lang w:val="ru-RU"/>
        </w:rPr>
        <w:t xml:space="preserve"> </w:t>
      </w:r>
      <w:r w:rsidRPr="00365FAE">
        <w:rPr>
          <w:rFonts w:cs="Times New Roman"/>
          <w:color w:val="008000"/>
          <w:lang w:val="ru-RU"/>
        </w:rPr>
        <w:t>переменной</w:t>
      </w:r>
      <w:r w:rsidRPr="002B64C1">
        <w:rPr>
          <w:rFonts w:cs="Times New Roman"/>
          <w:color w:val="008000"/>
          <w:lang w:val="ru-RU"/>
        </w:rPr>
        <w:t xml:space="preserve"> </w:t>
      </w:r>
      <w:r w:rsidRPr="00365FAE">
        <w:rPr>
          <w:rFonts w:cs="Times New Roman"/>
          <w:color w:val="008000"/>
          <w:lang w:val="ru-RU"/>
        </w:rPr>
        <w:t>типа</w:t>
      </w:r>
      <w:r w:rsidRPr="002B64C1">
        <w:rPr>
          <w:rFonts w:cs="Times New Roman"/>
          <w:color w:val="008000"/>
          <w:lang w:val="ru-RU"/>
        </w:rPr>
        <w:t xml:space="preserve"> </w:t>
      </w:r>
      <w:r w:rsidRPr="003E7B94">
        <w:rPr>
          <w:rFonts w:cs="Times New Roman"/>
          <w:color w:val="008000"/>
        </w:rPr>
        <w:t>book</w:t>
      </w:r>
      <w:r w:rsidRPr="002B64C1">
        <w:rPr>
          <w:rFonts w:cs="Times New Roman"/>
          <w:color w:val="008000"/>
          <w:lang w:val="ru-RU"/>
        </w:rPr>
        <w:t xml:space="preserve"> */</w:t>
      </w:r>
    </w:p>
    <w:p w:rsidR="002B64C1" w:rsidRPr="00365FAE" w:rsidRDefault="002B64C1" w:rsidP="002B64C1">
      <w:pPr>
        <w:pStyle w:val="Main"/>
        <w:rPr>
          <w:rFonts w:cs="Times New Roman"/>
        </w:rPr>
      </w:pPr>
      <w:r w:rsidRPr="00365FAE">
        <w:rPr>
          <w:rFonts w:cs="Times New Roman"/>
        </w:rPr>
        <w:t>printf(" Enter the name of a book, please.\n");</w:t>
      </w:r>
    </w:p>
    <w:p w:rsidR="002B64C1" w:rsidRPr="00365FAE" w:rsidRDefault="002B64C1" w:rsidP="002B64C1">
      <w:pPr>
        <w:pStyle w:val="Main"/>
        <w:rPr>
          <w:rFonts w:cs="Times New Roman"/>
        </w:rPr>
      </w:pPr>
      <w:r w:rsidRPr="00365FAE">
        <w:rPr>
          <w:rFonts w:cs="Times New Roman"/>
        </w:rPr>
        <w:t xml:space="preserve">gets(libry.title); </w:t>
      </w:r>
      <w:r w:rsidRPr="00365FAE">
        <w:rPr>
          <w:rFonts w:cs="Times New Roman"/>
          <w:color w:val="008000"/>
        </w:rPr>
        <w:t xml:space="preserve">/* </w:t>
      </w:r>
      <w:r w:rsidRPr="00365FAE">
        <w:rPr>
          <w:rFonts w:cs="Times New Roman"/>
          <w:color w:val="008000"/>
          <w:lang w:val="ru-RU"/>
        </w:rPr>
        <w:t>доступ</w:t>
      </w:r>
      <w:r w:rsidRPr="00365FAE">
        <w:rPr>
          <w:rFonts w:cs="Times New Roman"/>
          <w:color w:val="008000"/>
        </w:rPr>
        <w:t xml:space="preserve"> </w:t>
      </w:r>
      <w:r w:rsidRPr="00365FAE">
        <w:rPr>
          <w:rFonts w:cs="Times New Roman"/>
          <w:color w:val="008000"/>
          <w:lang w:val="ru-RU"/>
        </w:rPr>
        <w:t>к</w:t>
      </w:r>
      <w:r w:rsidRPr="00365FAE">
        <w:rPr>
          <w:rFonts w:cs="Times New Roman"/>
          <w:color w:val="008000"/>
        </w:rPr>
        <w:t xml:space="preserve"> </w:t>
      </w:r>
      <w:r w:rsidRPr="00365FAE">
        <w:rPr>
          <w:rFonts w:cs="Times New Roman"/>
          <w:color w:val="008000"/>
          <w:lang w:val="ru-RU"/>
        </w:rPr>
        <w:t>элементу</w:t>
      </w:r>
      <w:r w:rsidRPr="00365FAE">
        <w:rPr>
          <w:rFonts w:cs="Times New Roman"/>
          <w:color w:val="008000"/>
        </w:rPr>
        <w:t xml:space="preserve"> title */</w:t>
      </w:r>
    </w:p>
    <w:p w:rsidR="002B64C1" w:rsidRPr="00365FAE" w:rsidRDefault="002B64C1" w:rsidP="002B64C1">
      <w:pPr>
        <w:pStyle w:val="Main"/>
        <w:rPr>
          <w:rFonts w:cs="Times New Roman"/>
        </w:rPr>
      </w:pPr>
      <w:r w:rsidRPr="00365FAE">
        <w:rPr>
          <w:rFonts w:cs="Times New Roman"/>
        </w:rPr>
        <w:t>printf(" Now enter surname of the author.\n");</w:t>
      </w:r>
    </w:p>
    <w:p w:rsidR="002B64C1" w:rsidRPr="00365FAE" w:rsidRDefault="002B64C1" w:rsidP="002B64C1">
      <w:pPr>
        <w:pStyle w:val="Main"/>
        <w:rPr>
          <w:rFonts w:cs="Times New Roman"/>
        </w:rPr>
      </w:pPr>
      <w:r w:rsidRPr="00365FAE">
        <w:rPr>
          <w:rFonts w:cs="Times New Roman"/>
        </w:rPr>
        <w:t>gets(libry.author);</w:t>
      </w:r>
    </w:p>
    <w:p w:rsidR="002B64C1" w:rsidRPr="00365FAE" w:rsidRDefault="002B64C1" w:rsidP="002B64C1">
      <w:pPr>
        <w:pStyle w:val="Main"/>
        <w:rPr>
          <w:rFonts w:cs="Times New Roman"/>
        </w:rPr>
      </w:pPr>
      <w:r w:rsidRPr="00365FAE">
        <w:rPr>
          <w:rFonts w:cs="Times New Roman"/>
        </w:rPr>
        <w:t>printf(" And now, enter the price\n");</w:t>
      </w:r>
    </w:p>
    <w:p w:rsidR="002B64C1" w:rsidRPr="00365FAE" w:rsidRDefault="002B64C1" w:rsidP="002B64C1">
      <w:pPr>
        <w:pStyle w:val="Main"/>
        <w:rPr>
          <w:rFonts w:cs="Times New Roman"/>
        </w:rPr>
      </w:pPr>
      <w:r w:rsidRPr="00365FAE">
        <w:rPr>
          <w:rFonts w:cs="Times New Roman"/>
        </w:rPr>
        <w:t>scanf(" %f", &amp;libry.value);</w:t>
      </w:r>
    </w:p>
    <w:p w:rsidR="002B64C1" w:rsidRPr="00365FAE" w:rsidRDefault="002B64C1" w:rsidP="002B64C1">
      <w:pPr>
        <w:pStyle w:val="Main"/>
        <w:rPr>
          <w:rFonts w:cs="Times New Roman"/>
        </w:rPr>
      </w:pPr>
      <w:r w:rsidRPr="00365FAE">
        <w:rPr>
          <w:rFonts w:cs="Times New Roman"/>
        </w:rPr>
        <w:t>printf(" %s, %s: %.2f rub.\n", libry.title, libry.author, libry.value);</w:t>
      </w:r>
    </w:p>
    <w:p w:rsidR="002B64C1" w:rsidRPr="00365FAE" w:rsidRDefault="002B64C1" w:rsidP="002B64C1">
      <w:pPr>
        <w:pStyle w:val="Main"/>
        <w:rPr>
          <w:rFonts w:cs="Times New Roman"/>
          <w:color w:val="0000FF"/>
        </w:rPr>
      </w:pPr>
      <w:r w:rsidRPr="00365FAE">
        <w:rPr>
          <w:rFonts w:cs="Times New Roman"/>
        </w:rPr>
        <w:t>printf("%s: \" %s \" \(%.2f rub.\) \n", libry.author, libry.title, libry.value);</w:t>
      </w:r>
    </w:p>
    <w:p w:rsidR="002B64C1" w:rsidRDefault="002B64C1" w:rsidP="002B64C1">
      <w:pPr>
        <w:pStyle w:val="Main"/>
        <w:rPr>
          <w:rFonts w:cs="Times New Roman"/>
          <w:lang w:val="ru-RU"/>
        </w:rPr>
      </w:pPr>
      <w:r w:rsidRPr="00365FAE">
        <w:rPr>
          <w:rFonts w:cs="Times New Roman"/>
          <w:lang w:val="ru-RU"/>
        </w:rPr>
        <w:t>}</w:t>
      </w:r>
    </w:p>
    <w:p w:rsidR="002B64C1" w:rsidRDefault="002B64C1" w:rsidP="002B64C1">
      <w:pPr>
        <w:pStyle w:val="Main"/>
        <w:rPr>
          <w:rFonts w:cs="Times New Roman"/>
          <w:lang w:val="ru-RU"/>
        </w:rPr>
      </w:pPr>
    </w:p>
    <w:p w:rsidR="002B64C1" w:rsidRPr="00375FDB" w:rsidRDefault="002B64C1" w:rsidP="002B64C1">
      <w:pPr>
        <w:pStyle w:val="Main"/>
        <w:rPr>
          <w:lang w:val="ru-RU"/>
        </w:rPr>
      </w:pPr>
      <w:r w:rsidRPr="00375FDB">
        <w:rPr>
          <w:lang w:val="ru-RU"/>
        </w:rPr>
        <w:t>Вот образец работы программы:</w:t>
      </w:r>
    </w:p>
    <w:p w:rsidR="002B64C1" w:rsidRDefault="002B64C1" w:rsidP="002B64C1">
      <w:pPr>
        <w:pStyle w:val="Main"/>
        <w:ind w:firstLine="0"/>
        <w:jc w:val="center"/>
        <w:rPr>
          <w:lang w:val="ru-RU"/>
        </w:rPr>
      </w:pPr>
    </w:p>
    <w:p w:rsidR="002B64C1" w:rsidRDefault="002B64C1" w:rsidP="002B64C1">
      <w:pPr>
        <w:pStyle w:val="Main"/>
        <w:ind w:firstLine="0"/>
        <w:jc w:val="center"/>
        <w:rPr>
          <w:lang w:val="ru-RU"/>
        </w:rPr>
      </w:pPr>
      <w:r>
        <w:rPr>
          <w:noProof/>
          <w:lang w:val="ru-RU" w:eastAsia="ru-RU"/>
        </w:rPr>
        <w:lastRenderedPageBreak/>
        <w:drawing>
          <wp:inline distT="0" distB="0" distL="0" distR="0">
            <wp:extent cx="3220720" cy="1144905"/>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220720" cy="1144905"/>
                    </a:xfrm>
                    <a:prstGeom prst="rect">
                      <a:avLst/>
                    </a:prstGeom>
                    <a:noFill/>
                    <a:ln w="9525">
                      <a:noFill/>
                      <a:miter lim="800000"/>
                      <a:headEnd/>
                      <a:tailEnd/>
                    </a:ln>
                  </pic:spPr>
                </pic:pic>
              </a:graphicData>
            </a:graphic>
          </wp:inline>
        </w:drawing>
      </w:r>
    </w:p>
    <w:p w:rsidR="002B64C1" w:rsidRPr="00365FAE" w:rsidRDefault="002B64C1" w:rsidP="002B64C1">
      <w:pPr>
        <w:pStyle w:val="Main"/>
        <w:ind w:firstLine="0"/>
        <w:jc w:val="center"/>
        <w:rPr>
          <w:lang w:val="ru-RU"/>
        </w:rPr>
      </w:pPr>
    </w:p>
    <w:p w:rsidR="002B64C1" w:rsidRPr="00375FDB" w:rsidRDefault="002B64C1" w:rsidP="002B64C1">
      <w:pPr>
        <w:pStyle w:val="Main"/>
        <w:rPr>
          <w:lang w:val="ru-RU"/>
        </w:rPr>
      </w:pPr>
      <w:r w:rsidRPr="00375FDB">
        <w:rPr>
          <w:lang w:val="ru-RU"/>
        </w:rPr>
        <w:t>Созданная нами структура состоит из трех частей: одна для названия, другая для фамилии автора и третья для цены.</w:t>
      </w:r>
    </w:p>
    <w:p w:rsidR="002B64C1" w:rsidRDefault="002B64C1" w:rsidP="002B64C1">
      <w:pPr>
        <w:pStyle w:val="Main"/>
        <w:rPr>
          <w:lang w:val="ru-RU"/>
        </w:rPr>
      </w:pPr>
    </w:p>
    <w:p w:rsidR="002B64C1" w:rsidRPr="002B64C1" w:rsidRDefault="002B64C1" w:rsidP="002B64C1">
      <w:pPr>
        <w:pStyle w:val="3"/>
        <w:keepNext w:val="0"/>
        <w:spacing w:before="0" w:after="0"/>
        <w:ind w:left="709" w:firstLine="0"/>
        <w:rPr>
          <w:sz w:val="20"/>
          <w:szCs w:val="20"/>
        </w:rPr>
      </w:pPr>
      <w:bookmarkStart w:id="11" w:name="_Toc305222127"/>
      <w:bookmarkStart w:id="12" w:name="_Toc515770791"/>
      <w:r w:rsidRPr="002B64C1">
        <w:rPr>
          <w:sz w:val="20"/>
          <w:szCs w:val="20"/>
        </w:rPr>
        <w:t>Создание простой структуры. Типовая задача 2 – учет катеров.</w:t>
      </w:r>
      <w:bookmarkEnd w:id="11"/>
      <w:bookmarkEnd w:id="12"/>
    </w:p>
    <w:p w:rsidR="002B64C1" w:rsidRPr="00C67463" w:rsidRDefault="002B64C1" w:rsidP="002B64C1">
      <w:pPr>
        <w:pStyle w:val="Main"/>
        <w:rPr>
          <w:lang w:val="ru-RU"/>
        </w:rPr>
      </w:pPr>
      <w:r w:rsidRPr="00C67463">
        <w:rPr>
          <w:lang w:val="ru-RU"/>
        </w:rPr>
        <w:t xml:space="preserve">В следующем примере используется структура, аналогичная описанной выше структуре </w:t>
      </w:r>
      <w:r w:rsidRPr="00375FDB">
        <w:t>stboat</w:t>
      </w:r>
      <w:r w:rsidRPr="00C67463">
        <w:rPr>
          <w:lang w:val="ru-RU"/>
        </w:rPr>
        <w:t>. Для того чтобы определить, понимаете ли вы, как в программе обрабатываются различные элементы структуры, проанализируйте следующий листинг программы:</w:t>
      </w:r>
    </w:p>
    <w:p w:rsidR="002B64C1" w:rsidRPr="00C67463" w:rsidRDefault="002B64C1" w:rsidP="002B64C1">
      <w:pPr>
        <w:pStyle w:val="Main"/>
        <w:rPr>
          <w:lang w:val="ru-RU"/>
        </w:rPr>
      </w:pPr>
    </w:p>
    <w:p w:rsidR="002B64C1" w:rsidRPr="00E032A0" w:rsidRDefault="002B64C1" w:rsidP="002B64C1">
      <w:pPr>
        <w:pStyle w:val="Main"/>
        <w:jc w:val="left"/>
        <w:rPr>
          <w:rFonts w:cs="Times New Roman"/>
          <w:color w:val="008000"/>
          <w:lang w:val="ru-RU"/>
        </w:rPr>
      </w:pPr>
      <w:r w:rsidRPr="00E032A0">
        <w:rPr>
          <w:rFonts w:cs="Times New Roman"/>
          <w:color w:val="008000"/>
          <w:lang w:val="ru-RU"/>
        </w:rPr>
        <w:t>/*Программа на С, иллюстрирующая создание структуры.</w:t>
      </w:r>
    </w:p>
    <w:p w:rsidR="002B64C1" w:rsidRPr="00E032A0" w:rsidRDefault="002B64C1" w:rsidP="002B64C1">
      <w:pPr>
        <w:pStyle w:val="Main"/>
        <w:jc w:val="left"/>
        <w:rPr>
          <w:rFonts w:cs="Times New Roman"/>
          <w:color w:val="008000"/>
          <w:lang w:val="ru-RU"/>
        </w:rPr>
      </w:pPr>
      <w:r w:rsidRPr="00E032A0">
        <w:rPr>
          <w:rFonts w:cs="Times New Roman"/>
          <w:color w:val="008000"/>
          <w:lang w:val="ru-RU"/>
        </w:rPr>
        <w:t>Программа запоминает информацию о вашем катере в некоторой структуре С */</w:t>
      </w:r>
    </w:p>
    <w:p w:rsidR="002B64C1" w:rsidRPr="00E032A0" w:rsidRDefault="002B64C1" w:rsidP="002B64C1">
      <w:pPr>
        <w:pStyle w:val="Main"/>
        <w:jc w:val="left"/>
        <w:rPr>
          <w:rFonts w:cs="Times New Roman"/>
        </w:rPr>
      </w:pPr>
      <w:r w:rsidRPr="00E032A0">
        <w:rPr>
          <w:rFonts w:cs="Times New Roman"/>
          <w:color w:val="0000FF"/>
        </w:rPr>
        <w:t>#include</w:t>
      </w:r>
      <w:r w:rsidRPr="00E032A0">
        <w:rPr>
          <w:rFonts w:cs="Times New Roman"/>
        </w:rPr>
        <w:t xml:space="preserve"> &lt;stdio.h&gt;</w:t>
      </w:r>
    </w:p>
    <w:p w:rsidR="002B64C1" w:rsidRPr="00E032A0" w:rsidRDefault="002B64C1" w:rsidP="002B64C1">
      <w:pPr>
        <w:pStyle w:val="Main"/>
        <w:jc w:val="left"/>
        <w:rPr>
          <w:rFonts w:cs="Times New Roman"/>
        </w:rPr>
      </w:pPr>
      <w:r w:rsidRPr="00E032A0">
        <w:rPr>
          <w:rFonts w:cs="Times New Roman"/>
          <w:color w:val="0000FF"/>
        </w:rPr>
        <w:t>#define</w:t>
      </w:r>
      <w:r w:rsidRPr="00E032A0">
        <w:rPr>
          <w:rFonts w:cs="Times New Roman"/>
        </w:rPr>
        <w:t xml:space="preserve"> iSTRING15 15</w:t>
      </w:r>
    </w:p>
    <w:p w:rsidR="002B64C1" w:rsidRPr="00E032A0" w:rsidRDefault="002B64C1" w:rsidP="002B64C1">
      <w:pPr>
        <w:pStyle w:val="Main"/>
        <w:jc w:val="left"/>
        <w:rPr>
          <w:rFonts w:cs="Times New Roman"/>
          <w:color w:val="0000FF"/>
        </w:rPr>
      </w:pPr>
      <w:r w:rsidRPr="00E032A0">
        <w:rPr>
          <w:rFonts w:cs="Times New Roman"/>
          <w:color w:val="0000FF"/>
        </w:rPr>
        <w:t>#define</w:t>
      </w:r>
      <w:r w:rsidRPr="00E032A0">
        <w:rPr>
          <w:rFonts w:cs="Times New Roman"/>
        </w:rPr>
        <w:t xml:space="preserve"> iSTRING20 20</w:t>
      </w:r>
    </w:p>
    <w:p w:rsidR="002B64C1" w:rsidRPr="00E032A0" w:rsidRDefault="002B64C1" w:rsidP="002B64C1">
      <w:pPr>
        <w:pStyle w:val="Main"/>
        <w:jc w:val="left"/>
        <w:rPr>
          <w:rFonts w:cs="Times New Roman"/>
        </w:rPr>
      </w:pPr>
      <w:r w:rsidRPr="00E032A0">
        <w:rPr>
          <w:rFonts w:cs="Times New Roman"/>
          <w:color w:val="0000FF"/>
        </w:rPr>
        <w:t>#define</w:t>
      </w:r>
      <w:r w:rsidRPr="00E032A0">
        <w:rPr>
          <w:rFonts w:cs="Times New Roman"/>
        </w:rPr>
        <w:t xml:space="preserve"> iNULL_CHAR 1</w:t>
      </w:r>
    </w:p>
    <w:p w:rsidR="002B64C1" w:rsidRPr="00E032A0" w:rsidRDefault="002B64C1" w:rsidP="002B64C1">
      <w:pPr>
        <w:pStyle w:val="Main"/>
        <w:jc w:val="left"/>
        <w:rPr>
          <w:rFonts w:cs="Times New Roman"/>
        </w:rPr>
      </w:pPr>
      <w:r w:rsidRPr="00E032A0">
        <w:rPr>
          <w:rFonts w:cs="Times New Roman"/>
          <w:color w:val="0000FF"/>
        </w:rPr>
        <w:t xml:space="preserve">struct </w:t>
      </w:r>
      <w:r w:rsidRPr="00E032A0">
        <w:rPr>
          <w:rFonts w:cs="Times New Roman"/>
        </w:rPr>
        <w:t>stboat {</w:t>
      </w:r>
    </w:p>
    <w:p w:rsidR="002B64C1" w:rsidRPr="00E032A0" w:rsidRDefault="002B64C1" w:rsidP="002B64C1">
      <w:pPr>
        <w:pStyle w:val="Main"/>
        <w:jc w:val="left"/>
        <w:rPr>
          <w:rFonts w:cs="Times New Roman"/>
        </w:rPr>
      </w:pPr>
      <w:r w:rsidRPr="00E032A0">
        <w:rPr>
          <w:rFonts w:cs="Times New Roman"/>
        </w:rPr>
        <w:tab/>
      </w:r>
      <w:r w:rsidRPr="00E032A0">
        <w:rPr>
          <w:rFonts w:cs="Times New Roman"/>
          <w:color w:val="0000FF"/>
        </w:rPr>
        <w:t>char</w:t>
      </w:r>
      <w:r w:rsidRPr="00E032A0">
        <w:rPr>
          <w:rFonts w:cs="Times New Roman"/>
        </w:rPr>
        <w:t xml:space="preserve"> sztype [iSTRING15 + iNULL_CHAR];</w:t>
      </w:r>
    </w:p>
    <w:p w:rsidR="002B64C1" w:rsidRPr="00E032A0" w:rsidRDefault="002B64C1" w:rsidP="002B64C1">
      <w:pPr>
        <w:pStyle w:val="Main"/>
        <w:jc w:val="left"/>
        <w:rPr>
          <w:rFonts w:cs="Times New Roman"/>
        </w:rPr>
      </w:pPr>
      <w:r w:rsidRPr="00E032A0">
        <w:rPr>
          <w:rFonts w:cs="Times New Roman"/>
        </w:rPr>
        <w:tab/>
      </w:r>
      <w:r w:rsidRPr="00E032A0">
        <w:rPr>
          <w:rFonts w:cs="Times New Roman"/>
          <w:color w:val="0000FF"/>
        </w:rPr>
        <w:t>char</w:t>
      </w:r>
      <w:r w:rsidRPr="00E032A0">
        <w:rPr>
          <w:rFonts w:cs="Times New Roman"/>
        </w:rPr>
        <w:t xml:space="preserve"> szmodel[iSTRING15 + iNULL_CHAR];</w:t>
      </w:r>
    </w:p>
    <w:p w:rsidR="002B64C1" w:rsidRPr="00E032A0" w:rsidRDefault="002B64C1" w:rsidP="002B64C1">
      <w:pPr>
        <w:pStyle w:val="Main"/>
        <w:jc w:val="left"/>
        <w:rPr>
          <w:rFonts w:cs="Times New Roman"/>
        </w:rPr>
      </w:pPr>
      <w:r w:rsidRPr="00E032A0">
        <w:rPr>
          <w:rFonts w:cs="Times New Roman"/>
        </w:rPr>
        <w:tab/>
      </w:r>
      <w:r w:rsidRPr="00E032A0">
        <w:rPr>
          <w:rFonts w:cs="Times New Roman"/>
          <w:color w:val="0000FF"/>
        </w:rPr>
        <w:t>char</w:t>
      </w:r>
      <w:r w:rsidRPr="00E032A0">
        <w:rPr>
          <w:rFonts w:cs="Times New Roman"/>
        </w:rPr>
        <w:t xml:space="preserve"> sztitle[iSTRING20 + iNULL_CHAR];</w:t>
      </w:r>
    </w:p>
    <w:p w:rsidR="002B64C1" w:rsidRPr="00E032A0" w:rsidRDefault="002B64C1" w:rsidP="002B64C1">
      <w:pPr>
        <w:pStyle w:val="Main"/>
        <w:jc w:val="left"/>
        <w:rPr>
          <w:rFonts w:cs="Times New Roman"/>
        </w:rPr>
      </w:pPr>
      <w:r w:rsidRPr="00E032A0">
        <w:rPr>
          <w:rFonts w:cs="Times New Roman"/>
        </w:rPr>
        <w:tab/>
      </w:r>
      <w:r w:rsidRPr="00E032A0">
        <w:rPr>
          <w:rFonts w:cs="Times New Roman"/>
          <w:color w:val="0000FF"/>
        </w:rPr>
        <w:t>int</w:t>
      </w:r>
      <w:r w:rsidRPr="00E032A0">
        <w:rPr>
          <w:rFonts w:cs="Times New Roman"/>
        </w:rPr>
        <w:t xml:space="preserve"> iyear;</w:t>
      </w:r>
    </w:p>
    <w:p w:rsidR="002B64C1" w:rsidRPr="00E032A0" w:rsidRDefault="002B64C1" w:rsidP="002B64C1">
      <w:pPr>
        <w:pStyle w:val="Main"/>
        <w:jc w:val="left"/>
        <w:rPr>
          <w:rFonts w:cs="Times New Roman"/>
        </w:rPr>
      </w:pPr>
      <w:r w:rsidRPr="00E032A0">
        <w:rPr>
          <w:rFonts w:cs="Times New Roman"/>
        </w:rPr>
        <w:tab/>
      </w:r>
      <w:r w:rsidRPr="00E032A0">
        <w:rPr>
          <w:rFonts w:cs="Times New Roman"/>
          <w:color w:val="0000FF"/>
        </w:rPr>
        <w:t>long int</w:t>
      </w:r>
      <w:r w:rsidRPr="00E032A0">
        <w:rPr>
          <w:rFonts w:cs="Times New Roman"/>
        </w:rPr>
        <w:t xml:space="preserve"> Imotor_hours;</w:t>
      </w:r>
    </w:p>
    <w:p w:rsidR="002B64C1" w:rsidRPr="00E032A0" w:rsidRDefault="002B64C1" w:rsidP="002B64C1">
      <w:pPr>
        <w:pStyle w:val="Main"/>
        <w:jc w:val="left"/>
        <w:rPr>
          <w:rFonts w:cs="Times New Roman"/>
        </w:rPr>
      </w:pPr>
      <w:r w:rsidRPr="00E032A0">
        <w:rPr>
          <w:rFonts w:cs="Times New Roman"/>
        </w:rPr>
        <w:tab/>
      </w:r>
      <w:r w:rsidRPr="00E032A0">
        <w:rPr>
          <w:rFonts w:cs="Times New Roman"/>
          <w:color w:val="0000FF"/>
        </w:rPr>
        <w:t>float</w:t>
      </w:r>
      <w:r w:rsidRPr="00E032A0">
        <w:rPr>
          <w:rFonts w:cs="Times New Roman"/>
        </w:rPr>
        <w:t xml:space="preserve"> fsaleprice;</w:t>
      </w:r>
    </w:p>
    <w:p w:rsidR="002B64C1" w:rsidRPr="00E032A0" w:rsidRDefault="002B64C1" w:rsidP="002B64C1">
      <w:pPr>
        <w:pStyle w:val="Main"/>
        <w:jc w:val="left"/>
        <w:rPr>
          <w:rFonts w:cs="Times New Roman"/>
        </w:rPr>
      </w:pPr>
      <w:r w:rsidRPr="00E032A0">
        <w:rPr>
          <w:rFonts w:cs="Times New Roman"/>
        </w:rPr>
        <w:t>} stused_boat;</w:t>
      </w:r>
    </w:p>
    <w:p w:rsidR="002B64C1" w:rsidRPr="00E032A0" w:rsidRDefault="002B64C1" w:rsidP="002B64C1">
      <w:pPr>
        <w:pStyle w:val="Main"/>
        <w:jc w:val="left"/>
        <w:rPr>
          <w:rFonts w:cs="Times New Roman"/>
        </w:rPr>
      </w:pPr>
    </w:p>
    <w:p w:rsidR="002B64C1" w:rsidRPr="00E032A0" w:rsidRDefault="002B64C1" w:rsidP="002B64C1">
      <w:pPr>
        <w:pStyle w:val="Main"/>
        <w:jc w:val="left"/>
        <w:rPr>
          <w:rFonts w:cs="Times New Roman"/>
        </w:rPr>
      </w:pPr>
      <w:r w:rsidRPr="00E032A0">
        <w:rPr>
          <w:rFonts w:cs="Times New Roman"/>
          <w:color w:val="0000FF"/>
        </w:rPr>
        <w:t>int</w:t>
      </w:r>
      <w:r w:rsidRPr="00E032A0">
        <w:rPr>
          <w:rFonts w:cs="Times New Roman"/>
        </w:rPr>
        <w:t xml:space="preserve"> main(</w:t>
      </w:r>
      <w:r w:rsidRPr="00E032A0">
        <w:rPr>
          <w:rFonts w:cs="Times New Roman"/>
          <w:color w:val="0000FF"/>
        </w:rPr>
        <w:t>void</w:t>
      </w:r>
      <w:r w:rsidRPr="00E032A0">
        <w:rPr>
          <w:rFonts w:cs="Times New Roman"/>
        </w:rPr>
        <w:t>)</w:t>
      </w:r>
    </w:p>
    <w:p w:rsidR="002B64C1" w:rsidRPr="00E032A0" w:rsidRDefault="002B64C1" w:rsidP="002B64C1">
      <w:pPr>
        <w:pStyle w:val="Main"/>
        <w:jc w:val="left"/>
        <w:rPr>
          <w:rFonts w:cs="Times New Roman"/>
        </w:rPr>
      </w:pPr>
      <w:r w:rsidRPr="00E032A0">
        <w:rPr>
          <w:rFonts w:cs="Times New Roman"/>
        </w:rPr>
        <w:t>{</w:t>
      </w:r>
    </w:p>
    <w:p w:rsidR="002B64C1" w:rsidRPr="00E032A0" w:rsidRDefault="002B64C1" w:rsidP="002B64C1">
      <w:pPr>
        <w:pStyle w:val="Main"/>
        <w:jc w:val="left"/>
        <w:rPr>
          <w:rFonts w:cs="Times New Roman"/>
          <w:color w:val="008000"/>
        </w:rPr>
      </w:pPr>
      <w:r w:rsidRPr="00E032A0">
        <w:rPr>
          <w:rFonts w:cs="Times New Roman"/>
        </w:rPr>
        <w:tab/>
        <w:t xml:space="preserve">printf ("\nPlease enter the type of the boat: "); </w:t>
      </w:r>
      <w:r w:rsidRPr="00E032A0">
        <w:rPr>
          <w:rFonts w:cs="Times New Roman"/>
          <w:color w:val="008000"/>
        </w:rPr>
        <w:t xml:space="preserve">/* </w:t>
      </w:r>
      <w:r w:rsidRPr="00E032A0">
        <w:rPr>
          <w:rFonts w:cs="Times New Roman"/>
          <w:color w:val="008000"/>
          <w:lang w:val="ru-RU"/>
        </w:rPr>
        <w:t>Введите</w:t>
      </w:r>
      <w:r w:rsidRPr="00E032A0">
        <w:rPr>
          <w:rFonts w:cs="Times New Roman"/>
          <w:color w:val="008000"/>
        </w:rPr>
        <w:t xml:space="preserve">, </w:t>
      </w:r>
      <w:r w:rsidRPr="00E032A0">
        <w:rPr>
          <w:rFonts w:cs="Times New Roman"/>
          <w:color w:val="008000"/>
          <w:lang w:val="ru-RU"/>
        </w:rPr>
        <w:t>пожалуйста</w:t>
      </w:r>
      <w:r w:rsidRPr="00E032A0">
        <w:rPr>
          <w:rFonts w:cs="Times New Roman"/>
          <w:color w:val="008000"/>
        </w:rPr>
        <w:t xml:space="preserve">, </w:t>
      </w:r>
      <w:r w:rsidRPr="00E032A0">
        <w:rPr>
          <w:rFonts w:cs="Times New Roman"/>
          <w:color w:val="008000"/>
          <w:lang w:val="ru-RU"/>
        </w:rPr>
        <w:t>тип</w:t>
      </w:r>
      <w:r w:rsidRPr="00E032A0">
        <w:rPr>
          <w:rFonts w:cs="Times New Roman"/>
          <w:color w:val="008000"/>
        </w:rPr>
        <w:t xml:space="preserve"> </w:t>
      </w:r>
      <w:r w:rsidRPr="00E032A0">
        <w:rPr>
          <w:rFonts w:cs="Times New Roman"/>
          <w:color w:val="008000"/>
          <w:lang w:val="ru-RU"/>
        </w:rPr>
        <w:t>катера</w:t>
      </w:r>
      <w:r w:rsidRPr="00E032A0">
        <w:rPr>
          <w:rFonts w:cs="Times New Roman"/>
          <w:color w:val="008000"/>
        </w:rPr>
        <w:t>: */</w:t>
      </w:r>
    </w:p>
    <w:p w:rsidR="002B64C1" w:rsidRPr="00E032A0" w:rsidRDefault="002B64C1" w:rsidP="002B64C1">
      <w:pPr>
        <w:pStyle w:val="Main"/>
        <w:jc w:val="left"/>
        <w:rPr>
          <w:rFonts w:cs="Times New Roman"/>
        </w:rPr>
      </w:pPr>
      <w:r w:rsidRPr="00E032A0">
        <w:rPr>
          <w:rFonts w:cs="Times New Roman"/>
        </w:rPr>
        <w:tab/>
        <w:t>gets (stused_boat.sztype);</w:t>
      </w:r>
    </w:p>
    <w:p w:rsidR="002B64C1" w:rsidRPr="00E032A0" w:rsidRDefault="002B64C1" w:rsidP="002B64C1">
      <w:pPr>
        <w:pStyle w:val="Main"/>
        <w:jc w:val="left"/>
        <w:rPr>
          <w:rFonts w:cs="Times New Roman"/>
          <w:color w:val="008000"/>
        </w:rPr>
      </w:pPr>
      <w:r w:rsidRPr="00E032A0">
        <w:rPr>
          <w:rFonts w:cs="Times New Roman"/>
        </w:rPr>
        <w:tab/>
        <w:t xml:space="preserve">printf ("\nPlease enter the model of the boat: "); </w:t>
      </w:r>
      <w:r w:rsidRPr="00E032A0">
        <w:rPr>
          <w:rFonts w:cs="Times New Roman"/>
          <w:color w:val="008000"/>
        </w:rPr>
        <w:t xml:space="preserve">/* </w:t>
      </w:r>
      <w:r w:rsidRPr="00E032A0">
        <w:rPr>
          <w:rFonts w:cs="Times New Roman"/>
          <w:color w:val="008000"/>
          <w:lang w:val="ru-RU"/>
        </w:rPr>
        <w:t>Введите</w:t>
      </w:r>
      <w:r w:rsidRPr="00E032A0">
        <w:rPr>
          <w:rFonts w:cs="Times New Roman"/>
          <w:color w:val="008000"/>
        </w:rPr>
        <w:t xml:space="preserve">, </w:t>
      </w:r>
      <w:r w:rsidRPr="00E032A0">
        <w:rPr>
          <w:rFonts w:cs="Times New Roman"/>
          <w:color w:val="008000"/>
          <w:lang w:val="ru-RU"/>
        </w:rPr>
        <w:t>пожалуйста</w:t>
      </w:r>
      <w:r w:rsidRPr="00E032A0">
        <w:rPr>
          <w:rFonts w:cs="Times New Roman"/>
          <w:color w:val="008000"/>
        </w:rPr>
        <w:t xml:space="preserve">, </w:t>
      </w:r>
      <w:r w:rsidRPr="00E032A0">
        <w:rPr>
          <w:rFonts w:cs="Times New Roman"/>
          <w:color w:val="008000"/>
          <w:lang w:val="ru-RU"/>
        </w:rPr>
        <w:t>модель</w:t>
      </w:r>
      <w:r w:rsidRPr="00E032A0">
        <w:rPr>
          <w:rFonts w:cs="Times New Roman"/>
          <w:color w:val="008000"/>
        </w:rPr>
        <w:t xml:space="preserve"> </w:t>
      </w:r>
      <w:r w:rsidRPr="00E032A0">
        <w:rPr>
          <w:rFonts w:cs="Times New Roman"/>
          <w:color w:val="008000"/>
          <w:lang w:val="ru-RU"/>
        </w:rPr>
        <w:t>катера</w:t>
      </w:r>
      <w:r w:rsidRPr="00E032A0">
        <w:rPr>
          <w:rFonts w:cs="Times New Roman"/>
          <w:color w:val="008000"/>
        </w:rPr>
        <w:t>: */</w:t>
      </w:r>
    </w:p>
    <w:p w:rsidR="002B64C1" w:rsidRPr="00E032A0" w:rsidRDefault="002B64C1" w:rsidP="002B64C1">
      <w:pPr>
        <w:pStyle w:val="Main"/>
        <w:jc w:val="left"/>
        <w:rPr>
          <w:rFonts w:cs="Times New Roman"/>
        </w:rPr>
      </w:pPr>
      <w:r w:rsidRPr="00E032A0">
        <w:rPr>
          <w:rFonts w:cs="Times New Roman"/>
        </w:rPr>
        <w:tab/>
        <w:t>gets(stused_boat.szmodel);</w:t>
      </w:r>
    </w:p>
    <w:p w:rsidR="002B64C1" w:rsidRPr="00E032A0" w:rsidRDefault="002B64C1" w:rsidP="002B64C1">
      <w:pPr>
        <w:pStyle w:val="Main"/>
        <w:jc w:val="left"/>
        <w:rPr>
          <w:rFonts w:cs="Times New Roman"/>
          <w:color w:val="008000"/>
        </w:rPr>
      </w:pPr>
      <w:r w:rsidRPr="00E032A0">
        <w:rPr>
          <w:rFonts w:cs="Times New Roman"/>
        </w:rPr>
        <w:tab/>
        <w:t xml:space="preserve">printf("\nPlease enter the title number for the boat: "); </w:t>
      </w:r>
      <w:r w:rsidRPr="00E032A0">
        <w:rPr>
          <w:rFonts w:cs="Times New Roman"/>
          <w:color w:val="008000"/>
        </w:rPr>
        <w:t xml:space="preserve">/* </w:t>
      </w:r>
      <w:r w:rsidRPr="00E032A0">
        <w:rPr>
          <w:rFonts w:cs="Times New Roman"/>
          <w:color w:val="008000"/>
          <w:lang w:val="ru-RU"/>
        </w:rPr>
        <w:t>Введите</w:t>
      </w:r>
      <w:r w:rsidRPr="00E032A0">
        <w:rPr>
          <w:rFonts w:cs="Times New Roman"/>
          <w:color w:val="008000"/>
        </w:rPr>
        <w:t xml:space="preserve">, </w:t>
      </w:r>
      <w:r w:rsidRPr="00E032A0">
        <w:rPr>
          <w:rFonts w:cs="Times New Roman"/>
          <w:color w:val="008000"/>
          <w:lang w:val="ru-RU"/>
        </w:rPr>
        <w:t>пожалуйста</w:t>
      </w:r>
      <w:r w:rsidRPr="00E032A0">
        <w:rPr>
          <w:rFonts w:cs="Times New Roman"/>
          <w:color w:val="008000"/>
        </w:rPr>
        <w:t xml:space="preserve">, </w:t>
      </w:r>
      <w:r w:rsidRPr="00E032A0">
        <w:rPr>
          <w:rFonts w:cs="Times New Roman"/>
          <w:color w:val="008000"/>
          <w:lang w:val="ru-RU"/>
        </w:rPr>
        <w:t>бортовой</w:t>
      </w:r>
      <w:r w:rsidRPr="00E032A0">
        <w:rPr>
          <w:rFonts w:cs="Times New Roman"/>
          <w:color w:val="008000"/>
        </w:rPr>
        <w:t xml:space="preserve"> </w:t>
      </w:r>
      <w:r w:rsidRPr="00E032A0">
        <w:rPr>
          <w:rFonts w:cs="Times New Roman"/>
          <w:color w:val="008000"/>
          <w:lang w:val="ru-RU"/>
        </w:rPr>
        <w:t>номер</w:t>
      </w:r>
      <w:r w:rsidRPr="00E032A0">
        <w:rPr>
          <w:rFonts w:cs="Times New Roman"/>
          <w:color w:val="008000"/>
        </w:rPr>
        <w:t xml:space="preserve"> </w:t>
      </w:r>
      <w:r w:rsidRPr="00E032A0">
        <w:rPr>
          <w:rFonts w:cs="Times New Roman"/>
          <w:color w:val="008000"/>
          <w:lang w:val="ru-RU"/>
        </w:rPr>
        <w:t>катера</w:t>
      </w:r>
      <w:r w:rsidRPr="00E032A0">
        <w:rPr>
          <w:rFonts w:cs="Times New Roman"/>
          <w:color w:val="008000"/>
        </w:rPr>
        <w:t>: */</w:t>
      </w:r>
    </w:p>
    <w:p w:rsidR="002B64C1" w:rsidRPr="00E032A0" w:rsidRDefault="002B64C1" w:rsidP="002B64C1">
      <w:pPr>
        <w:pStyle w:val="Main"/>
        <w:jc w:val="left"/>
        <w:rPr>
          <w:rFonts w:cs="Times New Roman"/>
        </w:rPr>
      </w:pPr>
      <w:r w:rsidRPr="00E032A0">
        <w:rPr>
          <w:rFonts w:cs="Times New Roman"/>
        </w:rPr>
        <w:tab/>
        <w:t>gets(stused_boat.sztitle);</w:t>
      </w:r>
    </w:p>
    <w:p w:rsidR="002B64C1" w:rsidRPr="00E032A0" w:rsidRDefault="002B64C1" w:rsidP="002B64C1">
      <w:pPr>
        <w:pStyle w:val="Main"/>
        <w:jc w:val="left"/>
        <w:rPr>
          <w:rFonts w:cs="Times New Roman"/>
          <w:color w:val="008000"/>
        </w:rPr>
      </w:pPr>
      <w:r w:rsidRPr="00E032A0">
        <w:rPr>
          <w:rFonts w:cs="Times New Roman"/>
        </w:rPr>
        <w:tab/>
        <w:t xml:space="preserve">printf("\nPlease enter the model year for the boat: "); </w:t>
      </w:r>
      <w:r w:rsidRPr="00E032A0">
        <w:rPr>
          <w:rFonts w:cs="Times New Roman"/>
          <w:color w:val="008000"/>
        </w:rPr>
        <w:t xml:space="preserve">/* </w:t>
      </w:r>
      <w:r w:rsidRPr="00E032A0">
        <w:rPr>
          <w:rFonts w:cs="Times New Roman"/>
          <w:color w:val="008000"/>
          <w:lang w:val="ru-RU"/>
        </w:rPr>
        <w:t>Введите</w:t>
      </w:r>
      <w:r w:rsidRPr="00E032A0">
        <w:rPr>
          <w:rFonts w:cs="Times New Roman"/>
          <w:color w:val="008000"/>
        </w:rPr>
        <w:t xml:space="preserve">, </w:t>
      </w:r>
      <w:r w:rsidRPr="00E032A0">
        <w:rPr>
          <w:rFonts w:cs="Times New Roman"/>
          <w:color w:val="008000"/>
          <w:lang w:val="ru-RU"/>
        </w:rPr>
        <w:t>пожалуйста</w:t>
      </w:r>
      <w:r w:rsidRPr="00E032A0">
        <w:rPr>
          <w:rFonts w:cs="Times New Roman"/>
          <w:color w:val="008000"/>
        </w:rPr>
        <w:t xml:space="preserve">, </w:t>
      </w:r>
      <w:r w:rsidRPr="00E032A0">
        <w:rPr>
          <w:rFonts w:cs="Times New Roman"/>
          <w:color w:val="008000"/>
          <w:lang w:val="ru-RU"/>
        </w:rPr>
        <w:t>год</w:t>
      </w:r>
      <w:r w:rsidRPr="00E032A0">
        <w:rPr>
          <w:rFonts w:cs="Times New Roman"/>
          <w:color w:val="008000"/>
        </w:rPr>
        <w:t xml:space="preserve"> </w:t>
      </w:r>
      <w:r w:rsidRPr="00E032A0">
        <w:rPr>
          <w:rFonts w:cs="Times New Roman"/>
          <w:color w:val="008000"/>
          <w:lang w:val="ru-RU"/>
        </w:rPr>
        <w:t>выпуска</w:t>
      </w:r>
      <w:r w:rsidRPr="00E032A0">
        <w:rPr>
          <w:rFonts w:cs="Times New Roman"/>
          <w:color w:val="008000"/>
        </w:rPr>
        <w:t xml:space="preserve"> </w:t>
      </w:r>
      <w:r w:rsidRPr="00E032A0">
        <w:rPr>
          <w:rFonts w:cs="Times New Roman"/>
          <w:color w:val="008000"/>
          <w:lang w:val="ru-RU"/>
        </w:rPr>
        <w:t>модели</w:t>
      </w:r>
      <w:r w:rsidRPr="00E032A0">
        <w:rPr>
          <w:rFonts w:cs="Times New Roman"/>
          <w:color w:val="008000"/>
        </w:rPr>
        <w:t xml:space="preserve"> </w:t>
      </w:r>
      <w:r w:rsidRPr="00E032A0">
        <w:rPr>
          <w:rFonts w:cs="Times New Roman"/>
          <w:color w:val="008000"/>
        </w:rPr>
        <w:tab/>
      </w:r>
      <w:r w:rsidRPr="00E032A0">
        <w:rPr>
          <w:rFonts w:cs="Times New Roman"/>
          <w:color w:val="008000"/>
          <w:lang w:val="ru-RU"/>
        </w:rPr>
        <w:t>катера</w:t>
      </w:r>
      <w:r w:rsidRPr="00E032A0">
        <w:rPr>
          <w:rFonts w:cs="Times New Roman"/>
          <w:color w:val="008000"/>
        </w:rPr>
        <w:t>: */</w:t>
      </w:r>
    </w:p>
    <w:p w:rsidR="002B64C1" w:rsidRPr="00E032A0" w:rsidRDefault="002B64C1" w:rsidP="002B64C1">
      <w:pPr>
        <w:pStyle w:val="Main"/>
        <w:jc w:val="left"/>
        <w:rPr>
          <w:rFonts w:cs="Times New Roman"/>
        </w:rPr>
      </w:pPr>
      <w:r w:rsidRPr="00E032A0">
        <w:rPr>
          <w:rFonts w:cs="Times New Roman"/>
        </w:rPr>
        <w:tab/>
        <w:t>scanf("%d",&amp;stused_boat.iyear);</w:t>
      </w:r>
    </w:p>
    <w:p w:rsidR="002B64C1" w:rsidRPr="00E032A0" w:rsidRDefault="002B64C1" w:rsidP="002B64C1">
      <w:pPr>
        <w:pStyle w:val="Main"/>
        <w:jc w:val="left"/>
        <w:rPr>
          <w:rFonts w:cs="Times New Roman"/>
          <w:color w:val="008000"/>
          <w:lang w:val="ru-RU"/>
        </w:rPr>
      </w:pPr>
      <w:r w:rsidRPr="00E032A0">
        <w:rPr>
          <w:rFonts w:cs="Times New Roman"/>
        </w:rPr>
        <w:tab/>
        <w:t>printf</w:t>
      </w:r>
      <w:r w:rsidRPr="00C67463">
        <w:rPr>
          <w:rFonts w:cs="Times New Roman"/>
          <w:lang w:val="ru-RU"/>
        </w:rPr>
        <w:t>("\</w:t>
      </w:r>
      <w:r w:rsidRPr="00E032A0">
        <w:rPr>
          <w:rFonts w:cs="Times New Roman"/>
        </w:rPr>
        <w:t>nPlease</w:t>
      </w:r>
      <w:r w:rsidRPr="00C67463">
        <w:rPr>
          <w:rFonts w:cs="Times New Roman"/>
          <w:lang w:val="ru-RU"/>
        </w:rPr>
        <w:t xml:space="preserve"> </w:t>
      </w:r>
      <w:r w:rsidRPr="00E032A0">
        <w:rPr>
          <w:rFonts w:cs="Times New Roman"/>
        </w:rPr>
        <w:t>enter</w:t>
      </w:r>
      <w:r w:rsidRPr="00C67463">
        <w:rPr>
          <w:rFonts w:cs="Times New Roman"/>
          <w:lang w:val="ru-RU"/>
        </w:rPr>
        <w:t xml:space="preserve"> </w:t>
      </w:r>
      <w:r w:rsidRPr="00E032A0">
        <w:rPr>
          <w:rFonts w:cs="Times New Roman"/>
        </w:rPr>
        <w:t>the</w:t>
      </w:r>
      <w:r w:rsidRPr="00C67463">
        <w:rPr>
          <w:rFonts w:cs="Times New Roman"/>
          <w:lang w:val="ru-RU"/>
        </w:rPr>
        <w:t xml:space="preserve"> </w:t>
      </w:r>
      <w:r w:rsidRPr="00E032A0">
        <w:rPr>
          <w:rFonts w:cs="Times New Roman"/>
        </w:rPr>
        <w:t>current</w:t>
      </w:r>
      <w:r w:rsidRPr="00C67463">
        <w:rPr>
          <w:rFonts w:cs="Times New Roman"/>
          <w:lang w:val="ru-RU"/>
        </w:rPr>
        <w:t xml:space="preserve"> </w:t>
      </w:r>
      <w:r w:rsidRPr="00E032A0">
        <w:rPr>
          <w:rFonts w:cs="Times New Roman"/>
        </w:rPr>
        <w:t>hours</w:t>
      </w:r>
      <w:r w:rsidRPr="00C67463">
        <w:rPr>
          <w:rFonts w:cs="Times New Roman"/>
          <w:lang w:val="ru-RU"/>
        </w:rPr>
        <w:t xml:space="preserve"> </w:t>
      </w:r>
      <w:r w:rsidRPr="00E032A0">
        <w:rPr>
          <w:rFonts w:cs="Times New Roman"/>
        </w:rPr>
        <w:t>on</w:t>
      </w:r>
      <w:r w:rsidRPr="00C67463">
        <w:rPr>
          <w:rFonts w:cs="Times New Roman"/>
          <w:lang w:val="ru-RU"/>
        </w:rPr>
        <w:t xml:space="preserve"> "); </w:t>
      </w:r>
      <w:r w:rsidRPr="00C67463">
        <w:rPr>
          <w:rFonts w:cs="Times New Roman"/>
          <w:color w:val="008000"/>
          <w:lang w:val="ru-RU"/>
        </w:rPr>
        <w:t xml:space="preserve">/* </w:t>
      </w:r>
      <w:r w:rsidRPr="00E032A0">
        <w:rPr>
          <w:rFonts w:cs="Times New Roman"/>
          <w:color w:val="008000"/>
          <w:lang w:val="ru-RU"/>
        </w:rPr>
        <w:t>Введите</w:t>
      </w:r>
      <w:r w:rsidRPr="00C67463">
        <w:rPr>
          <w:rFonts w:cs="Times New Roman"/>
          <w:color w:val="008000"/>
          <w:lang w:val="ru-RU"/>
        </w:rPr>
        <w:t xml:space="preserve">, </w:t>
      </w:r>
      <w:r w:rsidRPr="00E032A0">
        <w:rPr>
          <w:rFonts w:cs="Times New Roman"/>
          <w:color w:val="008000"/>
          <w:lang w:val="ru-RU"/>
        </w:rPr>
        <w:t>пожалуйста</w:t>
      </w:r>
      <w:r w:rsidRPr="00C67463">
        <w:rPr>
          <w:rFonts w:cs="Times New Roman"/>
          <w:color w:val="008000"/>
          <w:lang w:val="ru-RU"/>
        </w:rPr>
        <w:t xml:space="preserve">, </w:t>
      </w:r>
      <w:r w:rsidRPr="00E032A0">
        <w:rPr>
          <w:rFonts w:cs="Times New Roman"/>
          <w:color w:val="008000"/>
          <w:lang w:val="ru-RU"/>
        </w:rPr>
        <w:t>количество</w:t>
      </w:r>
      <w:r w:rsidRPr="00C67463">
        <w:rPr>
          <w:rFonts w:cs="Times New Roman"/>
          <w:color w:val="008000"/>
          <w:lang w:val="ru-RU"/>
        </w:rPr>
        <w:t xml:space="preserve"> </w:t>
      </w:r>
      <w:r w:rsidRPr="00E032A0">
        <w:rPr>
          <w:rFonts w:cs="Times New Roman"/>
          <w:color w:val="008000"/>
          <w:lang w:val="ru-RU"/>
        </w:rPr>
        <w:t>часов</w:t>
      </w:r>
      <w:r w:rsidRPr="00C67463">
        <w:rPr>
          <w:rFonts w:cs="Times New Roman"/>
          <w:color w:val="008000"/>
          <w:lang w:val="ru-RU"/>
        </w:rPr>
        <w:t xml:space="preserve">, </w:t>
      </w:r>
      <w:r w:rsidRPr="00E032A0">
        <w:rPr>
          <w:rFonts w:cs="Times New Roman"/>
          <w:color w:val="008000"/>
          <w:lang w:val="ru-RU"/>
        </w:rPr>
        <w:t xml:space="preserve">отработанных </w:t>
      </w:r>
      <w:r>
        <w:rPr>
          <w:rFonts w:cs="Times New Roman"/>
          <w:color w:val="008000"/>
          <w:lang w:val="ru-RU"/>
        </w:rPr>
        <w:tab/>
      </w:r>
      <w:r w:rsidRPr="00E032A0">
        <w:rPr>
          <w:rFonts w:cs="Times New Roman"/>
          <w:color w:val="008000"/>
          <w:lang w:val="ru-RU"/>
        </w:rPr>
        <w:t>двигателем катера: */</w:t>
      </w:r>
    </w:p>
    <w:p w:rsidR="002B64C1" w:rsidRPr="00E032A0" w:rsidRDefault="002B64C1" w:rsidP="002B64C1">
      <w:pPr>
        <w:pStyle w:val="Main"/>
        <w:jc w:val="left"/>
        <w:rPr>
          <w:rFonts w:cs="Times New Roman"/>
        </w:rPr>
      </w:pPr>
      <w:r w:rsidRPr="00E032A0">
        <w:rPr>
          <w:rFonts w:cs="Times New Roman"/>
          <w:lang w:val="ru-RU"/>
        </w:rPr>
        <w:tab/>
      </w:r>
      <w:r w:rsidRPr="00E032A0">
        <w:rPr>
          <w:rFonts w:cs="Times New Roman"/>
        </w:rPr>
        <w:t>printf("the motor for the boat: ");</w:t>
      </w:r>
    </w:p>
    <w:p w:rsidR="002B64C1" w:rsidRPr="00E032A0" w:rsidRDefault="002B64C1" w:rsidP="002B64C1">
      <w:pPr>
        <w:pStyle w:val="Main"/>
        <w:jc w:val="left"/>
        <w:rPr>
          <w:rFonts w:cs="Times New Roman"/>
        </w:rPr>
      </w:pPr>
      <w:r w:rsidRPr="00E032A0">
        <w:rPr>
          <w:rFonts w:cs="Times New Roman"/>
        </w:rPr>
        <w:tab/>
        <w:t>scanf("%d",&amp;stused_boat.Imotor_hours);</w:t>
      </w:r>
    </w:p>
    <w:p w:rsidR="002B64C1" w:rsidRPr="00E032A0" w:rsidRDefault="002B64C1" w:rsidP="002B64C1">
      <w:pPr>
        <w:pStyle w:val="Main"/>
        <w:jc w:val="left"/>
        <w:rPr>
          <w:rFonts w:cs="Times New Roman"/>
          <w:color w:val="008000"/>
        </w:rPr>
      </w:pPr>
      <w:r w:rsidRPr="00E032A0">
        <w:rPr>
          <w:rFonts w:cs="Times New Roman"/>
        </w:rPr>
        <w:tab/>
        <w:t xml:space="preserve">printf("\nPlease enter the purchase price of the boat: "); </w:t>
      </w:r>
      <w:r w:rsidRPr="00E032A0">
        <w:rPr>
          <w:rFonts w:cs="Times New Roman"/>
          <w:color w:val="008000"/>
        </w:rPr>
        <w:t xml:space="preserve">/* </w:t>
      </w:r>
      <w:r w:rsidRPr="00E032A0">
        <w:rPr>
          <w:rFonts w:cs="Times New Roman"/>
          <w:color w:val="008000"/>
          <w:lang w:val="ru-RU"/>
        </w:rPr>
        <w:t>Введите</w:t>
      </w:r>
      <w:r w:rsidRPr="00E032A0">
        <w:rPr>
          <w:rFonts w:cs="Times New Roman"/>
          <w:color w:val="008000"/>
        </w:rPr>
        <w:t xml:space="preserve">, </w:t>
      </w:r>
      <w:r w:rsidRPr="00E032A0">
        <w:rPr>
          <w:rFonts w:cs="Times New Roman"/>
          <w:color w:val="008000"/>
          <w:lang w:val="ru-RU"/>
        </w:rPr>
        <w:t>покупную</w:t>
      </w:r>
      <w:r w:rsidRPr="00E032A0">
        <w:rPr>
          <w:rFonts w:cs="Times New Roman"/>
          <w:color w:val="008000"/>
        </w:rPr>
        <w:t xml:space="preserve"> </w:t>
      </w:r>
      <w:r w:rsidRPr="00E032A0">
        <w:rPr>
          <w:rFonts w:cs="Times New Roman"/>
          <w:color w:val="008000"/>
          <w:lang w:val="ru-RU"/>
        </w:rPr>
        <w:t>стоимость</w:t>
      </w:r>
      <w:r w:rsidRPr="00E032A0">
        <w:rPr>
          <w:rFonts w:cs="Times New Roman"/>
          <w:color w:val="008000"/>
        </w:rPr>
        <w:t xml:space="preserve"> </w:t>
      </w:r>
      <w:r w:rsidRPr="00E032A0">
        <w:rPr>
          <w:rFonts w:cs="Times New Roman"/>
          <w:color w:val="008000"/>
          <w:lang w:val="ru-RU"/>
        </w:rPr>
        <w:t>катера</w:t>
      </w:r>
      <w:r w:rsidRPr="00E032A0">
        <w:rPr>
          <w:rFonts w:cs="Times New Roman"/>
          <w:color w:val="008000"/>
        </w:rPr>
        <w:t xml:space="preserve"> */</w:t>
      </w:r>
    </w:p>
    <w:p w:rsidR="002B64C1" w:rsidRPr="00E032A0" w:rsidRDefault="002B64C1" w:rsidP="002B64C1">
      <w:pPr>
        <w:pStyle w:val="Main"/>
        <w:jc w:val="left"/>
        <w:rPr>
          <w:rFonts w:cs="Times New Roman"/>
        </w:rPr>
      </w:pPr>
      <w:r w:rsidRPr="00E032A0">
        <w:rPr>
          <w:rFonts w:cs="Times New Roman"/>
        </w:rPr>
        <w:tab/>
        <w:t>scanf("%f",&amp;stused_boat.fsaleprice);</w:t>
      </w:r>
    </w:p>
    <w:p w:rsidR="002B64C1" w:rsidRPr="00E032A0" w:rsidRDefault="002B64C1" w:rsidP="002B64C1">
      <w:pPr>
        <w:pStyle w:val="Main"/>
        <w:jc w:val="left"/>
        <w:rPr>
          <w:rFonts w:cs="Times New Roman"/>
        </w:rPr>
      </w:pPr>
      <w:r w:rsidRPr="00E032A0">
        <w:rPr>
          <w:rFonts w:cs="Times New Roman"/>
        </w:rPr>
        <w:tab/>
        <w:t>printf("\n\n\n");</w:t>
      </w:r>
    </w:p>
    <w:p w:rsidR="002B64C1" w:rsidRPr="00C67463" w:rsidRDefault="002B64C1" w:rsidP="002B64C1">
      <w:pPr>
        <w:pStyle w:val="Main"/>
        <w:jc w:val="left"/>
        <w:rPr>
          <w:rFonts w:cs="Times New Roman"/>
        </w:rPr>
      </w:pPr>
      <w:r w:rsidRPr="00E032A0">
        <w:rPr>
          <w:rFonts w:cs="Times New Roman"/>
        </w:rPr>
        <w:tab/>
        <w:t>printf("A %d %s %s with title number #%s\n", stused_boat.iyear, stused_boat.sztype,</w:t>
      </w:r>
    </w:p>
    <w:p w:rsidR="002B64C1" w:rsidRPr="00C67463" w:rsidRDefault="002B64C1" w:rsidP="002B64C1">
      <w:pPr>
        <w:pStyle w:val="Main"/>
        <w:jc w:val="left"/>
        <w:rPr>
          <w:rFonts w:cs="Times New Roman"/>
          <w:color w:val="008000"/>
        </w:rPr>
      </w:pPr>
      <w:r w:rsidRPr="00E032A0">
        <w:rPr>
          <w:rFonts w:cs="Times New Roman"/>
        </w:rPr>
        <w:t>stused</w:t>
      </w:r>
      <w:r w:rsidRPr="00C67463">
        <w:rPr>
          <w:rFonts w:cs="Times New Roman"/>
        </w:rPr>
        <w:t>_</w:t>
      </w:r>
      <w:r w:rsidRPr="00E032A0">
        <w:rPr>
          <w:rFonts w:cs="Times New Roman"/>
        </w:rPr>
        <w:t>boat</w:t>
      </w:r>
      <w:r w:rsidRPr="00C67463">
        <w:rPr>
          <w:rFonts w:cs="Times New Roman"/>
        </w:rPr>
        <w:t>.</w:t>
      </w:r>
      <w:r w:rsidRPr="00E032A0">
        <w:rPr>
          <w:rFonts w:cs="Times New Roman"/>
        </w:rPr>
        <w:t>szmodel</w:t>
      </w:r>
      <w:r w:rsidRPr="00C67463">
        <w:rPr>
          <w:rFonts w:cs="Times New Roman"/>
        </w:rPr>
        <w:t>,</w:t>
      </w:r>
      <w:r w:rsidRPr="00E032A0">
        <w:rPr>
          <w:rFonts w:cs="Times New Roman"/>
        </w:rPr>
        <w:t>stused</w:t>
      </w:r>
      <w:r w:rsidRPr="00C67463">
        <w:rPr>
          <w:rFonts w:cs="Times New Roman"/>
        </w:rPr>
        <w:t>_</w:t>
      </w:r>
      <w:r w:rsidRPr="00E032A0">
        <w:rPr>
          <w:rFonts w:cs="Times New Roman"/>
        </w:rPr>
        <w:t>boat</w:t>
      </w:r>
      <w:r w:rsidRPr="00C67463">
        <w:rPr>
          <w:rFonts w:cs="Times New Roman"/>
        </w:rPr>
        <w:t>.</w:t>
      </w:r>
      <w:r w:rsidRPr="00E032A0">
        <w:rPr>
          <w:rFonts w:cs="Times New Roman"/>
        </w:rPr>
        <w:t>sztitle</w:t>
      </w:r>
      <w:r w:rsidRPr="00C67463">
        <w:rPr>
          <w:rFonts w:cs="Times New Roman"/>
        </w:rPr>
        <w:t xml:space="preserve">);  </w:t>
      </w:r>
      <w:r w:rsidRPr="00C67463">
        <w:rPr>
          <w:rFonts w:cs="Times New Roman"/>
          <w:color w:val="008000"/>
        </w:rPr>
        <w:t xml:space="preserve">/* </w:t>
      </w:r>
      <w:r w:rsidRPr="00E032A0">
        <w:rPr>
          <w:rFonts w:cs="Times New Roman"/>
          <w:color w:val="008000"/>
          <w:lang w:val="ru-RU"/>
        </w:rPr>
        <w:t>Катер</w:t>
      </w:r>
      <w:r w:rsidRPr="00C67463">
        <w:rPr>
          <w:rFonts w:cs="Times New Roman"/>
          <w:color w:val="008000"/>
        </w:rPr>
        <w:t xml:space="preserve"> ... </w:t>
      </w:r>
      <w:r w:rsidRPr="00E032A0">
        <w:rPr>
          <w:rFonts w:cs="Times New Roman"/>
          <w:color w:val="008000"/>
          <w:lang w:val="ru-RU"/>
        </w:rPr>
        <w:t>с</w:t>
      </w:r>
      <w:r w:rsidRPr="00C67463">
        <w:rPr>
          <w:rFonts w:cs="Times New Roman"/>
          <w:color w:val="008000"/>
        </w:rPr>
        <w:t xml:space="preserve"> </w:t>
      </w:r>
      <w:r w:rsidRPr="00E032A0">
        <w:rPr>
          <w:rFonts w:cs="Times New Roman"/>
          <w:color w:val="008000"/>
          <w:lang w:val="ru-RU"/>
        </w:rPr>
        <w:t>бортовьм</w:t>
      </w:r>
      <w:r w:rsidRPr="00C67463">
        <w:rPr>
          <w:rFonts w:cs="Times New Roman"/>
          <w:color w:val="008000"/>
        </w:rPr>
        <w:t xml:space="preserve"> </w:t>
      </w:r>
      <w:r w:rsidRPr="00E032A0">
        <w:rPr>
          <w:rFonts w:cs="Times New Roman"/>
          <w:color w:val="008000"/>
          <w:lang w:val="ru-RU"/>
        </w:rPr>
        <w:t>номером</w:t>
      </w:r>
      <w:r w:rsidRPr="00C67463">
        <w:rPr>
          <w:rFonts w:cs="Times New Roman"/>
          <w:color w:val="008000"/>
        </w:rPr>
        <w:t xml:space="preserve"> .*/</w:t>
      </w:r>
    </w:p>
    <w:p w:rsidR="002B64C1" w:rsidRPr="00E032A0" w:rsidRDefault="002B64C1" w:rsidP="002B64C1">
      <w:pPr>
        <w:pStyle w:val="Main"/>
        <w:jc w:val="left"/>
        <w:rPr>
          <w:rFonts w:cs="Times New Roman"/>
          <w:color w:val="008000"/>
        </w:rPr>
      </w:pPr>
      <w:r w:rsidRPr="00C67463">
        <w:rPr>
          <w:rFonts w:cs="Times New Roman"/>
        </w:rPr>
        <w:tab/>
      </w:r>
      <w:r w:rsidRPr="00E032A0">
        <w:rPr>
          <w:rFonts w:cs="Times New Roman"/>
        </w:rPr>
        <w:t xml:space="preserve">printf("currently has %d motor hours", stused_boat.Imotor_hours); </w:t>
      </w:r>
      <w:r w:rsidRPr="00E032A0">
        <w:rPr>
          <w:rFonts w:cs="Times New Roman"/>
          <w:color w:val="008000"/>
        </w:rPr>
        <w:t xml:space="preserve">/* </w:t>
      </w:r>
      <w:r w:rsidRPr="00E032A0">
        <w:rPr>
          <w:rFonts w:cs="Times New Roman"/>
          <w:color w:val="008000"/>
          <w:lang w:val="ru-RU"/>
        </w:rPr>
        <w:t>в</w:t>
      </w:r>
      <w:r w:rsidRPr="00E032A0">
        <w:rPr>
          <w:rFonts w:cs="Times New Roman"/>
          <w:color w:val="008000"/>
        </w:rPr>
        <w:t xml:space="preserve"> </w:t>
      </w:r>
      <w:r w:rsidRPr="00E032A0">
        <w:rPr>
          <w:rFonts w:cs="Times New Roman"/>
          <w:color w:val="008000"/>
          <w:lang w:val="ru-RU"/>
        </w:rPr>
        <w:t>настоящий</w:t>
      </w:r>
      <w:r w:rsidRPr="00E032A0">
        <w:rPr>
          <w:rFonts w:cs="Times New Roman"/>
          <w:color w:val="008000"/>
        </w:rPr>
        <w:t xml:space="preserve"> </w:t>
      </w:r>
      <w:r w:rsidRPr="00E032A0">
        <w:rPr>
          <w:rFonts w:cs="Times New Roman"/>
          <w:color w:val="008000"/>
          <w:lang w:val="ru-RU"/>
        </w:rPr>
        <w:t>момент</w:t>
      </w:r>
      <w:r w:rsidRPr="00E032A0">
        <w:rPr>
          <w:rFonts w:cs="Times New Roman"/>
          <w:color w:val="008000"/>
        </w:rPr>
        <w:t xml:space="preserve"> </w:t>
      </w:r>
      <w:r w:rsidRPr="00E032A0">
        <w:rPr>
          <w:rFonts w:cs="Times New Roman"/>
          <w:color w:val="008000"/>
          <w:lang w:val="ru-RU"/>
        </w:rPr>
        <w:t>отработал</w:t>
      </w:r>
      <w:r w:rsidRPr="00E032A0">
        <w:rPr>
          <w:rFonts w:cs="Times New Roman"/>
          <w:color w:val="008000"/>
        </w:rPr>
        <w:t xml:space="preserve"> ... </w:t>
      </w:r>
      <w:r w:rsidRPr="00E032A0">
        <w:rPr>
          <w:rFonts w:cs="Times New Roman"/>
          <w:color w:val="008000"/>
          <w:lang w:val="ru-RU"/>
        </w:rPr>
        <w:t>часов</w:t>
      </w:r>
      <w:r w:rsidRPr="00E032A0">
        <w:rPr>
          <w:rFonts w:cs="Times New Roman"/>
          <w:color w:val="008000"/>
        </w:rPr>
        <w:t xml:space="preserve"> */</w:t>
      </w:r>
    </w:p>
    <w:p w:rsidR="002B64C1" w:rsidRPr="00E032A0" w:rsidRDefault="002B64C1" w:rsidP="002B64C1">
      <w:pPr>
        <w:pStyle w:val="Main"/>
        <w:jc w:val="left"/>
        <w:rPr>
          <w:rFonts w:cs="Times New Roman"/>
          <w:color w:val="008000"/>
        </w:rPr>
      </w:pPr>
      <w:r w:rsidRPr="00E032A0">
        <w:rPr>
          <w:rFonts w:cs="Times New Roman"/>
        </w:rPr>
        <w:tab/>
        <w:t>printf(" and was purchased for $%8.2f\n",stused_boat.fsaleprice);</w:t>
      </w:r>
      <w:r w:rsidRPr="00E032A0">
        <w:rPr>
          <w:rFonts w:cs="Times New Roman"/>
        </w:rPr>
        <w:tab/>
      </w:r>
      <w:r w:rsidRPr="00E032A0">
        <w:rPr>
          <w:rFonts w:cs="Times New Roman"/>
          <w:color w:val="008000"/>
        </w:rPr>
        <w:t xml:space="preserve">/* </w:t>
      </w:r>
      <w:r w:rsidRPr="00E032A0">
        <w:rPr>
          <w:rFonts w:cs="Times New Roman"/>
          <w:color w:val="008000"/>
          <w:lang w:val="ru-RU"/>
        </w:rPr>
        <w:t>и</w:t>
      </w:r>
      <w:r w:rsidRPr="00E032A0">
        <w:rPr>
          <w:rFonts w:cs="Times New Roman"/>
          <w:color w:val="008000"/>
        </w:rPr>
        <w:t xml:space="preserve"> </w:t>
      </w:r>
      <w:r w:rsidRPr="00E032A0">
        <w:rPr>
          <w:rFonts w:cs="Times New Roman"/>
          <w:color w:val="008000"/>
          <w:lang w:val="ru-RU"/>
        </w:rPr>
        <w:t>был</w:t>
      </w:r>
      <w:r w:rsidRPr="00E032A0">
        <w:rPr>
          <w:rFonts w:cs="Times New Roman"/>
          <w:color w:val="008000"/>
        </w:rPr>
        <w:t xml:space="preserve"> </w:t>
      </w:r>
      <w:r w:rsidRPr="00E032A0">
        <w:rPr>
          <w:rFonts w:cs="Times New Roman"/>
          <w:color w:val="008000"/>
          <w:lang w:val="ru-RU"/>
        </w:rPr>
        <w:t>куплен</w:t>
      </w:r>
      <w:r w:rsidRPr="00E032A0">
        <w:rPr>
          <w:rFonts w:cs="Times New Roman"/>
          <w:color w:val="008000"/>
        </w:rPr>
        <w:t xml:space="preserve"> </w:t>
      </w:r>
      <w:r w:rsidRPr="00E032A0">
        <w:rPr>
          <w:rFonts w:cs="Times New Roman"/>
          <w:color w:val="008000"/>
          <w:lang w:val="ru-RU"/>
        </w:rPr>
        <w:t>за</w:t>
      </w:r>
      <w:r w:rsidRPr="00E032A0">
        <w:rPr>
          <w:rFonts w:cs="Times New Roman"/>
          <w:color w:val="008000"/>
        </w:rPr>
        <w:t xml:space="preserve"> ...*/</w:t>
      </w:r>
    </w:p>
    <w:p w:rsidR="002B64C1" w:rsidRPr="00E032A0" w:rsidRDefault="002B64C1" w:rsidP="002B64C1">
      <w:pPr>
        <w:pStyle w:val="Main"/>
        <w:jc w:val="left"/>
        <w:rPr>
          <w:rFonts w:cs="Times New Roman"/>
          <w:color w:val="008000"/>
        </w:rPr>
      </w:pPr>
    </w:p>
    <w:p w:rsidR="002B64C1" w:rsidRPr="00E032A0" w:rsidRDefault="002B64C1" w:rsidP="002B64C1">
      <w:pPr>
        <w:pStyle w:val="Main"/>
        <w:jc w:val="left"/>
        <w:rPr>
          <w:rFonts w:cs="Times New Roman"/>
          <w:lang w:val="ru-RU"/>
        </w:rPr>
      </w:pPr>
      <w:r w:rsidRPr="00E032A0">
        <w:rPr>
          <w:rFonts w:cs="Times New Roman"/>
        </w:rPr>
        <w:tab/>
      </w:r>
      <w:r w:rsidRPr="00E032A0">
        <w:rPr>
          <w:rFonts w:cs="Times New Roman"/>
          <w:color w:val="0000FF"/>
          <w:lang w:val="ru-RU"/>
        </w:rPr>
        <w:t>return</w:t>
      </w:r>
      <w:r w:rsidRPr="00E032A0">
        <w:rPr>
          <w:rFonts w:cs="Times New Roman"/>
          <w:lang w:val="ru-RU"/>
        </w:rPr>
        <w:t xml:space="preserve"> (0);</w:t>
      </w:r>
    </w:p>
    <w:p w:rsidR="002B64C1" w:rsidRPr="00E032A0" w:rsidRDefault="002B64C1" w:rsidP="002B64C1">
      <w:pPr>
        <w:pStyle w:val="Main"/>
        <w:jc w:val="left"/>
        <w:rPr>
          <w:rFonts w:cs="Times New Roman"/>
          <w:lang w:val="ru-RU"/>
        </w:rPr>
      </w:pPr>
      <w:r w:rsidRPr="00E032A0">
        <w:rPr>
          <w:rFonts w:cs="Times New Roman"/>
          <w:lang w:val="ru-RU"/>
        </w:rPr>
        <w:t>}</w:t>
      </w:r>
    </w:p>
    <w:p w:rsidR="002B64C1" w:rsidRPr="00C67463" w:rsidRDefault="002B64C1" w:rsidP="002B64C1">
      <w:pPr>
        <w:pStyle w:val="Main"/>
        <w:rPr>
          <w:lang w:val="ru-RU"/>
        </w:rPr>
      </w:pPr>
      <w:r w:rsidRPr="00C67463">
        <w:rPr>
          <w:lang w:val="ru-RU"/>
        </w:rPr>
        <w:t>Результат работы программы показывает, как информация обрабатывается в структуре:</w:t>
      </w:r>
    </w:p>
    <w:p w:rsidR="002B64C1" w:rsidRPr="00C67463" w:rsidRDefault="002B64C1" w:rsidP="002B64C1">
      <w:pPr>
        <w:pStyle w:val="Main"/>
        <w:rPr>
          <w:lang w:val="ru-RU"/>
        </w:rPr>
      </w:pPr>
    </w:p>
    <w:p w:rsidR="002B64C1" w:rsidRPr="00375FDB" w:rsidRDefault="002B64C1" w:rsidP="002B64C1">
      <w:pPr>
        <w:pStyle w:val="Main"/>
      </w:pPr>
      <w:r w:rsidRPr="00375FDB">
        <w:t>А 1952 Chris Craft with title number #CC1011771018C</w:t>
      </w:r>
    </w:p>
    <w:p w:rsidR="002B64C1" w:rsidRPr="00C67463" w:rsidRDefault="002B64C1" w:rsidP="002B64C1">
      <w:pPr>
        <w:pStyle w:val="Main"/>
      </w:pPr>
      <w:r w:rsidRPr="00375FDB">
        <w:t>currently has 34187 motor hours and was purchased for $68132.98</w:t>
      </w:r>
    </w:p>
    <w:p w:rsidR="002B64C1" w:rsidRPr="002B64C1" w:rsidRDefault="002B64C1" w:rsidP="002B64C1">
      <w:pPr>
        <w:pStyle w:val="Main"/>
        <w:ind w:firstLine="0"/>
        <w:jc w:val="center"/>
      </w:pPr>
    </w:p>
    <w:p w:rsidR="002B64C1" w:rsidRPr="00E032A0" w:rsidRDefault="002B64C1" w:rsidP="002B64C1">
      <w:pPr>
        <w:pStyle w:val="Main"/>
        <w:ind w:firstLine="0"/>
        <w:jc w:val="center"/>
        <w:rPr>
          <w:lang w:val="ru-RU"/>
        </w:rPr>
      </w:pPr>
      <w:r>
        <w:rPr>
          <w:noProof/>
          <w:lang w:val="ru-RU" w:eastAsia="ru-RU"/>
        </w:rPr>
        <w:lastRenderedPageBreak/>
        <w:drawing>
          <wp:inline distT="0" distB="0" distL="0" distR="0">
            <wp:extent cx="3352800" cy="168021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352800" cy="1680210"/>
                    </a:xfrm>
                    <a:prstGeom prst="rect">
                      <a:avLst/>
                    </a:prstGeom>
                    <a:noFill/>
                    <a:ln w="9525">
                      <a:noFill/>
                      <a:miter lim="800000"/>
                      <a:headEnd/>
                      <a:tailEnd/>
                    </a:ln>
                  </pic:spPr>
                </pic:pic>
              </a:graphicData>
            </a:graphic>
          </wp:inline>
        </w:drawing>
      </w:r>
    </w:p>
    <w:p w:rsidR="002B64C1" w:rsidRPr="00C90302" w:rsidRDefault="002B64C1" w:rsidP="002B64C1">
      <w:pPr>
        <w:pStyle w:val="Main"/>
        <w:ind w:firstLine="0"/>
        <w:jc w:val="center"/>
        <w:rPr>
          <w:lang w:val="ru-RU"/>
        </w:rPr>
      </w:pPr>
    </w:p>
    <w:p w:rsidR="002B64C1" w:rsidRDefault="002B64C1" w:rsidP="002B64C1">
      <w:pPr>
        <w:pStyle w:val="Main"/>
        <w:rPr>
          <w:lang w:val="ru-RU"/>
        </w:rPr>
      </w:pPr>
      <w:r w:rsidRPr="00C67463">
        <w:rPr>
          <w:lang w:val="ru-RU"/>
        </w:rPr>
        <w:t xml:space="preserve">Вы можете заметить, что переменная </w:t>
      </w:r>
      <w:r w:rsidRPr="00375FDB">
        <w:t>stused</w:t>
      </w:r>
      <w:r w:rsidRPr="00C67463">
        <w:rPr>
          <w:lang w:val="ru-RU"/>
        </w:rPr>
        <w:t>_</w:t>
      </w:r>
      <w:r w:rsidRPr="00375FDB">
        <w:t>boat</w:t>
      </w:r>
      <w:r w:rsidRPr="00C67463">
        <w:rPr>
          <w:lang w:val="ru-RU"/>
        </w:rPr>
        <w:t xml:space="preserve"> имеет глобальную область действия в файле, поскольку она была объявлена вне всяких функций.</w:t>
      </w:r>
    </w:p>
    <w:p w:rsidR="002B64C1" w:rsidRDefault="002B64C1" w:rsidP="002B64C1">
      <w:pPr>
        <w:pStyle w:val="Main"/>
        <w:rPr>
          <w:lang w:val="ru-RU"/>
        </w:rPr>
      </w:pPr>
    </w:p>
    <w:p w:rsidR="002B64C1" w:rsidRPr="003E7B94" w:rsidRDefault="002B64C1" w:rsidP="002B64C1">
      <w:pPr>
        <w:pStyle w:val="Main"/>
        <w:rPr>
          <w:lang w:val="ru-RU"/>
        </w:rPr>
      </w:pPr>
    </w:p>
    <w:p w:rsidR="002B64C1" w:rsidRPr="002B64C1" w:rsidRDefault="002B64C1" w:rsidP="002B64C1">
      <w:pPr>
        <w:pStyle w:val="3"/>
        <w:keepNext w:val="0"/>
        <w:spacing w:before="0" w:after="0"/>
        <w:ind w:left="709" w:firstLine="0"/>
        <w:rPr>
          <w:sz w:val="20"/>
          <w:szCs w:val="20"/>
        </w:rPr>
      </w:pPr>
      <w:bookmarkStart w:id="13" w:name="_Toc305222128"/>
      <w:bookmarkStart w:id="14" w:name="_Toc515770792"/>
      <w:r w:rsidRPr="002B64C1">
        <w:rPr>
          <w:sz w:val="20"/>
          <w:szCs w:val="20"/>
        </w:rPr>
        <w:t>Структуры C++: расширения синтаксиса и правил.</w:t>
      </w:r>
      <w:bookmarkEnd w:id="13"/>
      <w:bookmarkEnd w:id="14"/>
    </w:p>
    <w:p w:rsidR="002B64C1" w:rsidRPr="002B64C1" w:rsidRDefault="002B64C1" w:rsidP="002B64C1">
      <w:pPr>
        <w:pStyle w:val="Main"/>
        <w:rPr>
          <w:lang w:val="ru-RU"/>
        </w:rPr>
      </w:pPr>
      <w:r w:rsidRPr="002B64C1">
        <w:rPr>
          <w:highlight w:val="yellow"/>
          <w:lang w:val="ru-RU"/>
        </w:rPr>
        <w:t xml:space="preserve">Во многих случаях С можно считать подклассом языка </w:t>
      </w:r>
      <w:r w:rsidRPr="003C11A1">
        <w:rPr>
          <w:highlight w:val="yellow"/>
        </w:rPr>
        <w:t>C</w:t>
      </w:r>
      <w:r w:rsidRPr="002B64C1">
        <w:rPr>
          <w:highlight w:val="yellow"/>
          <w:lang w:val="ru-RU"/>
        </w:rPr>
        <w:t xml:space="preserve">++. В общем, это означает, что все программы на С будут работать в среде </w:t>
      </w:r>
      <w:r w:rsidRPr="003C11A1">
        <w:rPr>
          <w:highlight w:val="yellow"/>
        </w:rPr>
        <w:t>C</w:t>
      </w:r>
      <w:r w:rsidRPr="002B64C1">
        <w:rPr>
          <w:highlight w:val="yellow"/>
          <w:lang w:val="ru-RU"/>
        </w:rPr>
        <w:t>++.</w:t>
      </w:r>
    </w:p>
    <w:p w:rsidR="002B64C1" w:rsidRPr="002B64C1" w:rsidRDefault="002B64C1" w:rsidP="002B64C1">
      <w:pPr>
        <w:pStyle w:val="Main"/>
        <w:rPr>
          <w:bCs/>
          <w:lang w:val="ru-RU"/>
        </w:rPr>
      </w:pPr>
      <w:r w:rsidRPr="002B64C1">
        <w:rPr>
          <w:b/>
          <w:lang w:val="ru-RU"/>
        </w:rPr>
        <w:t>ПРИМЕЧАНИЕ</w:t>
      </w:r>
      <w:r w:rsidRPr="002B64C1">
        <w:rPr>
          <w:lang w:val="ru-RU"/>
        </w:rPr>
        <w:t xml:space="preserve">. </w:t>
      </w:r>
      <w:r w:rsidRPr="002B64C1">
        <w:rPr>
          <w:bCs/>
          <w:highlight w:val="yellow"/>
          <w:lang w:val="ru-RU"/>
        </w:rPr>
        <w:t xml:space="preserve">Если использовать методы проектирования С в программах на </w:t>
      </w:r>
      <w:r w:rsidRPr="003C11A1">
        <w:rPr>
          <w:bCs/>
          <w:highlight w:val="yellow"/>
        </w:rPr>
        <w:t>C</w:t>
      </w:r>
      <w:r w:rsidRPr="002B64C1">
        <w:rPr>
          <w:bCs/>
          <w:highlight w:val="yellow"/>
          <w:lang w:val="ru-RU"/>
        </w:rPr>
        <w:t xml:space="preserve">++, то зачастую можно упустить более развитые и простые возможности </w:t>
      </w:r>
      <w:r w:rsidRPr="003C11A1">
        <w:rPr>
          <w:bCs/>
          <w:highlight w:val="yellow"/>
        </w:rPr>
        <w:t>C</w:t>
      </w:r>
      <w:r w:rsidRPr="002B64C1">
        <w:rPr>
          <w:bCs/>
          <w:highlight w:val="yellow"/>
          <w:lang w:val="ru-RU"/>
        </w:rPr>
        <w:t>++.</w:t>
      </w:r>
    </w:p>
    <w:p w:rsidR="002B64C1" w:rsidRPr="002B64C1" w:rsidRDefault="002B64C1" w:rsidP="002B64C1">
      <w:pPr>
        <w:pStyle w:val="Main"/>
        <w:rPr>
          <w:lang w:val="ru-RU"/>
        </w:rPr>
      </w:pPr>
      <w:r w:rsidRPr="003C11A1">
        <w:rPr>
          <w:highlight w:val="yellow"/>
          <w:lang w:val="ru-RU"/>
        </w:rPr>
        <w:t xml:space="preserve">Описанные выше примеры объявлений структуры работают с компиляторами С и </w:t>
      </w:r>
      <w:r w:rsidRPr="003C11A1">
        <w:rPr>
          <w:highlight w:val="yellow"/>
        </w:rPr>
        <w:t>C</w:t>
      </w:r>
      <w:r w:rsidRPr="003C11A1">
        <w:rPr>
          <w:highlight w:val="yellow"/>
          <w:lang w:val="ru-RU"/>
        </w:rPr>
        <w:t xml:space="preserve">++. </w:t>
      </w:r>
      <w:r w:rsidRPr="002B64C1">
        <w:rPr>
          <w:highlight w:val="yellow"/>
          <w:lang w:val="ru-RU"/>
        </w:rPr>
        <w:t xml:space="preserve">В </w:t>
      </w:r>
      <w:r w:rsidRPr="003C11A1">
        <w:rPr>
          <w:highlight w:val="yellow"/>
        </w:rPr>
        <w:t>C</w:t>
      </w:r>
      <w:r w:rsidRPr="002B64C1">
        <w:rPr>
          <w:highlight w:val="yellow"/>
          <w:lang w:val="ru-RU"/>
        </w:rPr>
        <w:t xml:space="preserve">++, однако, имеется еще один способ объявления переменной некоторого структурного типа. В этой краткой записи, имеющейся только в </w:t>
      </w:r>
      <w:r w:rsidRPr="003C11A1">
        <w:rPr>
          <w:highlight w:val="yellow"/>
        </w:rPr>
        <w:t>C</w:t>
      </w:r>
      <w:r w:rsidRPr="002B64C1">
        <w:rPr>
          <w:highlight w:val="yellow"/>
          <w:lang w:val="ru-RU"/>
        </w:rPr>
        <w:t xml:space="preserve">++, отсутствует необходимость повторять ключевое слово </w:t>
      </w:r>
      <w:r w:rsidRPr="003C11A1">
        <w:rPr>
          <w:highlight w:val="yellow"/>
        </w:rPr>
        <w:t>struct</w:t>
      </w:r>
      <w:r w:rsidRPr="002B64C1">
        <w:rPr>
          <w:highlight w:val="yellow"/>
          <w:lang w:val="ru-RU"/>
        </w:rPr>
        <w:t>. Это тонкое различие отражено в следующем примере</w:t>
      </w:r>
      <w:r w:rsidRPr="002B64C1">
        <w:rPr>
          <w:lang w:val="ru-RU"/>
        </w:rPr>
        <w:t>:</w:t>
      </w:r>
    </w:p>
    <w:p w:rsidR="002B64C1" w:rsidRPr="002B64C1" w:rsidRDefault="002B64C1" w:rsidP="002B64C1">
      <w:pPr>
        <w:pStyle w:val="Main"/>
        <w:rPr>
          <w:lang w:val="ru-RU"/>
        </w:rPr>
      </w:pPr>
    </w:p>
    <w:p w:rsidR="002B64C1" w:rsidRPr="002B64C1" w:rsidRDefault="002B64C1" w:rsidP="002B64C1">
      <w:pPr>
        <w:pStyle w:val="Main"/>
        <w:jc w:val="left"/>
        <w:rPr>
          <w:lang w:val="ru-RU"/>
        </w:rPr>
      </w:pPr>
      <w:r w:rsidRPr="007F26A6">
        <w:rPr>
          <w:rFonts w:cs="Times New Roman"/>
          <w:color w:val="008000"/>
          <w:lang w:val="ru-RU"/>
        </w:rPr>
        <w:t>/* Объявление структуры, допустимое в С и C++ */</w:t>
      </w:r>
    </w:p>
    <w:p w:rsidR="002B64C1" w:rsidRDefault="002B64C1" w:rsidP="002B64C1">
      <w:pPr>
        <w:pStyle w:val="Program"/>
        <w:rPr>
          <w:lang w:val="ru-RU"/>
        </w:rPr>
      </w:pPr>
      <w:r w:rsidRPr="00B56A9E">
        <w:rPr>
          <w:color w:val="0000FF"/>
        </w:rPr>
        <w:t>struct</w:t>
      </w:r>
      <w:r w:rsidRPr="002B64C1">
        <w:rPr>
          <w:color w:val="0000FF"/>
          <w:lang w:val="ru-RU"/>
        </w:rPr>
        <w:t xml:space="preserve"> </w:t>
      </w:r>
      <w:r w:rsidRPr="00375FDB">
        <w:t>stboat</w:t>
      </w:r>
      <w:r w:rsidRPr="002B64C1">
        <w:rPr>
          <w:lang w:val="ru-RU"/>
        </w:rPr>
        <w:t xml:space="preserve"> </w:t>
      </w:r>
      <w:r w:rsidRPr="00375FDB">
        <w:t>stused</w:t>
      </w:r>
      <w:r w:rsidRPr="002B64C1">
        <w:rPr>
          <w:lang w:val="ru-RU"/>
        </w:rPr>
        <w:t>_</w:t>
      </w:r>
      <w:r w:rsidRPr="00375FDB">
        <w:t>boat</w:t>
      </w:r>
      <w:r w:rsidRPr="002B64C1">
        <w:rPr>
          <w:lang w:val="ru-RU"/>
        </w:rPr>
        <w:t>;</w:t>
      </w:r>
    </w:p>
    <w:p w:rsidR="002B64C1" w:rsidRPr="007F26A6" w:rsidRDefault="002B64C1" w:rsidP="002B64C1">
      <w:pPr>
        <w:pStyle w:val="Program"/>
        <w:rPr>
          <w:lang w:val="ru-RU"/>
        </w:rPr>
      </w:pPr>
    </w:p>
    <w:p w:rsidR="002B64C1" w:rsidRPr="007F26A6" w:rsidRDefault="002B64C1" w:rsidP="002B64C1">
      <w:pPr>
        <w:pStyle w:val="Main"/>
        <w:jc w:val="left"/>
        <w:rPr>
          <w:lang w:val="ru-RU"/>
        </w:rPr>
      </w:pPr>
      <w:r w:rsidRPr="007F26A6">
        <w:rPr>
          <w:rFonts w:cs="Times New Roman"/>
          <w:color w:val="008000"/>
          <w:lang w:val="ru-RU"/>
        </w:rPr>
        <w:t>// Объявление структуры, возможное только в C++</w:t>
      </w:r>
    </w:p>
    <w:p w:rsidR="002B64C1" w:rsidRPr="00375FDB" w:rsidRDefault="002B64C1" w:rsidP="002B64C1">
      <w:pPr>
        <w:pStyle w:val="Program"/>
      </w:pPr>
      <w:r w:rsidRPr="00375FDB">
        <w:t>stboat stused_boat;</w:t>
      </w:r>
    </w:p>
    <w:p w:rsidR="002B64C1" w:rsidRPr="00375FDB" w:rsidRDefault="002B64C1" w:rsidP="002B64C1">
      <w:pPr>
        <w:pStyle w:val="Main"/>
      </w:pPr>
    </w:p>
    <w:p w:rsidR="002B64C1" w:rsidRPr="002B64C1" w:rsidRDefault="002B64C1" w:rsidP="002B64C1">
      <w:pPr>
        <w:pStyle w:val="3"/>
        <w:keepNext w:val="0"/>
        <w:spacing w:before="0" w:after="0"/>
        <w:ind w:left="709" w:firstLine="0"/>
        <w:rPr>
          <w:sz w:val="20"/>
          <w:szCs w:val="20"/>
        </w:rPr>
      </w:pPr>
      <w:bookmarkStart w:id="15" w:name="_Toc305222129"/>
      <w:bookmarkStart w:id="16" w:name="_Toc515770793"/>
      <w:r w:rsidRPr="002B64C1">
        <w:rPr>
          <w:sz w:val="20"/>
          <w:szCs w:val="20"/>
        </w:rPr>
        <w:t>Доступ к элементам структуры.</w:t>
      </w:r>
      <w:bookmarkEnd w:id="15"/>
      <w:bookmarkEnd w:id="16"/>
    </w:p>
    <w:p w:rsidR="002B64C1" w:rsidRPr="002B64C1" w:rsidRDefault="002B64C1" w:rsidP="002B64C1">
      <w:pPr>
        <w:pStyle w:val="Main"/>
        <w:rPr>
          <w:lang w:val="ru-RU"/>
        </w:rPr>
      </w:pPr>
      <w:bookmarkStart w:id="17" w:name="АР01804"/>
      <w:r w:rsidRPr="002B64C1">
        <w:rPr>
          <w:highlight w:val="yellow"/>
          <w:lang w:val="ru-RU"/>
        </w:rPr>
        <w:t>Для обращения</w:t>
      </w:r>
      <w:bookmarkEnd w:id="17"/>
      <w:r w:rsidRPr="002B64C1">
        <w:rPr>
          <w:highlight w:val="yellow"/>
          <w:lang w:val="ru-RU"/>
        </w:rPr>
        <w:t xml:space="preserve"> к отдельным элементам структуры можно использовать "точку" — операцию обращения к члену структуры (.).</w:t>
      </w:r>
      <w:r w:rsidRPr="002B64C1">
        <w:rPr>
          <w:lang w:val="ru-RU"/>
        </w:rPr>
        <w:t xml:space="preserve"> Синтаксис операции:</w:t>
      </w:r>
    </w:p>
    <w:p w:rsidR="002B64C1" w:rsidRPr="002B64C1" w:rsidRDefault="002B64C1" w:rsidP="002B64C1">
      <w:pPr>
        <w:pStyle w:val="Main"/>
        <w:rPr>
          <w:lang w:val="ru-RU"/>
        </w:rPr>
      </w:pPr>
    </w:p>
    <w:p w:rsidR="002B64C1" w:rsidRPr="002B64C1" w:rsidRDefault="002B64C1" w:rsidP="002B64C1">
      <w:pPr>
        <w:pStyle w:val="Program"/>
        <w:rPr>
          <w:lang w:val="ru-RU"/>
        </w:rPr>
      </w:pPr>
      <w:r w:rsidRPr="00375FDB">
        <w:t>stname</w:t>
      </w:r>
      <w:r w:rsidRPr="002B64C1">
        <w:rPr>
          <w:lang w:val="ru-RU"/>
        </w:rPr>
        <w:t>.</w:t>
      </w:r>
      <w:r w:rsidRPr="00375FDB">
        <w:t>mname</w:t>
      </w:r>
    </w:p>
    <w:p w:rsidR="002B64C1" w:rsidRPr="002B64C1" w:rsidRDefault="002B64C1" w:rsidP="002B64C1">
      <w:pPr>
        <w:pStyle w:val="Main"/>
        <w:rPr>
          <w:lang w:val="ru-RU"/>
        </w:rPr>
      </w:pPr>
    </w:p>
    <w:p w:rsidR="002B64C1" w:rsidRPr="002B64C1" w:rsidRDefault="002B64C1" w:rsidP="002B64C1">
      <w:pPr>
        <w:pStyle w:val="Main"/>
        <w:rPr>
          <w:lang w:val="ru-RU"/>
        </w:rPr>
      </w:pPr>
      <w:r w:rsidRPr="002B64C1">
        <w:rPr>
          <w:lang w:val="ru-RU"/>
        </w:rPr>
        <w:t xml:space="preserve">В этой записи </w:t>
      </w:r>
      <w:r w:rsidRPr="00375FDB">
        <w:t>stname</w:t>
      </w:r>
      <w:r w:rsidRPr="002B64C1">
        <w:rPr>
          <w:lang w:val="ru-RU"/>
        </w:rPr>
        <w:t xml:space="preserve"> является переменной, связанной со структурным типом, а </w:t>
      </w:r>
      <w:r w:rsidRPr="00375FDB">
        <w:t>mname</w:t>
      </w:r>
      <w:r w:rsidRPr="002B64C1">
        <w:rPr>
          <w:lang w:val="ru-RU"/>
        </w:rPr>
        <w:t xml:space="preserve"> — это имя любой переменной-члена структуры.</w:t>
      </w:r>
    </w:p>
    <w:p w:rsidR="002B64C1" w:rsidRPr="002B64C1" w:rsidRDefault="002B64C1" w:rsidP="002B64C1">
      <w:pPr>
        <w:pStyle w:val="Main"/>
        <w:rPr>
          <w:lang w:val="ru-RU"/>
        </w:rPr>
      </w:pPr>
      <w:r w:rsidRPr="002B64C1">
        <w:rPr>
          <w:lang w:val="ru-RU"/>
        </w:rPr>
        <w:t xml:space="preserve">Например, в С можно записать информацию в элемент </w:t>
      </w:r>
      <w:r w:rsidRPr="00375FDB">
        <w:t>szmodel</w:t>
      </w:r>
      <w:r w:rsidRPr="002B64C1">
        <w:rPr>
          <w:lang w:val="ru-RU"/>
        </w:rPr>
        <w:t xml:space="preserve"> при помощи следующего оператора:</w:t>
      </w:r>
    </w:p>
    <w:p w:rsidR="002B64C1" w:rsidRPr="002B64C1" w:rsidRDefault="002B64C1" w:rsidP="002B64C1">
      <w:pPr>
        <w:pStyle w:val="Main"/>
        <w:rPr>
          <w:lang w:val="ru-RU"/>
        </w:rPr>
      </w:pPr>
    </w:p>
    <w:p w:rsidR="002B64C1" w:rsidRPr="002B64C1" w:rsidRDefault="002B64C1" w:rsidP="002B64C1">
      <w:pPr>
        <w:pStyle w:val="Program"/>
        <w:rPr>
          <w:lang w:val="ru-RU"/>
        </w:rPr>
      </w:pPr>
      <w:r w:rsidRPr="00375FDB">
        <w:t>gets</w:t>
      </w:r>
      <w:r w:rsidRPr="002B64C1">
        <w:rPr>
          <w:lang w:val="ru-RU"/>
        </w:rPr>
        <w:t>(</w:t>
      </w:r>
      <w:r w:rsidRPr="00375FDB">
        <w:t>stused</w:t>
      </w:r>
      <w:r w:rsidRPr="002B64C1">
        <w:rPr>
          <w:lang w:val="ru-RU"/>
        </w:rPr>
        <w:t>_</w:t>
      </w:r>
      <w:r w:rsidRPr="00375FDB">
        <w:t>boat</w:t>
      </w:r>
      <w:r w:rsidRPr="002B64C1">
        <w:rPr>
          <w:lang w:val="ru-RU"/>
        </w:rPr>
        <w:t>.</w:t>
      </w:r>
      <w:r w:rsidRPr="00375FDB">
        <w:t>szmodel</w:t>
      </w:r>
      <w:r w:rsidRPr="002B64C1">
        <w:rPr>
          <w:lang w:val="ru-RU"/>
        </w:rPr>
        <w:t>);</w:t>
      </w:r>
    </w:p>
    <w:p w:rsidR="002B64C1" w:rsidRPr="002B64C1" w:rsidRDefault="002B64C1" w:rsidP="002B64C1">
      <w:pPr>
        <w:pStyle w:val="Main"/>
        <w:rPr>
          <w:lang w:val="ru-RU"/>
        </w:rPr>
      </w:pPr>
    </w:p>
    <w:p w:rsidR="002B64C1" w:rsidRPr="002B64C1" w:rsidRDefault="002B64C1" w:rsidP="002B64C1">
      <w:pPr>
        <w:pStyle w:val="Main"/>
        <w:rPr>
          <w:lang w:val="ru-RU"/>
        </w:rPr>
      </w:pPr>
      <w:r w:rsidRPr="002B64C1">
        <w:rPr>
          <w:lang w:val="ru-RU"/>
        </w:rPr>
        <w:t xml:space="preserve">В этом операторе </w:t>
      </w:r>
      <w:r w:rsidRPr="00375FDB">
        <w:t>stused</w:t>
      </w:r>
      <w:r w:rsidRPr="002B64C1">
        <w:rPr>
          <w:lang w:val="ru-RU"/>
        </w:rPr>
        <w:t>_</w:t>
      </w:r>
      <w:r w:rsidRPr="00375FDB">
        <w:t>boat</w:t>
      </w:r>
      <w:r w:rsidRPr="002B64C1">
        <w:rPr>
          <w:lang w:val="ru-RU"/>
        </w:rPr>
        <w:t xml:space="preserve"> — имя структуры, </w:t>
      </w:r>
      <w:r w:rsidRPr="00375FDB">
        <w:t>a</w:t>
      </w:r>
      <w:r w:rsidRPr="002B64C1">
        <w:rPr>
          <w:lang w:val="ru-RU"/>
        </w:rPr>
        <w:t xml:space="preserve"> </w:t>
      </w:r>
      <w:r w:rsidRPr="00375FDB">
        <w:t>szmodel</w:t>
      </w:r>
      <w:r w:rsidRPr="002B64C1">
        <w:rPr>
          <w:lang w:val="ru-RU"/>
        </w:rPr>
        <w:t xml:space="preserve"> — переменная-член структуры. Аналогичным образом для печати элемента структуры можно использовать функцию </w:t>
      </w:r>
      <w:r w:rsidRPr="00375FDB">
        <w:t>printf</w:t>
      </w:r>
      <w:r w:rsidRPr="002B64C1">
        <w:rPr>
          <w:lang w:val="ru-RU"/>
        </w:rPr>
        <w:t>():</w:t>
      </w:r>
    </w:p>
    <w:p w:rsidR="002B64C1" w:rsidRPr="002B64C1" w:rsidRDefault="002B64C1" w:rsidP="002B64C1">
      <w:pPr>
        <w:pStyle w:val="Main"/>
        <w:rPr>
          <w:lang w:val="ru-RU"/>
        </w:rPr>
      </w:pPr>
    </w:p>
    <w:p w:rsidR="002B64C1" w:rsidRPr="00375FDB" w:rsidRDefault="002B64C1" w:rsidP="002B64C1">
      <w:pPr>
        <w:pStyle w:val="Program"/>
      </w:pPr>
      <w:r w:rsidRPr="00375FDB">
        <w:t>printf("%1d",stused_boat.lmotor_hours);</w:t>
      </w:r>
    </w:p>
    <w:p w:rsidR="002B64C1" w:rsidRPr="00375FDB" w:rsidRDefault="002B64C1" w:rsidP="002B64C1">
      <w:pPr>
        <w:pStyle w:val="Main"/>
      </w:pPr>
    </w:p>
    <w:p w:rsidR="002B64C1" w:rsidRPr="002B64C1" w:rsidRDefault="002B64C1" w:rsidP="002B64C1">
      <w:pPr>
        <w:pStyle w:val="Main"/>
        <w:shd w:val="clear" w:color="auto" w:fill="auto"/>
        <w:rPr>
          <w:lang w:val="ru-RU"/>
        </w:rPr>
      </w:pPr>
      <w:r w:rsidRPr="002B64C1">
        <w:rPr>
          <w:highlight w:val="yellow"/>
          <w:lang w:val="ru-RU"/>
        </w:rPr>
        <w:t xml:space="preserve">Доступ к элементам структуры в </w:t>
      </w:r>
      <w:r w:rsidRPr="003C11A1">
        <w:rPr>
          <w:highlight w:val="yellow"/>
        </w:rPr>
        <w:t>C</w:t>
      </w:r>
      <w:r w:rsidRPr="002B64C1">
        <w:rPr>
          <w:highlight w:val="yellow"/>
          <w:lang w:val="ru-RU"/>
        </w:rPr>
        <w:t>++ по сути такой же</w:t>
      </w:r>
      <w:r w:rsidRPr="002B64C1">
        <w:rPr>
          <w:lang w:val="ru-RU"/>
        </w:rPr>
        <w:t>:</w:t>
      </w:r>
    </w:p>
    <w:p w:rsidR="002B64C1" w:rsidRPr="002B64C1" w:rsidRDefault="002B64C1" w:rsidP="002B64C1">
      <w:pPr>
        <w:pStyle w:val="Main"/>
        <w:shd w:val="clear" w:color="auto" w:fill="auto"/>
        <w:rPr>
          <w:lang w:val="ru-RU"/>
        </w:rPr>
      </w:pPr>
    </w:p>
    <w:p w:rsidR="002B64C1" w:rsidRPr="002B64C1" w:rsidRDefault="002B64C1" w:rsidP="002B64C1">
      <w:pPr>
        <w:pStyle w:val="Program"/>
        <w:rPr>
          <w:lang w:val="ru-RU"/>
        </w:rPr>
      </w:pPr>
      <w:r w:rsidRPr="00375FDB">
        <w:t>cin</w:t>
      </w:r>
      <w:r w:rsidRPr="002B64C1">
        <w:rPr>
          <w:lang w:val="ru-RU"/>
        </w:rPr>
        <w:t xml:space="preserve"> &gt;&gt; </w:t>
      </w:r>
      <w:r w:rsidRPr="00375FDB">
        <w:t>stused</w:t>
      </w:r>
      <w:r w:rsidRPr="002B64C1">
        <w:rPr>
          <w:lang w:val="ru-RU"/>
        </w:rPr>
        <w:t>_</w:t>
      </w:r>
      <w:r w:rsidRPr="00375FDB">
        <w:t>boat</w:t>
      </w:r>
      <w:r w:rsidRPr="002B64C1">
        <w:rPr>
          <w:lang w:val="ru-RU"/>
        </w:rPr>
        <w:t>.</w:t>
      </w:r>
      <w:r w:rsidRPr="00375FDB">
        <w:t>sztype</w:t>
      </w:r>
      <w:r w:rsidRPr="002B64C1">
        <w:rPr>
          <w:lang w:val="ru-RU"/>
        </w:rPr>
        <w:t>;</w:t>
      </w:r>
    </w:p>
    <w:p w:rsidR="002B64C1" w:rsidRPr="002B64C1" w:rsidRDefault="002B64C1" w:rsidP="002B64C1">
      <w:pPr>
        <w:pStyle w:val="Main"/>
        <w:rPr>
          <w:lang w:val="ru-RU"/>
        </w:rPr>
      </w:pPr>
    </w:p>
    <w:p w:rsidR="002B64C1" w:rsidRPr="002B64C1" w:rsidRDefault="002B64C1" w:rsidP="002B64C1">
      <w:pPr>
        <w:pStyle w:val="Main"/>
        <w:rPr>
          <w:lang w:val="ru-RU"/>
        </w:rPr>
      </w:pPr>
      <w:r w:rsidRPr="002B64C1">
        <w:rPr>
          <w:lang w:val="ru-RU"/>
        </w:rPr>
        <w:t xml:space="preserve">Этот оператор выполняет считывание типа катера </w:t>
      </w:r>
      <w:r w:rsidRPr="00375FDB">
        <w:t>stused</w:t>
      </w:r>
      <w:r w:rsidRPr="002B64C1">
        <w:rPr>
          <w:lang w:val="ru-RU"/>
        </w:rPr>
        <w:t>_</w:t>
      </w:r>
      <w:r w:rsidRPr="00375FDB">
        <w:t>boat</w:t>
      </w:r>
      <w:r w:rsidRPr="002B64C1">
        <w:rPr>
          <w:lang w:val="ru-RU"/>
        </w:rPr>
        <w:t xml:space="preserve"> в символьный массив; следующий оператор выводит на экран продажную стоимость </w:t>
      </w:r>
      <w:r w:rsidRPr="00375FDB">
        <w:t>stused</w:t>
      </w:r>
      <w:r w:rsidRPr="002B64C1">
        <w:rPr>
          <w:lang w:val="ru-RU"/>
        </w:rPr>
        <w:t>_</w:t>
      </w:r>
      <w:r w:rsidRPr="00375FDB">
        <w:t>boat</w:t>
      </w:r>
    </w:p>
    <w:p w:rsidR="002B64C1" w:rsidRPr="002B64C1" w:rsidRDefault="002B64C1" w:rsidP="002B64C1">
      <w:pPr>
        <w:pStyle w:val="Main"/>
        <w:rPr>
          <w:lang w:val="ru-RU"/>
        </w:rPr>
      </w:pPr>
    </w:p>
    <w:p w:rsidR="002B64C1" w:rsidRPr="002B64C1" w:rsidRDefault="002B64C1" w:rsidP="002B64C1">
      <w:pPr>
        <w:pStyle w:val="Program"/>
        <w:rPr>
          <w:lang w:val="ru-RU"/>
        </w:rPr>
      </w:pPr>
      <w:r w:rsidRPr="00375FDB">
        <w:t>cout</w:t>
      </w:r>
      <w:r w:rsidRPr="002B64C1">
        <w:rPr>
          <w:lang w:val="ru-RU"/>
        </w:rPr>
        <w:t xml:space="preserve"> &lt;&lt; </w:t>
      </w:r>
      <w:r w:rsidRPr="00375FDB">
        <w:t>stused</w:t>
      </w:r>
      <w:r w:rsidRPr="002B64C1">
        <w:rPr>
          <w:lang w:val="ru-RU"/>
        </w:rPr>
        <w:t>_</w:t>
      </w:r>
      <w:r w:rsidRPr="00375FDB">
        <w:t>boat</w:t>
      </w:r>
      <w:r w:rsidRPr="002B64C1">
        <w:rPr>
          <w:lang w:val="ru-RU"/>
        </w:rPr>
        <w:t>.</w:t>
      </w:r>
      <w:r w:rsidRPr="00375FDB">
        <w:t>fsaleprice</w:t>
      </w:r>
      <w:r w:rsidRPr="002B64C1">
        <w:rPr>
          <w:lang w:val="ru-RU"/>
        </w:rPr>
        <w:t>;</w:t>
      </w:r>
    </w:p>
    <w:p w:rsidR="002B64C1" w:rsidRPr="002B64C1" w:rsidRDefault="002B64C1" w:rsidP="002B64C1">
      <w:pPr>
        <w:pStyle w:val="Main"/>
        <w:rPr>
          <w:lang w:val="ru-RU"/>
        </w:rPr>
      </w:pPr>
    </w:p>
    <w:p w:rsidR="002B64C1" w:rsidRPr="00375FDB" w:rsidRDefault="002B64C1" w:rsidP="002B64C1">
      <w:pPr>
        <w:pStyle w:val="Main"/>
        <w:shd w:val="clear" w:color="auto" w:fill="auto"/>
      </w:pPr>
      <w:r w:rsidRPr="002B64C1">
        <w:rPr>
          <w:highlight w:val="yellow"/>
          <w:lang w:val="ru-RU"/>
        </w:rPr>
        <w:t xml:space="preserve">Элементы структуры обрабатываются так же, как и любые другие переменные С или </w:t>
      </w:r>
      <w:r w:rsidRPr="003C11A1">
        <w:rPr>
          <w:highlight w:val="yellow"/>
        </w:rPr>
        <w:t>C</w:t>
      </w:r>
      <w:r w:rsidRPr="002B64C1">
        <w:rPr>
          <w:highlight w:val="yellow"/>
          <w:lang w:val="ru-RU"/>
        </w:rPr>
        <w:t xml:space="preserve">++; необходимо только всегда использовать операцию </w:t>
      </w:r>
      <w:r w:rsidRPr="003C11A1">
        <w:rPr>
          <w:highlight w:val="yellow"/>
        </w:rPr>
        <w:t>"точка".</w:t>
      </w:r>
    </w:p>
    <w:p w:rsidR="002B64C1" w:rsidRPr="00375FDB" w:rsidRDefault="002B64C1" w:rsidP="002B64C1">
      <w:pPr>
        <w:pStyle w:val="Main"/>
      </w:pPr>
    </w:p>
    <w:p w:rsidR="002B64C1" w:rsidRPr="002B64C1" w:rsidRDefault="002B64C1" w:rsidP="002B64C1">
      <w:pPr>
        <w:pStyle w:val="3"/>
        <w:keepNext w:val="0"/>
        <w:spacing w:before="0" w:after="0"/>
        <w:ind w:left="709" w:firstLine="0"/>
        <w:rPr>
          <w:sz w:val="20"/>
          <w:szCs w:val="20"/>
        </w:rPr>
      </w:pPr>
      <w:bookmarkStart w:id="18" w:name="_Toc305222130"/>
      <w:bookmarkStart w:id="19" w:name="_Toc515770794"/>
      <w:r w:rsidRPr="002B64C1">
        <w:rPr>
          <w:sz w:val="20"/>
          <w:szCs w:val="20"/>
        </w:rPr>
        <w:t>Инициализация структуры.</w:t>
      </w:r>
      <w:bookmarkEnd w:id="18"/>
      <w:bookmarkEnd w:id="19"/>
    </w:p>
    <w:p w:rsidR="002B64C1" w:rsidRPr="005F55B6" w:rsidRDefault="002B64C1" w:rsidP="002B64C1">
      <w:pPr>
        <w:pStyle w:val="Main"/>
        <w:rPr>
          <w:lang w:val="ru-RU"/>
        </w:rPr>
      </w:pPr>
      <w:r w:rsidRPr="003C11A1">
        <w:rPr>
          <w:highlight w:val="yellow"/>
          <w:lang w:val="ru-RU"/>
        </w:rPr>
        <w:t>Мы видели, как инициализируются переменные и массивы</w:t>
      </w:r>
      <w:r w:rsidRPr="005F55B6">
        <w:rPr>
          <w:lang w:val="ru-RU"/>
        </w:rPr>
        <w:t>:</w:t>
      </w:r>
    </w:p>
    <w:p w:rsidR="002B64C1" w:rsidRPr="005F55B6" w:rsidRDefault="002B64C1" w:rsidP="002B64C1">
      <w:pPr>
        <w:pStyle w:val="Main"/>
        <w:rPr>
          <w:lang w:val="ru-RU"/>
        </w:rPr>
      </w:pPr>
    </w:p>
    <w:p w:rsidR="002B64C1" w:rsidRPr="00375FDB" w:rsidRDefault="002B64C1" w:rsidP="002B64C1">
      <w:pPr>
        <w:pStyle w:val="Program"/>
      </w:pPr>
      <w:r w:rsidRPr="00827A20">
        <w:rPr>
          <w:color w:val="0000FF"/>
        </w:rPr>
        <w:t>int</w:t>
      </w:r>
      <w:r w:rsidRPr="00375FDB">
        <w:t xml:space="preserve"> count = 0;</w:t>
      </w:r>
    </w:p>
    <w:p w:rsidR="002B64C1" w:rsidRPr="00375FDB" w:rsidRDefault="002B64C1" w:rsidP="002B64C1">
      <w:pPr>
        <w:pStyle w:val="Program"/>
      </w:pPr>
      <w:r w:rsidRPr="00827A20">
        <w:rPr>
          <w:color w:val="0000FF"/>
        </w:rPr>
        <w:t>static int</w:t>
      </w:r>
      <w:r w:rsidRPr="00375FDB">
        <w:t xml:space="preserve"> fibo [] = {0, 1, 1, 2, 3, 5, 8};</w:t>
      </w:r>
    </w:p>
    <w:p w:rsidR="002B64C1" w:rsidRPr="00375FDB" w:rsidRDefault="002B64C1" w:rsidP="002B64C1">
      <w:pPr>
        <w:pStyle w:val="Main"/>
      </w:pPr>
    </w:p>
    <w:p w:rsidR="002B64C1" w:rsidRPr="00B31E57" w:rsidRDefault="002B64C1" w:rsidP="002B64C1">
      <w:pPr>
        <w:pStyle w:val="Main"/>
        <w:rPr>
          <w:lang w:val="ru-RU"/>
        </w:rPr>
      </w:pPr>
      <w:bookmarkStart w:id="20" w:name="АР01803"/>
      <w:r w:rsidRPr="00B31E57">
        <w:rPr>
          <w:lang w:val="ru-RU"/>
        </w:rPr>
        <w:t>Можно</w:t>
      </w:r>
      <w:bookmarkEnd w:id="20"/>
      <w:r w:rsidRPr="00B31E57">
        <w:rPr>
          <w:lang w:val="ru-RU"/>
        </w:rPr>
        <w:t xml:space="preserve"> ли инициализировать и структурную переменную? Да, </w:t>
      </w:r>
      <w:r w:rsidRPr="003C11A1">
        <w:rPr>
          <w:highlight w:val="yellow"/>
          <w:lang w:val="ru-RU"/>
        </w:rPr>
        <w:t>если структурная переменная будет внешней или статической. Здесь следует иметь в виду, что принадлежность структурной переменной к внешнему типу зависит от того, где определена переменная, а не где определен шаблон</w:t>
      </w:r>
      <w:r w:rsidRPr="00B31E57">
        <w:rPr>
          <w:lang w:val="ru-RU"/>
        </w:rPr>
        <w:t xml:space="preserve">. В нашем примере (1) шаблон </w:t>
      </w:r>
      <w:r w:rsidRPr="00B31E57">
        <w:t>book</w:t>
      </w:r>
      <w:r w:rsidRPr="00B31E57">
        <w:rPr>
          <w:lang w:val="ru-RU"/>
        </w:rPr>
        <w:t xml:space="preserve"> является внешним, а переменная </w:t>
      </w:r>
      <w:r w:rsidRPr="00B31E57">
        <w:t>libry</w:t>
      </w:r>
      <w:r w:rsidRPr="00B31E57">
        <w:rPr>
          <w:lang w:val="ru-RU"/>
        </w:rPr>
        <w:t xml:space="preserve"> — внутренней, так как она определена внутри функции и по умолчанию располагается в классе автоматической памяти. Предположим, мы создали такое описание:</w:t>
      </w:r>
    </w:p>
    <w:p w:rsidR="002B64C1" w:rsidRPr="00B31E57" w:rsidRDefault="002B64C1" w:rsidP="002B64C1">
      <w:pPr>
        <w:pStyle w:val="Main"/>
        <w:rPr>
          <w:lang w:val="ru-RU"/>
        </w:rPr>
      </w:pPr>
    </w:p>
    <w:p w:rsidR="002B64C1" w:rsidRPr="003E7B94" w:rsidRDefault="002B64C1" w:rsidP="002B64C1">
      <w:pPr>
        <w:pStyle w:val="Program"/>
        <w:rPr>
          <w:lang w:val="ru-RU"/>
        </w:rPr>
      </w:pPr>
      <w:bookmarkStart w:id="21" w:name="АР01802"/>
      <w:r w:rsidRPr="00B31E57">
        <w:rPr>
          <w:color w:val="0000FF"/>
        </w:rPr>
        <w:t>static</w:t>
      </w:r>
      <w:r w:rsidRPr="00B31E57">
        <w:rPr>
          <w:color w:val="0000FF"/>
          <w:lang w:val="ru-RU"/>
        </w:rPr>
        <w:t xml:space="preserve"> </w:t>
      </w:r>
      <w:r w:rsidRPr="00B31E57">
        <w:rPr>
          <w:color w:val="0000FF"/>
        </w:rPr>
        <w:t>struct</w:t>
      </w:r>
      <w:r w:rsidRPr="00B31E57">
        <w:rPr>
          <w:lang w:val="ru-RU"/>
        </w:rPr>
        <w:t xml:space="preserve"> </w:t>
      </w:r>
      <w:r w:rsidRPr="00B31E57">
        <w:t>book</w:t>
      </w:r>
      <w:r w:rsidRPr="00B31E57">
        <w:rPr>
          <w:lang w:val="ru-RU"/>
        </w:rPr>
        <w:t xml:space="preserve"> </w:t>
      </w:r>
      <w:r w:rsidRPr="00B31E57">
        <w:t>libry</w:t>
      </w:r>
      <w:bookmarkEnd w:id="21"/>
      <w:r w:rsidRPr="00B31E57">
        <w:rPr>
          <w:lang w:val="ru-RU"/>
        </w:rPr>
        <w:t>; (создание структурной переменной)</w:t>
      </w:r>
    </w:p>
    <w:p w:rsidR="002B64C1" w:rsidRPr="003E7B94" w:rsidRDefault="002B64C1" w:rsidP="002B64C1">
      <w:pPr>
        <w:pStyle w:val="Main"/>
        <w:rPr>
          <w:lang w:val="ru-RU"/>
        </w:rPr>
      </w:pPr>
    </w:p>
    <w:p w:rsidR="002B64C1" w:rsidRPr="005F55B6" w:rsidRDefault="002B64C1" w:rsidP="002B64C1">
      <w:pPr>
        <w:pStyle w:val="Main"/>
        <w:rPr>
          <w:lang w:val="ru-RU"/>
        </w:rPr>
      </w:pPr>
      <w:r w:rsidRPr="005F55B6">
        <w:rPr>
          <w:lang w:val="ru-RU"/>
        </w:rPr>
        <w:t>В этом случае используется статическая память, и можно инициализировать структуру следующим способом:</w:t>
      </w:r>
    </w:p>
    <w:p w:rsidR="002B64C1" w:rsidRPr="005F55B6" w:rsidRDefault="002B64C1" w:rsidP="002B64C1">
      <w:pPr>
        <w:pStyle w:val="Main"/>
        <w:rPr>
          <w:lang w:val="ru-RU"/>
        </w:rPr>
      </w:pPr>
    </w:p>
    <w:p w:rsidR="002B64C1" w:rsidRPr="00375FDB" w:rsidRDefault="002B64C1" w:rsidP="002B64C1">
      <w:pPr>
        <w:pStyle w:val="Program"/>
      </w:pPr>
      <w:r w:rsidRPr="00827A20">
        <w:rPr>
          <w:color w:val="0000FF"/>
        </w:rPr>
        <w:t>static struct</w:t>
      </w:r>
      <w:r w:rsidRPr="00375FDB">
        <w:t xml:space="preserve"> book libry = {</w:t>
      </w:r>
    </w:p>
    <w:p w:rsidR="002B64C1" w:rsidRPr="00375FDB" w:rsidRDefault="002B64C1" w:rsidP="002B64C1">
      <w:pPr>
        <w:pStyle w:val="Program"/>
      </w:pPr>
      <w:r w:rsidRPr="00375FDB">
        <w:tab/>
      </w:r>
      <w:r w:rsidRPr="00375FDB">
        <w:tab/>
      </w:r>
      <w:r w:rsidRPr="00375FDB">
        <w:tab/>
        <w:t>"Пират и девица",</w:t>
      </w:r>
    </w:p>
    <w:p w:rsidR="002B64C1" w:rsidRPr="005F55B6" w:rsidRDefault="002B64C1" w:rsidP="002B64C1">
      <w:pPr>
        <w:pStyle w:val="Program"/>
        <w:rPr>
          <w:lang w:val="ru-RU"/>
        </w:rPr>
      </w:pPr>
      <w:r w:rsidRPr="00375FDB">
        <w:tab/>
      </w:r>
      <w:r w:rsidRPr="00375FDB">
        <w:tab/>
      </w:r>
      <w:r w:rsidRPr="00375FDB">
        <w:tab/>
      </w:r>
      <w:r w:rsidRPr="005F55B6">
        <w:rPr>
          <w:lang w:val="ru-RU"/>
        </w:rPr>
        <w:t>"Рене Вивот",</w:t>
      </w:r>
    </w:p>
    <w:p w:rsidR="002B64C1" w:rsidRPr="005F55B6" w:rsidRDefault="002B64C1" w:rsidP="002B64C1">
      <w:pPr>
        <w:pStyle w:val="Program"/>
        <w:rPr>
          <w:lang w:val="ru-RU"/>
        </w:rPr>
      </w:pPr>
      <w:r w:rsidRPr="005F55B6">
        <w:rPr>
          <w:lang w:val="ru-RU"/>
        </w:rPr>
        <w:tab/>
      </w:r>
      <w:r w:rsidRPr="005F55B6">
        <w:rPr>
          <w:lang w:val="ru-RU"/>
        </w:rPr>
        <w:tab/>
      </w:r>
      <w:r w:rsidRPr="005F55B6">
        <w:rPr>
          <w:lang w:val="ru-RU"/>
        </w:rPr>
        <w:tab/>
        <w:t>1р.95</w:t>
      </w:r>
      <w:r>
        <w:rPr>
          <w:lang w:val="ru-RU"/>
        </w:rPr>
        <w:t xml:space="preserve"> </w:t>
      </w:r>
      <w:r w:rsidRPr="007F26A6">
        <w:rPr>
          <w:color w:val="008000"/>
          <w:lang w:val="ru-RU"/>
        </w:rPr>
        <w:t>// Работает студенческая соображалка?</w:t>
      </w:r>
    </w:p>
    <w:p w:rsidR="002B64C1" w:rsidRPr="005F55B6" w:rsidRDefault="002B64C1" w:rsidP="002B64C1">
      <w:pPr>
        <w:pStyle w:val="Program"/>
        <w:rPr>
          <w:lang w:val="ru-RU"/>
        </w:rPr>
      </w:pPr>
      <w:r w:rsidRPr="005F55B6">
        <w:rPr>
          <w:lang w:val="ru-RU"/>
        </w:rPr>
        <w:t>};</w:t>
      </w:r>
    </w:p>
    <w:p w:rsidR="002B64C1" w:rsidRPr="005F55B6" w:rsidRDefault="002B64C1" w:rsidP="002B64C1">
      <w:pPr>
        <w:pStyle w:val="Main"/>
        <w:rPr>
          <w:lang w:val="ru-RU"/>
        </w:rPr>
      </w:pPr>
    </w:p>
    <w:p w:rsidR="002B64C1" w:rsidRPr="005F55B6" w:rsidRDefault="002B64C1" w:rsidP="002B64C1">
      <w:pPr>
        <w:pStyle w:val="Main"/>
        <w:rPr>
          <w:lang w:val="ru-RU"/>
        </w:rPr>
      </w:pPr>
      <w:r w:rsidRPr="005F55B6">
        <w:rPr>
          <w:lang w:val="ru-RU"/>
        </w:rPr>
        <w:t>Чтобы сделать ассоциации более явными, мы дали каждому элементу свою собственную строку для инициализации, хотя компилятору требуются только запятые, чтобы отделить инициализацию одного элемента от инициализации следующего.</w:t>
      </w:r>
    </w:p>
    <w:p w:rsidR="002B64C1" w:rsidRPr="003E7B94" w:rsidRDefault="002B64C1" w:rsidP="002B64C1">
      <w:pPr>
        <w:pStyle w:val="Main"/>
        <w:rPr>
          <w:lang w:val="ru-RU"/>
        </w:rPr>
      </w:pPr>
    </w:p>
    <w:p w:rsidR="002B64C1" w:rsidRPr="002B64C1" w:rsidRDefault="002B64C1" w:rsidP="002B64C1">
      <w:pPr>
        <w:pStyle w:val="3"/>
        <w:keepNext w:val="0"/>
        <w:spacing w:before="0" w:after="0"/>
        <w:ind w:left="709" w:firstLine="0"/>
        <w:rPr>
          <w:sz w:val="20"/>
          <w:szCs w:val="20"/>
        </w:rPr>
      </w:pPr>
      <w:bookmarkStart w:id="22" w:name="_Toc305222131"/>
      <w:bookmarkStart w:id="23" w:name="_Toc515770795"/>
      <w:r w:rsidRPr="002B64C1">
        <w:rPr>
          <w:sz w:val="20"/>
          <w:szCs w:val="20"/>
        </w:rPr>
        <w:t>Передача структур в функции.</w:t>
      </w:r>
      <w:bookmarkEnd w:id="22"/>
      <w:bookmarkEnd w:id="23"/>
    </w:p>
    <w:p w:rsidR="002B64C1" w:rsidRPr="002B64C1" w:rsidRDefault="002B64C1" w:rsidP="002B64C1">
      <w:pPr>
        <w:pStyle w:val="Main"/>
        <w:shd w:val="clear" w:color="auto" w:fill="auto"/>
        <w:rPr>
          <w:lang w:val="ru-RU"/>
        </w:rPr>
      </w:pPr>
      <w:r w:rsidRPr="002B64C1">
        <w:rPr>
          <w:lang w:val="ru-RU"/>
        </w:rPr>
        <w:t xml:space="preserve">Очень часто необходимо передать в функцию информацию о структуре; при этом информация передается по значению. Поскольку передается только копия информации, функция не может изменить содержимое исходной структуры. </w:t>
      </w:r>
      <w:r w:rsidRPr="002B64C1">
        <w:rPr>
          <w:highlight w:val="yellow"/>
          <w:lang w:val="ru-RU"/>
        </w:rPr>
        <w:t>Структуру можно передать в функцию при помощи, следующей синтаксической конструкции:</w:t>
      </w:r>
    </w:p>
    <w:p w:rsidR="002B64C1" w:rsidRPr="002B64C1" w:rsidRDefault="002B64C1" w:rsidP="002B64C1">
      <w:pPr>
        <w:pStyle w:val="Main"/>
        <w:rPr>
          <w:lang w:val="ru-RU"/>
        </w:rPr>
      </w:pPr>
    </w:p>
    <w:p w:rsidR="002B64C1" w:rsidRPr="002B64C1" w:rsidRDefault="002B64C1" w:rsidP="002B64C1">
      <w:pPr>
        <w:pStyle w:val="Program"/>
        <w:rPr>
          <w:lang w:val="ru-RU"/>
        </w:rPr>
      </w:pPr>
      <w:r w:rsidRPr="00375FDB">
        <w:t>fname</w:t>
      </w:r>
      <w:r w:rsidRPr="002B64C1">
        <w:rPr>
          <w:lang w:val="ru-RU"/>
        </w:rPr>
        <w:t>(</w:t>
      </w:r>
      <w:r w:rsidRPr="00375FDB">
        <w:t>stvariable</w:t>
      </w:r>
      <w:r w:rsidRPr="002B64C1">
        <w:rPr>
          <w:lang w:val="ru-RU"/>
        </w:rPr>
        <w:t>);</w:t>
      </w:r>
    </w:p>
    <w:p w:rsidR="002B64C1" w:rsidRPr="002B64C1" w:rsidRDefault="002B64C1" w:rsidP="002B64C1">
      <w:pPr>
        <w:pStyle w:val="Main"/>
        <w:rPr>
          <w:lang w:val="ru-RU"/>
        </w:rPr>
      </w:pPr>
    </w:p>
    <w:p w:rsidR="002B64C1" w:rsidRPr="002B64C1" w:rsidRDefault="002B64C1" w:rsidP="002B64C1">
      <w:pPr>
        <w:pStyle w:val="Main"/>
        <w:rPr>
          <w:lang w:val="ru-RU"/>
        </w:rPr>
      </w:pPr>
      <w:r w:rsidRPr="002B64C1">
        <w:rPr>
          <w:lang w:val="ru-RU"/>
        </w:rPr>
        <w:t xml:space="preserve">Если переменная </w:t>
      </w:r>
      <w:r w:rsidRPr="00375FDB">
        <w:t>stused</w:t>
      </w:r>
      <w:r w:rsidRPr="002B64C1">
        <w:rPr>
          <w:lang w:val="ru-RU"/>
        </w:rPr>
        <w:t>_</w:t>
      </w:r>
      <w:r w:rsidRPr="00375FDB">
        <w:t>boat</w:t>
      </w:r>
      <w:r w:rsidRPr="002B64C1">
        <w:rPr>
          <w:lang w:val="ru-RU"/>
        </w:rPr>
        <w:t xml:space="preserve"> описана как локальная для </w:t>
      </w:r>
      <w:r w:rsidRPr="00375FDB">
        <w:t>main</w:t>
      </w:r>
      <w:r w:rsidRPr="002B64C1">
        <w:rPr>
          <w:lang w:val="ru-RU"/>
        </w:rPr>
        <w:t xml:space="preserve">() и ее объявление передается в функцию, то эту переменную можно передать в функцию с именем </w:t>
      </w:r>
      <w:r w:rsidRPr="00375FDB">
        <w:t>vprint</w:t>
      </w:r>
      <w:r w:rsidRPr="002B64C1">
        <w:rPr>
          <w:lang w:val="ru-RU"/>
        </w:rPr>
        <w:t>_</w:t>
      </w:r>
      <w:r w:rsidRPr="00375FDB">
        <w:t>data</w:t>
      </w:r>
      <w:r w:rsidRPr="002B64C1">
        <w:rPr>
          <w:lang w:val="ru-RU"/>
        </w:rPr>
        <w:t>() при помощи оператора:</w:t>
      </w:r>
    </w:p>
    <w:p w:rsidR="002B64C1" w:rsidRPr="002B64C1" w:rsidRDefault="002B64C1" w:rsidP="002B64C1">
      <w:pPr>
        <w:pStyle w:val="Main"/>
        <w:rPr>
          <w:lang w:val="ru-RU"/>
        </w:rPr>
      </w:pPr>
    </w:p>
    <w:p w:rsidR="002B64C1" w:rsidRPr="002B64C1" w:rsidRDefault="002B64C1" w:rsidP="002B64C1">
      <w:pPr>
        <w:pStyle w:val="Program"/>
        <w:rPr>
          <w:lang w:val="ru-RU"/>
        </w:rPr>
      </w:pPr>
      <w:r w:rsidRPr="00375FDB">
        <w:t>vprint</w:t>
      </w:r>
      <w:r w:rsidRPr="002B64C1">
        <w:rPr>
          <w:lang w:val="ru-RU"/>
        </w:rPr>
        <w:t>_</w:t>
      </w:r>
      <w:r w:rsidRPr="00375FDB">
        <w:t>data</w:t>
      </w:r>
      <w:r w:rsidRPr="002B64C1">
        <w:rPr>
          <w:lang w:val="ru-RU"/>
        </w:rPr>
        <w:t>(</w:t>
      </w:r>
      <w:r w:rsidRPr="00375FDB">
        <w:t>stused</w:t>
      </w:r>
      <w:r w:rsidRPr="002B64C1">
        <w:rPr>
          <w:lang w:val="ru-RU"/>
        </w:rPr>
        <w:t>_</w:t>
      </w:r>
      <w:r w:rsidRPr="00375FDB">
        <w:t>boat</w:t>
      </w:r>
      <w:r w:rsidRPr="002B64C1">
        <w:rPr>
          <w:lang w:val="ru-RU"/>
        </w:rPr>
        <w:t>);</w:t>
      </w:r>
    </w:p>
    <w:p w:rsidR="002B64C1" w:rsidRPr="002B64C1" w:rsidRDefault="002B64C1" w:rsidP="002B64C1">
      <w:pPr>
        <w:pStyle w:val="Main"/>
        <w:rPr>
          <w:lang w:val="ru-RU"/>
        </w:rPr>
      </w:pPr>
    </w:p>
    <w:p w:rsidR="002B64C1" w:rsidRPr="002B64C1" w:rsidRDefault="002B64C1" w:rsidP="002B64C1">
      <w:pPr>
        <w:pStyle w:val="Main"/>
        <w:rPr>
          <w:lang w:val="ru-RU"/>
        </w:rPr>
      </w:pPr>
      <w:r w:rsidRPr="002B64C1">
        <w:rPr>
          <w:lang w:val="ru-RU"/>
        </w:rPr>
        <w:t xml:space="preserve">Как можно догадаться, в прототипе функции </w:t>
      </w:r>
      <w:r w:rsidRPr="00375FDB">
        <w:t>vprint</w:t>
      </w:r>
      <w:r w:rsidRPr="002B64C1">
        <w:rPr>
          <w:lang w:val="ru-RU"/>
        </w:rPr>
        <w:t>_</w:t>
      </w:r>
      <w:r w:rsidRPr="00375FDB">
        <w:t>data</w:t>
      </w:r>
      <w:r w:rsidRPr="002B64C1">
        <w:rPr>
          <w:lang w:val="ru-RU"/>
        </w:rPr>
        <w:t>() нужно объявить тип принимаемой структуры:</w:t>
      </w:r>
    </w:p>
    <w:p w:rsidR="002B64C1" w:rsidRPr="002B64C1" w:rsidRDefault="002B64C1" w:rsidP="002B64C1">
      <w:pPr>
        <w:pStyle w:val="Main"/>
        <w:rPr>
          <w:lang w:val="ru-RU"/>
        </w:rPr>
      </w:pPr>
    </w:p>
    <w:p w:rsidR="002B64C1" w:rsidRPr="002B64C1" w:rsidRDefault="002B64C1" w:rsidP="002B64C1">
      <w:pPr>
        <w:pStyle w:val="Program"/>
        <w:rPr>
          <w:lang w:val="ru-RU"/>
        </w:rPr>
      </w:pPr>
      <w:r w:rsidRPr="007F26A6">
        <w:rPr>
          <w:color w:val="008000"/>
          <w:lang w:val="ru-RU"/>
        </w:rPr>
        <w:t>/* Объявление структуры, допустимое в С и C++ */</w:t>
      </w:r>
    </w:p>
    <w:p w:rsidR="002B64C1" w:rsidRPr="002B64C1" w:rsidRDefault="002B64C1" w:rsidP="002B64C1">
      <w:pPr>
        <w:pStyle w:val="Program"/>
      </w:pPr>
      <w:r w:rsidRPr="00506204">
        <w:rPr>
          <w:color w:val="0000FF"/>
        </w:rPr>
        <w:t>void</w:t>
      </w:r>
      <w:r w:rsidRPr="00375FDB">
        <w:t xml:space="preserve"> vprint_data(struct stboat stany_boat);</w:t>
      </w:r>
    </w:p>
    <w:p w:rsidR="002B64C1" w:rsidRPr="002B64C1" w:rsidRDefault="002B64C1" w:rsidP="002B64C1">
      <w:pPr>
        <w:pStyle w:val="Program"/>
      </w:pPr>
    </w:p>
    <w:p w:rsidR="002B64C1" w:rsidRPr="007F26A6" w:rsidRDefault="002B64C1" w:rsidP="002B64C1">
      <w:pPr>
        <w:pStyle w:val="Program"/>
        <w:rPr>
          <w:lang w:val="ru-RU"/>
        </w:rPr>
      </w:pPr>
      <w:r w:rsidRPr="007F26A6">
        <w:rPr>
          <w:color w:val="008000"/>
          <w:lang w:val="ru-RU"/>
        </w:rPr>
        <w:t>// Объявление структуры, возможное только в C++//</w:t>
      </w:r>
    </w:p>
    <w:p w:rsidR="002B64C1" w:rsidRPr="00375FDB" w:rsidRDefault="002B64C1" w:rsidP="002B64C1">
      <w:pPr>
        <w:pStyle w:val="Program"/>
      </w:pPr>
      <w:r w:rsidRPr="00506204">
        <w:rPr>
          <w:color w:val="0000FF"/>
        </w:rPr>
        <w:t>void</w:t>
      </w:r>
      <w:r w:rsidRPr="00375FDB">
        <w:t xml:space="preserve"> vprint_data(stboat stany_boat);</w:t>
      </w:r>
    </w:p>
    <w:p w:rsidR="002B64C1" w:rsidRPr="00375FDB" w:rsidRDefault="002B64C1" w:rsidP="002B64C1">
      <w:pPr>
        <w:pStyle w:val="Main"/>
      </w:pPr>
    </w:p>
    <w:p w:rsidR="002B64C1" w:rsidRPr="002B64C1" w:rsidRDefault="002B64C1" w:rsidP="002B64C1">
      <w:pPr>
        <w:pStyle w:val="Main"/>
        <w:rPr>
          <w:color w:val="000000"/>
          <w:lang w:val="ru-RU"/>
        </w:rPr>
      </w:pPr>
      <w:r w:rsidRPr="002B64C1">
        <w:rPr>
          <w:highlight w:val="yellow"/>
          <w:lang w:val="ru-RU"/>
        </w:rPr>
        <w:t xml:space="preserve">Если передавать полные копии структур в функции, то нередко можно снизить эффективность программы. В приложениях, критичных ко времени, лучше использовать указатели. Если стоит вопрос об экономии памяти при обработке связанных списков, то вместо статически выделяемой памяти зачастую используется функция </w:t>
      </w:r>
      <w:r w:rsidRPr="003C11A1">
        <w:rPr>
          <w:highlight w:val="yellow"/>
        </w:rPr>
        <w:t>malloc</w:t>
      </w:r>
      <w:r w:rsidRPr="002B64C1">
        <w:rPr>
          <w:highlight w:val="yellow"/>
          <w:lang w:val="ru-RU"/>
        </w:rPr>
        <w:t>(), динамически выделяющая память для структур.</w:t>
      </w:r>
      <w:r w:rsidRPr="002B64C1">
        <w:rPr>
          <w:lang w:val="ru-RU"/>
        </w:rPr>
        <w:t xml:space="preserve"> </w:t>
      </w:r>
      <w:r>
        <w:rPr>
          <w:lang w:val="ru-RU"/>
        </w:rPr>
        <w:t>Долее</w:t>
      </w:r>
      <w:r w:rsidRPr="002B64C1">
        <w:rPr>
          <w:lang w:val="ru-RU"/>
        </w:rPr>
        <w:t xml:space="preserve"> вы увидите, как это делается. В следующем примере показано, как структура передается в функцию целиком. Обратите внимание на то, что это — простая модификация предыдущего примера. В следующих четырех примерах используется та же самая идея. В каждой программе модифицируется только та часть алгоритма, которая необходима для прояснения конкретного вопроса. Такой подход позволит вам легко анализировать текст программ и изменения синтаксиса, необходимые для реализации конкретных возможностей языка. Просмотрите листинг программы и обратите внимание на то, как структура </w:t>
      </w:r>
      <w:r w:rsidRPr="00375FDB">
        <w:t>stused</w:t>
      </w:r>
      <w:r w:rsidRPr="002B64C1">
        <w:rPr>
          <w:lang w:val="ru-RU"/>
        </w:rPr>
        <w:t>_</w:t>
      </w:r>
      <w:r w:rsidRPr="00375FDB">
        <w:t>boat</w:t>
      </w:r>
      <w:r w:rsidRPr="002B64C1">
        <w:rPr>
          <w:lang w:val="ru-RU"/>
        </w:rPr>
        <w:t xml:space="preserve"> передается в </w:t>
      </w:r>
      <w:r w:rsidRPr="002B64C1">
        <w:rPr>
          <w:color w:val="000000"/>
          <w:lang w:val="ru-RU"/>
        </w:rPr>
        <w:t xml:space="preserve">функцию </w:t>
      </w:r>
      <w:r w:rsidRPr="003E7B94">
        <w:rPr>
          <w:color w:val="000000"/>
        </w:rPr>
        <w:t>vprint</w:t>
      </w:r>
      <w:r w:rsidRPr="002B64C1">
        <w:rPr>
          <w:color w:val="000000"/>
          <w:lang w:val="ru-RU"/>
        </w:rPr>
        <w:t>_</w:t>
      </w:r>
      <w:r w:rsidRPr="003E7B94">
        <w:rPr>
          <w:color w:val="000000"/>
        </w:rPr>
        <w:t>data</w:t>
      </w:r>
      <w:r w:rsidRPr="002B64C1">
        <w:rPr>
          <w:color w:val="000000"/>
          <w:lang w:val="ru-RU"/>
        </w:rPr>
        <w:t>().</w:t>
      </w:r>
    </w:p>
    <w:p w:rsidR="002B64C1" w:rsidRPr="002B64C1" w:rsidRDefault="002B64C1" w:rsidP="002B64C1">
      <w:pPr>
        <w:pStyle w:val="Main"/>
        <w:rPr>
          <w:lang w:val="ru-RU"/>
        </w:rPr>
      </w:pPr>
    </w:p>
    <w:p w:rsidR="002B64C1" w:rsidRPr="003E7B94" w:rsidRDefault="002B64C1" w:rsidP="002B64C1">
      <w:pPr>
        <w:pStyle w:val="Program"/>
        <w:rPr>
          <w:color w:val="008000"/>
        </w:rPr>
      </w:pPr>
      <w:r w:rsidRPr="002B64C1">
        <w:rPr>
          <w:color w:val="008000"/>
          <w:lang w:val="ru-RU"/>
        </w:rPr>
        <w:t xml:space="preserve">/* Программа на С, показывающая передачу структуры в функцию </w:t>
      </w:r>
      <w:r w:rsidRPr="003E7B94">
        <w:rPr>
          <w:color w:val="008000"/>
        </w:rPr>
        <w:t>*/</w:t>
      </w:r>
    </w:p>
    <w:p w:rsidR="002B64C1" w:rsidRPr="00375FDB" w:rsidRDefault="002B64C1" w:rsidP="002B64C1">
      <w:pPr>
        <w:pStyle w:val="Program"/>
      </w:pPr>
      <w:r w:rsidRPr="00762A48">
        <w:rPr>
          <w:color w:val="0000FF"/>
        </w:rPr>
        <w:t>#include</w:t>
      </w:r>
      <w:r w:rsidRPr="00375FDB">
        <w:t xml:space="preserve"> &lt;stdio.h&gt;</w:t>
      </w:r>
    </w:p>
    <w:p w:rsidR="002B64C1" w:rsidRPr="00762A48" w:rsidRDefault="002B64C1" w:rsidP="002B64C1">
      <w:pPr>
        <w:pStyle w:val="Program"/>
        <w:rPr>
          <w:color w:val="0000FF"/>
        </w:rPr>
      </w:pPr>
      <w:r w:rsidRPr="00762A48">
        <w:rPr>
          <w:color w:val="0000FF"/>
        </w:rPr>
        <w:t>#define</w:t>
      </w:r>
      <w:r w:rsidRPr="00375FDB">
        <w:t xml:space="preserve"> iSTRING15 15</w:t>
      </w:r>
    </w:p>
    <w:p w:rsidR="002B64C1" w:rsidRPr="00375FDB" w:rsidRDefault="002B64C1" w:rsidP="002B64C1">
      <w:pPr>
        <w:pStyle w:val="Program"/>
      </w:pPr>
      <w:r w:rsidRPr="00762A48">
        <w:rPr>
          <w:color w:val="0000FF"/>
        </w:rPr>
        <w:t>#define</w:t>
      </w:r>
      <w:r w:rsidRPr="00375FDB">
        <w:t xml:space="preserve"> iSTRING20 20</w:t>
      </w:r>
    </w:p>
    <w:p w:rsidR="002B64C1" w:rsidRPr="00375FDB" w:rsidRDefault="002B64C1" w:rsidP="002B64C1">
      <w:pPr>
        <w:pStyle w:val="Program"/>
      </w:pPr>
      <w:r w:rsidRPr="00762A48">
        <w:rPr>
          <w:color w:val="0000FF"/>
        </w:rPr>
        <w:t>#define</w:t>
      </w:r>
      <w:r w:rsidRPr="00375FDB">
        <w:t xml:space="preserve"> iNULL_CHAR 1</w:t>
      </w:r>
    </w:p>
    <w:p w:rsidR="002B64C1" w:rsidRPr="00375FDB" w:rsidRDefault="002B64C1" w:rsidP="002B64C1">
      <w:pPr>
        <w:pStyle w:val="Program"/>
      </w:pPr>
    </w:p>
    <w:p w:rsidR="002B64C1" w:rsidRPr="00375FDB" w:rsidRDefault="002B64C1" w:rsidP="002B64C1">
      <w:pPr>
        <w:pStyle w:val="Program"/>
      </w:pPr>
      <w:r w:rsidRPr="00762A48">
        <w:rPr>
          <w:color w:val="0000FF"/>
        </w:rPr>
        <w:t>struct</w:t>
      </w:r>
      <w:r w:rsidRPr="00375FDB">
        <w:t xml:space="preserve"> stboat {</w:t>
      </w:r>
    </w:p>
    <w:p w:rsidR="002B64C1" w:rsidRPr="00375FDB" w:rsidRDefault="002B64C1" w:rsidP="002B64C1">
      <w:pPr>
        <w:pStyle w:val="Program"/>
      </w:pPr>
      <w:r w:rsidRPr="00375FDB">
        <w:tab/>
      </w:r>
      <w:r w:rsidRPr="00762A48">
        <w:rPr>
          <w:color w:val="0000FF"/>
        </w:rPr>
        <w:t xml:space="preserve">char </w:t>
      </w:r>
      <w:r w:rsidRPr="00375FDB">
        <w:t>sztype [iSTRING15 + iNULL_CHAR];</w:t>
      </w:r>
    </w:p>
    <w:p w:rsidR="002B64C1" w:rsidRPr="00375FDB" w:rsidRDefault="002B64C1" w:rsidP="002B64C1">
      <w:pPr>
        <w:pStyle w:val="Program"/>
      </w:pPr>
      <w:r w:rsidRPr="00375FDB">
        <w:tab/>
      </w:r>
      <w:r w:rsidRPr="00762A48">
        <w:rPr>
          <w:color w:val="0000FF"/>
        </w:rPr>
        <w:t>char</w:t>
      </w:r>
      <w:r w:rsidRPr="00375FDB">
        <w:t xml:space="preserve"> szmodel[iSTRING15 + iNULL_CHAR];</w:t>
      </w:r>
    </w:p>
    <w:p w:rsidR="002B64C1" w:rsidRPr="00375FDB" w:rsidRDefault="002B64C1" w:rsidP="002B64C1">
      <w:pPr>
        <w:pStyle w:val="Program"/>
      </w:pPr>
      <w:r w:rsidRPr="00375FDB">
        <w:tab/>
      </w:r>
      <w:r w:rsidRPr="00762A48">
        <w:rPr>
          <w:color w:val="0000FF"/>
        </w:rPr>
        <w:t>char</w:t>
      </w:r>
      <w:r w:rsidRPr="00375FDB">
        <w:t xml:space="preserve"> sztitle[iSTRING20 + iNULL_CHAR];</w:t>
      </w:r>
    </w:p>
    <w:p w:rsidR="002B64C1" w:rsidRPr="00375FDB" w:rsidRDefault="002B64C1" w:rsidP="002B64C1">
      <w:pPr>
        <w:pStyle w:val="Program"/>
      </w:pPr>
      <w:r w:rsidRPr="00375FDB">
        <w:lastRenderedPageBreak/>
        <w:tab/>
      </w:r>
      <w:r w:rsidRPr="00762A48">
        <w:rPr>
          <w:color w:val="0000FF"/>
        </w:rPr>
        <w:t xml:space="preserve">int </w:t>
      </w:r>
      <w:r w:rsidRPr="00375FDB">
        <w:t>iyear;</w:t>
      </w:r>
    </w:p>
    <w:p w:rsidR="002B64C1" w:rsidRPr="00375FDB" w:rsidRDefault="002B64C1" w:rsidP="002B64C1">
      <w:pPr>
        <w:pStyle w:val="Program"/>
      </w:pPr>
      <w:r w:rsidRPr="00375FDB">
        <w:tab/>
      </w:r>
      <w:r w:rsidRPr="00762A48">
        <w:rPr>
          <w:color w:val="0000FF"/>
        </w:rPr>
        <w:t>long int</w:t>
      </w:r>
      <w:r w:rsidRPr="00375FDB">
        <w:t xml:space="preserve"> lmotor_hours;</w:t>
      </w:r>
    </w:p>
    <w:p w:rsidR="002B64C1" w:rsidRPr="00375FDB" w:rsidRDefault="002B64C1" w:rsidP="002B64C1">
      <w:pPr>
        <w:pStyle w:val="Program"/>
      </w:pPr>
      <w:r w:rsidRPr="00375FDB">
        <w:tab/>
      </w:r>
      <w:r w:rsidRPr="00762A48">
        <w:rPr>
          <w:color w:val="0000FF"/>
        </w:rPr>
        <w:t>float</w:t>
      </w:r>
      <w:r w:rsidRPr="00375FDB">
        <w:t xml:space="preserve"> fsaleprice;</w:t>
      </w:r>
    </w:p>
    <w:p w:rsidR="002B64C1" w:rsidRPr="00375FDB" w:rsidRDefault="002B64C1" w:rsidP="002B64C1">
      <w:pPr>
        <w:pStyle w:val="Program"/>
      </w:pPr>
      <w:r w:rsidRPr="00375FDB">
        <w:t>};</w:t>
      </w:r>
    </w:p>
    <w:p w:rsidR="002B64C1" w:rsidRPr="00375FDB" w:rsidRDefault="002B64C1" w:rsidP="002B64C1">
      <w:pPr>
        <w:pStyle w:val="Program"/>
      </w:pPr>
    </w:p>
    <w:p w:rsidR="002B64C1" w:rsidRPr="00375FDB" w:rsidRDefault="002B64C1" w:rsidP="002B64C1">
      <w:pPr>
        <w:pStyle w:val="Program"/>
      </w:pPr>
      <w:r w:rsidRPr="00762A48">
        <w:rPr>
          <w:color w:val="0000FF"/>
        </w:rPr>
        <w:t>void</w:t>
      </w:r>
      <w:r w:rsidRPr="00375FDB">
        <w:t xml:space="preserve"> vprint_data(</w:t>
      </w:r>
      <w:r w:rsidRPr="00762A48">
        <w:rPr>
          <w:color w:val="0000FF"/>
        </w:rPr>
        <w:t>struct</w:t>
      </w:r>
      <w:r w:rsidRPr="00375FDB">
        <w:t xml:space="preserve"> stboat stany_boat);</w:t>
      </w:r>
    </w:p>
    <w:p w:rsidR="002B64C1" w:rsidRPr="00375FDB" w:rsidRDefault="002B64C1" w:rsidP="002B64C1">
      <w:pPr>
        <w:pStyle w:val="Program"/>
      </w:pPr>
      <w:r w:rsidRPr="00762A48">
        <w:rPr>
          <w:color w:val="0000FF"/>
        </w:rPr>
        <w:t>int</w:t>
      </w:r>
      <w:r w:rsidRPr="00375FDB">
        <w:t xml:space="preserve"> main(</w:t>
      </w:r>
      <w:r w:rsidRPr="00762A48">
        <w:rPr>
          <w:color w:val="0000FF"/>
        </w:rPr>
        <w:t>void</w:t>
      </w:r>
      <w:r w:rsidRPr="00375FDB">
        <w:t>)</w:t>
      </w:r>
    </w:p>
    <w:p w:rsidR="002B64C1" w:rsidRPr="00375FDB" w:rsidRDefault="002B64C1" w:rsidP="002B64C1">
      <w:pPr>
        <w:pStyle w:val="Program"/>
      </w:pPr>
      <w:r w:rsidRPr="00375FDB">
        <w:t>{</w:t>
      </w:r>
    </w:p>
    <w:p w:rsidR="002B64C1" w:rsidRPr="00375FDB" w:rsidRDefault="002B64C1" w:rsidP="002B64C1">
      <w:pPr>
        <w:pStyle w:val="Program"/>
      </w:pPr>
      <w:r w:rsidRPr="00375FDB">
        <w:tab/>
      </w:r>
      <w:r w:rsidRPr="00762A48">
        <w:rPr>
          <w:color w:val="0000FF"/>
        </w:rPr>
        <w:t>struct</w:t>
      </w:r>
      <w:r w:rsidRPr="00375FDB">
        <w:t xml:space="preserve"> stboat stused_boat;</w:t>
      </w:r>
    </w:p>
    <w:p w:rsidR="002B64C1" w:rsidRPr="00375FDB" w:rsidRDefault="002B64C1" w:rsidP="002B64C1">
      <w:pPr>
        <w:pStyle w:val="Program"/>
      </w:pPr>
    </w:p>
    <w:p w:rsidR="002B64C1" w:rsidRPr="00375FDB" w:rsidRDefault="002B64C1" w:rsidP="002B64C1">
      <w:pPr>
        <w:pStyle w:val="Program"/>
      </w:pPr>
      <w:r w:rsidRPr="00375FDB">
        <w:tab/>
        <w:t xml:space="preserve">printf("\nPlease enter the </w:t>
      </w:r>
      <w:r w:rsidRPr="00762A48">
        <w:t>type</w:t>
      </w:r>
      <w:r w:rsidRPr="00375FDB">
        <w:t xml:space="preserve"> of the boat: ");</w:t>
      </w:r>
    </w:p>
    <w:p w:rsidR="002B64C1" w:rsidRPr="00375FDB" w:rsidRDefault="002B64C1" w:rsidP="002B64C1">
      <w:pPr>
        <w:pStyle w:val="Program"/>
      </w:pPr>
      <w:r w:rsidRPr="00375FDB">
        <w:tab/>
        <w:t>gets(stused_boat.sztype);</w:t>
      </w:r>
    </w:p>
    <w:p w:rsidR="002B64C1" w:rsidRPr="00375FDB" w:rsidRDefault="002B64C1" w:rsidP="002B64C1">
      <w:pPr>
        <w:pStyle w:val="Program"/>
      </w:pPr>
    </w:p>
    <w:p w:rsidR="002B64C1" w:rsidRPr="00375FDB" w:rsidRDefault="002B64C1" w:rsidP="002B64C1">
      <w:pPr>
        <w:pStyle w:val="Program"/>
      </w:pPr>
      <w:r w:rsidRPr="00375FDB">
        <w:tab/>
        <w:t>printf("\nPlease enter the model of the boat: ");</w:t>
      </w:r>
    </w:p>
    <w:p w:rsidR="002B64C1" w:rsidRPr="00375FDB" w:rsidRDefault="002B64C1" w:rsidP="002B64C1">
      <w:pPr>
        <w:pStyle w:val="Program"/>
      </w:pPr>
      <w:r w:rsidRPr="00375FDB">
        <w:tab/>
        <w:t>gets(stused_boat.szmodel);</w:t>
      </w:r>
    </w:p>
    <w:p w:rsidR="002B64C1" w:rsidRPr="00375FDB" w:rsidRDefault="002B64C1" w:rsidP="002B64C1">
      <w:pPr>
        <w:pStyle w:val="Program"/>
      </w:pPr>
    </w:p>
    <w:p w:rsidR="002B64C1" w:rsidRPr="00375FDB" w:rsidRDefault="002B64C1" w:rsidP="002B64C1">
      <w:pPr>
        <w:pStyle w:val="Program"/>
      </w:pPr>
      <w:r w:rsidRPr="00375FDB">
        <w:tab/>
        <w:t>printf("\nPlease enter the title number for the boat: ");</w:t>
      </w:r>
    </w:p>
    <w:p w:rsidR="002B64C1" w:rsidRPr="00375FDB" w:rsidRDefault="002B64C1" w:rsidP="002B64C1">
      <w:pPr>
        <w:pStyle w:val="Program"/>
      </w:pPr>
      <w:r w:rsidRPr="00375FDB">
        <w:tab/>
        <w:t>gets(stused_boat.sztitle);</w:t>
      </w:r>
    </w:p>
    <w:p w:rsidR="002B64C1" w:rsidRPr="00375FDB" w:rsidRDefault="002B64C1" w:rsidP="002B64C1">
      <w:pPr>
        <w:pStyle w:val="Program"/>
      </w:pPr>
    </w:p>
    <w:p w:rsidR="002B64C1" w:rsidRPr="00375FDB" w:rsidRDefault="002B64C1" w:rsidP="002B64C1">
      <w:pPr>
        <w:pStyle w:val="Program"/>
      </w:pPr>
      <w:r w:rsidRPr="00375FDB">
        <w:tab/>
        <w:t>printf("\nPlease enter the model year for the boat: ");</w:t>
      </w:r>
    </w:p>
    <w:p w:rsidR="002B64C1" w:rsidRPr="00375FDB" w:rsidRDefault="002B64C1" w:rsidP="002B64C1">
      <w:pPr>
        <w:pStyle w:val="Program"/>
      </w:pPr>
      <w:r w:rsidRPr="00375FDB">
        <w:tab/>
        <w:t>scanf("%d",&amp;stused_boat.iyear);</w:t>
      </w:r>
    </w:p>
    <w:p w:rsidR="002B64C1" w:rsidRPr="00375FDB" w:rsidRDefault="002B64C1" w:rsidP="002B64C1">
      <w:pPr>
        <w:pStyle w:val="Program"/>
      </w:pPr>
    </w:p>
    <w:p w:rsidR="002B64C1" w:rsidRPr="00375FDB" w:rsidRDefault="002B64C1" w:rsidP="002B64C1">
      <w:pPr>
        <w:pStyle w:val="Program"/>
      </w:pPr>
      <w:r w:rsidRPr="00375FDB">
        <w:tab/>
        <w:t>printf("\nPlease enter the current hours on ");</w:t>
      </w:r>
    </w:p>
    <w:p w:rsidR="002B64C1" w:rsidRPr="00375FDB" w:rsidRDefault="002B64C1" w:rsidP="002B64C1">
      <w:pPr>
        <w:pStyle w:val="Program"/>
      </w:pPr>
      <w:r w:rsidRPr="00375FDB">
        <w:tab/>
        <w:t>printf("the motor for the boat: ");</w:t>
      </w:r>
    </w:p>
    <w:p w:rsidR="002B64C1" w:rsidRPr="00375FDB" w:rsidRDefault="002B64C1" w:rsidP="002B64C1">
      <w:pPr>
        <w:pStyle w:val="Program"/>
      </w:pPr>
      <w:r w:rsidRPr="00375FDB">
        <w:tab/>
        <w:t>scanf("%ld",&amp;stused_boat.lmotor_hours);</w:t>
      </w:r>
    </w:p>
    <w:p w:rsidR="002B64C1" w:rsidRPr="00375FDB" w:rsidRDefault="002B64C1" w:rsidP="002B64C1">
      <w:pPr>
        <w:pStyle w:val="Program"/>
      </w:pPr>
    </w:p>
    <w:p w:rsidR="002B64C1" w:rsidRPr="00375FDB" w:rsidRDefault="002B64C1" w:rsidP="002B64C1">
      <w:pPr>
        <w:pStyle w:val="Program"/>
      </w:pPr>
      <w:r w:rsidRPr="00375FDB">
        <w:tab/>
        <w:t>printf("\nPlease enter the purchase price of the boat: ");</w:t>
      </w:r>
    </w:p>
    <w:p w:rsidR="002B64C1" w:rsidRPr="00375FDB" w:rsidRDefault="002B64C1" w:rsidP="002B64C1">
      <w:pPr>
        <w:pStyle w:val="Program"/>
      </w:pPr>
      <w:r w:rsidRPr="00375FDB">
        <w:tab/>
        <w:t>scanf("%f",&amp;stused_boat.fsaleprice);</w:t>
      </w:r>
    </w:p>
    <w:p w:rsidR="002B64C1" w:rsidRPr="00375FDB" w:rsidRDefault="002B64C1" w:rsidP="002B64C1">
      <w:pPr>
        <w:pStyle w:val="Program"/>
      </w:pPr>
    </w:p>
    <w:p w:rsidR="002B64C1" w:rsidRPr="00375FDB" w:rsidRDefault="002B64C1" w:rsidP="002B64C1">
      <w:pPr>
        <w:pStyle w:val="Program"/>
      </w:pPr>
      <w:r w:rsidRPr="00375FDB">
        <w:tab/>
        <w:t>vprint_data(stused_boat);</w:t>
      </w:r>
    </w:p>
    <w:p w:rsidR="002B64C1" w:rsidRPr="00375FDB" w:rsidRDefault="002B64C1" w:rsidP="002B64C1">
      <w:pPr>
        <w:pStyle w:val="Program"/>
      </w:pPr>
      <w:r w:rsidRPr="00762A48">
        <w:rPr>
          <w:color w:val="0000FF"/>
        </w:rPr>
        <w:tab/>
        <w:t>return</w:t>
      </w:r>
      <w:r w:rsidRPr="00375FDB">
        <w:t xml:space="preserve"> (0);</w:t>
      </w:r>
    </w:p>
    <w:p w:rsidR="002B64C1" w:rsidRPr="00375FDB" w:rsidRDefault="002B64C1" w:rsidP="002B64C1">
      <w:pPr>
        <w:pStyle w:val="Program"/>
      </w:pPr>
      <w:r w:rsidRPr="00375FDB">
        <w:t>}</w:t>
      </w:r>
    </w:p>
    <w:p w:rsidR="002B64C1" w:rsidRPr="00375FDB" w:rsidRDefault="002B64C1" w:rsidP="002B64C1">
      <w:pPr>
        <w:pStyle w:val="Program"/>
      </w:pPr>
    </w:p>
    <w:p w:rsidR="002B64C1" w:rsidRPr="00375FDB" w:rsidRDefault="002B64C1" w:rsidP="002B64C1">
      <w:pPr>
        <w:pStyle w:val="Program"/>
      </w:pPr>
      <w:r w:rsidRPr="00762A48">
        <w:rPr>
          <w:color w:val="0000FF"/>
        </w:rPr>
        <w:t>void</w:t>
      </w:r>
      <w:r w:rsidRPr="00375FDB">
        <w:t xml:space="preserve"> vprint_data(</w:t>
      </w:r>
      <w:r w:rsidRPr="00762A48">
        <w:rPr>
          <w:color w:val="0000FF"/>
        </w:rPr>
        <w:t>struct</w:t>
      </w:r>
      <w:r w:rsidRPr="00375FDB">
        <w:t xml:space="preserve"> stboat stany_boat)</w:t>
      </w:r>
    </w:p>
    <w:p w:rsidR="002B64C1" w:rsidRPr="00375FDB" w:rsidRDefault="002B64C1" w:rsidP="002B64C1">
      <w:pPr>
        <w:pStyle w:val="Program"/>
      </w:pPr>
      <w:r w:rsidRPr="00375FDB">
        <w:t>{</w:t>
      </w:r>
    </w:p>
    <w:p w:rsidR="002B64C1" w:rsidRPr="00375FDB" w:rsidRDefault="002B64C1" w:rsidP="002B64C1">
      <w:pPr>
        <w:pStyle w:val="Program"/>
      </w:pPr>
      <w:r w:rsidRPr="00375FDB">
        <w:tab/>
        <w:t>printf("\n\n");</w:t>
      </w:r>
    </w:p>
    <w:p w:rsidR="002B64C1" w:rsidRPr="00375FDB" w:rsidRDefault="002B64C1" w:rsidP="002B64C1">
      <w:pPr>
        <w:pStyle w:val="Program"/>
      </w:pPr>
      <w:r w:rsidRPr="00375FDB">
        <w:tab/>
        <w:t>printf("A %d %s %s with title number #%s\n",stany_boat.iyear,</w:t>
      </w:r>
    </w:p>
    <w:p w:rsidR="002B64C1" w:rsidRPr="00375FDB" w:rsidRDefault="002B64C1" w:rsidP="002B64C1">
      <w:pPr>
        <w:pStyle w:val="Program"/>
      </w:pPr>
      <w:r w:rsidRPr="00375FDB">
        <w:tab/>
        <w:t>stany_boat.sztype,stany_boat.szmodel,stany_boat.sztitle);</w:t>
      </w:r>
    </w:p>
    <w:p w:rsidR="002B64C1" w:rsidRPr="00375FDB" w:rsidRDefault="002B64C1" w:rsidP="002B64C1">
      <w:pPr>
        <w:pStyle w:val="Program"/>
      </w:pPr>
      <w:r w:rsidRPr="00375FDB">
        <w:tab/>
        <w:t>printf("currently has %ld motor hours", stany_boat.lmotor_hours);</w:t>
      </w:r>
    </w:p>
    <w:p w:rsidR="002B64C1" w:rsidRPr="00375FDB" w:rsidRDefault="002B64C1" w:rsidP="002B64C1">
      <w:pPr>
        <w:pStyle w:val="Program"/>
      </w:pPr>
      <w:r w:rsidRPr="00375FDB">
        <w:tab/>
        <w:t>printf(" and was purchased for $%8.2f</w:t>
      </w:r>
      <w:r w:rsidRPr="00762A48">
        <w:t>\</w:t>
      </w:r>
      <w:r>
        <w:t>n</w:t>
      </w:r>
      <w:r w:rsidRPr="00375FDB">
        <w:t>", stany_boat.fsaleprice);</w:t>
      </w:r>
    </w:p>
    <w:p w:rsidR="002B64C1" w:rsidRDefault="002B64C1" w:rsidP="002B64C1">
      <w:pPr>
        <w:pStyle w:val="Program"/>
        <w:rPr>
          <w:lang w:val="ru-RU"/>
        </w:rPr>
      </w:pPr>
      <w:r w:rsidRPr="00375FDB">
        <w:t>}</w:t>
      </w:r>
    </w:p>
    <w:p w:rsidR="002B64C1" w:rsidRPr="003E7B94" w:rsidRDefault="002B64C1" w:rsidP="002B64C1">
      <w:pPr>
        <w:pStyle w:val="Main"/>
        <w:ind w:firstLine="0"/>
        <w:jc w:val="center"/>
        <w:rPr>
          <w:lang w:val="ru-RU"/>
        </w:rPr>
      </w:pPr>
    </w:p>
    <w:p w:rsidR="002B64C1" w:rsidRPr="00C90302" w:rsidRDefault="002B64C1" w:rsidP="002B64C1">
      <w:pPr>
        <w:pStyle w:val="Main"/>
        <w:ind w:firstLine="0"/>
        <w:jc w:val="center"/>
        <w:rPr>
          <w:lang w:val="ru-RU"/>
        </w:rPr>
      </w:pPr>
      <w:r>
        <w:rPr>
          <w:noProof/>
          <w:lang w:val="ru-RU" w:eastAsia="ru-RU"/>
        </w:rPr>
        <w:drawing>
          <wp:inline distT="0" distB="0" distL="0" distR="0">
            <wp:extent cx="3204210" cy="1490980"/>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3204210" cy="1490980"/>
                    </a:xfrm>
                    <a:prstGeom prst="rect">
                      <a:avLst/>
                    </a:prstGeom>
                    <a:noFill/>
                    <a:ln w="9525">
                      <a:noFill/>
                      <a:miter lim="800000"/>
                      <a:headEnd/>
                      <a:tailEnd/>
                    </a:ln>
                  </pic:spPr>
                </pic:pic>
              </a:graphicData>
            </a:graphic>
          </wp:inline>
        </w:drawing>
      </w:r>
    </w:p>
    <w:p w:rsidR="002B64C1" w:rsidRDefault="002B64C1" w:rsidP="002B64C1">
      <w:pPr>
        <w:pStyle w:val="Main"/>
        <w:ind w:firstLine="0"/>
        <w:jc w:val="center"/>
        <w:rPr>
          <w:lang w:val="ru-RU"/>
        </w:rPr>
      </w:pPr>
    </w:p>
    <w:p w:rsidR="002B64C1" w:rsidRPr="002B64C1" w:rsidRDefault="002B64C1" w:rsidP="002B64C1">
      <w:pPr>
        <w:pStyle w:val="Main"/>
        <w:rPr>
          <w:lang w:val="ru-RU"/>
        </w:rPr>
      </w:pPr>
      <w:r w:rsidRPr="003E7B94">
        <w:rPr>
          <w:lang w:val="ru-RU"/>
        </w:rPr>
        <w:t xml:space="preserve">В приведенном примере структура целиком пересылается (вызов по значению) в функцию. </w:t>
      </w:r>
      <w:r w:rsidRPr="002B64C1">
        <w:rPr>
          <w:lang w:val="ru-RU"/>
        </w:rPr>
        <w:t xml:space="preserve">Вызывающая процедура просто обращается к функции и передает ей в качестве параметра структурную переменную </w:t>
      </w:r>
      <w:r w:rsidRPr="00375FDB">
        <w:t>stused</w:t>
      </w:r>
      <w:r w:rsidRPr="002B64C1">
        <w:rPr>
          <w:lang w:val="ru-RU"/>
        </w:rPr>
        <w:t>_</w:t>
      </w:r>
      <w:r w:rsidRPr="00375FDB">
        <w:t>boat</w:t>
      </w:r>
      <w:r w:rsidRPr="002B64C1">
        <w:rPr>
          <w:lang w:val="ru-RU"/>
        </w:rPr>
        <w:t xml:space="preserve">. Обратите внимание на то, что в прототипе и при объявлении функции </w:t>
      </w:r>
      <w:r w:rsidRPr="00375FDB">
        <w:t>vprint</w:t>
      </w:r>
      <w:r w:rsidRPr="002B64C1">
        <w:rPr>
          <w:lang w:val="ru-RU"/>
        </w:rPr>
        <w:t>_</w:t>
      </w:r>
      <w:r w:rsidRPr="00375FDB">
        <w:t>data</w:t>
      </w:r>
      <w:r w:rsidRPr="002B64C1">
        <w:rPr>
          <w:lang w:val="ru-RU"/>
        </w:rPr>
        <w:t xml:space="preserve">() необходимо поле тега структуры </w:t>
      </w:r>
      <w:r w:rsidRPr="00375FDB">
        <w:t>stboat</w:t>
      </w:r>
      <w:r w:rsidRPr="002B64C1">
        <w:rPr>
          <w:lang w:val="ru-RU"/>
        </w:rPr>
        <w:t xml:space="preserve">. </w:t>
      </w:r>
      <w:r w:rsidRPr="002B64C1">
        <w:rPr>
          <w:highlight w:val="yellow"/>
          <w:lang w:val="ru-RU"/>
        </w:rPr>
        <w:t>Как вы увидите ниже, можно также передавать в функцию (вызов по значению) отдельные элементы структуры.</w:t>
      </w:r>
      <w:r w:rsidRPr="002B64C1">
        <w:rPr>
          <w:lang w:val="ru-RU"/>
        </w:rPr>
        <w:t xml:space="preserve"> Результат на выходе программы аналогичен тому, который был в предыдущем примере.</w:t>
      </w:r>
    </w:p>
    <w:p w:rsidR="002B64C1" w:rsidRPr="002B64C1" w:rsidRDefault="002B64C1" w:rsidP="002B64C1">
      <w:pPr>
        <w:pStyle w:val="Main"/>
        <w:rPr>
          <w:lang w:val="ru-RU"/>
        </w:rPr>
      </w:pPr>
    </w:p>
    <w:p w:rsidR="002B64C1" w:rsidRPr="002B64C1" w:rsidRDefault="002B64C1" w:rsidP="00573E8B">
      <w:pPr>
        <w:pStyle w:val="2"/>
        <w:keepNext w:val="0"/>
        <w:numPr>
          <w:ilvl w:val="1"/>
          <w:numId w:val="15"/>
        </w:numPr>
        <w:spacing w:before="0" w:after="0"/>
        <w:ind w:left="426" w:firstLine="0"/>
        <w:rPr>
          <w:i w:val="0"/>
          <w:sz w:val="20"/>
          <w:szCs w:val="20"/>
        </w:rPr>
      </w:pPr>
      <w:bookmarkStart w:id="24" w:name="_Toc305222132"/>
      <w:bookmarkStart w:id="25" w:name="_Toc515770796"/>
      <w:bookmarkStart w:id="26" w:name="AP0791802"/>
      <w:r w:rsidRPr="002B64C1">
        <w:rPr>
          <w:i w:val="0"/>
          <w:sz w:val="20"/>
          <w:szCs w:val="20"/>
        </w:rPr>
        <w:t>Массив структур.</w:t>
      </w:r>
      <w:bookmarkEnd w:id="24"/>
      <w:bookmarkEnd w:id="25"/>
    </w:p>
    <w:bookmarkEnd w:id="26"/>
    <w:p w:rsidR="002B64C1" w:rsidRDefault="002B64C1" w:rsidP="002B64C1">
      <w:pPr>
        <w:pStyle w:val="Main"/>
        <w:rPr>
          <w:lang w:val="ru-RU"/>
        </w:rPr>
      </w:pPr>
      <w:r w:rsidRPr="002B64C1">
        <w:rPr>
          <w:highlight w:val="yellow"/>
          <w:lang w:val="ru-RU"/>
        </w:rPr>
        <w:t>Структуру можно рассматривать как аналогию отдельной карточки в картотеке. Реальные достоинства структур проявляются тогда, когда используются набор структур, называемый массивом структур.</w:t>
      </w:r>
      <w:r w:rsidRPr="002B64C1">
        <w:rPr>
          <w:lang w:val="ru-RU"/>
        </w:rPr>
        <w:t xml:space="preserve"> Массив структур подобен целой картотеке, содержащей большое количество отдельных картотек. </w:t>
      </w:r>
      <w:r w:rsidRPr="002B64C1">
        <w:rPr>
          <w:highlight w:val="yellow"/>
          <w:lang w:val="ru-RU"/>
        </w:rPr>
        <w:t>На основе такого массива можно разработать информационную базу данных, содержащую самые разные объекты</w:t>
      </w:r>
      <w:r w:rsidRPr="002B64C1">
        <w:rPr>
          <w:lang w:val="ru-RU"/>
        </w:rPr>
        <w:t>.</w:t>
      </w:r>
    </w:p>
    <w:p w:rsidR="002B64C1" w:rsidRPr="00F75FA7" w:rsidRDefault="002B64C1" w:rsidP="002B64C1">
      <w:pPr>
        <w:pStyle w:val="Main"/>
        <w:rPr>
          <w:lang w:val="ru-RU"/>
        </w:rPr>
      </w:pPr>
      <w:r w:rsidRPr="000A5CD6">
        <w:rPr>
          <w:highlight w:val="yellow"/>
          <w:lang w:val="ru-RU"/>
        </w:rPr>
        <w:lastRenderedPageBreak/>
        <w:t>Сама по себе одна единственная запись типа структуры в большинстве случаев вряд ли может вызывать повышенный интерес. Однако в случае, когда структурированные данные объединяются в массивы, речь идет уже не о единичном объекте, а о целой базе данных</w:t>
      </w:r>
      <w:r w:rsidRPr="00F75FA7">
        <w:rPr>
          <w:lang w:val="ru-RU"/>
        </w:rPr>
        <w:t>.</w:t>
      </w:r>
    </w:p>
    <w:p w:rsidR="002B64C1" w:rsidRPr="00822B10" w:rsidRDefault="002B64C1" w:rsidP="002B64C1">
      <w:pPr>
        <w:pStyle w:val="Main"/>
        <w:rPr>
          <w:lang w:val="ru-RU"/>
        </w:rPr>
      </w:pPr>
      <w:r w:rsidRPr="000A5CD6">
        <w:rPr>
          <w:highlight w:val="yellow"/>
          <w:lang w:val="ru-RU"/>
        </w:rPr>
        <w:t>Объявление массива структур отличается от объявления обычных массивов лишь тем, что в качестве типа создаваемого массива указывается вновь образованный тип структуры</w:t>
      </w:r>
      <w:r w:rsidRPr="00F75FA7">
        <w:rPr>
          <w:lang w:val="ru-RU"/>
        </w:rPr>
        <w:t>. Таким образом, для создания базы данных, содержащей информацию о тридцати домах микрорайона, можно объявить следующий массив:</w:t>
      </w:r>
    </w:p>
    <w:p w:rsidR="002B64C1" w:rsidRPr="00822B10" w:rsidRDefault="002B64C1" w:rsidP="002B64C1">
      <w:pPr>
        <w:pStyle w:val="Main"/>
        <w:rPr>
          <w:lang w:val="ru-RU"/>
        </w:rPr>
      </w:pPr>
    </w:p>
    <w:p w:rsidR="002B64C1" w:rsidRPr="00F75FA7" w:rsidRDefault="002B64C1" w:rsidP="002B64C1">
      <w:pPr>
        <w:pStyle w:val="Main"/>
        <w:rPr>
          <w:lang w:val="ru-RU"/>
        </w:rPr>
      </w:pPr>
      <w:r w:rsidRPr="00F75FA7">
        <w:rPr>
          <w:lang w:val="ru-RU"/>
        </w:rPr>
        <w:t>HOUSE mDistr[30];</w:t>
      </w:r>
    </w:p>
    <w:p w:rsidR="002B64C1" w:rsidRPr="00822B10" w:rsidRDefault="002B64C1" w:rsidP="002B64C1">
      <w:pPr>
        <w:pStyle w:val="Main"/>
        <w:rPr>
          <w:lang w:val="ru-RU"/>
        </w:rPr>
      </w:pPr>
    </w:p>
    <w:p w:rsidR="002B64C1" w:rsidRPr="00822B10" w:rsidRDefault="002B64C1" w:rsidP="002B64C1">
      <w:pPr>
        <w:pStyle w:val="Main"/>
        <w:rPr>
          <w:lang w:val="ru-RU"/>
        </w:rPr>
      </w:pPr>
      <w:r w:rsidRPr="000A5CD6">
        <w:rPr>
          <w:highlight w:val="yellow"/>
          <w:lang w:val="ru-RU"/>
        </w:rPr>
        <w:t>Доступ к элементам такого массива осуществляется обычным способом, например, по индексу (индексация ведется, начиная с нуля). Следующий фрагмент кода осуществляет в цикле упорядоченное заполнение номеров домов структуры HOUSE</w:t>
      </w:r>
      <w:r w:rsidRPr="00F75FA7">
        <w:rPr>
          <w:lang w:val="ru-RU"/>
        </w:rPr>
        <w:t>, а затем выводит записанные данные в столбик на экран:</w:t>
      </w:r>
    </w:p>
    <w:p w:rsidR="002B64C1" w:rsidRPr="00822B10" w:rsidRDefault="002B64C1" w:rsidP="002B64C1">
      <w:pPr>
        <w:pStyle w:val="Main"/>
        <w:rPr>
          <w:lang w:val="ru-RU"/>
        </w:rPr>
      </w:pPr>
    </w:p>
    <w:p w:rsidR="002B64C1" w:rsidRPr="00822B10" w:rsidRDefault="002B64C1" w:rsidP="002B64C1">
      <w:pPr>
        <w:pStyle w:val="Program"/>
      </w:pPr>
      <w:r w:rsidRPr="00822B10">
        <w:t>HOUSE mDistr[30];</w:t>
      </w:r>
    </w:p>
    <w:p w:rsidR="002B64C1" w:rsidRPr="00822B10" w:rsidRDefault="002B64C1" w:rsidP="002B64C1">
      <w:pPr>
        <w:pStyle w:val="Program"/>
      </w:pPr>
      <w:r w:rsidRPr="00822B10">
        <w:rPr>
          <w:color w:val="0000FF"/>
        </w:rPr>
        <w:t>for</w:t>
      </w:r>
      <w:r w:rsidRPr="00822B10">
        <w:t>(</w:t>
      </w:r>
      <w:r w:rsidRPr="00822B10">
        <w:rPr>
          <w:color w:val="0000FF"/>
        </w:rPr>
        <w:t>int</w:t>
      </w:r>
      <w:r w:rsidRPr="00822B10">
        <w:t xml:space="preserve"> i=0; i&lt;30; i++)</w:t>
      </w:r>
    </w:p>
    <w:p w:rsidR="002B64C1" w:rsidRPr="00822B10" w:rsidRDefault="002B64C1" w:rsidP="002B64C1">
      <w:pPr>
        <w:pStyle w:val="Program"/>
      </w:pPr>
      <w:r>
        <w:tab/>
      </w:r>
      <w:r w:rsidRPr="00822B10">
        <w:t>itoa(i+l,mDistr[i], HouseNum,10);</w:t>
      </w:r>
    </w:p>
    <w:p w:rsidR="002B64C1" w:rsidRPr="00822B10" w:rsidRDefault="002B64C1" w:rsidP="002B64C1">
      <w:pPr>
        <w:pStyle w:val="Program"/>
      </w:pPr>
      <w:r w:rsidRPr="00822B10">
        <w:rPr>
          <w:color w:val="0000FF"/>
        </w:rPr>
        <w:t>for</w:t>
      </w:r>
      <w:r w:rsidRPr="00822B10">
        <w:t>(</w:t>
      </w:r>
      <w:r w:rsidRPr="00822B10">
        <w:rPr>
          <w:color w:val="0000FF"/>
        </w:rPr>
        <w:t>int</w:t>
      </w:r>
      <w:r w:rsidRPr="00822B10">
        <w:t xml:space="preserve"> i=0; i&lt;30; i++)</w:t>
      </w:r>
    </w:p>
    <w:p w:rsidR="002B64C1" w:rsidRPr="00822B10" w:rsidRDefault="002B64C1" w:rsidP="002B64C1">
      <w:pPr>
        <w:pStyle w:val="Program"/>
      </w:pPr>
      <w:r>
        <w:tab/>
      </w:r>
      <w:r w:rsidRPr="00822B10">
        <w:t>cout &lt;&lt; mDistr[i].HouseNum &lt;&lt; ' \n ';</w:t>
      </w:r>
    </w:p>
    <w:p w:rsidR="002B64C1" w:rsidRDefault="002B64C1" w:rsidP="002B64C1">
      <w:pPr>
        <w:pStyle w:val="Main"/>
      </w:pPr>
    </w:p>
    <w:p w:rsidR="002B64C1" w:rsidRPr="00F75FA7" w:rsidRDefault="002B64C1" w:rsidP="002B64C1">
      <w:pPr>
        <w:pStyle w:val="Main"/>
        <w:rPr>
          <w:lang w:val="ru-RU"/>
        </w:rPr>
      </w:pPr>
      <w:r w:rsidRPr="00F75FA7">
        <w:rPr>
          <w:lang w:val="ru-RU"/>
        </w:rPr>
        <w:t>Напомним, что для работы функции преобразования целого числа в строку символов itoa() необходимо подключить модуль stdlib. h.</w:t>
      </w:r>
    </w:p>
    <w:p w:rsidR="002B64C1" w:rsidRPr="00F75FA7" w:rsidRDefault="002B64C1" w:rsidP="002B64C1">
      <w:pPr>
        <w:pStyle w:val="Main"/>
        <w:rPr>
          <w:lang w:val="ru-RU"/>
        </w:rPr>
      </w:pPr>
      <w:r w:rsidRPr="00D61D90">
        <w:rPr>
          <w:highlight w:val="yellow"/>
          <w:lang w:val="ru-RU"/>
        </w:rPr>
        <w:t>Поскольку запись структуры очень часто имеет внушительный размер (может включать в себя массивы элементов, другие структуры и т.д.), следует принимать во внимание ограничения по памяти при выборе соответствующей модели</w:t>
      </w:r>
      <w:r w:rsidRPr="00F75FA7">
        <w:rPr>
          <w:lang w:val="ru-RU"/>
        </w:rPr>
        <w:t>.</w:t>
      </w:r>
    </w:p>
    <w:p w:rsidR="002B64C1" w:rsidRPr="00F75FA7" w:rsidRDefault="002B64C1" w:rsidP="002B64C1">
      <w:pPr>
        <w:pStyle w:val="Main"/>
        <w:rPr>
          <w:lang w:val="ru-RU"/>
        </w:rPr>
      </w:pPr>
    </w:p>
    <w:p w:rsidR="002B64C1" w:rsidRPr="002B64C1" w:rsidRDefault="002B64C1" w:rsidP="002B64C1">
      <w:pPr>
        <w:pStyle w:val="3"/>
        <w:keepNext w:val="0"/>
        <w:spacing w:before="0" w:after="0"/>
        <w:ind w:left="709" w:firstLine="0"/>
        <w:rPr>
          <w:sz w:val="20"/>
          <w:szCs w:val="20"/>
        </w:rPr>
      </w:pPr>
      <w:bookmarkStart w:id="27" w:name="_Toc305222133"/>
      <w:bookmarkStart w:id="28" w:name="_Toc515770797"/>
      <w:r w:rsidRPr="002B64C1">
        <w:rPr>
          <w:sz w:val="20"/>
          <w:szCs w:val="20"/>
        </w:rPr>
        <w:t>Описание массива структур.</w:t>
      </w:r>
      <w:bookmarkEnd w:id="27"/>
      <w:bookmarkEnd w:id="28"/>
    </w:p>
    <w:p w:rsidR="002B64C1" w:rsidRPr="003E7B94" w:rsidRDefault="002B64C1" w:rsidP="002B64C1">
      <w:pPr>
        <w:pStyle w:val="Main"/>
        <w:rPr>
          <w:lang w:val="ru-RU"/>
        </w:rPr>
      </w:pPr>
      <w:r w:rsidRPr="003C11A1">
        <w:rPr>
          <w:highlight w:val="yellow"/>
          <w:lang w:val="ru-RU"/>
        </w:rPr>
        <w:t>Процесс описания массива структур совершенно аналогичен описанию любого другого типа массива:</w:t>
      </w:r>
    </w:p>
    <w:p w:rsidR="002B64C1" w:rsidRPr="003E7B94" w:rsidRDefault="002B64C1" w:rsidP="002B64C1">
      <w:pPr>
        <w:pStyle w:val="Main"/>
        <w:rPr>
          <w:lang w:val="ru-RU"/>
        </w:rPr>
      </w:pPr>
    </w:p>
    <w:p w:rsidR="002B64C1" w:rsidRPr="003E7B94" w:rsidRDefault="002B64C1" w:rsidP="002B64C1">
      <w:pPr>
        <w:pStyle w:val="Program"/>
        <w:rPr>
          <w:lang w:val="ru-RU"/>
        </w:rPr>
      </w:pPr>
      <w:r w:rsidRPr="00686825">
        <w:rPr>
          <w:color w:val="0000FF"/>
        </w:rPr>
        <w:t>struct</w:t>
      </w:r>
      <w:r w:rsidRPr="003E7B94">
        <w:rPr>
          <w:lang w:val="ru-RU"/>
        </w:rPr>
        <w:t xml:space="preserve"> </w:t>
      </w:r>
      <w:r w:rsidRPr="00375FDB">
        <w:t>book</w:t>
      </w:r>
      <w:r w:rsidRPr="003E7B94">
        <w:rPr>
          <w:lang w:val="ru-RU"/>
        </w:rPr>
        <w:t xml:space="preserve"> </w:t>
      </w:r>
      <w:r w:rsidRPr="00375FDB">
        <w:t>libry</w:t>
      </w:r>
      <w:r w:rsidRPr="003E7B94">
        <w:rPr>
          <w:lang w:val="ru-RU"/>
        </w:rPr>
        <w:t xml:space="preserve"> [</w:t>
      </w:r>
      <w:r w:rsidRPr="00375FDB">
        <w:t>MAXBKS</w:t>
      </w:r>
      <w:r w:rsidRPr="003E7B94">
        <w:rPr>
          <w:lang w:val="ru-RU"/>
        </w:rPr>
        <w:t>];</w:t>
      </w:r>
    </w:p>
    <w:p w:rsidR="002B64C1" w:rsidRPr="003E7B94" w:rsidRDefault="002B64C1" w:rsidP="002B64C1">
      <w:pPr>
        <w:pStyle w:val="Main"/>
        <w:rPr>
          <w:lang w:val="ru-RU"/>
        </w:rPr>
      </w:pPr>
    </w:p>
    <w:p w:rsidR="002B64C1" w:rsidRPr="003E7B94" w:rsidRDefault="002B64C1" w:rsidP="002B64C1">
      <w:pPr>
        <w:pStyle w:val="Main"/>
        <w:rPr>
          <w:lang w:val="ru-RU"/>
        </w:rPr>
      </w:pPr>
      <w:r w:rsidRPr="003C11A1">
        <w:rPr>
          <w:highlight w:val="yellow"/>
          <w:lang w:val="ru-RU"/>
        </w:rPr>
        <w:t xml:space="preserve">Этот оператор объявляет </w:t>
      </w:r>
      <w:r w:rsidRPr="003C11A1">
        <w:rPr>
          <w:highlight w:val="yellow"/>
        </w:rPr>
        <w:t>libry</w:t>
      </w:r>
      <w:r w:rsidRPr="003C11A1">
        <w:rPr>
          <w:highlight w:val="yellow"/>
          <w:lang w:val="ru-RU"/>
        </w:rPr>
        <w:t xml:space="preserve"> массивом, состоящим из </w:t>
      </w:r>
      <w:r w:rsidRPr="003C11A1">
        <w:rPr>
          <w:highlight w:val="yellow"/>
        </w:rPr>
        <w:t>MAXBKS</w:t>
      </w:r>
      <w:r w:rsidRPr="003C11A1">
        <w:rPr>
          <w:highlight w:val="yellow"/>
          <w:lang w:val="ru-RU"/>
        </w:rPr>
        <w:t xml:space="preserve">-элементов. Каждый элемент массива представляет собой структуру типа </w:t>
      </w:r>
      <w:r w:rsidRPr="003C11A1">
        <w:rPr>
          <w:highlight w:val="yellow"/>
        </w:rPr>
        <w:t>book</w:t>
      </w:r>
      <w:r w:rsidRPr="003C11A1">
        <w:rPr>
          <w:highlight w:val="yellow"/>
          <w:lang w:val="ru-RU"/>
        </w:rPr>
        <w:t xml:space="preserve">. Таким образом, </w:t>
      </w:r>
      <w:r w:rsidRPr="003C11A1">
        <w:rPr>
          <w:highlight w:val="yellow"/>
        </w:rPr>
        <w:t>libry</w:t>
      </w:r>
      <w:r w:rsidRPr="003C11A1">
        <w:rPr>
          <w:highlight w:val="yellow"/>
          <w:lang w:val="ru-RU"/>
        </w:rPr>
        <w:t xml:space="preserve">[0] является </w:t>
      </w:r>
      <w:r w:rsidRPr="003C11A1">
        <w:rPr>
          <w:highlight w:val="yellow"/>
        </w:rPr>
        <w:t>book</w:t>
      </w:r>
      <w:r w:rsidRPr="003C11A1">
        <w:rPr>
          <w:highlight w:val="yellow"/>
          <w:lang w:val="ru-RU"/>
        </w:rPr>
        <w:t xml:space="preserve">-структурой, </w:t>
      </w:r>
      <w:r w:rsidRPr="003C11A1">
        <w:rPr>
          <w:highlight w:val="yellow"/>
        </w:rPr>
        <w:t>libry</w:t>
      </w:r>
      <w:r w:rsidRPr="003C11A1">
        <w:rPr>
          <w:highlight w:val="yellow"/>
          <w:lang w:val="ru-RU"/>
        </w:rPr>
        <w:t xml:space="preserve">[1] — второй </w:t>
      </w:r>
      <w:r w:rsidRPr="003C11A1">
        <w:rPr>
          <w:highlight w:val="yellow"/>
        </w:rPr>
        <w:t>book</w:t>
      </w:r>
      <w:r w:rsidRPr="003C11A1">
        <w:rPr>
          <w:highlight w:val="yellow"/>
          <w:lang w:val="ru-RU"/>
        </w:rPr>
        <w:t>-структурой и т. д.</w:t>
      </w:r>
      <w:r w:rsidRPr="003E7B94">
        <w:rPr>
          <w:lang w:val="ru-RU"/>
        </w:rPr>
        <w:t xml:space="preserve"> Имя </w:t>
      </w:r>
      <w:r w:rsidRPr="00375FDB">
        <w:t>libry</w:t>
      </w:r>
      <w:r w:rsidRPr="003E7B94">
        <w:rPr>
          <w:lang w:val="ru-RU"/>
        </w:rPr>
        <w:t xml:space="preserve"> само по себе не является именем структуры; это имя массива, содержащего структуры.</w:t>
      </w:r>
    </w:p>
    <w:p w:rsidR="002B64C1" w:rsidRPr="00C90302" w:rsidRDefault="002B64C1" w:rsidP="002B64C1">
      <w:pPr>
        <w:pStyle w:val="Main"/>
        <w:ind w:firstLine="0"/>
        <w:jc w:val="center"/>
        <w:rPr>
          <w:lang w:val="ru-RU"/>
        </w:rPr>
      </w:pPr>
    </w:p>
    <w:p w:rsidR="002B64C1" w:rsidRPr="00C90302" w:rsidRDefault="002B64C1" w:rsidP="002B64C1">
      <w:pPr>
        <w:pStyle w:val="Main"/>
        <w:ind w:firstLine="0"/>
        <w:jc w:val="center"/>
        <w:rPr>
          <w:lang w:val="ru-RU"/>
        </w:rPr>
      </w:pPr>
      <w:r>
        <w:rPr>
          <w:noProof/>
          <w:lang w:val="ru-RU" w:eastAsia="ru-RU"/>
        </w:rPr>
        <w:drawing>
          <wp:inline distT="0" distB="0" distL="0" distR="0">
            <wp:extent cx="2471420" cy="2562225"/>
            <wp:effectExtent l="0" t="0" r="5080" b="0"/>
            <wp:docPr id="6" name="Рисунок 6" descr="15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5_02"/>
                    <pic:cNvPicPr>
                      <a:picLocks noChangeAspect="1" noChangeArrowheads="1"/>
                    </pic:cNvPicPr>
                  </pic:nvPicPr>
                  <pic:blipFill>
                    <a:blip r:embed="rId12" cstate="print"/>
                    <a:srcRect/>
                    <a:stretch>
                      <a:fillRect/>
                    </a:stretch>
                  </pic:blipFill>
                  <pic:spPr bwMode="auto">
                    <a:xfrm>
                      <a:off x="0" y="0"/>
                      <a:ext cx="2471420" cy="2562225"/>
                    </a:xfrm>
                    <a:prstGeom prst="rect">
                      <a:avLst/>
                    </a:prstGeom>
                    <a:noFill/>
                    <a:ln w="9525">
                      <a:noFill/>
                      <a:miter lim="800000"/>
                      <a:headEnd/>
                      <a:tailEnd/>
                    </a:ln>
                  </pic:spPr>
                </pic:pic>
              </a:graphicData>
            </a:graphic>
          </wp:inline>
        </w:drawing>
      </w:r>
    </w:p>
    <w:p w:rsidR="002B64C1" w:rsidRPr="00C90302" w:rsidRDefault="002B64C1" w:rsidP="002B64C1">
      <w:pPr>
        <w:pStyle w:val="Main"/>
        <w:ind w:firstLine="0"/>
        <w:jc w:val="center"/>
        <w:rPr>
          <w:lang w:val="ru-RU"/>
        </w:rPr>
      </w:pPr>
    </w:p>
    <w:p w:rsidR="002B64C1" w:rsidRPr="002B64C1" w:rsidRDefault="002B64C1" w:rsidP="002B64C1">
      <w:pPr>
        <w:pStyle w:val="3"/>
        <w:keepNext w:val="0"/>
        <w:spacing w:before="0" w:after="0"/>
        <w:ind w:left="709" w:firstLine="0"/>
        <w:rPr>
          <w:sz w:val="20"/>
          <w:szCs w:val="20"/>
        </w:rPr>
      </w:pPr>
      <w:bookmarkStart w:id="29" w:name="_Toc305222134"/>
      <w:bookmarkStart w:id="30" w:name="_Toc515770798"/>
      <w:r w:rsidRPr="002B64C1">
        <w:rPr>
          <w:sz w:val="20"/>
          <w:szCs w:val="20"/>
        </w:rPr>
        <w:t>Определение элементов массива структур.</w:t>
      </w:r>
      <w:bookmarkEnd w:id="29"/>
      <w:bookmarkEnd w:id="30"/>
    </w:p>
    <w:p w:rsidR="002B64C1" w:rsidRPr="003E7B94" w:rsidRDefault="002B64C1" w:rsidP="002B64C1">
      <w:pPr>
        <w:pStyle w:val="Main"/>
        <w:rPr>
          <w:lang w:val="ru-RU"/>
        </w:rPr>
      </w:pPr>
      <w:r w:rsidRPr="003E7B94">
        <w:rPr>
          <w:lang w:val="ru-RU"/>
        </w:rPr>
        <w:t>При определении элементов массива структур мы применяем те же самые правила, которые используются для отдельных структур: сопровождаем имя структуры операцией получения элемента и именем элемента:</w:t>
      </w:r>
    </w:p>
    <w:p w:rsidR="002B64C1" w:rsidRPr="003E7B94" w:rsidRDefault="002B64C1" w:rsidP="002B64C1">
      <w:pPr>
        <w:pStyle w:val="Main"/>
        <w:rPr>
          <w:lang w:val="ru-RU"/>
        </w:rPr>
      </w:pPr>
    </w:p>
    <w:p w:rsidR="002B64C1" w:rsidRPr="003E7B94" w:rsidRDefault="002B64C1" w:rsidP="002B64C1">
      <w:pPr>
        <w:pStyle w:val="Program"/>
        <w:rPr>
          <w:lang w:val="ru-RU"/>
        </w:rPr>
      </w:pPr>
      <w:r w:rsidRPr="00375FDB">
        <w:t>libry</w:t>
      </w:r>
      <w:r w:rsidRPr="003E7B94">
        <w:rPr>
          <w:lang w:val="ru-RU"/>
        </w:rPr>
        <w:t xml:space="preserve"> [0].</w:t>
      </w:r>
      <w:r w:rsidRPr="00375FDB">
        <w:t>value</w:t>
      </w:r>
      <w:r>
        <w:rPr>
          <w:lang w:val="ru-RU"/>
        </w:rPr>
        <w:tab/>
      </w:r>
      <w:r w:rsidRPr="00375FDB">
        <w:t>value</w:t>
      </w:r>
      <w:r w:rsidRPr="003E7B94">
        <w:rPr>
          <w:lang w:val="ru-RU"/>
        </w:rPr>
        <w:t xml:space="preserve"> — первый элемент массива</w:t>
      </w:r>
    </w:p>
    <w:p w:rsidR="002B64C1" w:rsidRPr="003E7B94" w:rsidRDefault="002B64C1" w:rsidP="002B64C1">
      <w:pPr>
        <w:pStyle w:val="Program"/>
        <w:rPr>
          <w:lang w:val="ru-RU"/>
        </w:rPr>
      </w:pPr>
      <w:r w:rsidRPr="00375FDB">
        <w:t>libry</w:t>
      </w:r>
      <w:r w:rsidRPr="003E7B94">
        <w:rPr>
          <w:lang w:val="ru-RU"/>
        </w:rPr>
        <w:t xml:space="preserve"> [4].</w:t>
      </w:r>
      <w:r w:rsidRPr="00375FDB">
        <w:t>title</w:t>
      </w:r>
      <w:r>
        <w:rPr>
          <w:lang w:val="ru-RU"/>
        </w:rPr>
        <w:tab/>
      </w:r>
      <w:r>
        <w:rPr>
          <w:lang w:val="ru-RU"/>
        </w:rPr>
        <w:tab/>
      </w:r>
      <w:r w:rsidRPr="00375FDB">
        <w:t>title</w:t>
      </w:r>
      <w:r w:rsidRPr="003E7B94">
        <w:rPr>
          <w:lang w:val="ru-RU"/>
        </w:rPr>
        <w:t xml:space="preserve"> — пятый элемент массива</w:t>
      </w:r>
    </w:p>
    <w:p w:rsidR="002B64C1" w:rsidRPr="003E7B94" w:rsidRDefault="002B64C1" w:rsidP="002B64C1">
      <w:pPr>
        <w:pStyle w:val="Main"/>
        <w:rPr>
          <w:lang w:val="ru-RU"/>
        </w:rPr>
      </w:pPr>
    </w:p>
    <w:p w:rsidR="002B64C1" w:rsidRPr="003E7B94" w:rsidRDefault="002B64C1" w:rsidP="002B64C1">
      <w:pPr>
        <w:pStyle w:val="Main"/>
        <w:rPr>
          <w:lang w:val="ru-RU"/>
        </w:rPr>
      </w:pPr>
      <w:r w:rsidRPr="003E7B94">
        <w:rPr>
          <w:lang w:val="ru-RU"/>
        </w:rPr>
        <w:t xml:space="preserve">Заметим, что </w:t>
      </w:r>
      <w:r w:rsidRPr="003C11A1">
        <w:rPr>
          <w:highlight w:val="yellow"/>
          <w:lang w:val="ru-RU"/>
        </w:rPr>
        <w:t xml:space="preserve">индекс массива присоединяется к </w:t>
      </w:r>
      <w:r w:rsidRPr="003C11A1">
        <w:rPr>
          <w:highlight w:val="yellow"/>
        </w:rPr>
        <w:t>libry</w:t>
      </w:r>
      <w:r w:rsidRPr="003C11A1">
        <w:rPr>
          <w:highlight w:val="yellow"/>
          <w:lang w:val="ru-RU"/>
        </w:rPr>
        <w:t>, а не к концу имени</w:t>
      </w:r>
      <w:r w:rsidRPr="003E7B94">
        <w:rPr>
          <w:lang w:val="ru-RU"/>
        </w:rPr>
        <w:t>:</w:t>
      </w:r>
    </w:p>
    <w:p w:rsidR="002B64C1" w:rsidRPr="003E7B94" w:rsidRDefault="002B64C1" w:rsidP="002B64C1">
      <w:pPr>
        <w:pStyle w:val="Main"/>
        <w:rPr>
          <w:lang w:val="ru-RU"/>
        </w:rPr>
      </w:pPr>
    </w:p>
    <w:p w:rsidR="002B64C1" w:rsidRPr="00B31E57" w:rsidRDefault="002B64C1" w:rsidP="002B64C1">
      <w:pPr>
        <w:pStyle w:val="Program"/>
        <w:rPr>
          <w:color w:val="008000"/>
          <w:lang w:val="ru-RU"/>
        </w:rPr>
      </w:pPr>
      <w:bookmarkStart w:id="31" w:name="АР01806"/>
      <w:r w:rsidRPr="00B31E57">
        <w:t>libry</w:t>
      </w:r>
      <w:r w:rsidRPr="00B31E57">
        <w:rPr>
          <w:lang w:val="ru-RU"/>
        </w:rPr>
        <w:t>.</w:t>
      </w:r>
      <w:r w:rsidRPr="00B31E57">
        <w:t>value</w:t>
      </w:r>
      <w:r w:rsidRPr="00B31E57">
        <w:rPr>
          <w:lang w:val="ru-RU"/>
        </w:rPr>
        <w:t>[2]</w:t>
      </w:r>
      <w:r>
        <w:rPr>
          <w:lang w:val="ru-RU"/>
        </w:rPr>
        <w:tab/>
      </w:r>
      <w:bookmarkEnd w:id="31"/>
      <w:r>
        <w:rPr>
          <w:lang w:val="ru-RU"/>
        </w:rPr>
        <w:tab/>
      </w:r>
      <w:r w:rsidRPr="00B31E57">
        <w:rPr>
          <w:color w:val="008000"/>
          <w:lang w:val="ru-RU"/>
        </w:rPr>
        <w:t>/* неправильно */</w:t>
      </w:r>
    </w:p>
    <w:p w:rsidR="002B64C1" w:rsidRPr="003E7B94" w:rsidRDefault="002B64C1" w:rsidP="002B64C1">
      <w:pPr>
        <w:pStyle w:val="Program"/>
        <w:rPr>
          <w:lang w:val="ru-RU"/>
        </w:rPr>
      </w:pPr>
      <w:r w:rsidRPr="00375FDB">
        <w:t>libry</w:t>
      </w:r>
      <w:r w:rsidRPr="003E7B94">
        <w:rPr>
          <w:lang w:val="ru-RU"/>
        </w:rPr>
        <w:t>[2].</w:t>
      </w:r>
      <w:r w:rsidRPr="00375FDB">
        <w:t>value</w:t>
      </w:r>
      <w:r>
        <w:rPr>
          <w:lang w:val="ru-RU"/>
        </w:rPr>
        <w:tab/>
      </w:r>
      <w:r>
        <w:rPr>
          <w:lang w:val="ru-RU"/>
        </w:rPr>
        <w:tab/>
      </w:r>
      <w:r w:rsidRPr="00B31E57">
        <w:rPr>
          <w:color w:val="008000"/>
          <w:lang w:val="ru-RU"/>
        </w:rPr>
        <w:t>/* правильно */</w:t>
      </w:r>
    </w:p>
    <w:p w:rsidR="002B64C1" w:rsidRPr="003E7B94" w:rsidRDefault="002B64C1" w:rsidP="002B64C1">
      <w:pPr>
        <w:pStyle w:val="Main"/>
        <w:rPr>
          <w:lang w:val="ru-RU"/>
        </w:rPr>
      </w:pPr>
    </w:p>
    <w:p w:rsidR="002B64C1" w:rsidRPr="003E7B94" w:rsidRDefault="002B64C1" w:rsidP="002B64C1">
      <w:pPr>
        <w:pStyle w:val="Main"/>
        <w:rPr>
          <w:lang w:val="ru-RU"/>
        </w:rPr>
      </w:pPr>
      <w:r w:rsidRPr="003E7B94">
        <w:rPr>
          <w:lang w:val="ru-RU"/>
        </w:rPr>
        <w:t xml:space="preserve">Мы используем </w:t>
      </w:r>
      <w:r w:rsidRPr="00375FDB">
        <w:t>libry</w:t>
      </w:r>
      <w:r w:rsidRPr="003E7B94">
        <w:rPr>
          <w:lang w:val="ru-RU"/>
        </w:rPr>
        <w:t>[2].</w:t>
      </w:r>
      <w:r w:rsidRPr="00375FDB">
        <w:t>value</w:t>
      </w:r>
      <w:r w:rsidRPr="003E7B94">
        <w:rPr>
          <w:lang w:val="ru-RU"/>
        </w:rPr>
        <w:t xml:space="preserve">, потому что </w:t>
      </w:r>
      <w:r w:rsidRPr="00375FDB">
        <w:t>libry</w:t>
      </w:r>
      <w:r w:rsidRPr="003E7B94">
        <w:rPr>
          <w:lang w:val="ru-RU"/>
        </w:rPr>
        <w:t xml:space="preserve">[2] является именем структурной переменной точно так же, как </w:t>
      </w:r>
      <w:r w:rsidRPr="00375FDB">
        <w:t>libry</w:t>
      </w:r>
      <w:r w:rsidRPr="003E7B94">
        <w:rPr>
          <w:lang w:val="ru-RU"/>
        </w:rPr>
        <w:t>[1] является именем другой структурной переменной.</w:t>
      </w:r>
    </w:p>
    <w:p w:rsidR="00D3068C" w:rsidRDefault="002B64C1" w:rsidP="002B64C1">
      <w:pPr>
        <w:pStyle w:val="Main"/>
        <w:rPr>
          <w:lang w:val="ru-RU"/>
        </w:rPr>
      </w:pPr>
      <w:r w:rsidRPr="003E7B94">
        <w:rPr>
          <w:lang w:val="ru-RU"/>
        </w:rPr>
        <w:t>Между прочим, что бы это значило?</w:t>
      </w:r>
      <w:r w:rsidR="00D3068C">
        <w:rPr>
          <w:lang w:val="ru-RU"/>
        </w:rPr>
        <w:t xml:space="preserve"> </w:t>
      </w:r>
    </w:p>
    <w:p w:rsidR="002B64C1" w:rsidRPr="003E7B94" w:rsidRDefault="002B64C1" w:rsidP="002B64C1">
      <w:pPr>
        <w:pStyle w:val="Main"/>
        <w:rPr>
          <w:lang w:val="ru-RU"/>
        </w:rPr>
      </w:pPr>
    </w:p>
    <w:p w:rsidR="002B64C1" w:rsidRPr="002B64C1" w:rsidRDefault="002B64C1" w:rsidP="002B64C1">
      <w:pPr>
        <w:pStyle w:val="Program"/>
        <w:rPr>
          <w:lang w:val="ru-RU"/>
        </w:rPr>
      </w:pPr>
      <w:r w:rsidRPr="00375FDB">
        <w:t>libry</w:t>
      </w:r>
      <w:r w:rsidRPr="002B64C1">
        <w:rPr>
          <w:lang w:val="ru-RU"/>
        </w:rPr>
        <w:t>[2].</w:t>
      </w:r>
      <w:r w:rsidRPr="00375FDB">
        <w:t>title</w:t>
      </w:r>
      <w:r w:rsidRPr="002B64C1">
        <w:rPr>
          <w:lang w:val="ru-RU"/>
        </w:rPr>
        <w:t>[4]</w:t>
      </w:r>
    </w:p>
    <w:p w:rsidR="002B64C1" w:rsidRPr="002B64C1" w:rsidRDefault="002B64C1" w:rsidP="002B64C1">
      <w:pPr>
        <w:pStyle w:val="Main"/>
        <w:rPr>
          <w:lang w:val="ru-RU"/>
        </w:rPr>
      </w:pPr>
    </w:p>
    <w:p w:rsidR="002B64C1" w:rsidRDefault="002B64C1" w:rsidP="002B64C1">
      <w:pPr>
        <w:pStyle w:val="Main"/>
        <w:rPr>
          <w:lang w:val="ru-RU"/>
        </w:rPr>
      </w:pPr>
      <w:r w:rsidRPr="003E7B94">
        <w:rPr>
          <w:lang w:val="ru-RU"/>
        </w:rPr>
        <w:t xml:space="preserve">Это был бы пятый элемент элемента </w:t>
      </w:r>
      <w:r w:rsidRPr="00375FDB">
        <w:t>title</w:t>
      </w:r>
      <w:r w:rsidRPr="003E7B94">
        <w:rPr>
          <w:lang w:val="ru-RU"/>
        </w:rPr>
        <w:t xml:space="preserve"> (т. е. </w:t>
      </w:r>
      <w:r w:rsidRPr="00375FDB">
        <w:t>title</w:t>
      </w:r>
      <w:r w:rsidRPr="003E7B94">
        <w:rPr>
          <w:lang w:val="ru-RU"/>
        </w:rPr>
        <w:t xml:space="preserve"> [4]) структуры типа </w:t>
      </w:r>
      <w:r w:rsidRPr="00375FDB">
        <w:t>book</w:t>
      </w:r>
      <w:r w:rsidRPr="003E7B94">
        <w:rPr>
          <w:lang w:val="ru-RU"/>
        </w:rPr>
        <w:t xml:space="preserve">, описанный третьей структурой (т. е. </w:t>
      </w:r>
      <w:r w:rsidRPr="00375FDB">
        <w:t>libry</w:t>
      </w:r>
      <w:r w:rsidRPr="003E7B94">
        <w:rPr>
          <w:lang w:val="ru-RU"/>
        </w:rPr>
        <w:t>[2]). Это означает, что индексы, находящиеся справа от операции ".", относятся к отдельным элементам, в то время как индексы, расположенные слева от операции, относятся к массивам структур.</w:t>
      </w:r>
    </w:p>
    <w:p w:rsidR="002B64C1" w:rsidRPr="003E7B94" w:rsidRDefault="002B64C1" w:rsidP="002B64C1">
      <w:pPr>
        <w:pStyle w:val="Main"/>
        <w:rPr>
          <w:lang w:val="ru-RU"/>
        </w:rPr>
      </w:pPr>
      <w:r w:rsidRPr="003E7B94">
        <w:rPr>
          <w:lang w:val="ru-RU"/>
        </w:rPr>
        <w:t xml:space="preserve">Настроим нашу программу инвентаризации книг на обработку, если потребуется, двух или трех (или, может быть, даже большего числа) книг. Очевидно, каждую книгу можно описать структурной переменной типа </w:t>
      </w:r>
      <w:r w:rsidRPr="00375FDB">
        <w:t>book</w:t>
      </w:r>
      <w:r w:rsidRPr="003E7B94">
        <w:rPr>
          <w:lang w:val="ru-RU"/>
        </w:rPr>
        <w:t>. Для описания двух книг нам нужны две такие переменные и т. д. Для обработки нескольких книг потребуется массив таких структур, и мы его создали в программе</w:t>
      </w:r>
    </w:p>
    <w:p w:rsidR="002B64C1" w:rsidRPr="003E7B94" w:rsidRDefault="002B64C1" w:rsidP="002B64C1">
      <w:pPr>
        <w:pStyle w:val="Main"/>
        <w:rPr>
          <w:lang w:val="ru-RU"/>
        </w:rPr>
      </w:pPr>
    </w:p>
    <w:p w:rsidR="002B64C1" w:rsidRPr="009054E3" w:rsidRDefault="002B64C1" w:rsidP="002B64C1">
      <w:pPr>
        <w:pStyle w:val="Main"/>
        <w:rPr>
          <w:rFonts w:cs="Times New Roman"/>
          <w:color w:val="008000"/>
          <w:lang w:val="ru-RU"/>
        </w:rPr>
      </w:pPr>
      <w:r w:rsidRPr="009054E3">
        <w:rPr>
          <w:rFonts w:cs="Times New Roman"/>
          <w:color w:val="008000"/>
          <w:lang w:val="ru-RU"/>
        </w:rPr>
        <w:t>/* инвентаризация большого количества книг */</w:t>
      </w:r>
    </w:p>
    <w:p w:rsidR="002B64C1" w:rsidRPr="009054E3" w:rsidRDefault="002B64C1" w:rsidP="002B64C1">
      <w:pPr>
        <w:pStyle w:val="Main"/>
        <w:rPr>
          <w:rFonts w:cs="Times New Roman"/>
          <w:lang w:val="ru-RU"/>
        </w:rPr>
      </w:pPr>
      <w:r w:rsidRPr="009054E3">
        <w:rPr>
          <w:rFonts w:cs="Times New Roman"/>
          <w:color w:val="0000FF"/>
          <w:lang w:val="ru-RU"/>
        </w:rPr>
        <w:t>#</w:t>
      </w:r>
      <w:r w:rsidRPr="009054E3">
        <w:rPr>
          <w:rFonts w:cs="Times New Roman"/>
          <w:color w:val="0000FF"/>
        </w:rPr>
        <w:t>include</w:t>
      </w:r>
      <w:r w:rsidRPr="009054E3">
        <w:rPr>
          <w:rFonts w:cs="Times New Roman"/>
          <w:lang w:val="ru-RU"/>
        </w:rPr>
        <w:t xml:space="preserve"> &lt;</w:t>
      </w:r>
      <w:r w:rsidRPr="009054E3">
        <w:rPr>
          <w:rFonts w:cs="Times New Roman"/>
        </w:rPr>
        <w:t>stdio</w:t>
      </w:r>
      <w:r w:rsidRPr="009054E3">
        <w:rPr>
          <w:rFonts w:cs="Times New Roman"/>
          <w:lang w:val="ru-RU"/>
        </w:rPr>
        <w:t>.</w:t>
      </w:r>
      <w:r w:rsidRPr="009054E3">
        <w:rPr>
          <w:rFonts w:cs="Times New Roman"/>
        </w:rPr>
        <w:t>h</w:t>
      </w:r>
      <w:r w:rsidRPr="009054E3">
        <w:rPr>
          <w:rFonts w:cs="Times New Roman"/>
          <w:lang w:val="ru-RU"/>
        </w:rPr>
        <w:t>&gt;</w:t>
      </w:r>
    </w:p>
    <w:p w:rsidR="002B64C1" w:rsidRPr="009054E3" w:rsidRDefault="002B64C1" w:rsidP="002B64C1">
      <w:pPr>
        <w:pStyle w:val="Main"/>
        <w:rPr>
          <w:rFonts w:cs="Times New Roman"/>
        </w:rPr>
      </w:pPr>
      <w:r w:rsidRPr="009054E3">
        <w:rPr>
          <w:rFonts w:cs="Times New Roman"/>
          <w:color w:val="0000FF"/>
        </w:rPr>
        <w:t>#include</w:t>
      </w:r>
      <w:r w:rsidRPr="009054E3">
        <w:rPr>
          <w:rFonts w:cs="Times New Roman"/>
        </w:rPr>
        <w:t xml:space="preserve"> &lt;string.h&gt;</w:t>
      </w:r>
    </w:p>
    <w:p w:rsidR="002B64C1" w:rsidRPr="009054E3" w:rsidRDefault="002B64C1" w:rsidP="002B64C1">
      <w:pPr>
        <w:pStyle w:val="Main"/>
        <w:rPr>
          <w:rFonts w:cs="Times New Roman"/>
        </w:rPr>
      </w:pPr>
      <w:r w:rsidRPr="009054E3">
        <w:rPr>
          <w:rFonts w:cs="Times New Roman"/>
          <w:color w:val="0000FF"/>
        </w:rPr>
        <w:t>#define</w:t>
      </w:r>
      <w:r w:rsidRPr="009054E3">
        <w:rPr>
          <w:rFonts w:cs="Times New Roman"/>
        </w:rPr>
        <w:t xml:space="preserve"> MAXTIT 40</w:t>
      </w:r>
    </w:p>
    <w:p w:rsidR="002B64C1" w:rsidRPr="009054E3" w:rsidRDefault="002B64C1" w:rsidP="002B64C1">
      <w:pPr>
        <w:pStyle w:val="Main"/>
        <w:rPr>
          <w:rFonts w:cs="Times New Roman"/>
          <w:lang w:val="ru-RU"/>
        </w:rPr>
      </w:pPr>
      <w:r w:rsidRPr="009054E3">
        <w:rPr>
          <w:rFonts w:cs="Times New Roman"/>
          <w:color w:val="0000FF"/>
          <w:lang w:val="ru-RU"/>
        </w:rPr>
        <w:t>#</w:t>
      </w:r>
      <w:r w:rsidRPr="009054E3">
        <w:rPr>
          <w:rFonts w:cs="Times New Roman"/>
          <w:color w:val="0000FF"/>
        </w:rPr>
        <w:t>define</w:t>
      </w:r>
      <w:r w:rsidRPr="009054E3">
        <w:rPr>
          <w:rFonts w:cs="Times New Roman"/>
          <w:lang w:val="ru-RU"/>
        </w:rPr>
        <w:t xml:space="preserve"> </w:t>
      </w:r>
      <w:r w:rsidRPr="009054E3">
        <w:rPr>
          <w:rFonts w:cs="Times New Roman"/>
        </w:rPr>
        <w:t>MAXAUT</w:t>
      </w:r>
      <w:r w:rsidRPr="009054E3">
        <w:rPr>
          <w:rFonts w:cs="Times New Roman"/>
          <w:lang w:val="ru-RU"/>
        </w:rPr>
        <w:t xml:space="preserve"> 40</w:t>
      </w:r>
    </w:p>
    <w:p w:rsidR="002B64C1" w:rsidRPr="009054E3" w:rsidRDefault="002B64C1" w:rsidP="002B64C1">
      <w:pPr>
        <w:pStyle w:val="Main"/>
        <w:rPr>
          <w:rFonts w:cs="Times New Roman"/>
          <w:color w:val="008000"/>
          <w:lang w:val="ru-RU"/>
        </w:rPr>
      </w:pPr>
      <w:r w:rsidRPr="009054E3">
        <w:rPr>
          <w:rFonts w:cs="Times New Roman"/>
          <w:color w:val="0000FF"/>
          <w:lang w:val="ru-RU"/>
        </w:rPr>
        <w:t>#</w:t>
      </w:r>
      <w:r w:rsidRPr="009054E3">
        <w:rPr>
          <w:rFonts w:cs="Times New Roman"/>
          <w:color w:val="0000FF"/>
        </w:rPr>
        <w:t>define</w:t>
      </w:r>
      <w:r w:rsidRPr="009054E3">
        <w:rPr>
          <w:rFonts w:cs="Times New Roman"/>
          <w:lang w:val="ru-RU"/>
        </w:rPr>
        <w:t xml:space="preserve"> </w:t>
      </w:r>
      <w:r w:rsidRPr="009054E3">
        <w:rPr>
          <w:rFonts w:cs="Times New Roman"/>
        </w:rPr>
        <w:t>MAXBKS</w:t>
      </w:r>
      <w:r w:rsidRPr="009054E3">
        <w:rPr>
          <w:rFonts w:cs="Times New Roman"/>
          <w:lang w:val="ru-RU"/>
        </w:rPr>
        <w:t xml:space="preserve"> 100 </w:t>
      </w:r>
      <w:r w:rsidRPr="009054E3">
        <w:rPr>
          <w:rFonts w:cs="Times New Roman"/>
          <w:color w:val="008000"/>
          <w:lang w:val="ru-RU"/>
        </w:rPr>
        <w:t>/* максимальное количество книг */</w:t>
      </w:r>
    </w:p>
    <w:p w:rsidR="002B64C1" w:rsidRPr="009054E3" w:rsidRDefault="002B64C1" w:rsidP="002B64C1">
      <w:pPr>
        <w:pStyle w:val="Main"/>
        <w:rPr>
          <w:rFonts w:cs="Times New Roman"/>
          <w:color w:val="008000"/>
          <w:lang w:val="ru-RU"/>
        </w:rPr>
      </w:pPr>
      <w:r w:rsidRPr="009054E3">
        <w:rPr>
          <w:rFonts w:cs="Times New Roman"/>
          <w:color w:val="0000FF"/>
          <w:lang w:val="ru-RU"/>
        </w:rPr>
        <w:t>#</w:t>
      </w:r>
      <w:r w:rsidRPr="009054E3">
        <w:rPr>
          <w:rFonts w:cs="Times New Roman"/>
          <w:color w:val="0000FF"/>
        </w:rPr>
        <w:t>define</w:t>
      </w:r>
      <w:r w:rsidRPr="009054E3">
        <w:rPr>
          <w:rFonts w:cs="Times New Roman"/>
          <w:lang w:val="ru-RU"/>
        </w:rPr>
        <w:t xml:space="preserve"> </w:t>
      </w:r>
      <w:r w:rsidRPr="009054E3">
        <w:rPr>
          <w:rFonts w:cs="Times New Roman"/>
        </w:rPr>
        <w:t>STOP</w:t>
      </w:r>
      <w:r>
        <w:rPr>
          <w:rFonts w:cs="Times New Roman"/>
          <w:lang w:val="ru-RU"/>
        </w:rPr>
        <w:t xml:space="preserve"> </w:t>
      </w:r>
      <w:r w:rsidRPr="009054E3">
        <w:rPr>
          <w:rFonts w:cs="Times New Roman"/>
          <w:lang w:val="ru-RU"/>
        </w:rPr>
        <w:t>"</w:t>
      </w:r>
      <w:r>
        <w:rPr>
          <w:rFonts w:cs="Times New Roman"/>
          <w:lang w:val="ru-RU"/>
        </w:rPr>
        <w:t xml:space="preserve"> </w:t>
      </w:r>
      <w:r w:rsidRPr="009054E3">
        <w:rPr>
          <w:rFonts w:cs="Times New Roman"/>
          <w:lang w:val="ru-RU"/>
        </w:rPr>
        <w:t xml:space="preserve">" </w:t>
      </w:r>
      <w:r w:rsidRPr="009054E3">
        <w:rPr>
          <w:rFonts w:cs="Times New Roman"/>
          <w:color w:val="008000"/>
          <w:lang w:val="ru-RU"/>
        </w:rPr>
        <w:t>/* нулевая строка прекращает ввод */</w:t>
      </w:r>
    </w:p>
    <w:p w:rsidR="002B64C1" w:rsidRPr="009054E3" w:rsidRDefault="002B64C1" w:rsidP="002B64C1">
      <w:pPr>
        <w:pStyle w:val="Main"/>
        <w:rPr>
          <w:rFonts w:cs="Times New Roman"/>
          <w:color w:val="008000"/>
        </w:rPr>
      </w:pPr>
      <w:r w:rsidRPr="009054E3">
        <w:rPr>
          <w:rFonts w:cs="Times New Roman"/>
          <w:color w:val="0000FF"/>
        </w:rPr>
        <w:t>struct</w:t>
      </w:r>
      <w:r w:rsidRPr="009054E3">
        <w:rPr>
          <w:rFonts w:cs="Times New Roman"/>
        </w:rPr>
        <w:t xml:space="preserve"> book { </w:t>
      </w:r>
      <w:r w:rsidRPr="009054E3">
        <w:rPr>
          <w:rFonts w:cs="Times New Roman"/>
          <w:color w:val="008000"/>
        </w:rPr>
        <w:t>/* создание шаблона типа book */</w:t>
      </w:r>
    </w:p>
    <w:p w:rsidR="002B64C1" w:rsidRPr="009054E3" w:rsidRDefault="002B64C1" w:rsidP="002B64C1">
      <w:pPr>
        <w:pStyle w:val="Main"/>
        <w:rPr>
          <w:rFonts w:cs="Times New Roman"/>
        </w:rPr>
      </w:pPr>
      <w:r w:rsidRPr="009054E3">
        <w:rPr>
          <w:rFonts w:cs="Times New Roman"/>
        </w:rPr>
        <w:tab/>
      </w:r>
      <w:r w:rsidRPr="009054E3">
        <w:rPr>
          <w:rFonts w:cs="Times New Roman"/>
        </w:rPr>
        <w:tab/>
      </w:r>
      <w:r w:rsidRPr="009054E3">
        <w:rPr>
          <w:rFonts w:cs="Times New Roman"/>
        </w:rPr>
        <w:tab/>
      </w:r>
      <w:r w:rsidRPr="009054E3">
        <w:rPr>
          <w:rFonts w:cs="Times New Roman"/>
          <w:color w:val="0000FF"/>
        </w:rPr>
        <w:t>char</w:t>
      </w:r>
      <w:r w:rsidRPr="009054E3">
        <w:rPr>
          <w:rFonts w:cs="Times New Roman"/>
        </w:rPr>
        <w:t xml:space="preserve"> title [MAXTIT];</w:t>
      </w:r>
    </w:p>
    <w:p w:rsidR="002B64C1" w:rsidRPr="009054E3" w:rsidRDefault="002B64C1" w:rsidP="002B64C1">
      <w:pPr>
        <w:pStyle w:val="Main"/>
        <w:rPr>
          <w:rFonts w:cs="Times New Roman"/>
        </w:rPr>
      </w:pPr>
      <w:r w:rsidRPr="009054E3">
        <w:rPr>
          <w:rFonts w:cs="Times New Roman"/>
        </w:rPr>
        <w:tab/>
      </w:r>
      <w:r w:rsidRPr="009054E3">
        <w:rPr>
          <w:rFonts w:cs="Times New Roman"/>
        </w:rPr>
        <w:tab/>
      </w:r>
      <w:r w:rsidRPr="009054E3">
        <w:rPr>
          <w:rFonts w:cs="Times New Roman"/>
        </w:rPr>
        <w:tab/>
      </w:r>
      <w:r w:rsidRPr="009054E3">
        <w:rPr>
          <w:rFonts w:cs="Times New Roman"/>
          <w:color w:val="0000FF"/>
        </w:rPr>
        <w:t>char</w:t>
      </w:r>
      <w:r w:rsidRPr="009054E3">
        <w:rPr>
          <w:rFonts w:cs="Times New Roman"/>
        </w:rPr>
        <w:t xml:space="preserve"> author [MAXAUT];</w:t>
      </w:r>
    </w:p>
    <w:p w:rsidR="002B64C1" w:rsidRPr="009054E3" w:rsidRDefault="002B64C1" w:rsidP="002B64C1">
      <w:pPr>
        <w:pStyle w:val="Main"/>
        <w:rPr>
          <w:rFonts w:cs="Times New Roman"/>
        </w:rPr>
      </w:pPr>
      <w:r w:rsidRPr="009054E3">
        <w:rPr>
          <w:rFonts w:cs="Times New Roman"/>
        </w:rPr>
        <w:tab/>
      </w:r>
      <w:r w:rsidRPr="009054E3">
        <w:rPr>
          <w:rFonts w:cs="Times New Roman"/>
        </w:rPr>
        <w:tab/>
      </w:r>
      <w:r w:rsidRPr="009054E3">
        <w:rPr>
          <w:rFonts w:cs="Times New Roman"/>
        </w:rPr>
        <w:tab/>
      </w:r>
      <w:r w:rsidRPr="009054E3">
        <w:rPr>
          <w:rFonts w:cs="Times New Roman"/>
          <w:color w:val="0000FF"/>
        </w:rPr>
        <w:t>float</w:t>
      </w:r>
      <w:r w:rsidRPr="009054E3">
        <w:rPr>
          <w:rFonts w:cs="Times New Roman"/>
        </w:rPr>
        <w:t xml:space="preserve"> value;</w:t>
      </w:r>
    </w:p>
    <w:p w:rsidR="002B64C1" w:rsidRPr="009054E3" w:rsidRDefault="002B64C1" w:rsidP="002B64C1">
      <w:pPr>
        <w:pStyle w:val="Main"/>
        <w:rPr>
          <w:rFonts w:cs="Times New Roman"/>
        </w:rPr>
      </w:pPr>
      <w:r w:rsidRPr="009054E3">
        <w:rPr>
          <w:rFonts w:cs="Times New Roman"/>
        </w:rPr>
        <w:t>};</w:t>
      </w:r>
    </w:p>
    <w:p w:rsidR="002B64C1" w:rsidRPr="009054E3" w:rsidRDefault="002B64C1" w:rsidP="002B64C1">
      <w:pPr>
        <w:pStyle w:val="Main"/>
        <w:rPr>
          <w:rFonts w:cs="Times New Roman"/>
        </w:rPr>
      </w:pPr>
      <w:r w:rsidRPr="009054E3">
        <w:rPr>
          <w:rFonts w:cs="Times New Roman"/>
          <w:color w:val="0000FF"/>
        </w:rPr>
        <w:t>void</w:t>
      </w:r>
      <w:r w:rsidRPr="009054E3">
        <w:rPr>
          <w:rFonts w:cs="Times New Roman"/>
        </w:rPr>
        <w:t xml:space="preserve"> main ()</w:t>
      </w:r>
    </w:p>
    <w:p w:rsidR="002B64C1" w:rsidRPr="009054E3" w:rsidRDefault="002B64C1" w:rsidP="002B64C1">
      <w:pPr>
        <w:pStyle w:val="Main"/>
        <w:rPr>
          <w:rFonts w:cs="Times New Roman"/>
        </w:rPr>
      </w:pPr>
      <w:r w:rsidRPr="009054E3">
        <w:rPr>
          <w:rFonts w:cs="Times New Roman"/>
        </w:rPr>
        <w:t>{</w:t>
      </w:r>
    </w:p>
    <w:p w:rsidR="00D3068C" w:rsidRDefault="002B64C1" w:rsidP="002B64C1">
      <w:pPr>
        <w:pStyle w:val="Main"/>
        <w:rPr>
          <w:rFonts w:cs="Times New Roman"/>
          <w:color w:val="008000"/>
        </w:rPr>
      </w:pPr>
      <w:r w:rsidRPr="009054E3">
        <w:rPr>
          <w:rFonts w:cs="Times New Roman"/>
          <w:color w:val="0000FF"/>
        </w:rPr>
        <w:t>struct</w:t>
      </w:r>
      <w:r w:rsidRPr="009054E3">
        <w:rPr>
          <w:rFonts w:cs="Times New Roman"/>
        </w:rPr>
        <w:t xml:space="preserve"> book libry[MAXBKS]; </w:t>
      </w:r>
      <w:r w:rsidRPr="009054E3">
        <w:rPr>
          <w:rFonts w:cs="Times New Roman"/>
          <w:color w:val="008000"/>
        </w:rPr>
        <w:t>/* массив структур типа book */</w:t>
      </w:r>
      <w:r w:rsidR="00D3068C">
        <w:rPr>
          <w:rFonts w:cs="Times New Roman"/>
          <w:color w:val="008000"/>
        </w:rPr>
        <w:t xml:space="preserve"> </w:t>
      </w:r>
    </w:p>
    <w:p w:rsidR="00D3068C" w:rsidRDefault="002B64C1" w:rsidP="002B64C1">
      <w:pPr>
        <w:pStyle w:val="Main"/>
        <w:rPr>
          <w:rFonts w:cs="Times New Roman"/>
        </w:rPr>
      </w:pPr>
      <w:r w:rsidRPr="009054E3">
        <w:rPr>
          <w:rFonts w:cs="Times New Roman"/>
          <w:color w:val="0000FF"/>
        </w:rPr>
        <w:t>int</w:t>
      </w:r>
      <w:r w:rsidRPr="009054E3">
        <w:rPr>
          <w:rFonts w:cs="Times New Roman"/>
        </w:rPr>
        <w:t xml:space="preserve"> count = 0;</w:t>
      </w:r>
      <w:r w:rsidR="00D3068C">
        <w:rPr>
          <w:rFonts w:cs="Times New Roman"/>
        </w:rPr>
        <w:t xml:space="preserve"> </w:t>
      </w:r>
    </w:p>
    <w:p w:rsidR="002B64C1" w:rsidRPr="009054E3" w:rsidRDefault="002B64C1" w:rsidP="002B64C1">
      <w:pPr>
        <w:pStyle w:val="Main"/>
        <w:rPr>
          <w:rFonts w:cs="Times New Roman"/>
        </w:rPr>
      </w:pPr>
      <w:r w:rsidRPr="009054E3">
        <w:rPr>
          <w:rFonts w:cs="Times New Roman"/>
          <w:color w:val="0000FF"/>
        </w:rPr>
        <w:t>int</w:t>
      </w:r>
      <w:r w:rsidRPr="009054E3">
        <w:rPr>
          <w:rFonts w:cs="Times New Roman"/>
        </w:rPr>
        <w:t xml:space="preserve"> index;</w:t>
      </w:r>
    </w:p>
    <w:p w:rsidR="002B64C1" w:rsidRPr="009054E3" w:rsidRDefault="002B64C1" w:rsidP="002B64C1">
      <w:pPr>
        <w:pStyle w:val="Main"/>
        <w:rPr>
          <w:rFonts w:cs="Times New Roman"/>
        </w:rPr>
      </w:pPr>
      <w:r w:rsidRPr="009054E3">
        <w:rPr>
          <w:rFonts w:cs="Times New Roman"/>
        </w:rPr>
        <w:t>printf (" Please, enter the name of a book\n");</w:t>
      </w:r>
    </w:p>
    <w:p w:rsidR="002B64C1" w:rsidRPr="009054E3" w:rsidRDefault="002B64C1" w:rsidP="002B64C1">
      <w:pPr>
        <w:pStyle w:val="Main"/>
        <w:rPr>
          <w:rFonts w:cs="Times New Roman"/>
        </w:rPr>
      </w:pPr>
      <w:r w:rsidRPr="009054E3">
        <w:rPr>
          <w:rFonts w:cs="Times New Roman"/>
        </w:rPr>
        <w:t>printf (" Push the buttom [enter] at the beginning of the string for stop.\n");</w:t>
      </w:r>
    </w:p>
    <w:p w:rsidR="002B64C1" w:rsidRPr="009054E3" w:rsidRDefault="002B64C1" w:rsidP="002B64C1">
      <w:pPr>
        <w:pStyle w:val="Main"/>
        <w:rPr>
          <w:rFonts w:cs="Times New Roman"/>
        </w:rPr>
      </w:pPr>
      <w:r w:rsidRPr="009054E3">
        <w:rPr>
          <w:rFonts w:cs="Times New Roman"/>
          <w:color w:val="0000FF"/>
        </w:rPr>
        <w:t xml:space="preserve">while </w:t>
      </w:r>
      <w:r w:rsidRPr="009054E3">
        <w:rPr>
          <w:rFonts w:cs="Times New Roman"/>
        </w:rPr>
        <w:t>(strcmp(gets(libry[count].title), STOP)!=0 &amp;&amp; count&lt;MAXBKS)</w:t>
      </w:r>
    </w:p>
    <w:p w:rsidR="002B64C1" w:rsidRPr="009054E3" w:rsidRDefault="002B64C1" w:rsidP="002B64C1">
      <w:pPr>
        <w:pStyle w:val="Main"/>
        <w:rPr>
          <w:rFonts w:cs="Times New Roman"/>
        </w:rPr>
      </w:pPr>
      <w:r w:rsidRPr="009054E3">
        <w:rPr>
          <w:rFonts w:cs="Times New Roman"/>
        </w:rPr>
        <w:t>{</w:t>
      </w:r>
    </w:p>
    <w:p w:rsidR="002B64C1" w:rsidRPr="009054E3" w:rsidRDefault="002B64C1" w:rsidP="002B64C1">
      <w:pPr>
        <w:pStyle w:val="Main"/>
        <w:rPr>
          <w:rFonts w:cs="Times New Roman"/>
        </w:rPr>
      </w:pPr>
      <w:r w:rsidRPr="009054E3">
        <w:rPr>
          <w:rFonts w:cs="Times New Roman"/>
        </w:rPr>
        <w:tab/>
        <w:t>printf (" Enter now surname of the author\n");</w:t>
      </w:r>
    </w:p>
    <w:p w:rsidR="002B64C1" w:rsidRPr="009054E3" w:rsidRDefault="002B64C1" w:rsidP="002B64C1">
      <w:pPr>
        <w:pStyle w:val="Main"/>
        <w:rPr>
          <w:rFonts w:cs="Times New Roman"/>
        </w:rPr>
      </w:pPr>
      <w:r w:rsidRPr="009054E3">
        <w:rPr>
          <w:rFonts w:cs="Times New Roman"/>
        </w:rPr>
        <w:tab/>
        <w:t>gets (libry [count].author);</w:t>
      </w:r>
    </w:p>
    <w:p w:rsidR="002B64C1" w:rsidRPr="009054E3" w:rsidRDefault="002B64C1" w:rsidP="002B64C1">
      <w:pPr>
        <w:pStyle w:val="Main"/>
        <w:rPr>
          <w:rFonts w:cs="Times New Roman"/>
        </w:rPr>
      </w:pPr>
      <w:r w:rsidRPr="009054E3">
        <w:rPr>
          <w:rFonts w:cs="Times New Roman"/>
        </w:rPr>
        <w:tab/>
        <w:t>printf (" Enter now the price\n");</w:t>
      </w:r>
    </w:p>
    <w:p w:rsidR="002B64C1" w:rsidRPr="009054E3" w:rsidRDefault="002B64C1" w:rsidP="002B64C1">
      <w:pPr>
        <w:pStyle w:val="Main"/>
        <w:rPr>
          <w:rFonts w:cs="Times New Roman"/>
        </w:rPr>
      </w:pPr>
      <w:r w:rsidRPr="009054E3">
        <w:rPr>
          <w:rFonts w:cs="Times New Roman"/>
        </w:rPr>
        <w:tab/>
        <w:t>scanf ("%f", &amp;libry[count++].value);</w:t>
      </w:r>
    </w:p>
    <w:p w:rsidR="002B64C1" w:rsidRPr="009054E3" w:rsidRDefault="002B64C1" w:rsidP="002B64C1">
      <w:pPr>
        <w:pStyle w:val="Main"/>
        <w:rPr>
          <w:rFonts w:cs="Times New Roman"/>
          <w:color w:val="0000FF"/>
          <w:lang w:val="ru-RU"/>
        </w:rPr>
      </w:pPr>
      <w:r w:rsidRPr="009054E3">
        <w:rPr>
          <w:rFonts w:cs="Times New Roman"/>
        </w:rPr>
        <w:tab/>
      </w:r>
      <w:r w:rsidRPr="009054E3">
        <w:rPr>
          <w:rFonts w:cs="Times New Roman"/>
          <w:color w:val="0000FF"/>
        </w:rPr>
        <w:t>while</w:t>
      </w:r>
      <w:r w:rsidRPr="009054E3">
        <w:rPr>
          <w:rFonts w:cs="Times New Roman"/>
          <w:color w:val="0000FF"/>
          <w:lang w:val="ru-RU"/>
        </w:rPr>
        <w:t xml:space="preserve"> </w:t>
      </w:r>
      <w:r w:rsidRPr="009054E3">
        <w:rPr>
          <w:rFonts w:cs="Times New Roman"/>
          <w:lang w:val="ru-RU"/>
        </w:rPr>
        <w:t>(</w:t>
      </w:r>
      <w:r w:rsidRPr="009054E3">
        <w:rPr>
          <w:rFonts w:cs="Times New Roman"/>
        </w:rPr>
        <w:t>getchar</w:t>
      </w:r>
      <w:r w:rsidRPr="009054E3">
        <w:rPr>
          <w:rFonts w:cs="Times New Roman"/>
          <w:lang w:val="ru-RU"/>
        </w:rPr>
        <w:t>() != '\</w:t>
      </w:r>
      <w:r w:rsidRPr="009054E3">
        <w:rPr>
          <w:rFonts w:cs="Times New Roman"/>
        </w:rPr>
        <w:t>n</w:t>
      </w:r>
      <w:r w:rsidRPr="009054E3">
        <w:rPr>
          <w:rFonts w:cs="Times New Roman"/>
          <w:lang w:val="ru-RU"/>
        </w:rPr>
        <w:t xml:space="preserve">'); </w:t>
      </w:r>
      <w:r w:rsidRPr="009054E3">
        <w:rPr>
          <w:rFonts w:cs="Times New Roman"/>
          <w:color w:val="008000"/>
          <w:lang w:val="ru-RU"/>
        </w:rPr>
        <w:t>/* очистите строку ввода */</w:t>
      </w:r>
    </w:p>
    <w:p w:rsidR="002B64C1" w:rsidRPr="009054E3" w:rsidRDefault="002B64C1" w:rsidP="002B64C1">
      <w:pPr>
        <w:pStyle w:val="Main"/>
        <w:rPr>
          <w:rFonts w:cs="Times New Roman"/>
        </w:rPr>
      </w:pPr>
      <w:r w:rsidRPr="009054E3">
        <w:rPr>
          <w:rFonts w:cs="Times New Roman"/>
          <w:lang w:val="ru-RU"/>
        </w:rPr>
        <w:tab/>
      </w:r>
      <w:r w:rsidRPr="009054E3">
        <w:rPr>
          <w:rFonts w:cs="Times New Roman"/>
          <w:lang w:val="ru-RU"/>
        </w:rPr>
        <w:tab/>
      </w:r>
      <w:r w:rsidRPr="009054E3">
        <w:rPr>
          <w:rFonts w:cs="Times New Roman"/>
          <w:color w:val="0000FF"/>
        </w:rPr>
        <w:t>if</w:t>
      </w:r>
      <w:r w:rsidRPr="009054E3">
        <w:rPr>
          <w:rFonts w:cs="Times New Roman"/>
        </w:rPr>
        <w:t xml:space="preserve"> (count &lt; MAXBKS)</w:t>
      </w:r>
    </w:p>
    <w:p w:rsidR="002B64C1" w:rsidRPr="009054E3" w:rsidRDefault="002B64C1" w:rsidP="002B64C1">
      <w:pPr>
        <w:pStyle w:val="Main"/>
        <w:rPr>
          <w:rFonts w:cs="Times New Roman"/>
        </w:rPr>
      </w:pPr>
      <w:r w:rsidRPr="009054E3">
        <w:rPr>
          <w:rFonts w:cs="Times New Roman"/>
        </w:rPr>
        <w:tab/>
      </w:r>
      <w:r w:rsidRPr="009054E3">
        <w:rPr>
          <w:rFonts w:cs="Times New Roman"/>
        </w:rPr>
        <w:tab/>
      </w:r>
      <w:r w:rsidRPr="009054E3">
        <w:rPr>
          <w:rFonts w:cs="Times New Roman"/>
        </w:rPr>
        <w:tab/>
        <w:t>printf (" Enter the title of the next book.\n");</w:t>
      </w:r>
    </w:p>
    <w:p w:rsidR="002B64C1" w:rsidRPr="009054E3" w:rsidRDefault="002B64C1" w:rsidP="002B64C1">
      <w:pPr>
        <w:pStyle w:val="Main"/>
        <w:rPr>
          <w:rFonts w:cs="Times New Roman"/>
        </w:rPr>
      </w:pPr>
      <w:r w:rsidRPr="009054E3">
        <w:rPr>
          <w:rFonts w:cs="Times New Roman"/>
        </w:rPr>
        <w:t>}</w:t>
      </w:r>
    </w:p>
    <w:p w:rsidR="002B64C1" w:rsidRPr="009054E3" w:rsidRDefault="002B64C1" w:rsidP="002B64C1">
      <w:pPr>
        <w:pStyle w:val="Main"/>
        <w:rPr>
          <w:rFonts w:cs="Times New Roman"/>
        </w:rPr>
      </w:pPr>
      <w:r w:rsidRPr="009054E3">
        <w:rPr>
          <w:rFonts w:cs="Times New Roman"/>
        </w:rPr>
        <w:t>printf (" There is the list of your books:\n");</w:t>
      </w:r>
    </w:p>
    <w:p w:rsidR="002B64C1" w:rsidRPr="009054E3" w:rsidRDefault="002B64C1" w:rsidP="002B64C1">
      <w:pPr>
        <w:pStyle w:val="Main"/>
        <w:rPr>
          <w:rFonts w:cs="Times New Roman"/>
        </w:rPr>
      </w:pPr>
      <w:r w:rsidRPr="009054E3">
        <w:rPr>
          <w:rFonts w:cs="Times New Roman"/>
          <w:color w:val="0000FF"/>
        </w:rPr>
        <w:t>for</w:t>
      </w:r>
      <w:r w:rsidRPr="009054E3">
        <w:rPr>
          <w:rFonts w:cs="Times New Roman"/>
        </w:rPr>
        <w:t xml:space="preserve"> (index = 0; index &lt; count; index++)</w:t>
      </w:r>
    </w:p>
    <w:p w:rsidR="002B64C1" w:rsidRPr="009054E3" w:rsidRDefault="002B64C1" w:rsidP="002B64C1">
      <w:pPr>
        <w:pStyle w:val="Main"/>
        <w:rPr>
          <w:rFonts w:cs="Times New Roman"/>
        </w:rPr>
      </w:pPr>
      <w:r w:rsidRPr="009054E3">
        <w:rPr>
          <w:rFonts w:cs="Times New Roman"/>
        </w:rPr>
        <w:tab/>
        <w:t>printf (" %s, %s: %.2f rub.\n" , libry [index]. title, libry[index] .author, libry[index] .value);</w:t>
      </w:r>
    </w:p>
    <w:p w:rsidR="002B64C1" w:rsidRDefault="002B64C1" w:rsidP="002B64C1">
      <w:pPr>
        <w:pStyle w:val="Main"/>
        <w:rPr>
          <w:rFonts w:cs="Times New Roman"/>
          <w:lang w:val="ru-RU"/>
        </w:rPr>
      </w:pPr>
      <w:r w:rsidRPr="003E7B94">
        <w:rPr>
          <w:rFonts w:cs="Times New Roman"/>
          <w:lang w:val="ru-RU"/>
        </w:rPr>
        <w:t>}</w:t>
      </w:r>
    </w:p>
    <w:p w:rsidR="002B64C1" w:rsidRPr="009054E3" w:rsidRDefault="002B64C1" w:rsidP="002B64C1">
      <w:pPr>
        <w:pStyle w:val="Main"/>
        <w:rPr>
          <w:rFonts w:cs="Times New Roman"/>
          <w:lang w:val="ru-RU"/>
        </w:rPr>
      </w:pPr>
    </w:p>
    <w:p w:rsidR="002B64C1" w:rsidRPr="003E7B94" w:rsidRDefault="002B64C1" w:rsidP="002B64C1">
      <w:pPr>
        <w:pStyle w:val="Main"/>
        <w:rPr>
          <w:lang w:val="ru-RU"/>
        </w:rPr>
      </w:pPr>
      <w:r w:rsidRPr="003E7B94">
        <w:rPr>
          <w:lang w:val="ru-RU"/>
        </w:rPr>
        <w:t>Вот пример работы программы:</w:t>
      </w:r>
    </w:p>
    <w:p w:rsidR="002B64C1" w:rsidRPr="003E7B94" w:rsidRDefault="002B64C1" w:rsidP="002B64C1">
      <w:pPr>
        <w:pStyle w:val="Main"/>
        <w:rPr>
          <w:lang w:val="ru-RU"/>
        </w:rPr>
      </w:pPr>
    </w:p>
    <w:p w:rsidR="002B64C1" w:rsidRPr="003E7B94" w:rsidRDefault="002B64C1" w:rsidP="002B64C1">
      <w:pPr>
        <w:pStyle w:val="Main"/>
        <w:rPr>
          <w:lang w:val="ru-RU"/>
        </w:rPr>
      </w:pPr>
      <w:r w:rsidRPr="003E7B94">
        <w:rPr>
          <w:lang w:val="ru-RU"/>
        </w:rPr>
        <w:t>Введите, пожалуйста, название книги.</w:t>
      </w:r>
    </w:p>
    <w:p w:rsidR="002B64C1" w:rsidRPr="003E7B94" w:rsidRDefault="002B64C1" w:rsidP="002B64C1">
      <w:pPr>
        <w:pStyle w:val="Main"/>
        <w:rPr>
          <w:lang w:val="ru-RU"/>
        </w:rPr>
      </w:pPr>
      <w:r w:rsidRPr="003E7B94">
        <w:rPr>
          <w:lang w:val="ru-RU"/>
        </w:rPr>
        <w:t>Нажмите клавишу [ввод] в начале строки для останова.</w:t>
      </w:r>
    </w:p>
    <w:p w:rsidR="002B64C1" w:rsidRPr="003E7B94" w:rsidRDefault="002B64C1" w:rsidP="002B64C1">
      <w:pPr>
        <w:pStyle w:val="Main"/>
        <w:rPr>
          <w:lang w:val="ru-RU"/>
        </w:rPr>
      </w:pPr>
      <w:r w:rsidRPr="003E7B94">
        <w:rPr>
          <w:lang w:val="ru-RU"/>
        </w:rPr>
        <w:t>Искусство программирования</w:t>
      </w:r>
    </w:p>
    <w:p w:rsidR="002B64C1" w:rsidRPr="003E7B94" w:rsidRDefault="002B64C1" w:rsidP="002B64C1">
      <w:pPr>
        <w:pStyle w:val="Main"/>
        <w:rPr>
          <w:lang w:val="ru-RU"/>
        </w:rPr>
      </w:pPr>
      <w:r w:rsidRPr="003E7B94">
        <w:rPr>
          <w:lang w:val="ru-RU"/>
        </w:rPr>
        <w:t>Введите теперь фамилию автора</w:t>
      </w:r>
    </w:p>
    <w:p w:rsidR="002B64C1" w:rsidRPr="003E7B94" w:rsidRDefault="002B64C1" w:rsidP="002B64C1">
      <w:pPr>
        <w:pStyle w:val="Main"/>
        <w:rPr>
          <w:lang w:val="ru-RU"/>
        </w:rPr>
      </w:pPr>
      <w:r w:rsidRPr="003E7B94">
        <w:rPr>
          <w:lang w:val="ru-RU"/>
        </w:rPr>
        <w:t>Д.Кнут</w:t>
      </w:r>
    </w:p>
    <w:p w:rsidR="002B64C1" w:rsidRPr="003E7B94" w:rsidRDefault="002B64C1" w:rsidP="002B64C1">
      <w:pPr>
        <w:pStyle w:val="Main"/>
        <w:rPr>
          <w:lang w:val="ru-RU"/>
        </w:rPr>
      </w:pPr>
      <w:r w:rsidRPr="003E7B94">
        <w:rPr>
          <w:lang w:val="ru-RU"/>
        </w:rPr>
        <w:t>Введите теперь цену.</w:t>
      </w:r>
    </w:p>
    <w:p w:rsidR="002B64C1" w:rsidRPr="002B64C1" w:rsidRDefault="002B64C1" w:rsidP="002B64C1">
      <w:pPr>
        <w:pStyle w:val="Main"/>
        <w:rPr>
          <w:lang w:val="ru-RU"/>
        </w:rPr>
      </w:pPr>
      <w:r w:rsidRPr="002B64C1">
        <w:rPr>
          <w:lang w:val="ru-RU"/>
        </w:rPr>
        <w:t>5р.67</w:t>
      </w:r>
    </w:p>
    <w:p w:rsidR="002B64C1" w:rsidRPr="002B64C1" w:rsidRDefault="002B64C1" w:rsidP="002B64C1">
      <w:pPr>
        <w:pStyle w:val="Main"/>
        <w:rPr>
          <w:lang w:val="ru-RU"/>
        </w:rPr>
      </w:pPr>
      <w:r w:rsidRPr="002B64C1">
        <w:rPr>
          <w:lang w:val="ru-RU"/>
        </w:rPr>
        <w:t>Введите название следующей книги</w:t>
      </w:r>
    </w:p>
    <w:p w:rsidR="002B64C1" w:rsidRPr="002B64C1" w:rsidRDefault="002B64C1" w:rsidP="002B64C1">
      <w:pPr>
        <w:pStyle w:val="Main"/>
        <w:rPr>
          <w:lang w:val="ru-RU"/>
        </w:rPr>
      </w:pPr>
    </w:p>
    <w:p w:rsidR="002B64C1" w:rsidRPr="00375FDB" w:rsidRDefault="002B64C1" w:rsidP="002B64C1">
      <w:pPr>
        <w:pStyle w:val="Main"/>
      </w:pPr>
      <w:r w:rsidRPr="002B64C1">
        <w:rPr>
          <w:lang w:val="ru-RU"/>
        </w:rPr>
        <w:t xml:space="preserve">... </w:t>
      </w:r>
      <w:r w:rsidRPr="00375FDB">
        <w:t>еще вводы ...</w:t>
      </w:r>
    </w:p>
    <w:p w:rsidR="002B64C1" w:rsidRDefault="002B64C1" w:rsidP="002B64C1">
      <w:pPr>
        <w:pStyle w:val="Main"/>
        <w:ind w:firstLine="0"/>
        <w:jc w:val="center"/>
        <w:rPr>
          <w:lang w:val="ru-RU"/>
        </w:rPr>
      </w:pPr>
    </w:p>
    <w:p w:rsidR="002B64C1" w:rsidRPr="009C3BDC" w:rsidRDefault="002B64C1" w:rsidP="002B64C1">
      <w:pPr>
        <w:pStyle w:val="Main"/>
        <w:ind w:firstLine="0"/>
        <w:jc w:val="center"/>
        <w:rPr>
          <w:lang w:val="ru-RU"/>
        </w:rPr>
      </w:pPr>
      <w:r>
        <w:rPr>
          <w:noProof/>
          <w:lang w:val="ru-RU" w:eastAsia="ru-RU"/>
        </w:rPr>
        <w:lastRenderedPageBreak/>
        <w:drawing>
          <wp:inline distT="0" distB="0" distL="0" distR="0">
            <wp:extent cx="2009775" cy="2224405"/>
            <wp:effectExtent l="1905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009775" cy="2224405"/>
                    </a:xfrm>
                    <a:prstGeom prst="rect">
                      <a:avLst/>
                    </a:prstGeom>
                    <a:noFill/>
                    <a:ln w="9525">
                      <a:noFill/>
                      <a:miter lim="800000"/>
                      <a:headEnd/>
                      <a:tailEnd/>
                    </a:ln>
                  </pic:spPr>
                </pic:pic>
              </a:graphicData>
            </a:graphic>
          </wp:inline>
        </w:drawing>
      </w:r>
    </w:p>
    <w:p w:rsidR="002B64C1" w:rsidRDefault="002B64C1" w:rsidP="002B64C1">
      <w:pPr>
        <w:pStyle w:val="Main"/>
        <w:ind w:firstLine="0"/>
        <w:jc w:val="center"/>
        <w:rPr>
          <w:lang w:val="ru-RU"/>
        </w:rPr>
      </w:pPr>
    </w:p>
    <w:p w:rsidR="002B64C1" w:rsidRPr="003E7B94" w:rsidRDefault="002B64C1" w:rsidP="002B64C1">
      <w:pPr>
        <w:pStyle w:val="Main"/>
        <w:rPr>
          <w:lang w:val="ru-RU"/>
        </w:rPr>
      </w:pPr>
      <w:r w:rsidRPr="003E7B94">
        <w:rPr>
          <w:lang w:val="ru-RU"/>
        </w:rPr>
        <w:t>Вот список ваших книг:</w:t>
      </w:r>
    </w:p>
    <w:p w:rsidR="002B64C1" w:rsidRPr="003E7B94" w:rsidRDefault="002B64C1" w:rsidP="002B64C1">
      <w:pPr>
        <w:pStyle w:val="Main"/>
        <w:rPr>
          <w:lang w:val="ru-RU"/>
        </w:rPr>
      </w:pPr>
      <w:r w:rsidRPr="003E7B94">
        <w:rPr>
          <w:lang w:val="ru-RU"/>
        </w:rPr>
        <w:t>Искусство программирования для ЭВМ, Д Кнут: 5р.б7</w:t>
      </w:r>
    </w:p>
    <w:p w:rsidR="002B64C1" w:rsidRPr="003E7B94" w:rsidRDefault="002B64C1" w:rsidP="002B64C1">
      <w:pPr>
        <w:pStyle w:val="Main"/>
        <w:rPr>
          <w:lang w:val="ru-RU"/>
        </w:rPr>
      </w:pPr>
      <w:r w:rsidRPr="003E7B94">
        <w:rPr>
          <w:lang w:val="ru-RU"/>
        </w:rPr>
        <w:t>ПЛ/1 для программистов, Скот Р., Сондак Н.: 1р 08</w:t>
      </w:r>
    </w:p>
    <w:p w:rsidR="002B64C1" w:rsidRPr="003E7B94" w:rsidRDefault="002B64C1" w:rsidP="002B64C1">
      <w:pPr>
        <w:pStyle w:val="Main"/>
        <w:rPr>
          <w:lang w:val="ru-RU"/>
        </w:rPr>
      </w:pPr>
      <w:r w:rsidRPr="003E7B94">
        <w:rPr>
          <w:lang w:val="ru-RU"/>
        </w:rPr>
        <w:t>Программирование на языке Паскаль, П.Грогоно: 1р.30</w:t>
      </w:r>
    </w:p>
    <w:p w:rsidR="002B64C1" w:rsidRPr="003E7B94" w:rsidRDefault="002B64C1" w:rsidP="002B64C1">
      <w:pPr>
        <w:pStyle w:val="Main"/>
        <w:rPr>
          <w:lang w:val="ru-RU"/>
        </w:rPr>
      </w:pPr>
      <w:r w:rsidRPr="003E7B94">
        <w:rPr>
          <w:lang w:val="ru-RU"/>
        </w:rPr>
        <w:t>Язык Фортран 77, Г Катцан: 0р.80</w:t>
      </w:r>
    </w:p>
    <w:p w:rsidR="002B64C1" w:rsidRDefault="002B64C1" w:rsidP="002B64C1">
      <w:pPr>
        <w:pStyle w:val="Main"/>
        <w:rPr>
          <w:lang w:val="ru-RU"/>
        </w:rPr>
      </w:pPr>
      <w:r w:rsidRPr="003E7B94">
        <w:rPr>
          <w:lang w:val="ru-RU"/>
        </w:rPr>
        <w:t xml:space="preserve">Операционные системы, Г.Катцан: 2р. </w:t>
      </w:r>
      <w:r w:rsidRPr="00375FDB">
        <w:t>25</w:t>
      </w:r>
    </w:p>
    <w:p w:rsidR="002B64C1" w:rsidRPr="003C11A1" w:rsidRDefault="002B64C1" w:rsidP="002B64C1">
      <w:pPr>
        <w:pStyle w:val="Main"/>
        <w:ind w:firstLine="0"/>
        <w:jc w:val="center"/>
        <w:rPr>
          <w:lang w:val="ru-RU"/>
        </w:rPr>
      </w:pPr>
    </w:p>
    <w:p w:rsidR="002B64C1" w:rsidRDefault="002B64C1" w:rsidP="002B64C1">
      <w:pPr>
        <w:pStyle w:val="Main"/>
        <w:ind w:firstLine="0"/>
        <w:jc w:val="center"/>
        <w:rPr>
          <w:lang w:val="ru-RU"/>
        </w:rPr>
      </w:pPr>
      <w:r>
        <w:rPr>
          <w:noProof/>
          <w:lang w:val="ru-RU" w:eastAsia="ru-RU"/>
        </w:rPr>
        <w:drawing>
          <wp:inline distT="0" distB="0" distL="0" distR="0">
            <wp:extent cx="3048000" cy="955675"/>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3048000" cy="955675"/>
                    </a:xfrm>
                    <a:prstGeom prst="rect">
                      <a:avLst/>
                    </a:prstGeom>
                    <a:noFill/>
                    <a:ln w="9525">
                      <a:noFill/>
                      <a:miter lim="800000"/>
                      <a:headEnd/>
                      <a:tailEnd/>
                    </a:ln>
                  </pic:spPr>
                </pic:pic>
              </a:graphicData>
            </a:graphic>
          </wp:inline>
        </w:drawing>
      </w:r>
    </w:p>
    <w:p w:rsidR="002B64C1" w:rsidRPr="009C3BDC" w:rsidRDefault="002B64C1" w:rsidP="002B64C1">
      <w:pPr>
        <w:pStyle w:val="Main"/>
        <w:ind w:firstLine="0"/>
        <w:jc w:val="center"/>
        <w:rPr>
          <w:lang w:val="ru-RU"/>
        </w:rPr>
      </w:pPr>
    </w:p>
    <w:p w:rsidR="002B64C1" w:rsidRPr="003E7B94" w:rsidRDefault="002B64C1" w:rsidP="002B64C1">
      <w:pPr>
        <w:pStyle w:val="Main"/>
        <w:rPr>
          <w:lang w:val="ru-RU"/>
        </w:rPr>
      </w:pPr>
      <w:r w:rsidRPr="003E7B94">
        <w:rPr>
          <w:lang w:val="ru-RU"/>
        </w:rPr>
        <w:t>Следует обратить внимание на два важных момента, относящихся к массивам структур, — как описывать и как обращ</w:t>
      </w:r>
      <w:r>
        <w:rPr>
          <w:lang w:val="ru-RU"/>
        </w:rPr>
        <w:t>аться к отдельным их элементам.</w:t>
      </w:r>
    </w:p>
    <w:p w:rsidR="002B64C1" w:rsidRPr="00375FDB" w:rsidRDefault="002B64C1" w:rsidP="002B64C1">
      <w:pPr>
        <w:pStyle w:val="Main"/>
      </w:pPr>
      <w:r w:rsidRPr="003E7B94">
        <w:rPr>
          <w:lang w:val="ru-RU"/>
        </w:rPr>
        <w:t xml:space="preserve">Главное отличие ее от нашей первой программы заключается в том, что теперь создается цикл для считывания названий книг. </w:t>
      </w:r>
      <w:r w:rsidRPr="00375FDB">
        <w:t>Мы начинаем цикл с while-условия:</w:t>
      </w:r>
    </w:p>
    <w:p w:rsidR="002B64C1" w:rsidRPr="00375FDB" w:rsidRDefault="002B64C1" w:rsidP="002B64C1">
      <w:pPr>
        <w:pStyle w:val="Main"/>
      </w:pPr>
    </w:p>
    <w:p w:rsidR="002B64C1" w:rsidRPr="003E7B94" w:rsidRDefault="002B64C1" w:rsidP="002B64C1">
      <w:pPr>
        <w:pStyle w:val="Program"/>
        <w:rPr>
          <w:lang w:val="ru-RU"/>
        </w:rPr>
      </w:pPr>
      <w:r w:rsidRPr="00335B4E">
        <w:rPr>
          <w:color w:val="0000FF"/>
        </w:rPr>
        <w:t>while</w:t>
      </w:r>
      <w:r w:rsidRPr="00375FDB">
        <w:t xml:space="preserve"> (strcmp (gets (libry [count].title), STOP) != </w:t>
      </w:r>
      <w:r w:rsidRPr="003E7B94">
        <w:rPr>
          <w:lang w:val="ru-RU"/>
        </w:rPr>
        <w:t xml:space="preserve">0 &amp;&amp; </w:t>
      </w:r>
      <w:r w:rsidRPr="00375FDB">
        <w:t>count</w:t>
      </w:r>
      <w:r w:rsidRPr="003E7B94">
        <w:rPr>
          <w:lang w:val="ru-RU"/>
        </w:rPr>
        <w:t xml:space="preserve"> &lt; </w:t>
      </w:r>
      <w:r w:rsidRPr="00375FDB">
        <w:t>MAXBKS</w:t>
      </w:r>
      <w:r w:rsidRPr="003E7B94">
        <w:rPr>
          <w:lang w:val="ru-RU"/>
        </w:rPr>
        <w:t>)</w:t>
      </w:r>
    </w:p>
    <w:p w:rsidR="002B64C1" w:rsidRPr="003E7B94" w:rsidRDefault="002B64C1" w:rsidP="002B64C1">
      <w:pPr>
        <w:pStyle w:val="Main"/>
        <w:rPr>
          <w:lang w:val="ru-RU"/>
        </w:rPr>
      </w:pPr>
    </w:p>
    <w:p w:rsidR="002B64C1" w:rsidRPr="003E7B94" w:rsidRDefault="002B64C1" w:rsidP="002B64C1">
      <w:pPr>
        <w:pStyle w:val="Main"/>
        <w:rPr>
          <w:lang w:val="ru-RU"/>
        </w:rPr>
      </w:pPr>
      <w:r w:rsidRPr="003E7B94">
        <w:rPr>
          <w:lang w:val="ru-RU"/>
        </w:rPr>
        <w:t xml:space="preserve">Выражение </w:t>
      </w:r>
      <w:r w:rsidRPr="00375FDB">
        <w:t>gets</w:t>
      </w:r>
      <w:r w:rsidRPr="003E7B94">
        <w:rPr>
          <w:lang w:val="ru-RU"/>
        </w:rPr>
        <w:t xml:space="preserve"> (</w:t>
      </w:r>
      <w:r w:rsidRPr="00375FDB">
        <w:t>libry</w:t>
      </w:r>
      <w:r w:rsidRPr="003E7B94">
        <w:rPr>
          <w:lang w:val="ru-RU"/>
        </w:rPr>
        <w:t xml:space="preserve"> [</w:t>
      </w:r>
      <w:r w:rsidRPr="00375FDB">
        <w:t>count</w:t>
      </w:r>
      <w:r w:rsidRPr="003E7B94">
        <w:rPr>
          <w:lang w:val="ru-RU"/>
        </w:rPr>
        <w:t>].</w:t>
      </w:r>
      <w:r w:rsidRPr="00375FDB">
        <w:t>title</w:t>
      </w:r>
      <w:r w:rsidRPr="003E7B94">
        <w:rPr>
          <w:lang w:val="ru-RU"/>
        </w:rPr>
        <w:t xml:space="preserve">) считывает вводимую строку, содержащую название книги. Функция </w:t>
      </w:r>
      <w:r w:rsidRPr="00375FDB">
        <w:t>strcmp</w:t>
      </w:r>
      <w:r w:rsidRPr="003E7B94">
        <w:rPr>
          <w:lang w:val="ru-RU"/>
        </w:rPr>
        <w:t xml:space="preserve"> () сравнивает эту строку со </w:t>
      </w:r>
      <w:r w:rsidRPr="00375FDB">
        <w:t>STOP</w:t>
      </w:r>
      <w:r w:rsidRPr="003E7B94">
        <w:rPr>
          <w:lang w:val="ru-RU"/>
        </w:rPr>
        <w:t>, которая является " ", т. е. пустой строкой. Если пользователь нажмет клавишу [ввод] в начале строки, то перепишется пустая строка и цикл закончится. Мы также должны проверять, не превысило ли число считанных на текущий момент книг предельного размера массива.</w:t>
      </w:r>
    </w:p>
    <w:p w:rsidR="002B64C1" w:rsidRPr="003E7B94" w:rsidRDefault="002B64C1" w:rsidP="002B64C1">
      <w:pPr>
        <w:pStyle w:val="Main"/>
        <w:rPr>
          <w:lang w:val="ru-RU"/>
        </w:rPr>
      </w:pPr>
      <w:r w:rsidRPr="003E7B94">
        <w:rPr>
          <w:lang w:val="ru-RU"/>
        </w:rPr>
        <w:t>В программе есть странная строка</w:t>
      </w:r>
    </w:p>
    <w:p w:rsidR="002B64C1" w:rsidRPr="003E7B94" w:rsidRDefault="002B64C1" w:rsidP="002B64C1">
      <w:pPr>
        <w:pStyle w:val="Main"/>
        <w:rPr>
          <w:lang w:val="ru-RU"/>
        </w:rPr>
      </w:pPr>
    </w:p>
    <w:p w:rsidR="002B64C1" w:rsidRPr="003E7B94" w:rsidRDefault="002B64C1" w:rsidP="002B64C1">
      <w:pPr>
        <w:pStyle w:val="Program"/>
        <w:rPr>
          <w:lang w:val="ru-RU"/>
        </w:rPr>
      </w:pPr>
      <w:r w:rsidRPr="00902B4A">
        <w:rPr>
          <w:color w:val="0000FF"/>
        </w:rPr>
        <w:t>while</w:t>
      </w:r>
      <w:r w:rsidRPr="003E7B94">
        <w:rPr>
          <w:lang w:val="ru-RU"/>
        </w:rPr>
        <w:t xml:space="preserve"> (</w:t>
      </w:r>
      <w:r w:rsidRPr="00375FDB">
        <w:t>getchar</w:t>
      </w:r>
      <w:r w:rsidRPr="003E7B94">
        <w:rPr>
          <w:lang w:val="ru-RU"/>
        </w:rPr>
        <w:t xml:space="preserve"> () ! = '\</w:t>
      </w:r>
      <w:r w:rsidRPr="00375FDB">
        <w:t>n</w:t>
      </w:r>
      <w:r w:rsidRPr="003E7B94">
        <w:rPr>
          <w:lang w:val="ru-RU"/>
        </w:rPr>
        <w:t xml:space="preserve">'); </w:t>
      </w:r>
      <w:r w:rsidRPr="00902B4A">
        <w:rPr>
          <w:color w:val="008000"/>
          <w:lang w:val="ru-RU"/>
        </w:rPr>
        <w:t>/* очистить строку ввода */</w:t>
      </w:r>
    </w:p>
    <w:p w:rsidR="002B64C1" w:rsidRPr="003E7B94" w:rsidRDefault="002B64C1" w:rsidP="002B64C1">
      <w:pPr>
        <w:pStyle w:val="Main"/>
        <w:rPr>
          <w:lang w:val="ru-RU"/>
        </w:rPr>
      </w:pPr>
    </w:p>
    <w:p w:rsidR="002B64C1" w:rsidRPr="003E7B94" w:rsidRDefault="002B64C1" w:rsidP="002B64C1">
      <w:pPr>
        <w:pStyle w:val="Main"/>
        <w:rPr>
          <w:lang w:val="ru-RU"/>
        </w:rPr>
      </w:pPr>
      <w:r w:rsidRPr="003E7B94">
        <w:rPr>
          <w:lang w:val="ru-RU"/>
        </w:rPr>
        <w:t xml:space="preserve">Она включена для того, чтобы использовать особенность функции </w:t>
      </w:r>
      <w:r w:rsidRPr="00375FDB">
        <w:t>scanf</w:t>
      </w:r>
      <w:r w:rsidRPr="003E7B94">
        <w:rPr>
          <w:lang w:val="ru-RU"/>
        </w:rPr>
        <w:t xml:space="preserve">(), которая игнорирует символы пробела и новой строки. Когда вы отвечаете на запрос об элементе </w:t>
      </w:r>
      <w:r w:rsidRPr="00375FDB">
        <w:t>value</w:t>
      </w:r>
      <w:r w:rsidRPr="003E7B94">
        <w:rPr>
          <w:lang w:val="ru-RU"/>
        </w:rPr>
        <w:t xml:space="preserve"> в структуре </w:t>
      </w:r>
      <w:r w:rsidRPr="00375FDB">
        <w:t>book</w:t>
      </w:r>
      <w:r w:rsidRPr="003E7B94">
        <w:rPr>
          <w:lang w:val="ru-RU"/>
        </w:rPr>
        <w:t>, то вводите что-нибудь вроде</w:t>
      </w:r>
    </w:p>
    <w:p w:rsidR="002B64C1" w:rsidRPr="003E7B94" w:rsidRDefault="002B64C1" w:rsidP="002B64C1">
      <w:pPr>
        <w:pStyle w:val="Main"/>
        <w:rPr>
          <w:lang w:val="ru-RU"/>
        </w:rPr>
      </w:pPr>
    </w:p>
    <w:p w:rsidR="002B64C1" w:rsidRPr="003E7B94" w:rsidRDefault="002B64C1" w:rsidP="002B64C1">
      <w:pPr>
        <w:pStyle w:val="Main"/>
        <w:rPr>
          <w:lang w:val="ru-RU"/>
        </w:rPr>
      </w:pPr>
      <w:r w:rsidRPr="003E7B94">
        <w:rPr>
          <w:lang w:val="ru-RU"/>
        </w:rPr>
        <w:t>12.50 [ввод]</w:t>
      </w:r>
    </w:p>
    <w:p w:rsidR="002B64C1" w:rsidRPr="003E7B94" w:rsidRDefault="002B64C1" w:rsidP="002B64C1">
      <w:pPr>
        <w:pStyle w:val="Main"/>
        <w:rPr>
          <w:lang w:val="ru-RU"/>
        </w:rPr>
      </w:pPr>
    </w:p>
    <w:p w:rsidR="002B64C1" w:rsidRPr="003E7B94" w:rsidRDefault="002B64C1" w:rsidP="002B64C1">
      <w:pPr>
        <w:pStyle w:val="Main"/>
        <w:rPr>
          <w:lang w:val="ru-RU"/>
        </w:rPr>
      </w:pPr>
      <w:r w:rsidRPr="003E7B94">
        <w:rPr>
          <w:lang w:val="ru-RU"/>
        </w:rPr>
        <w:t>При этом передается последовательность символов</w:t>
      </w:r>
    </w:p>
    <w:p w:rsidR="002B64C1" w:rsidRPr="003E7B94" w:rsidRDefault="002B64C1" w:rsidP="002B64C1">
      <w:pPr>
        <w:pStyle w:val="Main"/>
        <w:rPr>
          <w:lang w:val="ru-RU"/>
        </w:rPr>
      </w:pPr>
    </w:p>
    <w:p w:rsidR="002B64C1" w:rsidRPr="003E7B94" w:rsidRDefault="002B64C1" w:rsidP="002B64C1">
      <w:pPr>
        <w:pStyle w:val="Main"/>
        <w:rPr>
          <w:lang w:val="ru-RU"/>
        </w:rPr>
      </w:pPr>
      <w:r w:rsidRPr="003E7B94">
        <w:rPr>
          <w:lang w:val="ru-RU"/>
        </w:rPr>
        <w:t>12.50\</w:t>
      </w:r>
      <w:r w:rsidRPr="00375FDB">
        <w:t>n</w:t>
      </w:r>
    </w:p>
    <w:p w:rsidR="002B64C1" w:rsidRPr="003E7B94" w:rsidRDefault="002B64C1" w:rsidP="002B64C1">
      <w:pPr>
        <w:pStyle w:val="Main"/>
        <w:rPr>
          <w:lang w:val="ru-RU"/>
        </w:rPr>
      </w:pPr>
    </w:p>
    <w:p w:rsidR="002B64C1" w:rsidRPr="003E7B94" w:rsidRDefault="002B64C1" w:rsidP="002B64C1">
      <w:pPr>
        <w:pStyle w:val="Main"/>
        <w:rPr>
          <w:lang w:val="ru-RU"/>
        </w:rPr>
      </w:pPr>
      <w:r w:rsidRPr="003E7B94">
        <w:rPr>
          <w:lang w:val="ru-RU"/>
        </w:rPr>
        <w:t xml:space="preserve">Функция </w:t>
      </w:r>
      <w:r w:rsidRPr="00375FDB">
        <w:t>scanf</w:t>
      </w:r>
      <w:r w:rsidRPr="003E7B94">
        <w:rPr>
          <w:lang w:val="ru-RU"/>
        </w:rPr>
        <w:t>() собирает символы 1, 2, . , 5, 0, но опускает символ \</w:t>
      </w:r>
      <w:r>
        <w:t>n</w:t>
      </w:r>
      <w:r w:rsidRPr="003E7B94">
        <w:rPr>
          <w:lang w:val="ru-RU"/>
        </w:rPr>
        <w:t xml:space="preserve">, стоящий там, и ожидает, что следом придет еще какой-нибудь оператор чтения. Если пропустить нашу странную строку, то следующим оператором чтения будет </w:t>
      </w:r>
      <w:r w:rsidRPr="00375FDB">
        <w:t>gets</w:t>
      </w:r>
      <w:r w:rsidRPr="003E7B94">
        <w:rPr>
          <w:lang w:val="ru-RU"/>
        </w:rPr>
        <w:t xml:space="preserve"> (</w:t>
      </w:r>
      <w:r w:rsidRPr="00375FDB">
        <w:t>libry</w:t>
      </w:r>
      <w:r w:rsidRPr="003E7B94">
        <w:rPr>
          <w:lang w:val="ru-RU"/>
        </w:rPr>
        <w:t xml:space="preserve"> [</w:t>
      </w:r>
      <w:r w:rsidRPr="00375FDB">
        <w:t>count</w:t>
      </w:r>
      <w:r w:rsidRPr="003E7B94">
        <w:rPr>
          <w:lang w:val="ru-RU"/>
        </w:rPr>
        <w:t>].</w:t>
      </w:r>
      <w:r w:rsidRPr="00375FDB">
        <w:t>title</w:t>
      </w:r>
      <w:r w:rsidRPr="003E7B94">
        <w:rPr>
          <w:lang w:val="ru-RU"/>
        </w:rPr>
        <w:t xml:space="preserve">) в операторе управления циклом. Он прочел бы оставшийся символ новой строки как первый символ, и программа решила бы, что мы послали сигнал останова. Поэтому мы и вставили такую странную строку. Если вы поняли это, то увидите, что она «проглатывает» символы до тех пор, пока не найдет и не получит символ новой строки. Функция ничего не делает с данным символом, только принимает его от устройства ввода. Это приводит к тому, что функция </w:t>
      </w:r>
      <w:r w:rsidRPr="00375FDB">
        <w:t>gets</w:t>
      </w:r>
      <w:r w:rsidRPr="003E7B94">
        <w:rPr>
          <w:lang w:val="ru-RU"/>
        </w:rPr>
        <w:t>() снова начинает работать. Вернемся теперь к изучению структур.</w:t>
      </w:r>
    </w:p>
    <w:p w:rsidR="002B64C1" w:rsidRPr="003E7B94" w:rsidRDefault="002B64C1" w:rsidP="002B64C1">
      <w:pPr>
        <w:pStyle w:val="Main"/>
        <w:rPr>
          <w:lang w:val="ru-RU"/>
        </w:rPr>
      </w:pPr>
    </w:p>
    <w:p w:rsidR="002B64C1" w:rsidRPr="002B64C1" w:rsidRDefault="002B64C1" w:rsidP="002B64C1">
      <w:pPr>
        <w:pStyle w:val="3"/>
        <w:keepNext w:val="0"/>
        <w:spacing w:before="0" w:after="0"/>
        <w:ind w:left="709" w:firstLine="0"/>
        <w:rPr>
          <w:sz w:val="20"/>
          <w:szCs w:val="20"/>
        </w:rPr>
      </w:pPr>
      <w:bookmarkStart w:id="32" w:name="_Toc305222135"/>
      <w:bookmarkStart w:id="33" w:name="_Toc515770799"/>
      <w:r w:rsidRPr="002B64C1">
        <w:rPr>
          <w:sz w:val="20"/>
          <w:szCs w:val="20"/>
        </w:rPr>
        <w:t>Масив структур. Типовая задача 2.</w:t>
      </w:r>
      <w:bookmarkEnd w:id="32"/>
      <w:bookmarkEnd w:id="33"/>
    </w:p>
    <w:p w:rsidR="002B64C1" w:rsidRPr="002B64C1" w:rsidRDefault="002B64C1" w:rsidP="002B64C1">
      <w:pPr>
        <w:pStyle w:val="Main"/>
        <w:rPr>
          <w:lang w:val="ru-RU"/>
        </w:rPr>
      </w:pPr>
      <w:r w:rsidRPr="003E7B94">
        <w:rPr>
          <w:lang w:val="ru-RU"/>
        </w:rPr>
        <w:lastRenderedPageBreak/>
        <w:t>Массив структур мог бы, к примеру, содержать информацию о всех категориях местного флота. Такой файл оказалс</w:t>
      </w:r>
      <w:r w:rsidRPr="002B64C1">
        <w:rPr>
          <w:lang w:val="ru-RU"/>
        </w:rPr>
        <w:t>я бы полезным для дилера, занимающегося катерами, который смог бы выбрать из базы данных и выставить на продажу все катера не дороже 45000 долларов или все катера, имеющие минимум одну каюту. Изучите следующий пример и обратите внимание на изменения кода программы по сравнению с предыдущими примерами:</w:t>
      </w:r>
    </w:p>
    <w:p w:rsidR="002B64C1" w:rsidRPr="002B64C1" w:rsidRDefault="002B64C1" w:rsidP="002B64C1">
      <w:pPr>
        <w:pStyle w:val="Main"/>
        <w:rPr>
          <w:lang w:val="ru-RU"/>
        </w:rPr>
      </w:pPr>
    </w:p>
    <w:p w:rsidR="002B64C1" w:rsidRPr="006A4BCE" w:rsidRDefault="002B64C1" w:rsidP="002B64C1">
      <w:pPr>
        <w:pStyle w:val="Program"/>
        <w:rPr>
          <w:color w:val="008000"/>
          <w:lang w:val="ru-RU"/>
        </w:rPr>
      </w:pPr>
      <w:r w:rsidRPr="006A4BCE">
        <w:rPr>
          <w:color w:val="008000"/>
          <w:lang w:val="ru-RU"/>
        </w:rPr>
        <w:t>/* Программа на С, использующая массив структур.</w:t>
      </w:r>
    </w:p>
    <w:p w:rsidR="002B64C1" w:rsidRPr="002B64C1" w:rsidRDefault="002B64C1" w:rsidP="002B64C1">
      <w:pPr>
        <w:pStyle w:val="Program"/>
        <w:rPr>
          <w:color w:val="008000"/>
          <w:lang w:val="ru-RU"/>
        </w:rPr>
      </w:pPr>
      <w:r w:rsidRPr="002B64C1">
        <w:rPr>
          <w:color w:val="008000"/>
          <w:lang w:val="ru-RU"/>
        </w:rPr>
        <w:t>В этом примере создается "реестр подержанных катеров" для фирмы</w:t>
      </w:r>
    </w:p>
    <w:p w:rsidR="002B64C1" w:rsidRPr="006A4BCE" w:rsidRDefault="002B64C1" w:rsidP="002B64C1">
      <w:pPr>
        <w:pStyle w:val="Program"/>
        <w:rPr>
          <w:color w:val="008000"/>
        </w:rPr>
      </w:pPr>
      <w:r w:rsidRPr="006A4BCE">
        <w:rPr>
          <w:color w:val="008000"/>
        </w:rPr>
        <w:t>Nineveh Boat Sales. */</w:t>
      </w:r>
    </w:p>
    <w:p w:rsidR="002B64C1" w:rsidRPr="00375FDB" w:rsidRDefault="002B64C1" w:rsidP="002B64C1">
      <w:pPr>
        <w:pStyle w:val="Program"/>
      </w:pPr>
      <w:r w:rsidRPr="006A4BCE">
        <w:rPr>
          <w:color w:val="0000FF"/>
        </w:rPr>
        <w:t>#include</w:t>
      </w:r>
      <w:r w:rsidRPr="00375FDB">
        <w:t xml:space="preserve"> &lt;stdio.h&gt;</w:t>
      </w:r>
    </w:p>
    <w:p w:rsidR="002B64C1" w:rsidRPr="00375FDB" w:rsidRDefault="002B64C1" w:rsidP="002B64C1">
      <w:pPr>
        <w:pStyle w:val="Program"/>
      </w:pPr>
      <w:r w:rsidRPr="006A4BCE">
        <w:rPr>
          <w:color w:val="0000FF"/>
        </w:rPr>
        <w:t>#define</w:t>
      </w:r>
      <w:r w:rsidRPr="00375FDB">
        <w:t xml:space="preserve"> iSTRING15 15</w:t>
      </w:r>
    </w:p>
    <w:p w:rsidR="002B64C1" w:rsidRPr="00375FDB" w:rsidRDefault="002B64C1" w:rsidP="002B64C1">
      <w:pPr>
        <w:pStyle w:val="Program"/>
      </w:pPr>
      <w:r w:rsidRPr="006A4BCE">
        <w:rPr>
          <w:color w:val="0000FF"/>
        </w:rPr>
        <w:t>#define</w:t>
      </w:r>
      <w:r w:rsidRPr="00375FDB">
        <w:t xml:space="preserve"> iSTRING20 20</w:t>
      </w:r>
    </w:p>
    <w:p w:rsidR="002B64C1" w:rsidRPr="00375FDB" w:rsidRDefault="002B64C1" w:rsidP="002B64C1">
      <w:pPr>
        <w:pStyle w:val="Program"/>
      </w:pPr>
      <w:r w:rsidRPr="006A4BCE">
        <w:rPr>
          <w:color w:val="0000FF"/>
        </w:rPr>
        <w:t>#define</w:t>
      </w:r>
      <w:r w:rsidRPr="00375FDB">
        <w:t xml:space="preserve"> iNULL_CHAR 1</w:t>
      </w:r>
    </w:p>
    <w:p w:rsidR="002B64C1" w:rsidRPr="006A4BCE" w:rsidRDefault="002B64C1" w:rsidP="002B64C1">
      <w:pPr>
        <w:pStyle w:val="Program"/>
        <w:rPr>
          <w:color w:val="0000FF"/>
        </w:rPr>
      </w:pPr>
      <w:r w:rsidRPr="006A4BCE">
        <w:rPr>
          <w:color w:val="0000FF"/>
        </w:rPr>
        <w:t>#define</w:t>
      </w:r>
      <w:r w:rsidRPr="00375FDB">
        <w:t xml:space="preserve"> iMAX_BOATS 50</w:t>
      </w:r>
    </w:p>
    <w:p w:rsidR="002B64C1" w:rsidRPr="00375FDB" w:rsidRDefault="002B64C1" w:rsidP="002B64C1">
      <w:pPr>
        <w:pStyle w:val="Program"/>
      </w:pPr>
    </w:p>
    <w:p w:rsidR="002B64C1" w:rsidRPr="00375FDB" w:rsidRDefault="002B64C1" w:rsidP="002B64C1">
      <w:pPr>
        <w:pStyle w:val="Program"/>
      </w:pPr>
      <w:r w:rsidRPr="006A4BCE">
        <w:rPr>
          <w:color w:val="0000FF"/>
        </w:rPr>
        <w:t>struct</w:t>
      </w:r>
      <w:r w:rsidRPr="00375FDB">
        <w:t xml:space="preserve"> stboat {</w:t>
      </w:r>
    </w:p>
    <w:p w:rsidR="002B64C1" w:rsidRPr="00375FDB" w:rsidRDefault="002B64C1" w:rsidP="002B64C1">
      <w:pPr>
        <w:pStyle w:val="Program"/>
      </w:pPr>
      <w:r w:rsidRPr="00375FDB">
        <w:tab/>
      </w:r>
      <w:r w:rsidRPr="006A4BCE">
        <w:rPr>
          <w:color w:val="0000FF"/>
        </w:rPr>
        <w:t>char</w:t>
      </w:r>
      <w:r w:rsidRPr="00375FDB">
        <w:t xml:space="preserve"> sztype [iSTRING15 + iNULL_CHAR];</w:t>
      </w:r>
    </w:p>
    <w:p w:rsidR="002B64C1" w:rsidRPr="00375FDB" w:rsidRDefault="002B64C1" w:rsidP="002B64C1">
      <w:pPr>
        <w:pStyle w:val="Program"/>
      </w:pPr>
      <w:r w:rsidRPr="00375FDB">
        <w:tab/>
      </w:r>
      <w:r w:rsidRPr="006A4BCE">
        <w:rPr>
          <w:color w:val="0000FF"/>
        </w:rPr>
        <w:t>char</w:t>
      </w:r>
      <w:r w:rsidRPr="00375FDB">
        <w:t xml:space="preserve"> szmodel[iSTRING15 + iNULL_CHAR];</w:t>
      </w:r>
    </w:p>
    <w:p w:rsidR="002B64C1" w:rsidRPr="00375FDB" w:rsidRDefault="002B64C1" w:rsidP="002B64C1">
      <w:pPr>
        <w:pStyle w:val="Program"/>
      </w:pPr>
      <w:r w:rsidRPr="00375FDB">
        <w:tab/>
      </w:r>
      <w:r w:rsidRPr="006A4BCE">
        <w:rPr>
          <w:color w:val="0000FF"/>
        </w:rPr>
        <w:t>char</w:t>
      </w:r>
      <w:r w:rsidRPr="00375FDB">
        <w:t xml:space="preserve"> sztitle[iSTRING20 + iNULL_CHAR];</w:t>
      </w:r>
    </w:p>
    <w:p w:rsidR="002B64C1" w:rsidRPr="00375FDB" w:rsidRDefault="002B64C1" w:rsidP="002B64C1">
      <w:pPr>
        <w:pStyle w:val="Program"/>
      </w:pPr>
      <w:r w:rsidRPr="00375FDB">
        <w:tab/>
      </w:r>
      <w:r w:rsidRPr="006A4BCE">
        <w:rPr>
          <w:color w:val="0000FF"/>
        </w:rPr>
        <w:t xml:space="preserve">char </w:t>
      </w:r>
      <w:r w:rsidRPr="00375FDB">
        <w:t>szcomment [80];</w:t>
      </w:r>
    </w:p>
    <w:p w:rsidR="002B64C1" w:rsidRPr="00375FDB" w:rsidRDefault="002B64C1" w:rsidP="002B64C1">
      <w:pPr>
        <w:pStyle w:val="Program"/>
      </w:pPr>
      <w:r w:rsidRPr="00375FDB">
        <w:tab/>
      </w:r>
      <w:r w:rsidRPr="006A4BCE">
        <w:rPr>
          <w:color w:val="0000FF"/>
        </w:rPr>
        <w:t xml:space="preserve">int </w:t>
      </w:r>
      <w:r w:rsidRPr="00375FDB">
        <w:t>iyear;</w:t>
      </w:r>
    </w:p>
    <w:p w:rsidR="002B64C1" w:rsidRPr="00375FDB" w:rsidRDefault="002B64C1" w:rsidP="002B64C1">
      <w:pPr>
        <w:pStyle w:val="Program"/>
      </w:pPr>
      <w:r w:rsidRPr="00375FDB">
        <w:tab/>
      </w:r>
      <w:r w:rsidRPr="006A4BCE">
        <w:rPr>
          <w:color w:val="0000FF"/>
        </w:rPr>
        <w:t>long int</w:t>
      </w:r>
      <w:r w:rsidRPr="00375FDB">
        <w:t xml:space="preserve"> lmotor_hours;</w:t>
      </w:r>
    </w:p>
    <w:p w:rsidR="002B64C1" w:rsidRPr="00375FDB" w:rsidRDefault="002B64C1" w:rsidP="002B64C1">
      <w:pPr>
        <w:pStyle w:val="Program"/>
      </w:pPr>
      <w:r w:rsidRPr="00375FDB">
        <w:tab/>
      </w:r>
      <w:r w:rsidRPr="006A4BCE">
        <w:rPr>
          <w:color w:val="0000FF"/>
        </w:rPr>
        <w:t>float</w:t>
      </w:r>
      <w:r w:rsidRPr="00375FDB">
        <w:t xml:space="preserve"> fretail;</w:t>
      </w:r>
    </w:p>
    <w:p w:rsidR="002B64C1" w:rsidRPr="00375FDB" w:rsidRDefault="002B64C1" w:rsidP="002B64C1">
      <w:pPr>
        <w:pStyle w:val="Program"/>
      </w:pPr>
      <w:r w:rsidRPr="00375FDB">
        <w:tab/>
      </w:r>
      <w:r w:rsidRPr="006A4BCE">
        <w:rPr>
          <w:color w:val="0000FF"/>
        </w:rPr>
        <w:t>float</w:t>
      </w:r>
      <w:r w:rsidRPr="00375FDB">
        <w:t xml:space="preserve"> fwholesale;</w:t>
      </w:r>
    </w:p>
    <w:p w:rsidR="002B64C1" w:rsidRPr="00375FDB" w:rsidRDefault="002B64C1" w:rsidP="002B64C1">
      <w:pPr>
        <w:pStyle w:val="Program"/>
      </w:pPr>
      <w:r w:rsidRPr="00375FDB">
        <w:t>};</w:t>
      </w:r>
    </w:p>
    <w:p w:rsidR="002B64C1" w:rsidRPr="00375FDB" w:rsidRDefault="002B64C1" w:rsidP="002B64C1">
      <w:pPr>
        <w:pStyle w:val="Program"/>
      </w:pPr>
    </w:p>
    <w:p w:rsidR="002B64C1" w:rsidRPr="00375FDB" w:rsidRDefault="002B64C1" w:rsidP="002B64C1">
      <w:pPr>
        <w:pStyle w:val="Program"/>
      </w:pPr>
      <w:r w:rsidRPr="006A4BCE">
        <w:rPr>
          <w:color w:val="0000FF"/>
        </w:rPr>
        <w:t xml:space="preserve">int </w:t>
      </w:r>
      <w:r w:rsidRPr="00375FDB">
        <w:t>main(</w:t>
      </w:r>
      <w:r w:rsidRPr="006A4BCE">
        <w:rPr>
          <w:color w:val="0000FF"/>
        </w:rPr>
        <w:t>void</w:t>
      </w:r>
      <w:r w:rsidRPr="00375FDB">
        <w:t>)</w:t>
      </w:r>
    </w:p>
    <w:p w:rsidR="002B64C1" w:rsidRPr="00375FDB" w:rsidRDefault="002B64C1" w:rsidP="002B64C1">
      <w:pPr>
        <w:pStyle w:val="Program"/>
      </w:pPr>
      <w:r w:rsidRPr="00375FDB">
        <w:t>{</w:t>
      </w:r>
    </w:p>
    <w:p w:rsidR="002B64C1" w:rsidRPr="00375FDB" w:rsidRDefault="002B64C1" w:rsidP="002B64C1">
      <w:pPr>
        <w:pStyle w:val="Program"/>
      </w:pPr>
      <w:r w:rsidRPr="00375FDB">
        <w:tab/>
      </w:r>
      <w:r w:rsidRPr="006A4BCE">
        <w:rPr>
          <w:color w:val="0000FF"/>
        </w:rPr>
        <w:t xml:space="preserve">int </w:t>
      </w:r>
      <w:r w:rsidRPr="00375FDB">
        <w:t>i, iinstock;</w:t>
      </w:r>
    </w:p>
    <w:p w:rsidR="002B64C1" w:rsidRPr="00375FDB" w:rsidRDefault="002B64C1" w:rsidP="002B64C1">
      <w:pPr>
        <w:pStyle w:val="Program"/>
      </w:pPr>
      <w:r w:rsidRPr="00375FDB">
        <w:tab/>
      </w:r>
      <w:r w:rsidRPr="006A4BCE">
        <w:rPr>
          <w:color w:val="0000FF"/>
        </w:rPr>
        <w:t xml:space="preserve">struct </w:t>
      </w:r>
      <w:r w:rsidRPr="00375FDB">
        <w:t>stboat astNineveh[iMAX_BOATS];</w:t>
      </w:r>
    </w:p>
    <w:p w:rsidR="002B64C1" w:rsidRPr="00375FDB" w:rsidRDefault="002B64C1" w:rsidP="002B64C1">
      <w:pPr>
        <w:pStyle w:val="Program"/>
      </w:pPr>
    </w:p>
    <w:p w:rsidR="002B64C1" w:rsidRPr="002B64C1" w:rsidRDefault="002B64C1" w:rsidP="002B64C1">
      <w:pPr>
        <w:pStyle w:val="Program"/>
        <w:rPr>
          <w:lang w:val="ru-RU"/>
        </w:rPr>
      </w:pPr>
      <w:r w:rsidRPr="00375FDB">
        <w:tab/>
        <w:t xml:space="preserve">printf("How many boats in inventory? </w:t>
      </w:r>
      <w:r w:rsidRPr="002B64C1">
        <w:rPr>
          <w:lang w:val="ru-RU"/>
        </w:rPr>
        <w:t xml:space="preserve">"); </w:t>
      </w:r>
      <w:r w:rsidRPr="002B64C1">
        <w:rPr>
          <w:color w:val="008000"/>
          <w:lang w:val="ru-RU"/>
        </w:rPr>
        <w:t>/* Сколько катеров в реестре */</w:t>
      </w:r>
    </w:p>
    <w:p w:rsidR="002B64C1" w:rsidRPr="00DD3FA6" w:rsidRDefault="002B64C1" w:rsidP="002B64C1">
      <w:pPr>
        <w:pStyle w:val="Program"/>
        <w:rPr>
          <w:lang w:val="ru-RU"/>
        </w:rPr>
      </w:pPr>
      <w:r w:rsidRPr="002B64C1">
        <w:rPr>
          <w:lang w:val="ru-RU"/>
        </w:rPr>
        <w:tab/>
      </w:r>
      <w:r w:rsidRPr="00375FDB">
        <w:t>scanf</w:t>
      </w:r>
      <w:r w:rsidRPr="00DD3FA6">
        <w:rPr>
          <w:lang w:val="ru-RU"/>
        </w:rPr>
        <w:t>("%</w:t>
      </w:r>
      <w:r w:rsidRPr="00375FDB">
        <w:t>d</w:t>
      </w:r>
      <w:r w:rsidRPr="00DD3FA6">
        <w:rPr>
          <w:lang w:val="ru-RU"/>
        </w:rPr>
        <w:t>",&amp;</w:t>
      </w:r>
      <w:r w:rsidRPr="00375FDB">
        <w:t>iinstock</w:t>
      </w:r>
      <w:r w:rsidRPr="00DD3FA6">
        <w:rPr>
          <w:lang w:val="ru-RU"/>
        </w:rPr>
        <w:t>);</w:t>
      </w:r>
    </w:p>
    <w:p w:rsidR="002B64C1" w:rsidRPr="00DD3FA6" w:rsidRDefault="002B64C1" w:rsidP="002B64C1">
      <w:pPr>
        <w:pStyle w:val="Program"/>
        <w:rPr>
          <w:lang w:val="ru-RU"/>
        </w:rPr>
      </w:pPr>
    </w:p>
    <w:p w:rsidR="002B64C1" w:rsidRPr="00375FDB" w:rsidRDefault="002B64C1" w:rsidP="002B64C1">
      <w:pPr>
        <w:pStyle w:val="Program"/>
      </w:pPr>
      <w:r w:rsidRPr="00DD3FA6">
        <w:rPr>
          <w:lang w:val="ru-RU"/>
        </w:rPr>
        <w:tab/>
      </w:r>
      <w:r w:rsidRPr="006A4BCE">
        <w:rPr>
          <w:color w:val="0000FF"/>
        </w:rPr>
        <w:t>for</w:t>
      </w:r>
      <w:r w:rsidRPr="00375FDB">
        <w:t xml:space="preserve"> (i=0; i&lt;iinstock; i++) {</w:t>
      </w:r>
    </w:p>
    <w:p w:rsidR="002B64C1" w:rsidRPr="00375FDB" w:rsidRDefault="002B64C1" w:rsidP="002B64C1">
      <w:pPr>
        <w:pStyle w:val="Program"/>
      </w:pPr>
      <w:r w:rsidRPr="00375FDB">
        <w:tab/>
      </w:r>
      <w:r w:rsidRPr="00375FDB">
        <w:tab/>
        <w:t xml:space="preserve">flushall(); </w:t>
      </w:r>
      <w:r w:rsidRPr="006A4BCE">
        <w:rPr>
          <w:color w:val="008000"/>
        </w:rPr>
        <w:t>/* очистить буфер клавиатуры */</w:t>
      </w:r>
    </w:p>
    <w:p w:rsidR="002B64C1" w:rsidRPr="00375FDB" w:rsidRDefault="002B64C1" w:rsidP="002B64C1">
      <w:pPr>
        <w:pStyle w:val="Program"/>
      </w:pPr>
      <w:r w:rsidRPr="00375FDB">
        <w:tab/>
        <w:t xml:space="preserve">printf("\nPlease enter the </w:t>
      </w:r>
      <w:r>
        <w:t>type</w:t>
      </w:r>
      <w:r w:rsidRPr="00375FDB">
        <w:t xml:space="preserve"> of the boat: ");</w:t>
      </w:r>
    </w:p>
    <w:p w:rsidR="002B64C1" w:rsidRPr="00375FDB" w:rsidRDefault="002B64C1" w:rsidP="002B64C1">
      <w:pPr>
        <w:pStyle w:val="Program"/>
      </w:pPr>
      <w:r w:rsidRPr="00375FDB">
        <w:tab/>
        <w:t>gets(astNineveh[i].sztype);</w:t>
      </w:r>
    </w:p>
    <w:p w:rsidR="002B64C1" w:rsidRPr="00375FDB" w:rsidRDefault="002B64C1" w:rsidP="002B64C1">
      <w:pPr>
        <w:pStyle w:val="Program"/>
      </w:pPr>
    </w:p>
    <w:p w:rsidR="002B64C1" w:rsidRPr="00375FDB" w:rsidRDefault="002B64C1" w:rsidP="002B64C1">
      <w:pPr>
        <w:pStyle w:val="Program"/>
      </w:pPr>
      <w:r w:rsidRPr="00375FDB">
        <w:tab/>
        <w:t>printf("\nPlease enter the model of the boat: ");</w:t>
      </w:r>
    </w:p>
    <w:p w:rsidR="002B64C1" w:rsidRPr="00375FDB" w:rsidRDefault="002B64C1" w:rsidP="002B64C1">
      <w:pPr>
        <w:pStyle w:val="Program"/>
      </w:pPr>
      <w:r w:rsidRPr="00375FDB">
        <w:tab/>
        <w:t>gets(astNineveh[i].szmodel);</w:t>
      </w:r>
    </w:p>
    <w:p w:rsidR="002B64C1" w:rsidRPr="00375FDB" w:rsidRDefault="002B64C1" w:rsidP="002B64C1">
      <w:pPr>
        <w:pStyle w:val="Program"/>
      </w:pPr>
    </w:p>
    <w:p w:rsidR="002B64C1" w:rsidRPr="00375FDB" w:rsidRDefault="002B64C1" w:rsidP="002B64C1">
      <w:pPr>
        <w:pStyle w:val="Program"/>
      </w:pPr>
      <w:r w:rsidRPr="00375FDB">
        <w:tab/>
        <w:t>printf("\nPlease enter the title number for the boat: ");</w:t>
      </w:r>
    </w:p>
    <w:p w:rsidR="002B64C1" w:rsidRPr="00375FDB" w:rsidRDefault="002B64C1" w:rsidP="002B64C1">
      <w:pPr>
        <w:pStyle w:val="Program"/>
      </w:pPr>
      <w:r w:rsidRPr="00375FDB">
        <w:tab/>
        <w:t>gets(astNineveh[i].sztitle);</w:t>
      </w:r>
    </w:p>
    <w:p w:rsidR="002B64C1" w:rsidRPr="00375FDB" w:rsidRDefault="002B64C1" w:rsidP="002B64C1">
      <w:pPr>
        <w:pStyle w:val="Program"/>
      </w:pPr>
    </w:p>
    <w:p w:rsidR="002B64C1" w:rsidRPr="00375FDB" w:rsidRDefault="002B64C1" w:rsidP="002B64C1">
      <w:pPr>
        <w:pStyle w:val="Program"/>
      </w:pPr>
      <w:r w:rsidRPr="00375FDB">
        <w:tab/>
        <w:t xml:space="preserve">printf("\nPlease enter a one line comment about the boat: "); </w:t>
      </w:r>
      <w:r w:rsidRPr="006A4BCE">
        <w:rPr>
          <w:color w:val="008000"/>
        </w:rPr>
        <w:t>/* Введите, пожалуйста, строку комментария: */</w:t>
      </w:r>
    </w:p>
    <w:p w:rsidR="002B64C1" w:rsidRPr="00375FDB" w:rsidRDefault="002B64C1" w:rsidP="002B64C1">
      <w:pPr>
        <w:pStyle w:val="Program"/>
      </w:pPr>
      <w:r w:rsidRPr="00375FDB">
        <w:tab/>
        <w:t>gets(astNineveh[i].szcomment);</w:t>
      </w:r>
    </w:p>
    <w:p w:rsidR="002B64C1" w:rsidRPr="00375FDB" w:rsidRDefault="002B64C1" w:rsidP="002B64C1">
      <w:pPr>
        <w:pStyle w:val="Program"/>
      </w:pPr>
    </w:p>
    <w:p w:rsidR="002B64C1" w:rsidRPr="00375FDB" w:rsidRDefault="002B64C1" w:rsidP="002B64C1">
      <w:pPr>
        <w:pStyle w:val="Program"/>
      </w:pPr>
      <w:r w:rsidRPr="00375FDB">
        <w:tab/>
        <w:t>printf("\nPlease enter the model year for the boat: ");</w:t>
      </w:r>
    </w:p>
    <w:p w:rsidR="002B64C1" w:rsidRPr="00375FDB" w:rsidRDefault="002B64C1" w:rsidP="002B64C1">
      <w:pPr>
        <w:pStyle w:val="Program"/>
      </w:pPr>
      <w:r w:rsidRPr="00375FDB">
        <w:tab/>
        <w:t>scanf("%d",&amp;astNineveh[i].iyear);</w:t>
      </w:r>
    </w:p>
    <w:p w:rsidR="002B64C1" w:rsidRPr="00375FDB" w:rsidRDefault="002B64C1" w:rsidP="002B64C1">
      <w:pPr>
        <w:pStyle w:val="Program"/>
      </w:pPr>
    </w:p>
    <w:p w:rsidR="002B64C1" w:rsidRPr="00375FDB" w:rsidRDefault="002B64C1" w:rsidP="002B64C1">
      <w:pPr>
        <w:pStyle w:val="Program"/>
      </w:pPr>
      <w:r w:rsidRPr="00375FDB">
        <w:tab/>
        <w:t>printf("\nPlease enter the current hours on ");</w:t>
      </w:r>
    </w:p>
    <w:p w:rsidR="002B64C1" w:rsidRPr="00375FDB" w:rsidRDefault="002B64C1" w:rsidP="002B64C1">
      <w:pPr>
        <w:pStyle w:val="Program"/>
      </w:pPr>
      <w:r w:rsidRPr="00375FDB">
        <w:tab/>
        <w:t>printf("the motor for the boat: ");</w:t>
      </w:r>
    </w:p>
    <w:p w:rsidR="002B64C1" w:rsidRPr="00375FDB" w:rsidRDefault="002B64C1" w:rsidP="002B64C1">
      <w:pPr>
        <w:pStyle w:val="Program"/>
      </w:pPr>
      <w:r w:rsidRPr="00375FDB">
        <w:tab/>
        <w:t>scanf("%ld",&amp;astNineveh[i].lmotor_hours);</w:t>
      </w:r>
    </w:p>
    <w:p w:rsidR="002B64C1" w:rsidRPr="00375FDB" w:rsidRDefault="002B64C1" w:rsidP="002B64C1">
      <w:pPr>
        <w:pStyle w:val="Program"/>
      </w:pPr>
    </w:p>
    <w:p w:rsidR="002B64C1" w:rsidRPr="00375FDB" w:rsidRDefault="002B64C1" w:rsidP="002B64C1">
      <w:pPr>
        <w:pStyle w:val="Program"/>
      </w:pPr>
      <w:r w:rsidRPr="00375FDB">
        <w:tab/>
        <w:t xml:space="preserve">printf("\nPlease enter the retail price of the boat :"); </w:t>
      </w:r>
      <w:r w:rsidRPr="006A4BCE">
        <w:rPr>
          <w:color w:val="008000"/>
        </w:rPr>
        <w:t>/* Введите, пожалуйста, розничную цену катера: */</w:t>
      </w:r>
    </w:p>
    <w:p w:rsidR="002B64C1" w:rsidRPr="00375FDB" w:rsidRDefault="002B64C1" w:rsidP="002B64C1">
      <w:pPr>
        <w:pStyle w:val="Program"/>
      </w:pPr>
      <w:r w:rsidRPr="00375FDB">
        <w:tab/>
        <w:t>scanf("%f",&amp;astNineveh[i].fretail);</w:t>
      </w:r>
    </w:p>
    <w:p w:rsidR="002B64C1" w:rsidRPr="00375FDB" w:rsidRDefault="002B64C1" w:rsidP="002B64C1">
      <w:pPr>
        <w:pStyle w:val="Program"/>
      </w:pPr>
    </w:p>
    <w:p w:rsidR="002B64C1" w:rsidRPr="00375FDB" w:rsidRDefault="002B64C1" w:rsidP="002B64C1">
      <w:pPr>
        <w:pStyle w:val="Program"/>
      </w:pPr>
      <w:r w:rsidRPr="00375FDB">
        <w:tab/>
        <w:t xml:space="preserve">printf("\nPlease enter the wholesale price of the boat :"); </w:t>
      </w:r>
      <w:r w:rsidRPr="006A4BCE">
        <w:rPr>
          <w:color w:val="008000"/>
        </w:rPr>
        <w:t>/* Введите, пожалуйста, оптовую цену катера: */</w:t>
      </w:r>
    </w:p>
    <w:p w:rsidR="002B64C1" w:rsidRDefault="002B64C1" w:rsidP="002B64C1">
      <w:pPr>
        <w:pStyle w:val="Program"/>
      </w:pPr>
      <w:r w:rsidRPr="00375FDB">
        <w:tab/>
        <w:t>scanf("%f",&amp;astNineveh[i].fwholesale);</w:t>
      </w:r>
    </w:p>
    <w:p w:rsidR="002B64C1" w:rsidRPr="00375FDB" w:rsidRDefault="002B64C1" w:rsidP="002B64C1">
      <w:pPr>
        <w:pStyle w:val="Program"/>
      </w:pPr>
      <w:r>
        <w:tab/>
        <w:t>}</w:t>
      </w:r>
    </w:p>
    <w:p w:rsidR="002B64C1" w:rsidRPr="00375FDB" w:rsidRDefault="002B64C1" w:rsidP="002B64C1">
      <w:pPr>
        <w:pStyle w:val="Program"/>
      </w:pPr>
    </w:p>
    <w:p w:rsidR="002B64C1" w:rsidRPr="00375FDB" w:rsidRDefault="002B64C1" w:rsidP="002B64C1">
      <w:pPr>
        <w:pStyle w:val="Program"/>
      </w:pPr>
      <w:r w:rsidRPr="00375FDB">
        <w:tab/>
        <w:t>printf("\n\n\n");</w:t>
      </w:r>
    </w:p>
    <w:p w:rsidR="002B64C1" w:rsidRPr="00375FDB" w:rsidRDefault="002B64C1" w:rsidP="002B64C1">
      <w:pPr>
        <w:pStyle w:val="Program"/>
      </w:pPr>
      <w:r w:rsidRPr="00375FDB">
        <w:tab/>
      </w:r>
      <w:r w:rsidRPr="006A4BCE">
        <w:rPr>
          <w:color w:val="0000FF"/>
        </w:rPr>
        <w:t>for</w:t>
      </w:r>
      <w:r w:rsidRPr="00375FDB">
        <w:t xml:space="preserve"> (i=0; i&lt;iinstock; i++) {</w:t>
      </w:r>
    </w:p>
    <w:p w:rsidR="002B64C1" w:rsidRPr="00375FDB" w:rsidRDefault="002B64C1" w:rsidP="002B64C1">
      <w:pPr>
        <w:pStyle w:val="Program"/>
      </w:pPr>
      <w:r w:rsidRPr="00375FDB">
        <w:tab/>
      </w:r>
      <w:r w:rsidRPr="00375FDB">
        <w:tab/>
        <w:t>printf("A %d %s %s beauty with %1d low hours.\n",</w:t>
      </w:r>
    </w:p>
    <w:p w:rsidR="002B64C1" w:rsidRPr="00375FDB" w:rsidRDefault="002B64C1" w:rsidP="002B64C1">
      <w:pPr>
        <w:pStyle w:val="Program"/>
      </w:pPr>
      <w:r w:rsidRPr="00375FDB">
        <w:tab/>
      </w:r>
      <w:r w:rsidRPr="00375FDB">
        <w:tab/>
      </w:r>
      <w:r w:rsidRPr="00375FDB">
        <w:tab/>
      </w:r>
      <w:r w:rsidRPr="00375FDB">
        <w:tab/>
      </w:r>
      <w:r w:rsidRPr="00375FDB">
        <w:tab/>
        <w:t>astNineveh[i].iyear,astNineveh[i].sztype, astNineveh[i].szmodel,</w:t>
      </w:r>
    </w:p>
    <w:p w:rsidR="002B64C1" w:rsidRPr="00375FDB" w:rsidRDefault="002B64C1" w:rsidP="002B64C1">
      <w:pPr>
        <w:pStyle w:val="Program"/>
      </w:pPr>
      <w:r w:rsidRPr="00375FDB">
        <w:lastRenderedPageBreak/>
        <w:tab/>
      </w:r>
      <w:r w:rsidRPr="00375FDB">
        <w:tab/>
      </w:r>
      <w:r w:rsidRPr="00375FDB">
        <w:tab/>
      </w:r>
      <w:r w:rsidRPr="00375FDB">
        <w:tab/>
      </w:r>
      <w:r w:rsidRPr="00375FDB">
        <w:tab/>
        <w:t>astNineveh[i].lmotor_hours);</w:t>
      </w:r>
    </w:p>
    <w:p w:rsidR="002B64C1" w:rsidRPr="00375FDB" w:rsidRDefault="002B64C1" w:rsidP="002B64C1">
      <w:pPr>
        <w:pStyle w:val="Program"/>
      </w:pPr>
      <w:r w:rsidRPr="00375FDB">
        <w:tab/>
      </w:r>
      <w:r w:rsidRPr="00375FDB">
        <w:tab/>
        <w:t>printf("%s\n", astNineveh[i].szcomment);</w:t>
      </w:r>
    </w:p>
    <w:p w:rsidR="002B64C1" w:rsidRPr="00375FDB" w:rsidRDefault="002B64C1" w:rsidP="002B64C1">
      <w:pPr>
        <w:pStyle w:val="Program"/>
      </w:pPr>
    </w:p>
    <w:p w:rsidR="002B64C1" w:rsidRPr="00375FDB" w:rsidRDefault="002B64C1" w:rsidP="002B64C1">
      <w:pPr>
        <w:pStyle w:val="Program"/>
      </w:pPr>
      <w:r w:rsidRPr="00375FDB">
        <w:tab/>
      </w:r>
      <w:r w:rsidRPr="00375FDB">
        <w:tab/>
        <w:t xml:space="preserve">printf ("Grab the deal by asking your </w:t>
      </w:r>
      <w:smartTag w:uri="urn:schemas-microsoft-com:office:smarttags" w:element="place">
        <w:smartTag w:uri="urn:schemas-microsoft-com:office:smarttags" w:element="City">
          <w:r w:rsidRPr="00375FDB">
            <w:t>Nineveh</w:t>
          </w:r>
        </w:smartTag>
      </w:smartTag>
      <w:r w:rsidRPr="00375FDB">
        <w:t xml:space="preserve"> salesperson for</w:t>
      </w:r>
      <w:r>
        <w:t>\n</w:t>
      </w:r>
      <w:r w:rsidRPr="00375FDB">
        <w:t>");</w:t>
      </w:r>
      <w:r w:rsidRPr="00375FDB">
        <w:tab/>
      </w:r>
    </w:p>
    <w:p w:rsidR="002B64C1" w:rsidRPr="002B64C1" w:rsidRDefault="002B64C1" w:rsidP="002B64C1">
      <w:pPr>
        <w:pStyle w:val="Program"/>
        <w:rPr>
          <w:color w:val="008000"/>
          <w:lang w:val="ru-RU"/>
        </w:rPr>
      </w:pPr>
      <w:r w:rsidRPr="00375FDB">
        <w:tab/>
      </w:r>
      <w:r w:rsidRPr="00375FDB">
        <w:tab/>
      </w:r>
      <w:r w:rsidRPr="002B64C1">
        <w:rPr>
          <w:color w:val="008000"/>
          <w:lang w:val="ru-RU"/>
        </w:rPr>
        <w:t xml:space="preserve">/* Поторопитесь связаться с дилером фирмы </w:t>
      </w:r>
      <w:smartTag w:uri="urn:schemas-microsoft-com:office:smarttags" w:element="place">
        <w:smartTag w:uri="urn:schemas-microsoft-com:office:smarttags" w:element="City">
          <w:r w:rsidRPr="006A4BCE">
            <w:rPr>
              <w:color w:val="008000"/>
            </w:rPr>
            <w:t>Nineveh</w:t>
          </w:r>
        </w:smartTag>
      </w:smartTag>
      <w:r w:rsidRPr="002B64C1">
        <w:rPr>
          <w:color w:val="008000"/>
          <w:lang w:val="ru-RU"/>
        </w:rPr>
        <w:t xml:space="preserve"> насчет */</w:t>
      </w:r>
    </w:p>
    <w:p w:rsidR="002B64C1" w:rsidRPr="002B64C1" w:rsidRDefault="002B64C1" w:rsidP="002B64C1">
      <w:pPr>
        <w:pStyle w:val="Program"/>
        <w:rPr>
          <w:lang w:val="ru-RU"/>
        </w:rPr>
      </w:pPr>
    </w:p>
    <w:p w:rsidR="002B64C1" w:rsidRPr="00375FDB" w:rsidRDefault="002B64C1" w:rsidP="002B64C1">
      <w:pPr>
        <w:pStyle w:val="Program"/>
      </w:pPr>
      <w:r w:rsidRPr="002B64C1">
        <w:rPr>
          <w:lang w:val="ru-RU"/>
        </w:rPr>
        <w:tab/>
      </w:r>
      <w:r w:rsidRPr="002B64C1">
        <w:rPr>
          <w:lang w:val="ru-RU"/>
        </w:rPr>
        <w:tab/>
      </w:r>
      <w:r w:rsidRPr="00375FDB">
        <w:t>printf (" #%s ONLY! $%8.2f.\n",astNineveh[i] .sztitle, astNineveh[i].fretail);</w:t>
      </w:r>
    </w:p>
    <w:p w:rsidR="002B64C1" w:rsidRPr="002B64C1" w:rsidRDefault="002B64C1" w:rsidP="002B64C1">
      <w:pPr>
        <w:pStyle w:val="Program"/>
        <w:rPr>
          <w:lang w:val="ru-RU"/>
        </w:rPr>
      </w:pPr>
      <w:r w:rsidRPr="00375FDB">
        <w:tab/>
      </w:r>
      <w:r w:rsidRPr="00375FDB">
        <w:tab/>
        <w:t>printf</w:t>
      </w:r>
      <w:r w:rsidRPr="002B64C1">
        <w:rPr>
          <w:lang w:val="ru-RU"/>
        </w:rPr>
        <w:t>("\</w:t>
      </w:r>
      <w:r w:rsidRPr="00375FDB">
        <w:t>n</w:t>
      </w:r>
      <w:r w:rsidRPr="002B64C1">
        <w:rPr>
          <w:lang w:val="ru-RU"/>
        </w:rPr>
        <w:t>\</w:t>
      </w:r>
      <w:r w:rsidRPr="00375FDB">
        <w:t>n</w:t>
      </w:r>
      <w:r w:rsidRPr="002B64C1">
        <w:rPr>
          <w:lang w:val="ru-RU"/>
        </w:rPr>
        <w:t>");</w:t>
      </w:r>
    </w:p>
    <w:p w:rsidR="002B64C1" w:rsidRPr="002B64C1" w:rsidRDefault="002B64C1" w:rsidP="002B64C1">
      <w:pPr>
        <w:pStyle w:val="Program"/>
        <w:rPr>
          <w:lang w:val="ru-RU"/>
        </w:rPr>
      </w:pPr>
      <w:r w:rsidRPr="002B64C1">
        <w:rPr>
          <w:lang w:val="ru-RU"/>
        </w:rPr>
        <w:tab/>
        <w:t>}</w:t>
      </w:r>
    </w:p>
    <w:p w:rsidR="002B64C1" w:rsidRPr="002B64C1" w:rsidRDefault="002B64C1" w:rsidP="002B64C1">
      <w:pPr>
        <w:pStyle w:val="Program"/>
        <w:rPr>
          <w:lang w:val="ru-RU"/>
        </w:rPr>
      </w:pPr>
      <w:r w:rsidRPr="002B64C1">
        <w:rPr>
          <w:color w:val="0000FF"/>
          <w:lang w:val="ru-RU"/>
        </w:rPr>
        <w:tab/>
      </w:r>
      <w:r w:rsidRPr="006A4BCE">
        <w:rPr>
          <w:color w:val="0000FF"/>
        </w:rPr>
        <w:t>return</w:t>
      </w:r>
      <w:r w:rsidRPr="002B64C1">
        <w:rPr>
          <w:lang w:val="ru-RU"/>
        </w:rPr>
        <w:t xml:space="preserve"> (0);</w:t>
      </w:r>
    </w:p>
    <w:p w:rsidR="002B64C1" w:rsidRPr="002B64C1" w:rsidRDefault="002B64C1" w:rsidP="002B64C1">
      <w:pPr>
        <w:pStyle w:val="Program"/>
        <w:rPr>
          <w:lang w:val="ru-RU"/>
        </w:rPr>
      </w:pPr>
      <w:r w:rsidRPr="002B64C1">
        <w:rPr>
          <w:lang w:val="ru-RU"/>
        </w:rPr>
        <w:t>}</w:t>
      </w:r>
    </w:p>
    <w:p w:rsidR="002B64C1" w:rsidRPr="002B64C1" w:rsidRDefault="002B64C1" w:rsidP="002B64C1">
      <w:pPr>
        <w:pStyle w:val="Main"/>
        <w:rPr>
          <w:lang w:val="ru-RU"/>
        </w:rPr>
      </w:pPr>
    </w:p>
    <w:p w:rsidR="002B64C1" w:rsidRPr="002B64C1" w:rsidRDefault="002B64C1" w:rsidP="002B64C1">
      <w:pPr>
        <w:pStyle w:val="Main"/>
        <w:rPr>
          <w:lang w:val="ru-RU"/>
        </w:rPr>
      </w:pPr>
      <w:r w:rsidRPr="007A3954">
        <w:rPr>
          <w:lang w:val="ru-RU"/>
        </w:rPr>
        <w:t xml:space="preserve">С помощью этой программы фирма </w:t>
      </w:r>
      <w:r w:rsidRPr="00375FDB">
        <w:t>Nineveh</w:t>
      </w:r>
      <w:r w:rsidRPr="007A3954">
        <w:rPr>
          <w:lang w:val="ru-RU"/>
        </w:rPr>
        <w:t xml:space="preserve"> </w:t>
      </w:r>
      <w:r w:rsidRPr="00375FDB">
        <w:t>Boat</w:t>
      </w:r>
      <w:r w:rsidRPr="007A3954">
        <w:rPr>
          <w:lang w:val="ru-RU"/>
        </w:rPr>
        <w:t xml:space="preserve"> </w:t>
      </w:r>
      <w:r w:rsidRPr="00375FDB">
        <w:t>Sales</w:t>
      </w:r>
      <w:r w:rsidRPr="007A3954">
        <w:rPr>
          <w:lang w:val="ru-RU"/>
        </w:rPr>
        <w:t xml:space="preserve"> может создать массив структур, предназначенный для хранения информации о всех катерах, которыми она располагает.</w:t>
      </w:r>
    </w:p>
    <w:p w:rsidR="002B64C1" w:rsidRDefault="002B64C1" w:rsidP="002B64C1">
      <w:pPr>
        <w:pStyle w:val="Main"/>
        <w:rPr>
          <w:lang w:val="ru-RU"/>
        </w:rPr>
      </w:pPr>
    </w:p>
    <w:p w:rsidR="002B64C1" w:rsidRDefault="002B64C1" w:rsidP="002B64C1">
      <w:pPr>
        <w:pStyle w:val="Main"/>
        <w:rPr>
          <w:lang w:val="ru-RU"/>
        </w:rPr>
      </w:pPr>
      <w:r>
        <w:rPr>
          <w:lang w:val="ru-RU"/>
        </w:rPr>
        <w:t>Вводимые значения имеют вид:</w:t>
      </w:r>
    </w:p>
    <w:p w:rsidR="002B64C1" w:rsidRDefault="002B64C1" w:rsidP="002B64C1">
      <w:pPr>
        <w:pStyle w:val="Main"/>
        <w:ind w:firstLine="0"/>
        <w:jc w:val="center"/>
        <w:rPr>
          <w:lang w:val="ru-RU"/>
        </w:rPr>
      </w:pPr>
    </w:p>
    <w:p w:rsidR="002B64C1" w:rsidRPr="009C3BDC" w:rsidRDefault="002B64C1" w:rsidP="002B64C1">
      <w:pPr>
        <w:pStyle w:val="Main"/>
        <w:ind w:firstLine="0"/>
        <w:jc w:val="center"/>
        <w:rPr>
          <w:lang w:val="ru-RU"/>
        </w:rPr>
      </w:pPr>
      <w:r>
        <w:rPr>
          <w:noProof/>
          <w:lang w:val="ru-RU" w:eastAsia="ru-RU"/>
        </w:rPr>
        <w:drawing>
          <wp:inline distT="0" distB="0" distL="0" distR="0">
            <wp:extent cx="4143375" cy="4209415"/>
            <wp:effectExtent l="1905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4143375" cy="4209415"/>
                    </a:xfrm>
                    <a:prstGeom prst="rect">
                      <a:avLst/>
                    </a:prstGeom>
                    <a:noFill/>
                    <a:ln w="9525">
                      <a:noFill/>
                      <a:miter lim="800000"/>
                      <a:headEnd/>
                      <a:tailEnd/>
                    </a:ln>
                  </pic:spPr>
                </pic:pic>
              </a:graphicData>
            </a:graphic>
          </wp:inline>
        </w:drawing>
      </w:r>
    </w:p>
    <w:p w:rsidR="002B64C1" w:rsidRPr="007A3954" w:rsidRDefault="002B64C1" w:rsidP="002B64C1">
      <w:pPr>
        <w:pStyle w:val="Main"/>
        <w:ind w:firstLine="0"/>
        <w:jc w:val="center"/>
        <w:rPr>
          <w:lang w:val="ru-RU"/>
        </w:rPr>
      </w:pPr>
    </w:p>
    <w:p w:rsidR="002B64C1" w:rsidRPr="002B64C1" w:rsidRDefault="002B64C1" w:rsidP="002B64C1">
      <w:pPr>
        <w:pStyle w:val="Main"/>
        <w:rPr>
          <w:lang w:val="ru-RU"/>
        </w:rPr>
      </w:pPr>
      <w:r w:rsidRPr="007A3954">
        <w:rPr>
          <w:lang w:val="ru-RU"/>
        </w:rPr>
        <w:t xml:space="preserve">Переменная </w:t>
      </w:r>
      <w:r w:rsidRPr="00375FDB">
        <w:t>astNineveh</w:t>
      </w:r>
      <w:r w:rsidRPr="007A3954">
        <w:rPr>
          <w:lang w:val="ru-RU"/>
        </w:rPr>
        <w:t>[</w:t>
      </w:r>
      <w:r w:rsidRPr="00375FDB">
        <w:t>iMAX</w:t>
      </w:r>
      <w:r w:rsidRPr="007A3954">
        <w:rPr>
          <w:lang w:val="ru-RU"/>
        </w:rPr>
        <w:t>_</w:t>
      </w:r>
      <w:r w:rsidRPr="00375FDB">
        <w:t>BOATS</w:t>
      </w:r>
      <w:r w:rsidRPr="007A3954">
        <w:rPr>
          <w:lang w:val="ru-RU"/>
        </w:rPr>
        <w:t xml:space="preserve">], связанная со структурой </w:t>
      </w:r>
      <w:r w:rsidRPr="00375FDB">
        <w:t>struct</w:t>
      </w:r>
      <w:r w:rsidRPr="007A3954">
        <w:rPr>
          <w:lang w:val="ru-RU"/>
        </w:rPr>
        <w:t xml:space="preserve"> </w:t>
      </w:r>
      <w:r w:rsidRPr="00375FDB">
        <w:t>stboat</w:t>
      </w:r>
      <w:r w:rsidRPr="007A3954">
        <w:rPr>
          <w:lang w:val="ru-RU"/>
        </w:rPr>
        <w:t xml:space="preserve">, на самом деле является массивом. </w:t>
      </w:r>
      <w:r w:rsidRPr="002B64C1">
        <w:rPr>
          <w:lang w:val="ru-RU"/>
        </w:rPr>
        <w:t xml:space="preserve">В данном случае константа </w:t>
      </w:r>
      <w:r w:rsidRPr="00375FDB">
        <w:t>iMAX</w:t>
      </w:r>
      <w:r w:rsidRPr="002B64C1">
        <w:rPr>
          <w:lang w:val="ru-RU"/>
        </w:rPr>
        <w:t>_</w:t>
      </w:r>
      <w:r w:rsidRPr="00375FDB">
        <w:t>BOATS</w:t>
      </w:r>
      <w:r w:rsidRPr="002B64C1">
        <w:rPr>
          <w:lang w:val="ru-RU"/>
        </w:rPr>
        <w:t xml:space="preserve"> задает максимальный размер массива, равный 50. Это означает, что в массиве структур может храниться информация о 50 катерах. Теперь необходимо занести данные о тех катерах, которые вам нужны. Первый элемент массива имеет нулевой индекс. Следовательно, к информации о первом катере, хранящейся в массиве структур, можно обратиться при помощи такого оператора:</w:t>
      </w:r>
    </w:p>
    <w:p w:rsidR="002B64C1" w:rsidRPr="002B64C1" w:rsidRDefault="002B64C1" w:rsidP="002B64C1">
      <w:pPr>
        <w:pStyle w:val="Main"/>
        <w:rPr>
          <w:lang w:val="ru-RU"/>
        </w:rPr>
      </w:pPr>
    </w:p>
    <w:p w:rsidR="002B64C1" w:rsidRPr="002B64C1" w:rsidRDefault="002B64C1" w:rsidP="002B64C1">
      <w:pPr>
        <w:pStyle w:val="Program"/>
        <w:rPr>
          <w:lang w:val="ru-RU"/>
        </w:rPr>
      </w:pPr>
      <w:r w:rsidRPr="00375FDB">
        <w:t>gets</w:t>
      </w:r>
      <w:r w:rsidRPr="002B64C1">
        <w:rPr>
          <w:lang w:val="ru-RU"/>
        </w:rPr>
        <w:t>(</w:t>
      </w:r>
      <w:r w:rsidRPr="00375FDB">
        <w:t>astNineveh</w:t>
      </w:r>
      <w:r w:rsidRPr="002B64C1">
        <w:rPr>
          <w:lang w:val="ru-RU"/>
        </w:rPr>
        <w:t>[0].</w:t>
      </w:r>
      <w:r w:rsidRPr="00375FDB">
        <w:t>sztitle</w:t>
      </w:r>
      <w:r w:rsidRPr="002B64C1">
        <w:rPr>
          <w:lang w:val="ru-RU"/>
        </w:rPr>
        <w:t>);</w:t>
      </w:r>
    </w:p>
    <w:p w:rsidR="002B64C1" w:rsidRPr="002B64C1" w:rsidRDefault="002B64C1" w:rsidP="002B64C1">
      <w:pPr>
        <w:pStyle w:val="Main"/>
        <w:rPr>
          <w:lang w:val="ru-RU"/>
        </w:rPr>
      </w:pPr>
    </w:p>
    <w:p w:rsidR="002B64C1" w:rsidRPr="002B64C1" w:rsidRDefault="002B64C1" w:rsidP="002B64C1">
      <w:pPr>
        <w:pStyle w:val="Main"/>
        <w:rPr>
          <w:lang w:val="ru-RU"/>
        </w:rPr>
      </w:pPr>
      <w:r w:rsidRPr="002B64C1">
        <w:rPr>
          <w:lang w:val="ru-RU"/>
        </w:rPr>
        <w:t xml:space="preserve">Изучая программу, </w:t>
      </w:r>
      <w:r w:rsidRPr="002B64C1">
        <w:rPr>
          <w:highlight w:val="yellow"/>
          <w:lang w:val="ru-RU"/>
        </w:rPr>
        <w:t>обратите внимание на то, что доступ к элементам массива осуществляется в цикле.</w:t>
      </w:r>
      <w:r w:rsidRPr="002B64C1">
        <w:rPr>
          <w:lang w:val="ru-RU"/>
        </w:rPr>
        <w:t xml:space="preserve"> В этом случае для доступа к элементам нужно написать следующее:</w:t>
      </w:r>
    </w:p>
    <w:p w:rsidR="002B64C1" w:rsidRPr="002B64C1" w:rsidRDefault="002B64C1" w:rsidP="002B64C1">
      <w:pPr>
        <w:pStyle w:val="Main"/>
        <w:rPr>
          <w:lang w:val="ru-RU"/>
        </w:rPr>
      </w:pPr>
    </w:p>
    <w:p w:rsidR="002B64C1" w:rsidRPr="002B64C1" w:rsidRDefault="002B64C1" w:rsidP="002B64C1">
      <w:pPr>
        <w:pStyle w:val="Program"/>
        <w:rPr>
          <w:lang w:val="ru-RU"/>
        </w:rPr>
      </w:pPr>
      <w:r w:rsidRPr="00375FDB">
        <w:t>gets</w:t>
      </w:r>
      <w:r w:rsidRPr="002B64C1">
        <w:rPr>
          <w:lang w:val="ru-RU"/>
        </w:rPr>
        <w:t>(</w:t>
      </w:r>
      <w:r w:rsidRPr="00375FDB">
        <w:t>astNineveh</w:t>
      </w:r>
      <w:r w:rsidRPr="002B64C1">
        <w:rPr>
          <w:lang w:val="ru-RU"/>
        </w:rPr>
        <w:t>[</w:t>
      </w:r>
      <w:r w:rsidRPr="00375FDB">
        <w:t>i</w:t>
      </w:r>
      <w:r w:rsidRPr="002B64C1">
        <w:rPr>
          <w:lang w:val="ru-RU"/>
        </w:rPr>
        <w:t>].</w:t>
      </w:r>
      <w:r w:rsidRPr="00375FDB">
        <w:t>sztitle</w:t>
      </w:r>
      <w:r w:rsidRPr="002B64C1">
        <w:rPr>
          <w:lang w:val="ru-RU"/>
        </w:rPr>
        <w:t>);</w:t>
      </w:r>
    </w:p>
    <w:p w:rsidR="002B64C1" w:rsidRPr="002B64C1" w:rsidRDefault="002B64C1" w:rsidP="002B64C1">
      <w:pPr>
        <w:pStyle w:val="Main"/>
        <w:rPr>
          <w:lang w:val="ru-RU"/>
        </w:rPr>
      </w:pPr>
    </w:p>
    <w:p w:rsidR="002B64C1" w:rsidRPr="002B64C1" w:rsidRDefault="002B64C1" w:rsidP="002B64C1">
      <w:pPr>
        <w:pStyle w:val="Main"/>
        <w:rPr>
          <w:lang w:val="ru-RU"/>
        </w:rPr>
      </w:pPr>
      <w:r w:rsidRPr="002B64C1">
        <w:rPr>
          <w:highlight w:val="yellow"/>
          <w:lang w:val="ru-RU"/>
        </w:rPr>
        <w:t xml:space="preserve">Оператор </w:t>
      </w:r>
      <w:r w:rsidRPr="003C11A1">
        <w:rPr>
          <w:highlight w:val="yellow"/>
        </w:rPr>
        <w:t>flushall</w:t>
      </w:r>
      <w:r w:rsidRPr="002B64C1">
        <w:rPr>
          <w:highlight w:val="yellow"/>
          <w:lang w:val="ru-RU"/>
        </w:rPr>
        <w:t xml:space="preserve">() в цикле </w:t>
      </w:r>
      <w:r w:rsidRPr="003C11A1">
        <w:rPr>
          <w:highlight w:val="yellow"/>
        </w:rPr>
        <w:t>for</w:t>
      </w:r>
      <w:r w:rsidRPr="002B64C1">
        <w:rPr>
          <w:highlight w:val="yellow"/>
          <w:lang w:val="ru-RU"/>
        </w:rPr>
        <w:t xml:space="preserve"> необходим для того, чтобы удалить символ перевода строки, оставшийся во входном потоке от предыдущих операторов </w:t>
      </w:r>
      <w:r w:rsidRPr="003C11A1">
        <w:rPr>
          <w:highlight w:val="yellow"/>
        </w:rPr>
        <w:t>scanf</w:t>
      </w:r>
      <w:r w:rsidRPr="002B64C1">
        <w:rPr>
          <w:highlight w:val="yellow"/>
          <w:lang w:val="ru-RU"/>
        </w:rPr>
        <w:t xml:space="preserve">() (оператора, расположенного перед циклом, и последнего оператора </w:t>
      </w:r>
      <w:r w:rsidRPr="003C11A1">
        <w:rPr>
          <w:highlight w:val="yellow"/>
        </w:rPr>
        <w:t>scanf</w:t>
      </w:r>
      <w:r w:rsidRPr="002B64C1">
        <w:rPr>
          <w:highlight w:val="yellow"/>
          <w:lang w:val="ru-RU"/>
        </w:rPr>
        <w:t xml:space="preserve">() в цикле). Если бы не было </w:t>
      </w:r>
      <w:r w:rsidRPr="003C11A1">
        <w:rPr>
          <w:highlight w:val="yellow"/>
        </w:rPr>
        <w:t>flushall</w:t>
      </w:r>
      <w:r w:rsidRPr="002B64C1">
        <w:rPr>
          <w:highlight w:val="yellow"/>
          <w:lang w:val="ru-RU"/>
        </w:rPr>
        <w:t xml:space="preserve">(), то оператор </w:t>
      </w:r>
      <w:r w:rsidRPr="003C11A1">
        <w:rPr>
          <w:highlight w:val="yellow"/>
        </w:rPr>
        <w:t>gets</w:t>
      </w:r>
      <w:r w:rsidRPr="002B64C1">
        <w:rPr>
          <w:highlight w:val="yellow"/>
          <w:lang w:val="ru-RU"/>
        </w:rPr>
        <w:t xml:space="preserve">() был бы пропущен. Напоминаем, что </w:t>
      </w:r>
      <w:r w:rsidRPr="003C11A1">
        <w:rPr>
          <w:highlight w:val="yellow"/>
        </w:rPr>
        <w:t>gets</w:t>
      </w:r>
      <w:r w:rsidRPr="002B64C1">
        <w:rPr>
          <w:highlight w:val="yellow"/>
          <w:lang w:val="ru-RU"/>
        </w:rPr>
        <w:t xml:space="preserve">() считывает все символы до перевода строки, включая сам этот символ. Операторы </w:t>
      </w:r>
      <w:r w:rsidRPr="003C11A1">
        <w:rPr>
          <w:highlight w:val="yellow"/>
        </w:rPr>
        <w:t>scanf</w:t>
      </w:r>
      <w:r w:rsidRPr="002B64C1">
        <w:rPr>
          <w:highlight w:val="yellow"/>
          <w:lang w:val="ru-RU"/>
        </w:rPr>
        <w:t xml:space="preserve">() оставляют символы перевода строки во входном потоке. Если </w:t>
      </w:r>
      <w:r w:rsidRPr="003C11A1">
        <w:rPr>
          <w:highlight w:val="yellow"/>
        </w:rPr>
        <w:t>flushall</w:t>
      </w:r>
      <w:r w:rsidRPr="002B64C1">
        <w:rPr>
          <w:highlight w:val="yellow"/>
          <w:lang w:val="ru-RU"/>
        </w:rPr>
        <w:t xml:space="preserve">() убрать, то оператор </w:t>
      </w:r>
      <w:r w:rsidRPr="003C11A1">
        <w:rPr>
          <w:highlight w:val="yellow"/>
        </w:rPr>
        <w:t>gets</w:t>
      </w:r>
      <w:r w:rsidRPr="002B64C1">
        <w:rPr>
          <w:highlight w:val="yellow"/>
          <w:lang w:val="ru-RU"/>
        </w:rPr>
        <w:t xml:space="preserve">() будет перехватывать символ перевода строки из входного потока и передавать его </w:t>
      </w:r>
      <w:r w:rsidRPr="002B64C1">
        <w:rPr>
          <w:highlight w:val="yellow"/>
          <w:lang w:val="ru-RU"/>
        </w:rPr>
        <w:lastRenderedPageBreak/>
        <w:t>следующему выполняемому оператору.</w:t>
      </w:r>
      <w:r w:rsidRPr="002B64C1">
        <w:rPr>
          <w:lang w:val="ru-RU"/>
        </w:rPr>
        <w:t xml:space="preserve"> На выходе приведенной программы можно увидеть небольшую часть списка катеров, имеющихся в распоряжении фирмы </w:t>
      </w:r>
      <w:r w:rsidRPr="00375FDB">
        <w:t>Nineveh</w:t>
      </w:r>
      <w:r w:rsidRPr="002B64C1">
        <w:rPr>
          <w:lang w:val="ru-RU"/>
        </w:rPr>
        <w:t xml:space="preserve"> </w:t>
      </w:r>
      <w:r w:rsidRPr="00375FDB">
        <w:t>Boat</w:t>
      </w:r>
      <w:r w:rsidRPr="002B64C1">
        <w:rPr>
          <w:lang w:val="ru-RU"/>
        </w:rPr>
        <w:t xml:space="preserve"> </w:t>
      </w:r>
      <w:r w:rsidRPr="00375FDB">
        <w:t>Sales</w:t>
      </w:r>
      <w:r w:rsidRPr="002B64C1">
        <w:rPr>
          <w:lang w:val="ru-RU"/>
        </w:rPr>
        <w:t>. Также можно понять, как организовать вывод информации, хранящейся в структуре:</w:t>
      </w:r>
    </w:p>
    <w:p w:rsidR="002B64C1" w:rsidRPr="002B64C1" w:rsidRDefault="002B64C1" w:rsidP="002B64C1">
      <w:pPr>
        <w:pStyle w:val="Main"/>
        <w:rPr>
          <w:lang w:val="ru-RU"/>
        </w:rPr>
      </w:pPr>
    </w:p>
    <w:p w:rsidR="002B64C1" w:rsidRPr="00375FDB" w:rsidRDefault="002B64C1" w:rsidP="002B64C1">
      <w:pPr>
        <w:pStyle w:val="Main"/>
      </w:pPr>
      <w:r w:rsidRPr="00375FDB">
        <w:t>А 1957 Chris Craft Dayliner 124876 low hours.</w:t>
      </w:r>
    </w:p>
    <w:p w:rsidR="002B64C1" w:rsidRPr="00375FDB" w:rsidRDefault="002B64C1" w:rsidP="002B64C1">
      <w:pPr>
        <w:pStyle w:val="Main"/>
      </w:pPr>
      <w:r w:rsidRPr="00375FDB">
        <w:t>A great riding boat owned by a salesperson.</w:t>
      </w:r>
    </w:p>
    <w:p w:rsidR="002B64C1" w:rsidRPr="00375FDB" w:rsidRDefault="002B64C1" w:rsidP="002B64C1">
      <w:pPr>
        <w:pStyle w:val="Main"/>
      </w:pPr>
      <w:r w:rsidRPr="00375FDB">
        <w:t xml:space="preserve">Grab the deal by asking your </w:t>
      </w:r>
      <w:smartTag w:uri="urn:schemas-microsoft-com:office:smarttags" w:element="place">
        <w:smartTag w:uri="urn:schemas-microsoft-com:office:smarttags" w:element="City">
          <w:r w:rsidRPr="00375FDB">
            <w:t>Nineveh</w:t>
          </w:r>
        </w:smartTag>
      </w:smartTag>
      <w:r w:rsidRPr="00375FDB">
        <w:t xml:space="preserve"> salesperson for</w:t>
      </w:r>
    </w:p>
    <w:p w:rsidR="002B64C1" w:rsidRPr="00375FDB" w:rsidRDefault="002B64C1" w:rsidP="002B64C1">
      <w:pPr>
        <w:pStyle w:val="Main"/>
      </w:pPr>
      <w:r w:rsidRPr="00375FDB">
        <w:t>#BS12345BFD ONLY! $36234.00.</w:t>
      </w:r>
    </w:p>
    <w:p w:rsidR="002B64C1" w:rsidRPr="00375FDB" w:rsidRDefault="002B64C1" w:rsidP="002B64C1">
      <w:pPr>
        <w:pStyle w:val="Main"/>
      </w:pPr>
      <w:r w:rsidRPr="00375FDB">
        <w:t>A 1988 Starcraft Weekender a beauty with 27657 low hours.</w:t>
      </w:r>
    </w:p>
    <w:p w:rsidR="002B64C1" w:rsidRPr="00375FDB" w:rsidRDefault="002B64C1" w:rsidP="002B64C1">
      <w:pPr>
        <w:pStyle w:val="Main"/>
      </w:pPr>
      <w:r w:rsidRPr="00375FDB">
        <w:t>Runs and looks great. Owned by successful painter.</w:t>
      </w:r>
    </w:p>
    <w:p w:rsidR="002B64C1" w:rsidRPr="00375FDB" w:rsidRDefault="002B64C1" w:rsidP="002B64C1">
      <w:pPr>
        <w:pStyle w:val="Main"/>
      </w:pPr>
      <w:r w:rsidRPr="00375FDB">
        <w:t xml:space="preserve">Grab the deal by asking your </w:t>
      </w:r>
      <w:smartTag w:uri="urn:schemas-microsoft-com:office:smarttags" w:element="place">
        <w:smartTag w:uri="urn:schemas-microsoft-com:office:smarttags" w:element="City">
          <w:r w:rsidRPr="00375FDB">
            <w:t>Nineveh</w:t>
          </w:r>
        </w:smartTag>
      </w:smartTag>
      <w:r w:rsidRPr="00375FDB">
        <w:t xml:space="preserve"> salesperson for</w:t>
      </w:r>
    </w:p>
    <w:p w:rsidR="002B64C1" w:rsidRPr="00375FDB" w:rsidRDefault="002B64C1" w:rsidP="002B64C1">
      <w:pPr>
        <w:pStyle w:val="Main"/>
      </w:pPr>
      <w:r w:rsidRPr="00375FDB">
        <w:t>#BG7774545AFD ONLY! $18533.99.</w:t>
      </w:r>
    </w:p>
    <w:p w:rsidR="002B64C1" w:rsidRPr="00375FDB" w:rsidRDefault="002B64C1" w:rsidP="002B64C1">
      <w:pPr>
        <w:pStyle w:val="Main"/>
      </w:pPr>
      <w:r w:rsidRPr="00375FDB">
        <w:t>A 1991 Scarab a wower with 1000 low hours.</w:t>
      </w:r>
    </w:p>
    <w:p w:rsidR="002B64C1" w:rsidRPr="00375FDB" w:rsidRDefault="002B64C1" w:rsidP="002B64C1">
      <w:pPr>
        <w:pStyle w:val="Main"/>
      </w:pPr>
      <w:r w:rsidRPr="00375FDB">
        <w:t>A cheap means of transportation. Owned by grandfather.</w:t>
      </w:r>
    </w:p>
    <w:p w:rsidR="002B64C1" w:rsidRPr="00375FDB" w:rsidRDefault="002B64C1" w:rsidP="002B64C1">
      <w:pPr>
        <w:pStyle w:val="Main"/>
      </w:pPr>
      <w:r w:rsidRPr="00375FDB">
        <w:t xml:space="preserve">Grab the deal by asking your </w:t>
      </w:r>
      <w:smartTag w:uri="urn:schemas-microsoft-com:office:smarttags" w:element="place">
        <w:smartTag w:uri="urn:schemas-microsoft-com:office:smarttags" w:element="City">
          <w:r w:rsidRPr="00375FDB">
            <w:t>Nineveh</w:t>
          </w:r>
        </w:smartTag>
      </w:smartTag>
      <w:r w:rsidRPr="00375FDB">
        <w:t xml:space="preserve"> salesperson for</w:t>
      </w:r>
    </w:p>
    <w:p w:rsidR="002B64C1" w:rsidRDefault="002B64C1" w:rsidP="002B64C1">
      <w:pPr>
        <w:pStyle w:val="Main"/>
      </w:pPr>
      <w:r w:rsidRPr="00375FDB">
        <w:t>#156AFG4476 ONLY! $56999.99.</w:t>
      </w:r>
    </w:p>
    <w:p w:rsidR="002B64C1" w:rsidRPr="009C3BDC" w:rsidRDefault="002B64C1" w:rsidP="002B64C1">
      <w:pPr>
        <w:pStyle w:val="Main"/>
        <w:ind w:firstLine="0"/>
        <w:jc w:val="center"/>
        <w:rPr>
          <w:lang w:val="ru-RU"/>
        </w:rPr>
      </w:pPr>
    </w:p>
    <w:p w:rsidR="002B64C1" w:rsidRPr="009C3BDC" w:rsidRDefault="002B64C1" w:rsidP="002B64C1">
      <w:pPr>
        <w:pStyle w:val="Main"/>
        <w:ind w:firstLine="0"/>
        <w:jc w:val="center"/>
        <w:rPr>
          <w:lang w:val="ru-RU"/>
        </w:rPr>
      </w:pPr>
      <w:r>
        <w:rPr>
          <w:noProof/>
          <w:lang w:val="ru-RU" w:eastAsia="ru-RU"/>
        </w:rPr>
        <w:drawing>
          <wp:inline distT="0" distB="0" distL="0" distR="0">
            <wp:extent cx="3311525" cy="2092325"/>
            <wp:effectExtent l="1905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311525" cy="2092325"/>
                    </a:xfrm>
                    <a:prstGeom prst="rect">
                      <a:avLst/>
                    </a:prstGeom>
                    <a:noFill/>
                    <a:ln w="9525">
                      <a:noFill/>
                      <a:miter lim="800000"/>
                      <a:headEnd/>
                      <a:tailEnd/>
                    </a:ln>
                  </pic:spPr>
                </pic:pic>
              </a:graphicData>
            </a:graphic>
          </wp:inline>
        </w:drawing>
      </w:r>
    </w:p>
    <w:p w:rsidR="002B64C1" w:rsidRPr="009C3BDC" w:rsidRDefault="002B64C1" w:rsidP="002B64C1">
      <w:pPr>
        <w:pStyle w:val="Main"/>
        <w:ind w:firstLine="0"/>
        <w:jc w:val="center"/>
        <w:rPr>
          <w:lang w:val="ru-RU"/>
        </w:rPr>
      </w:pPr>
    </w:p>
    <w:p w:rsidR="002B64C1" w:rsidRPr="0060513C" w:rsidRDefault="002B64C1" w:rsidP="002B64C1">
      <w:pPr>
        <w:pStyle w:val="Main"/>
        <w:rPr>
          <w:lang w:val="ru-RU"/>
        </w:rPr>
      </w:pPr>
      <w:r w:rsidRPr="0060513C">
        <w:rPr>
          <w:lang w:val="ru-RU"/>
        </w:rPr>
        <w:t>При работе с массивами структур необходимо учитывать ограничения по памяти, имеющиеся в системе программирования; при статическом выделении памяти для массивов структур может потребоваться большое количество системной памяти.</w:t>
      </w:r>
    </w:p>
    <w:p w:rsidR="002B64C1" w:rsidRPr="0060513C" w:rsidRDefault="002B64C1" w:rsidP="002B64C1">
      <w:pPr>
        <w:pStyle w:val="Main"/>
        <w:rPr>
          <w:lang w:val="ru-RU"/>
        </w:rPr>
      </w:pPr>
    </w:p>
    <w:p w:rsidR="002B64C1" w:rsidRPr="002B64C1" w:rsidRDefault="002B64C1" w:rsidP="00573E8B">
      <w:pPr>
        <w:pStyle w:val="2"/>
        <w:keepNext w:val="0"/>
        <w:numPr>
          <w:ilvl w:val="1"/>
          <w:numId w:val="15"/>
        </w:numPr>
        <w:spacing w:before="0" w:after="0"/>
        <w:ind w:left="426" w:firstLine="0"/>
        <w:rPr>
          <w:i w:val="0"/>
          <w:sz w:val="20"/>
          <w:szCs w:val="20"/>
        </w:rPr>
      </w:pPr>
      <w:bookmarkStart w:id="34" w:name="_Toc305222136"/>
      <w:bookmarkStart w:id="35" w:name="_Toc515770800"/>
      <w:bookmarkStart w:id="36" w:name="AP0791803"/>
      <w:r w:rsidRPr="002B64C1">
        <w:rPr>
          <w:i w:val="0"/>
          <w:sz w:val="20"/>
          <w:szCs w:val="20"/>
        </w:rPr>
        <w:t>Вложенные структуры.</w:t>
      </w:r>
      <w:bookmarkEnd w:id="34"/>
      <w:bookmarkEnd w:id="35"/>
    </w:p>
    <w:bookmarkEnd w:id="36"/>
    <w:p w:rsidR="002B64C1" w:rsidRPr="002B64C1" w:rsidRDefault="002B64C1" w:rsidP="002B64C1">
      <w:pPr>
        <w:pStyle w:val="Main"/>
        <w:rPr>
          <w:lang w:val="ru-RU"/>
        </w:rPr>
      </w:pPr>
      <w:r w:rsidRPr="002B64C1">
        <w:rPr>
          <w:highlight w:val="yellow"/>
          <w:lang w:val="ru-RU"/>
        </w:rPr>
        <w:t>Иногда бывает удобно, чтобы одна структура содержалась или была «вложена» в другую.</w:t>
      </w:r>
      <w:r w:rsidRPr="002B64C1">
        <w:rPr>
          <w:lang w:val="ru-RU"/>
        </w:rPr>
        <w:t xml:space="preserve"> Например, Шалала Пироски строит структуру, содержащую информацию о ее друзьях. Один элемент структуры — это, конечно, имя друга. Однако имя можно представить самой структурой с разными элементами для имени и фамилии. Здесь приведен сокращенный пример деятельности Шалалы.</w:t>
      </w:r>
    </w:p>
    <w:p w:rsidR="002B64C1" w:rsidRPr="002B64C1" w:rsidRDefault="002B64C1" w:rsidP="002B64C1">
      <w:pPr>
        <w:pStyle w:val="Main"/>
        <w:rPr>
          <w:lang w:val="ru-RU"/>
        </w:rPr>
      </w:pPr>
    </w:p>
    <w:p w:rsidR="002B64C1" w:rsidRPr="00127744" w:rsidRDefault="002B64C1" w:rsidP="002B64C1">
      <w:pPr>
        <w:pStyle w:val="Main"/>
        <w:rPr>
          <w:rFonts w:cs="Times New Roman"/>
          <w:color w:val="008000"/>
          <w:lang w:val="ru-RU"/>
        </w:rPr>
      </w:pPr>
      <w:r w:rsidRPr="00127744">
        <w:rPr>
          <w:rFonts w:cs="Times New Roman"/>
          <w:color w:val="008000"/>
          <w:lang w:val="ru-RU"/>
        </w:rPr>
        <w:t>/* пример вложенной структуры */</w:t>
      </w:r>
    </w:p>
    <w:p w:rsidR="002B64C1" w:rsidRPr="00127744" w:rsidRDefault="002B64C1" w:rsidP="002B64C1">
      <w:pPr>
        <w:pStyle w:val="Main"/>
        <w:rPr>
          <w:rFonts w:cs="Times New Roman"/>
          <w:lang w:val="ru-RU"/>
        </w:rPr>
      </w:pPr>
      <w:r w:rsidRPr="00127744">
        <w:rPr>
          <w:rFonts w:cs="Times New Roman"/>
          <w:color w:val="0000FF"/>
          <w:lang w:val="ru-RU"/>
        </w:rPr>
        <w:t>#</w:t>
      </w:r>
      <w:r w:rsidRPr="00127744">
        <w:rPr>
          <w:rFonts w:cs="Times New Roman"/>
          <w:color w:val="0000FF"/>
        </w:rPr>
        <w:t>include</w:t>
      </w:r>
      <w:r w:rsidRPr="00127744">
        <w:rPr>
          <w:rFonts w:cs="Times New Roman"/>
          <w:lang w:val="ru-RU"/>
        </w:rPr>
        <w:t xml:space="preserve"> &lt;</w:t>
      </w:r>
      <w:r w:rsidRPr="00127744">
        <w:rPr>
          <w:rFonts w:cs="Times New Roman"/>
        </w:rPr>
        <w:t>stdio</w:t>
      </w:r>
      <w:r w:rsidRPr="00127744">
        <w:rPr>
          <w:rFonts w:cs="Times New Roman"/>
          <w:lang w:val="ru-RU"/>
        </w:rPr>
        <w:t>.</w:t>
      </w:r>
      <w:r w:rsidRPr="00127744">
        <w:rPr>
          <w:rFonts w:cs="Times New Roman"/>
        </w:rPr>
        <w:t>h</w:t>
      </w:r>
      <w:r w:rsidRPr="00127744">
        <w:rPr>
          <w:rFonts w:cs="Times New Roman"/>
          <w:lang w:val="ru-RU"/>
        </w:rPr>
        <w:t>&gt;</w:t>
      </w:r>
    </w:p>
    <w:p w:rsidR="002B64C1" w:rsidRPr="00127744" w:rsidRDefault="002B64C1" w:rsidP="002B64C1">
      <w:pPr>
        <w:pStyle w:val="Main"/>
        <w:rPr>
          <w:rFonts w:cs="Times New Roman"/>
          <w:color w:val="0000FF"/>
        </w:rPr>
      </w:pPr>
      <w:r w:rsidRPr="00127744">
        <w:rPr>
          <w:rFonts w:cs="Times New Roman"/>
          <w:color w:val="0000FF"/>
        </w:rPr>
        <w:t>#define</w:t>
      </w:r>
      <w:r w:rsidRPr="00127744">
        <w:rPr>
          <w:rFonts w:cs="Times New Roman"/>
        </w:rPr>
        <w:t xml:space="preserve"> LEN 20</w:t>
      </w:r>
    </w:p>
    <w:p w:rsidR="002B64C1" w:rsidRPr="00127744" w:rsidRDefault="002B64C1" w:rsidP="002B64C1">
      <w:pPr>
        <w:pStyle w:val="Main"/>
        <w:rPr>
          <w:rFonts w:cs="Times New Roman"/>
        </w:rPr>
      </w:pPr>
      <w:r w:rsidRPr="00127744">
        <w:rPr>
          <w:rFonts w:cs="Times New Roman"/>
          <w:color w:val="0000FF"/>
        </w:rPr>
        <w:t>#define</w:t>
      </w:r>
      <w:r w:rsidRPr="00127744">
        <w:rPr>
          <w:rFonts w:cs="Times New Roman"/>
        </w:rPr>
        <w:t xml:space="preserve"> M1 " Thank you for a beautiful evening,"</w:t>
      </w:r>
    </w:p>
    <w:p w:rsidR="002B64C1" w:rsidRPr="00127744" w:rsidRDefault="002B64C1" w:rsidP="002B64C1">
      <w:pPr>
        <w:pStyle w:val="Main"/>
        <w:rPr>
          <w:rFonts w:cs="Times New Roman"/>
        </w:rPr>
      </w:pPr>
      <w:r w:rsidRPr="00127744">
        <w:rPr>
          <w:rFonts w:cs="Times New Roman"/>
          <w:color w:val="0000FF"/>
        </w:rPr>
        <w:t>#define</w:t>
      </w:r>
      <w:r w:rsidRPr="00127744">
        <w:rPr>
          <w:rFonts w:cs="Times New Roman"/>
        </w:rPr>
        <w:t xml:space="preserve"> M2 " You, certainly, right, that"</w:t>
      </w:r>
    </w:p>
    <w:p w:rsidR="002B64C1" w:rsidRPr="00127744" w:rsidRDefault="002B64C1" w:rsidP="002B64C1">
      <w:pPr>
        <w:pStyle w:val="Main"/>
        <w:rPr>
          <w:rFonts w:cs="Times New Roman"/>
        </w:rPr>
      </w:pPr>
      <w:r w:rsidRPr="00127744">
        <w:rPr>
          <w:rFonts w:cs="Times New Roman"/>
          <w:color w:val="0000FF"/>
        </w:rPr>
        <w:t>#define</w:t>
      </w:r>
      <w:r w:rsidRPr="00127744">
        <w:rPr>
          <w:rFonts w:cs="Times New Roman"/>
        </w:rPr>
        <w:t xml:space="preserve"> M3 "-original guy. We should get together"</w:t>
      </w:r>
    </w:p>
    <w:p w:rsidR="002B64C1" w:rsidRPr="00127744" w:rsidRDefault="002B64C1" w:rsidP="002B64C1">
      <w:pPr>
        <w:pStyle w:val="Main"/>
        <w:rPr>
          <w:rFonts w:cs="Times New Roman"/>
        </w:rPr>
      </w:pPr>
      <w:r w:rsidRPr="00127744">
        <w:rPr>
          <w:rFonts w:cs="Times New Roman"/>
          <w:color w:val="0000FF"/>
        </w:rPr>
        <w:t>#define</w:t>
      </w:r>
      <w:r w:rsidRPr="00127744">
        <w:rPr>
          <w:rFonts w:cs="Times New Roman"/>
        </w:rPr>
        <w:t xml:space="preserve"> M4 " to taste very good"</w:t>
      </w:r>
    </w:p>
    <w:p w:rsidR="002B64C1" w:rsidRPr="00127744" w:rsidRDefault="002B64C1" w:rsidP="002B64C1">
      <w:pPr>
        <w:pStyle w:val="Main"/>
        <w:rPr>
          <w:rFonts w:cs="Times New Roman"/>
        </w:rPr>
      </w:pPr>
      <w:r w:rsidRPr="00127744">
        <w:rPr>
          <w:rFonts w:cs="Times New Roman"/>
          <w:color w:val="0000FF"/>
        </w:rPr>
        <w:t>#define</w:t>
      </w:r>
      <w:r w:rsidRPr="00127744">
        <w:rPr>
          <w:rFonts w:cs="Times New Roman"/>
        </w:rPr>
        <w:t xml:space="preserve"> M5 " and enjoy a little bit."</w:t>
      </w:r>
    </w:p>
    <w:p w:rsidR="002B64C1" w:rsidRPr="00127744" w:rsidRDefault="002B64C1" w:rsidP="002B64C1">
      <w:pPr>
        <w:pStyle w:val="Main"/>
        <w:rPr>
          <w:rFonts w:cs="Times New Roman"/>
          <w:color w:val="008000"/>
          <w:lang w:val="ru-RU"/>
        </w:rPr>
      </w:pPr>
      <w:r w:rsidRPr="00127744">
        <w:rPr>
          <w:rFonts w:cs="Times New Roman"/>
          <w:color w:val="0000FF"/>
        </w:rPr>
        <w:t>struct</w:t>
      </w:r>
      <w:r w:rsidRPr="00127744">
        <w:rPr>
          <w:rFonts w:cs="Times New Roman"/>
          <w:lang w:val="ru-RU"/>
        </w:rPr>
        <w:t xml:space="preserve"> </w:t>
      </w:r>
      <w:r w:rsidRPr="00127744">
        <w:rPr>
          <w:rFonts w:cs="Times New Roman"/>
        </w:rPr>
        <w:t>names</w:t>
      </w:r>
      <w:r w:rsidRPr="00127744">
        <w:rPr>
          <w:rFonts w:cs="Times New Roman"/>
          <w:lang w:val="ru-RU"/>
        </w:rPr>
        <w:t xml:space="preserve"> { </w:t>
      </w:r>
      <w:r w:rsidRPr="00127744">
        <w:rPr>
          <w:rFonts w:cs="Times New Roman"/>
          <w:color w:val="008000"/>
          <w:lang w:val="ru-RU"/>
        </w:rPr>
        <w:t>/*первый структурный шаблон */</w:t>
      </w:r>
    </w:p>
    <w:p w:rsidR="002B64C1" w:rsidRPr="00127744" w:rsidRDefault="002B64C1" w:rsidP="002B64C1">
      <w:pPr>
        <w:pStyle w:val="Main"/>
        <w:rPr>
          <w:rFonts w:cs="Times New Roman"/>
        </w:rPr>
      </w:pPr>
      <w:r w:rsidRPr="00127744">
        <w:rPr>
          <w:rFonts w:cs="Times New Roman"/>
          <w:lang w:val="ru-RU"/>
        </w:rPr>
        <w:tab/>
      </w:r>
      <w:r w:rsidRPr="00127744">
        <w:rPr>
          <w:rFonts w:cs="Times New Roman"/>
          <w:lang w:val="ru-RU"/>
        </w:rPr>
        <w:tab/>
      </w:r>
      <w:r w:rsidRPr="00127744">
        <w:rPr>
          <w:rFonts w:cs="Times New Roman"/>
          <w:lang w:val="ru-RU"/>
        </w:rPr>
        <w:tab/>
      </w:r>
      <w:r w:rsidRPr="00127744">
        <w:rPr>
          <w:rFonts w:cs="Times New Roman"/>
          <w:color w:val="0000FF"/>
        </w:rPr>
        <w:t>char</w:t>
      </w:r>
      <w:r w:rsidRPr="00127744">
        <w:rPr>
          <w:rFonts w:cs="Times New Roman"/>
        </w:rPr>
        <w:t xml:space="preserve"> first[LEN];</w:t>
      </w:r>
    </w:p>
    <w:p w:rsidR="002B64C1" w:rsidRPr="00127744" w:rsidRDefault="002B64C1" w:rsidP="002B64C1">
      <w:pPr>
        <w:pStyle w:val="Main"/>
        <w:rPr>
          <w:rFonts w:cs="Times New Roman"/>
        </w:rPr>
      </w:pPr>
      <w:r w:rsidRPr="00127744">
        <w:rPr>
          <w:rFonts w:cs="Times New Roman"/>
        </w:rPr>
        <w:tab/>
      </w:r>
      <w:r w:rsidRPr="00127744">
        <w:rPr>
          <w:rFonts w:cs="Times New Roman"/>
        </w:rPr>
        <w:tab/>
      </w:r>
      <w:r w:rsidRPr="00127744">
        <w:rPr>
          <w:rFonts w:cs="Times New Roman"/>
        </w:rPr>
        <w:tab/>
      </w:r>
      <w:r w:rsidRPr="00127744">
        <w:rPr>
          <w:rFonts w:cs="Times New Roman"/>
          <w:color w:val="0000FF"/>
        </w:rPr>
        <w:t xml:space="preserve">char </w:t>
      </w:r>
      <w:r w:rsidRPr="00127744">
        <w:rPr>
          <w:rFonts w:cs="Times New Roman"/>
        </w:rPr>
        <w:t>last[LEN];</w:t>
      </w:r>
    </w:p>
    <w:p w:rsidR="002B64C1" w:rsidRPr="00127744" w:rsidRDefault="002B64C1" w:rsidP="002B64C1">
      <w:pPr>
        <w:pStyle w:val="Main"/>
        <w:rPr>
          <w:rFonts w:cs="Times New Roman"/>
        </w:rPr>
      </w:pPr>
      <w:r w:rsidRPr="00127744">
        <w:rPr>
          <w:rFonts w:cs="Times New Roman"/>
        </w:rPr>
        <w:t>};</w:t>
      </w:r>
    </w:p>
    <w:p w:rsidR="002B64C1" w:rsidRPr="00127744" w:rsidRDefault="002B64C1" w:rsidP="002B64C1">
      <w:pPr>
        <w:pStyle w:val="Main"/>
        <w:rPr>
          <w:rFonts w:cs="Times New Roman"/>
        </w:rPr>
      </w:pPr>
      <w:r w:rsidRPr="00127744">
        <w:rPr>
          <w:rFonts w:cs="Times New Roman"/>
          <w:color w:val="0000FF"/>
        </w:rPr>
        <w:t>struct</w:t>
      </w:r>
      <w:r w:rsidRPr="00127744">
        <w:rPr>
          <w:rFonts w:cs="Times New Roman"/>
        </w:rPr>
        <w:t xml:space="preserve"> guy</w:t>
      </w:r>
    </w:p>
    <w:p w:rsidR="002B64C1" w:rsidRPr="00127744" w:rsidRDefault="002B64C1" w:rsidP="002B64C1">
      <w:pPr>
        <w:pStyle w:val="Main"/>
        <w:rPr>
          <w:rFonts w:cs="Times New Roman"/>
          <w:color w:val="008000"/>
        </w:rPr>
      </w:pPr>
      <w:r w:rsidRPr="00127744">
        <w:rPr>
          <w:rFonts w:cs="Times New Roman"/>
        </w:rPr>
        <w:tab/>
      </w:r>
      <w:r w:rsidRPr="00127744">
        <w:rPr>
          <w:rFonts w:cs="Times New Roman"/>
        </w:rPr>
        <w:tab/>
      </w:r>
      <w:r w:rsidRPr="00127744">
        <w:rPr>
          <w:rFonts w:cs="Times New Roman"/>
        </w:rPr>
        <w:tab/>
        <w:t xml:space="preserve">{ </w:t>
      </w:r>
      <w:r w:rsidRPr="00127744">
        <w:rPr>
          <w:rFonts w:cs="Times New Roman"/>
          <w:color w:val="008000"/>
        </w:rPr>
        <w:t>/* второй шаблон */</w:t>
      </w:r>
    </w:p>
    <w:p w:rsidR="002B64C1" w:rsidRPr="00127744" w:rsidRDefault="002B64C1" w:rsidP="002B64C1">
      <w:pPr>
        <w:pStyle w:val="Main"/>
        <w:rPr>
          <w:rFonts w:cs="Times New Roman"/>
        </w:rPr>
      </w:pPr>
      <w:r w:rsidRPr="00127744">
        <w:rPr>
          <w:rFonts w:cs="Times New Roman"/>
        </w:rPr>
        <w:tab/>
      </w:r>
      <w:r w:rsidRPr="00127744">
        <w:rPr>
          <w:rFonts w:cs="Times New Roman"/>
        </w:rPr>
        <w:tab/>
      </w:r>
      <w:r w:rsidRPr="00127744">
        <w:rPr>
          <w:rFonts w:cs="Times New Roman"/>
        </w:rPr>
        <w:tab/>
      </w:r>
      <w:r w:rsidRPr="00127744">
        <w:rPr>
          <w:rFonts w:cs="Times New Roman"/>
          <w:color w:val="0000FF"/>
        </w:rPr>
        <w:t>struct</w:t>
      </w:r>
      <w:r w:rsidRPr="00127744">
        <w:rPr>
          <w:rFonts w:cs="Times New Roman"/>
        </w:rPr>
        <w:t xml:space="preserve"> names handle; </w:t>
      </w:r>
      <w:r w:rsidRPr="00127744">
        <w:rPr>
          <w:rFonts w:cs="Times New Roman"/>
          <w:color w:val="008000"/>
        </w:rPr>
        <w:t>/* вложенная структура */</w:t>
      </w:r>
    </w:p>
    <w:p w:rsidR="002B64C1" w:rsidRPr="00127744" w:rsidRDefault="002B64C1" w:rsidP="002B64C1">
      <w:pPr>
        <w:pStyle w:val="Main"/>
        <w:rPr>
          <w:rFonts w:cs="Times New Roman"/>
        </w:rPr>
      </w:pPr>
      <w:r w:rsidRPr="00127744">
        <w:rPr>
          <w:rFonts w:cs="Times New Roman"/>
        </w:rPr>
        <w:tab/>
      </w:r>
      <w:r w:rsidRPr="00127744">
        <w:rPr>
          <w:rFonts w:cs="Times New Roman"/>
        </w:rPr>
        <w:tab/>
      </w:r>
      <w:r w:rsidRPr="00127744">
        <w:rPr>
          <w:rFonts w:cs="Times New Roman"/>
        </w:rPr>
        <w:tab/>
      </w:r>
      <w:r w:rsidRPr="00127744">
        <w:rPr>
          <w:rFonts w:cs="Times New Roman"/>
          <w:color w:val="0000FF"/>
        </w:rPr>
        <w:t>char</w:t>
      </w:r>
      <w:r w:rsidRPr="00127744">
        <w:rPr>
          <w:rFonts w:cs="Times New Roman"/>
        </w:rPr>
        <w:t xml:space="preserve"> favfood[LEN];</w:t>
      </w:r>
    </w:p>
    <w:p w:rsidR="002B64C1" w:rsidRPr="00127744" w:rsidRDefault="002B64C1" w:rsidP="002B64C1">
      <w:pPr>
        <w:pStyle w:val="Main"/>
        <w:rPr>
          <w:rFonts w:cs="Times New Roman"/>
        </w:rPr>
      </w:pPr>
      <w:r w:rsidRPr="00127744">
        <w:rPr>
          <w:rFonts w:cs="Times New Roman"/>
        </w:rPr>
        <w:tab/>
      </w:r>
      <w:r w:rsidRPr="00127744">
        <w:rPr>
          <w:rFonts w:cs="Times New Roman"/>
        </w:rPr>
        <w:tab/>
      </w:r>
      <w:r w:rsidRPr="00127744">
        <w:rPr>
          <w:rFonts w:cs="Times New Roman"/>
        </w:rPr>
        <w:tab/>
      </w:r>
      <w:r w:rsidRPr="00127744">
        <w:rPr>
          <w:rFonts w:cs="Times New Roman"/>
          <w:color w:val="0000FF"/>
        </w:rPr>
        <w:t>char</w:t>
      </w:r>
      <w:r w:rsidRPr="00127744">
        <w:rPr>
          <w:rFonts w:cs="Times New Roman"/>
        </w:rPr>
        <w:t xml:space="preserve"> job[LEN];</w:t>
      </w:r>
    </w:p>
    <w:p w:rsidR="002B64C1" w:rsidRPr="00127744" w:rsidRDefault="002B64C1" w:rsidP="002B64C1">
      <w:pPr>
        <w:pStyle w:val="Main"/>
        <w:rPr>
          <w:rFonts w:cs="Times New Roman"/>
        </w:rPr>
      </w:pPr>
      <w:r w:rsidRPr="00127744">
        <w:rPr>
          <w:rFonts w:cs="Times New Roman"/>
        </w:rPr>
        <w:tab/>
      </w:r>
      <w:r w:rsidRPr="00127744">
        <w:rPr>
          <w:rFonts w:cs="Times New Roman"/>
        </w:rPr>
        <w:tab/>
      </w:r>
      <w:r w:rsidRPr="00127744">
        <w:rPr>
          <w:rFonts w:cs="Times New Roman"/>
        </w:rPr>
        <w:tab/>
      </w:r>
      <w:r w:rsidRPr="00127744">
        <w:rPr>
          <w:rFonts w:cs="Times New Roman"/>
          <w:color w:val="0000FF"/>
        </w:rPr>
        <w:t>float</w:t>
      </w:r>
      <w:r w:rsidRPr="00127744">
        <w:rPr>
          <w:rFonts w:cs="Times New Roman"/>
        </w:rPr>
        <w:t xml:space="preserve"> income;</w:t>
      </w:r>
    </w:p>
    <w:p w:rsidR="002B64C1" w:rsidRPr="00127744" w:rsidRDefault="002B64C1" w:rsidP="002B64C1">
      <w:pPr>
        <w:pStyle w:val="Main"/>
        <w:rPr>
          <w:rFonts w:cs="Times New Roman"/>
        </w:rPr>
      </w:pPr>
      <w:r w:rsidRPr="00127744">
        <w:rPr>
          <w:rFonts w:cs="Times New Roman"/>
        </w:rPr>
        <w:t>};</w:t>
      </w:r>
    </w:p>
    <w:p w:rsidR="002B64C1" w:rsidRPr="00127744" w:rsidRDefault="002B64C1" w:rsidP="002B64C1">
      <w:pPr>
        <w:pStyle w:val="Main"/>
        <w:rPr>
          <w:rFonts w:cs="Times New Roman"/>
        </w:rPr>
      </w:pPr>
      <w:r w:rsidRPr="00127744">
        <w:rPr>
          <w:rFonts w:cs="Times New Roman"/>
          <w:color w:val="0000FF"/>
        </w:rPr>
        <w:t xml:space="preserve">void </w:t>
      </w:r>
      <w:r w:rsidRPr="00127744">
        <w:rPr>
          <w:rFonts w:cs="Times New Roman"/>
        </w:rPr>
        <w:t>main()</w:t>
      </w:r>
    </w:p>
    <w:p w:rsidR="002B64C1" w:rsidRPr="00127744" w:rsidRDefault="002B64C1" w:rsidP="002B64C1">
      <w:pPr>
        <w:pStyle w:val="Main"/>
        <w:rPr>
          <w:rFonts w:cs="Times New Roman"/>
        </w:rPr>
      </w:pPr>
      <w:r w:rsidRPr="00127744">
        <w:rPr>
          <w:rFonts w:cs="Times New Roman"/>
        </w:rPr>
        <w:t>{</w:t>
      </w:r>
    </w:p>
    <w:p w:rsidR="002B64C1" w:rsidRPr="00DD3FA6" w:rsidRDefault="002B64C1" w:rsidP="002B64C1">
      <w:pPr>
        <w:pStyle w:val="Main"/>
        <w:rPr>
          <w:rFonts w:cs="Times New Roman"/>
        </w:rPr>
      </w:pPr>
      <w:r w:rsidRPr="00127744">
        <w:rPr>
          <w:rFonts w:cs="Times New Roman"/>
          <w:color w:val="0000FF"/>
        </w:rPr>
        <w:t>static</w:t>
      </w:r>
      <w:r w:rsidRPr="00DD3FA6">
        <w:rPr>
          <w:rFonts w:cs="Times New Roman"/>
        </w:rPr>
        <w:t xml:space="preserve"> </w:t>
      </w:r>
      <w:r w:rsidRPr="00127744">
        <w:rPr>
          <w:rFonts w:cs="Times New Roman"/>
          <w:color w:val="0000FF"/>
        </w:rPr>
        <w:t>struct</w:t>
      </w:r>
      <w:r w:rsidRPr="00DD3FA6">
        <w:rPr>
          <w:rFonts w:cs="Times New Roman"/>
        </w:rPr>
        <w:t xml:space="preserve"> </w:t>
      </w:r>
      <w:r w:rsidRPr="00127744">
        <w:rPr>
          <w:rFonts w:cs="Times New Roman"/>
        </w:rPr>
        <w:t>guy</w:t>
      </w:r>
      <w:r w:rsidRPr="00DD3FA6">
        <w:rPr>
          <w:rFonts w:cs="Times New Roman"/>
        </w:rPr>
        <w:t xml:space="preserve"> </w:t>
      </w:r>
      <w:r w:rsidRPr="00127744">
        <w:rPr>
          <w:rFonts w:cs="Times New Roman"/>
        </w:rPr>
        <w:t>fellow</w:t>
      </w:r>
      <w:r w:rsidRPr="00DD3FA6">
        <w:rPr>
          <w:rFonts w:cs="Times New Roman"/>
        </w:rPr>
        <w:t xml:space="preserve"> = { </w:t>
      </w:r>
      <w:r w:rsidRPr="00DD3FA6">
        <w:rPr>
          <w:rFonts w:cs="Times New Roman"/>
          <w:color w:val="008000"/>
        </w:rPr>
        <w:t xml:space="preserve">/* </w:t>
      </w:r>
      <w:r w:rsidRPr="00430732">
        <w:rPr>
          <w:rFonts w:cs="Times New Roman"/>
          <w:color w:val="008000"/>
          <w:lang w:val="ru-RU"/>
        </w:rPr>
        <w:t>инициализация</w:t>
      </w:r>
      <w:r w:rsidRPr="00DD3FA6">
        <w:rPr>
          <w:rFonts w:cs="Times New Roman"/>
          <w:color w:val="008000"/>
        </w:rPr>
        <w:t xml:space="preserve"> </w:t>
      </w:r>
      <w:r w:rsidRPr="00430732">
        <w:rPr>
          <w:rFonts w:cs="Times New Roman"/>
          <w:color w:val="008000"/>
          <w:lang w:val="ru-RU"/>
        </w:rPr>
        <w:t>переменной</w:t>
      </w:r>
      <w:r w:rsidRPr="00DD3FA6">
        <w:rPr>
          <w:rFonts w:cs="Times New Roman"/>
          <w:color w:val="008000"/>
        </w:rPr>
        <w:t xml:space="preserve"> */</w:t>
      </w:r>
    </w:p>
    <w:p w:rsidR="002B64C1" w:rsidRPr="00127744" w:rsidRDefault="002B64C1" w:rsidP="002B64C1">
      <w:pPr>
        <w:pStyle w:val="Main"/>
        <w:rPr>
          <w:rFonts w:cs="Times New Roman"/>
        </w:rPr>
      </w:pPr>
      <w:r w:rsidRPr="00DD3FA6">
        <w:rPr>
          <w:rFonts w:cs="Times New Roman"/>
        </w:rPr>
        <w:tab/>
      </w:r>
      <w:r w:rsidRPr="00DD3FA6">
        <w:rPr>
          <w:rFonts w:cs="Times New Roman"/>
        </w:rPr>
        <w:tab/>
      </w:r>
      <w:r w:rsidRPr="00DD3FA6">
        <w:rPr>
          <w:rFonts w:cs="Times New Roman"/>
        </w:rPr>
        <w:tab/>
      </w:r>
      <w:r w:rsidRPr="00127744">
        <w:rPr>
          <w:rFonts w:cs="Times New Roman"/>
        </w:rPr>
        <w:t>{"Franco", "Otel"},</w:t>
      </w:r>
    </w:p>
    <w:p w:rsidR="002B64C1" w:rsidRPr="00127744" w:rsidRDefault="002B64C1" w:rsidP="002B64C1">
      <w:pPr>
        <w:pStyle w:val="Main"/>
        <w:rPr>
          <w:rFonts w:cs="Times New Roman"/>
        </w:rPr>
      </w:pPr>
      <w:r w:rsidRPr="00127744">
        <w:rPr>
          <w:rFonts w:cs="Times New Roman"/>
        </w:rPr>
        <w:tab/>
      </w:r>
      <w:r w:rsidRPr="00127744">
        <w:rPr>
          <w:rFonts w:cs="Times New Roman"/>
        </w:rPr>
        <w:tab/>
      </w:r>
      <w:r w:rsidRPr="00127744">
        <w:rPr>
          <w:rFonts w:cs="Times New Roman"/>
        </w:rPr>
        <w:tab/>
        <w:t>" eggplant",</w:t>
      </w:r>
    </w:p>
    <w:p w:rsidR="002B64C1" w:rsidRPr="00127744" w:rsidRDefault="002B64C1" w:rsidP="002B64C1">
      <w:pPr>
        <w:pStyle w:val="Main"/>
        <w:rPr>
          <w:rFonts w:cs="Times New Roman"/>
        </w:rPr>
      </w:pPr>
      <w:r w:rsidRPr="00127744">
        <w:rPr>
          <w:rFonts w:cs="Times New Roman"/>
        </w:rPr>
        <w:lastRenderedPageBreak/>
        <w:tab/>
      </w:r>
      <w:r w:rsidRPr="00127744">
        <w:rPr>
          <w:rFonts w:cs="Times New Roman"/>
        </w:rPr>
        <w:tab/>
      </w:r>
      <w:r w:rsidRPr="00127744">
        <w:rPr>
          <w:rFonts w:cs="Times New Roman"/>
        </w:rPr>
        <w:tab/>
        <w:t>" knitter of doormat",</w:t>
      </w:r>
    </w:p>
    <w:p w:rsidR="002B64C1" w:rsidRPr="00127744" w:rsidRDefault="002B64C1" w:rsidP="002B64C1">
      <w:pPr>
        <w:pStyle w:val="Main"/>
        <w:rPr>
          <w:rFonts w:cs="Times New Roman"/>
        </w:rPr>
      </w:pPr>
      <w:r w:rsidRPr="00127744">
        <w:rPr>
          <w:rFonts w:cs="Times New Roman"/>
        </w:rPr>
        <w:tab/>
      </w:r>
      <w:r w:rsidRPr="00127744">
        <w:rPr>
          <w:rFonts w:cs="Times New Roman"/>
        </w:rPr>
        <w:tab/>
      </w:r>
      <w:r w:rsidRPr="00127744">
        <w:rPr>
          <w:rFonts w:cs="Times New Roman"/>
        </w:rPr>
        <w:tab/>
        <w:t>15435.00</w:t>
      </w:r>
    </w:p>
    <w:p w:rsidR="002B64C1" w:rsidRPr="00127744" w:rsidRDefault="002B64C1" w:rsidP="002B64C1">
      <w:pPr>
        <w:pStyle w:val="Main"/>
        <w:rPr>
          <w:rFonts w:cs="Times New Roman"/>
        </w:rPr>
      </w:pPr>
      <w:r w:rsidRPr="00127744">
        <w:rPr>
          <w:rFonts w:cs="Times New Roman"/>
        </w:rPr>
        <w:tab/>
      </w:r>
      <w:r w:rsidRPr="00127744">
        <w:rPr>
          <w:rFonts w:cs="Times New Roman"/>
        </w:rPr>
        <w:tab/>
      </w:r>
      <w:r w:rsidRPr="00127744">
        <w:rPr>
          <w:rFonts w:cs="Times New Roman"/>
        </w:rPr>
        <w:tab/>
        <w:t>};</w:t>
      </w:r>
    </w:p>
    <w:p w:rsidR="002B64C1" w:rsidRPr="00127744" w:rsidRDefault="002B64C1" w:rsidP="002B64C1">
      <w:pPr>
        <w:pStyle w:val="Main"/>
        <w:rPr>
          <w:rFonts w:cs="Times New Roman"/>
        </w:rPr>
      </w:pPr>
      <w:r w:rsidRPr="00127744">
        <w:rPr>
          <w:rFonts w:cs="Times New Roman"/>
        </w:rPr>
        <w:t>printf (" Dear %s, \n \n", fellow.handle.first);</w:t>
      </w:r>
    </w:p>
    <w:p w:rsidR="002B64C1" w:rsidRPr="00127744" w:rsidRDefault="002B64C1" w:rsidP="002B64C1">
      <w:pPr>
        <w:pStyle w:val="Main"/>
        <w:rPr>
          <w:rFonts w:cs="Times New Roman"/>
        </w:rPr>
      </w:pPr>
      <w:r w:rsidRPr="00127744">
        <w:rPr>
          <w:rFonts w:cs="Times New Roman"/>
        </w:rPr>
        <w:t>printf (" %s %s.\n", M1, fellow.handle.first);</w:t>
      </w:r>
    </w:p>
    <w:p w:rsidR="002B64C1" w:rsidRPr="00127744" w:rsidRDefault="002B64C1" w:rsidP="002B64C1">
      <w:pPr>
        <w:pStyle w:val="Main"/>
        <w:rPr>
          <w:rFonts w:cs="Times New Roman"/>
        </w:rPr>
      </w:pPr>
      <w:r w:rsidRPr="00127744">
        <w:rPr>
          <w:rFonts w:cs="Times New Roman"/>
        </w:rPr>
        <w:t>printf (" %s %s\n", M2, fellow.job);</w:t>
      </w:r>
    </w:p>
    <w:p w:rsidR="002B64C1" w:rsidRPr="00127744" w:rsidRDefault="002B64C1" w:rsidP="002B64C1">
      <w:pPr>
        <w:pStyle w:val="Main"/>
        <w:rPr>
          <w:rFonts w:cs="Times New Roman"/>
        </w:rPr>
      </w:pPr>
      <w:r w:rsidRPr="00127744">
        <w:rPr>
          <w:rFonts w:cs="Times New Roman"/>
        </w:rPr>
        <w:t>printf (" %s\n", M3);</w:t>
      </w:r>
    </w:p>
    <w:p w:rsidR="002B64C1" w:rsidRPr="00127744" w:rsidRDefault="002B64C1" w:rsidP="002B64C1">
      <w:pPr>
        <w:pStyle w:val="Main"/>
        <w:rPr>
          <w:rFonts w:cs="Times New Roman"/>
        </w:rPr>
      </w:pPr>
      <w:r w:rsidRPr="00127744">
        <w:rPr>
          <w:rFonts w:cs="Times New Roman"/>
        </w:rPr>
        <w:t>printf (" %s%s%s\n\n", M4, fellow.favfood, M5);</w:t>
      </w:r>
    </w:p>
    <w:p w:rsidR="002B64C1" w:rsidRPr="00127744" w:rsidRDefault="002B64C1" w:rsidP="002B64C1">
      <w:pPr>
        <w:pStyle w:val="Main"/>
        <w:rPr>
          <w:rFonts w:cs="Times New Roman"/>
        </w:rPr>
      </w:pPr>
      <w:r w:rsidRPr="00127744">
        <w:rPr>
          <w:rFonts w:cs="Times New Roman"/>
        </w:rPr>
        <w:t>printf (" %40s%s\n" , " " , " See you later," );</w:t>
      </w:r>
    </w:p>
    <w:p w:rsidR="002B64C1" w:rsidRPr="00127744" w:rsidRDefault="002B64C1" w:rsidP="002B64C1">
      <w:pPr>
        <w:pStyle w:val="Main"/>
        <w:rPr>
          <w:rFonts w:cs="Times New Roman"/>
        </w:rPr>
      </w:pPr>
      <w:r w:rsidRPr="00127744">
        <w:rPr>
          <w:rFonts w:cs="Times New Roman"/>
        </w:rPr>
        <w:t>printf (" %40s%s\n", " " , "Shalala");</w:t>
      </w:r>
    </w:p>
    <w:p w:rsidR="002B64C1" w:rsidRDefault="002B64C1" w:rsidP="002B64C1">
      <w:pPr>
        <w:pStyle w:val="Main"/>
        <w:rPr>
          <w:rFonts w:cs="Times New Roman"/>
          <w:lang w:val="ru-RU"/>
        </w:rPr>
      </w:pPr>
      <w:r w:rsidRPr="00127744">
        <w:rPr>
          <w:rFonts w:cs="Times New Roman"/>
        </w:rPr>
        <w:t>}</w:t>
      </w:r>
    </w:p>
    <w:p w:rsidR="002B64C1" w:rsidRPr="00127744" w:rsidRDefault="002B64C1" w:rsidP="002B64C1">
      <w:pPr>
        <w:pStyle w:val="Main"/>
        <w:rPr>
          <w:rFonts w:cs="Times New Roman"/>
          <w:lang w:val="ru-RU"/>
        </w:rPr>
      </w:pPr>
    </w:p>
    <w:p w:rsidR="002B64C1" w:rsidRPr="00375FDB" w:rsidRDefault="002B64C1" w:rsidP="002B64C1">
      <w:pPr>
        <w:pStyle w:val="Main"/>
      </w:pPr>
      <w:r w:rsidRPr="00375FDB">
        <w:t>Вот результат работы программы:</w:t>
      </w:r>
    </w:p>
    <w:p w:rsidR="002B64C1" w:rsidRPr="009C3BDC" w:rsidRDefault="002B64C1" w:rsidP="002B64C1">
      <w:pPr>
        <w:pStyle w:val="Main"/>
        <w:ind w:firstLine="0"/>
        <w:jc w:val="center"/>
        <w:rPr>
          <w:lang w:val="ru-RU"/>
        </w:rPr>
      </w:pPr>
    </w:p>
    <w:p w:rsidR="002B64C1" w:rsidRPr="009C3BDC" w:rsidRDefault="002B64C1" w:rsidP="002B64C1">
      <w:pPr>
        <w:pStyle w:val="Main"/>
        <w:ind w:firstLine="0"/>
        <w:jc w:val="center"/>
        <w:rPr>
          <w:lang w:val="ru-RU"/>
        </w:rPr>
      </w:pPr>
      <w:r>
        <w:rPr>
          <w:noProof/>
          <w:lang w:val="ru-RU" w:eastAsia="ru-RU"/>
        </w:rPr>
        <w:drawing>
          <wp:inline distT="0" distB="0" distL="0" distR="0">
            <wp:extent cx="2990215" cy="1103630"/>
            <wp:effectExtent l="1905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2990215" cy="1103630"/>
                    </a:xfrm>
                    <a:prstGeom prst="rect">
                      <a:avLst/>
                    </a:prstGeom>
                    <a:noFill/>
                    <a:ln w="9525">
                      <a:noFill/>
                      <a:miter lim="800000"/>
                      <a:headEnd/>
                      <a:tailEnd/>
                    </a:ln>
                  </pic:spPr>
                </pic:pic>
              </a:graphicData>
            </a:graphic>
          </wp:inline>
        </w:drawing>
      </w:r>
    </w:p>
    <w:p w:rsidR="002B64C1" w:rsidRPr="009C3BDC" w:rsidRDefault="002B64C1" w:rsidP="002B64C1">
      <w:pPr>
        <w:pStyle w:val="Main"/>
        <w:ind w:firstLine="0"/>
        <w:jc w:val="center"/>
        <w:rPr>
          <w:lang w:val="ru-RU"/>
        </w:rPr>
      </w:pPr>
    </w:p>
    <w:p w:rsidR="002B64C1" w:rsidRPr="002B64C1" w:rsidRDefault="002B64C1" w:rsidP="002B64C1">
      <w:pPr>
        <w:pStyle w:val="Main"/>
        <w:rPr>
          <w:lang w:val="ru-RU"/>
        </w:rPr>
      </w:pPr>
      <w:r w:rsidRPr="003C11A1">
        <w:rPr>
          <w:highlight w:val="yellow"/>
          <w:lang w:val="ru-RU"/>
        </w:rPr>
        <w:t xml:space="preserve">Во-первых, следует рассказать о том, как поместить вложенную структуру в шаблон. </w:t>
      </w:r>
      <w:r w:rsidRPr="002B64C1">
        <w:rPr>
          <w:highlight w:val="yellow"/>
          <w:lang w:val="ru-RU"/>
        </w:rPr>
        <w:t xml:space="preserve">Она просто описывается точно так же, как это делалось бы для переменной типа </w:t>
      </w:r>
      <w:r w:rsidRPr="003C11A1">
        <w:rPr>
          <w:highlight w:val="yellow"/>
        </w:rPr>
        <w:t>int</w:t>
      </w:r>
      <w:r w:rsidRPr="002B64C1">
        <w:rPr>
          <w:lang w:val="ru-RU"/>
        </w:rPr>
        <w:t>:</w:t>
      </w:r>
    </w:p>
    <w:p w:rsidR="002B64C1" w:rsidRPr="002B64C1" w:rsidRDefault="002B64C1" w:rsidP="002B64C1">
      <w:pPr>
        <w:pStyle w:val="Main"/>
        <w:rPr>
          <w:lang w:val="ru-RU"/>
        </w:rPr>
      </w:pPr>
    </w:p>
    <w:p w:rsidR="002B64C1" w:rsidRPr="002B64C1" w:rsidRDefault="002B64C1" w:rsidP="002B64C1">
      <w:pPr>
        <w:pStyle w:val="Program"/>
        <w:rPr>
          <w:lang w:val="ru-RU"/>
        </w:rPr>
      </w:pPr>
      <w:r w:rsidRPr="00B864B4">
        <w:rPr>
          <w:color w:val="0000FF"/>
        </w:rPr>
        <w:t>struct</w:t>
      </w:r>
      <w:r w:rsidRPr="002B64C1">
        <w:rPr>
          <w:lang w:val="ru-RU"/>
        </w:rPr>
        <w:t xml:space="preserve"> </w:t>
      </w:r>
      <w:r w:rsidRPr="00375FDB">
        <w:t>names</w:t>
      </w:r>
      <w:r w:rsidRPr="002B64C1">
        <w:rPr>
          <w:lang w:val="ru-RU"/>
        </w:rPr>
        <w:t xml:space="preserve"> </w:t>
      </w:r>
      <w:r w:rsidRPr="00375FDB">
        <w:t>handle</w:t>
      </w:r>
      <w:r w:rsidRPr="002B64C1">
        <w:rPr>
          <w:lang w:val="ru-RU"/>
        </w:rPr>
        <w:t>;</w:t>
      </w:r>
    </w:p>
    <w:p w:rsidR="002B64C1" w:rsidRPr="002B64C1" w:rsidRDefault="002B64C1" w:rsidP="002B64C1">
      <w:pPr>
        <w:pStyle w:val="Main"/>
        <w:rPr>
          <w:lang w:val="ru-RU"/>
        </w:rPr>
      </w:pPr>
    </w:p>
    <w:p w:rsidR="002B64C1" w:rsidRPr="002B64C1" w:rsidRDefault="002B64C1" w:rsidP="002B64C1">
      <w:pPr>
        <w:pStyle w:val="Main"/>
        <w:rPr>
          <w:lang w:val="ru-RU"/>
        </w:rPr>
      </w:pPr>
      <w:r w:rsidRPr="002B64C1">
        <w:rPr>
          <w:lang w:val="ru-RU"/>
        </w:rPr>
        <w:t xml:space="preserve">Это означает, что </w:t>
      </w:r>
      <w:r w:rsidRPr="00375FDB">
        <w:t>handle</w:t>
      </w:r>
      <w:r w:rsidRPr="002B64C1">
        <w:rPr>
          <w:lang w:val="ru-RU"/>
        </w:rPr>
        <w:t xml:space="preserve"> является переменной типа </w:t>
      </w:r>
      <w:r w:rsidRPr="00375FDB">
        <w:t>struct</w:t>
      </w:r>
      <w:r w:rsidRPr="002B64C1">
        <w:rPr>
          <w:lang w:val="ru-RU"/>
        </w:rPr>
        <w:t xml:space="preserve"> </w:t>
      </w:r>
      <w:r w:rsidRPr="00375FDB">
        <w:t>names</w:t>
      </w:r>
      <w:r w:rsidRPr="002B64C1">
        <w:rPr>
          <w:lang w:val="ru-RU"/>
        </w:rPr>
        <w:t xml:space="preserve">. Конечно, файл должен также содержать шаблон для структуры типа </w:t>
      </w:r>
      <w:r w:rsidRPr="00375FDB">
        <w:t>names</w:t>
      </w:r>
      <w:r w:rsidRPr="002B64C1">
        <w:rPr>
          <w:lang w:val="ru-RU"/>
        </w:rPr>
        <w:t>.</w:t>
      </w:r>
    </w:p>
    <w:p w:rsidR="002B64C1" w:rsidRPr="002B64C1" w:rsidRDefault="002B64C1" w:rsidP="002B64C1">
      <w:pPr>
        <w:pStyle w:val="Main"/>
        <w:rPr>
          <w:lang w:val="ru-RU"/>
        </w:rPr>
      </w:pPr>
      <w:bookmarkStart w:id="37" w:name="АР01807"/>
      <w:r w:rsidRPr="002B64C1">
        <w:rPr>
          <w:highlight w:val="yellow"/>
          <w:lang w:val="ru-RU"/>
        </w:rPr>
        <w:t>Во-вторых</w:t>
      </w:r>
      <w:bookmarkEnd w:id="37"/>
      <w:r w:rsidRPr="002B64C1">
        <w:rPr>
          <w:highlight w:val="yellow"/>
          <w:lang w:val="ru-RU"/>
        </w:rPr>
        <w:t>, следует рассказать, как мы получаем доступ к элементу вложенной структуры.</w:t>
      </w:r>
      <w:r w:rsidRPr="002B64C1">
        <w:rPr>
          <w:lang w:val="ru-RU"/>
        </w:rPr>
        <w:t xml:space="preserve"> Нужно дважды использовать операцию ".":</w:t>
      </w:r>
    </w:p>
    <w:p w:rsidR="002B64C1" w:rsidRPr="002B64C1" w:rsidRDefault="002B64C1" w:rsidP="002B64C1">
      <w:pPr>
        <w:pStyle w:val="Main"/>
        <w:rPr>
          <w:lang w:val="ru-RU"/>
        </w:rPr>
      </w:pPr>
    </w:p>
    <w:p w:rsidR="002B64C1" w:rsidRPr="003C11A1" w:rsidRDefault="002B64C1" w:rsidP="002B64C1">
      <w:pPr>
        <w:pStyle w:val="Program"/>
        <w:rPr>
          <w:lang w:val="ru-RU"/>
        </w:rPr>
      </w:pPr>
      <w:r>
        <w:t>fellow</w:t>
      </w:r>
      <w:r w:rsidRPr="003C11A1">
        <w:rPr>
          <w:lang w:val="ru-RU"/>
        </w:rPr>
        <w:t>.</w:t>
      </w:r>
      <w:r>
        <w:t>handle</w:t>
      </w:r>
      <w:r w:rsidRPr="003C11A1">
        <w:rPr>
          <w:lang w:val="ru-RU"/>
        </w:rPr>
        <w:t>.</w:t>
      </w:r>
      <w:r>
        <w:t>first</w:t>
      </w:r>
      <w:r w:rsidRPr="003C11A1">
        <w:rPr>
          <w:lang w:val="ru-RU"/>
        </w:rPr>
        <w:t xml:space="preserve"> = = "Франко" ;</w:t>
      </w:r>
    </w:p>
    <w:p w:rsidR="002B64C1" w:rsidRPr="003C11A1" w:rsidRDefault="002B64C1" w:rsidP="002B64C1">
      <w:pPr>
        <w:pStyle w:val="Main"/>
        <w:rPr>
          <w:lang w:val="ru-RU"/>
        </w:rPr>
      </w:pPr>
    </w:p>
    <w:p w:rsidR="002B64C1" w:rsidRPr="003C11A1" w:rsidRDefault="002B64C1" w:rsidP="002B64C1">
      <w:pPr>
        <w:pStyle w:val="Main"/>
        <w:rPr>
          <w:lang w:val="ru-RU"/>
        </w:rPr>
      </w:pPr>
      <w:r w:rsidRPr="003C11A1">
        <w:rPr>
          <w:highlight w:val="yellow"/>
          <w:lang w:val="ru-RU"/>
        </w:rPr>
        <w:t>Мы интерпретируем эту конструкцию, перемещаясь слева направо:</w:t>
      </w:r>
    </w:p>
    <w:p w:rsidR="002B64C1" w:rsidRPr="003C11A1" w:rsidRDefault="002B64C1" w:rsidP="002B64C1">
      <w:pPr>
        <w:pStyle w:val="Main"/>
        <w:rPr>
          <w:lang w:val="ru-RU"/>
        </w:rPr>
      </w:pPr>
    </w:p>
    <w:p w:rsidR="002B64C1" w:rsidRPr="0060513C" w:rsidRDefault="002B64C1" w:rsidP="002B64C1">
      <w:pPr>
        <w:pStyle w:val="Program"/>
        <w:rPr>
          <w:lang w:val="ru-RU"/>
        </w:rPr>
      </w:pPr>
      <w:r w:rsidRPr="0060513C">
        <w:rPr>
          <w:lang w:val="ru-RU"/>
        </w:rPr>
        <w:t>(</w:t>
      </w:r>
      <w:r>
        <w:t>fellow</w:t>
      </w:r>
      <w:r w:rsidRPr="0060513C">
        <w:rPr>
          <w:lang w:val="ru-RU"/>
        </w:rPr>
        <w:t>.</w:t>
      </w:r>
      <w:r>
        <w:t>handle</w:t>
      </w:r>
      <w:r w:rsidRPr="0060513C">
        <w:rPr>
          <w:lang w:val="ru-RU"/>
        </w:rPr>
        <w:t>).</w:t>
      </w:r>
      <w:r w:rsidRPr="00375FDB">
        <w:t>first</w:t>
      </w:r>
    </w:p>
    <w:p w:rsidR="002B64C1" w:rsidRPr="0060513C" w:rsidRDefault="002B64C1" w:rsidP="002B64C1">
      <w:pPr>
        <w:pStyle w:val="Main"/>
        <w:rPr>
          <w:lang w:val="ru-RU"/>
        </w:rPr>
      </w:pPr>
    </w:p>
    <w:p w:rsidR="002B64C1" w:rsidRDefault="002B64C1" w:rsidP="002B64C1">
      <w:pPr>
        <w:pStyle w:val="Main"/>
        <w:rPr>
          <w:lang w:val="ru-RU"/>
        </w:rPr>
      </w:pPr>
      <w:r w:rsidRPr="0060513C">
        <w:rPr>
          <w:lang w:val="ru-RU"/>
        </w:rPr>
        <w:t xml:space="preserve">То есть первым находим элемент </w:t>
      </w:r>
      <w:r w:rsidRPr="00375FDB">
        <w:t>fellow</w:t>
      </w:r>
      <w:r w:rsidRPr="0060513C">
        <w:rPr>
          <w:lang w:val="ru-RU"/>
        </w:rPr>
        <w:t xml:space="preserve">, далее элемент </w:t>
      </w:r>
      <w:r w:rsidRPr="00375FDB">
        <w:t>handle</w:t>
      </w:r>
      <w:r w:rsidRPr="0060513C">
        <w:rPr>
          <w:lang w:val="ru-RU"/>
        </w:rPr>
        <w:t xml:space="preserve"> структуры </w:t>
      </w:r>
      <w:r w:rsidRPr="00375FDB">
        <w:t>fellow</w:t>
      </w:r>
      <w:r w:rsidRPr="0060513C">
        <w:rPr>
          <w:lang w:val="ru-RU"/>
        </w:rPr>
        <w:t xml:space="preserve">, а затем его элемент </w:t>
      </w:r>
      <w:r w:rsidRPr="00375FDB">
        <w:t>first</w:t>
      </w:r>
      <w:r w:rsidRPr="0060513C">
        <w:rPr>
          <w:lang w:val="ru-RU"/>
        </w:rPr>
        <w:t>.</w:t>
      </w:r>
    </w:p>
    <w:p w:rsidR="002B64C1" w:rsidRDefault="002B64C1" w:rsidP="002B64C1">
      <w:pPr>
        <w:pStyle w:val="Main"/>
        <w:rPr>
          <w:lang w:val="ru-RU"/>
        </w:rPr>
      </w:pPr>
    </w:p>
    <w:p w:rsidR="002B64C1" w:rsidRPr="002B64C1" w:rsidRDefault="002B64C1" w:rsidP="002B64C1">
      <w:pPr>
        <w:pStyle w:val="3"/>
        <w:keepNext w:val="0"/>
        <w:spacing w:before="0" w:after="0"/>
        <w:ind w:left="709" w:firstLine="0"/>
        <w:rPr>
          <w:sz w:val="20"/>
          <w:szCs w:val="20"/>
        </w:rPr>
      </w:pPr>
      <w:bookmarkStart w:id="38" w:name="_Toc305222137"/>
      <w:bookmarkStart w:id="39" w:name="_Toc515770801"/>
      <w:r w:rsidRPr="002B64C1">
        <w:rPr>
          <w:sz w:val="20"/>
          <w:szCs w:val="20"/>
        </w:rPr>
        <w:t>Структуры внутри структур. Типовая задача 2.</w:t>
      </w:r>
      <w:bookmarkEnd w:id="38"/>
      <w:bookmarkEnd w:id="39"/>
    </w:p>
    <w:p w:rsidR="002B64C1" w:rsidRPr="003E7B94" w:rsidRDefault="002B64C1" w:rsidP="002B64C1">
      <w:pPr>
        <w:pStyle w:val="Main"/>
        <w:rPr>
          <w:lang w:val="ru-RU"/>
        </w:rPr>
      </w:pPr>
      <w:r w:rsidRPr="003E7B94">
        <w:rPr>
          <w:lang w:val="ru-RU"/>
        </w:rPr>
        <w:t>Допускаются объявления вложенных структур. Это означает, что структура может содержать один или несколько элементов структурного типа. Предположим, что следующая структура может быть включена в другую:</w:t>
      </w:r>
    </w:p>
    <w:p w:rsidR="002B64C1" w:rsidRPr="003E7B94" w:rsidRDefault="002B64C1" w:rsidP="002B64C1">
      <w:pPr>
        <w:pStyle w:val="Main"/>
        <w:rPr>
          <w:lang w:val="ru-RU"/>
        </w:rPr>
      </w:pPr>
    </w:p>
    <w:p w:rsidR="002B64C1" w:rsidRPr="003E7B94" w:rsidRDefault="002B64C1" w:rsidP="002B64C1">
      <w:pPr>
        <w:pStyle w:val="Program"/>
        <w:rPr>
          <w:lang w:val="ru-RU"/>
        </w:rPr>
      </w:pPr>
      <w:r w:rsidRPr="007427B9">
        <w:rPr>
          <w:color w:val="0000FF"/>
        </w:rPr>
        <w:t>struct</w:t>
      </w:r>
      <w:r w:rsidRPr="003E7B94">
        <w:rPr>
          <w:lang w:val="ru-RU"/>
        </w:rPr>
        <w:t xml:space="preserve"> </w:t>
      </w:r>
      <w:r w:rsidRPr="00375FDB">
        <w:t>strepair</w:t>
      </w:r>
      <w:r w:rsidRPr="003E7B94">
        <w:rPr>
          <w:lang w:val="ru-RU"/>
        </w:rPr>
        <w:t xml:space="preserve"> {</w:t>
      </w:r>
      <w:r w:rsidRPr="003E7B94">
        <w:rPr>
          <w:lang w:val="ru-RU"/>
        </w:rPr>
        <w:tab/>
      </w:r>
      <w:r w:rsidRPr="007427B9">
        <w:rPr>
          <w:color w:val="008000"/>
          <w:lang w:val="ru-RU"/>
        </w:rPr>
        <w:t>// ремонт</w:t>
      </w:r>
    </w:p>
    <w:p w:rsidR="002B64C1" w:rsidRPr="003E7B94" w:rsidRDefault="002B64C1" w:rsidP="002B64C1">
      <w:pPr>
        <w:pStyle w:val="Program"/>
        <w:rPr>
          <w:lang w:val="ru-RU"/>
        </w:rPr>
      </w:pPr>
      <w:r w:rsidRPr="003E7B94">
        <w:rPr>
          <w:lang w:val="ru-RU"/>
        </w:rPr>
        <w:tab/>
      </w:r>
      <w:r w:rsidRPr="007427B9">
        <w:rPr>
          <w:color w:val="0000FF"/>
        </w:rPr>
        <w:t>int</w:t>
      </w:r>
      <w:r w:rsidRPr="003E7B94">
        <w:rPr>
          <w:lang w:val="ru-RU"/>
        </w:rPr>
        <w:t xml:space="preserve"> </w:t>
      </w:r>
      <w:r w:rsidRPr="00375FDB">
        <w:t>ioilchange</w:t>
      </w:r>
      <w:r w:rsidRPr="003E7B94">
        <w:rPr>
          <w:lang w:val="ru-RU"/>
        </w:rPr>
        <w:t>;</w:t>
      </w:r>
      <w:r w:rsidRPr="003E7B94">
        <w:rPr>
          <w:lang w:val="ru-RU"/>
        </w:rPr>
        <w:tab/>
      </w:r>
      <w:r w:rsidRPr="007427B9">
        <w:rPr>
          <w:color w:val="008000"/>
          <w:lang w:val="ru-RU"/>
        </w:rPr>
        <w:t>// замененное масло</w:t>
      </w:r>
    </w:p>
    <w:p w:rsidR="002B64C1" w:rsidRPr="003E7B94" w:rsidRDefault="002B64C1" w:rsidP="002B64C1">
      <w:pPr>
        <w:pStyle w:val="Program"/>
        <w:rPr>
          <w:lang w:val="ru-RU"/>
        </w:rPr>
      </w:pPr>
      <w:r w:rsidRPr="003E7B94">
        <w:rPr>
          <w:lang w:val="ru-RU"/>
        </w:rPr>
        <w:tab/>
      </w:r>
      <w:r w:rsidRPr="007427B9">
        <w:rPr>
          <w:color w:val="0000FF"/>
        </w:rPr>
        <w:t>int</w:t>
      </w:r>
      <w:r w:rsidRPr="003E7B94">
        <w:rPr>
          <w:lang w:val="ru-RU"/>
        </w:rPr>
        <w:t xml:space="preserve"> </w:t>
      </w:r>
      <w:r w:rsidRPr="00375FDB">
        <w:t>iplugs</w:t>
      </w:r>
      <w:r w:rsidRPr="003E7B94">
        <w:rPr>
          <w:lang w:val="ru-RU"/>
        </w:rPr>
        <w:t>;</w:t>
      </w:r>
      <w:r w:rsidRPr="007427B9">
        <w:rPr>
          <w:color w:val="008000"/>
          <w:lang w:val="ru-RU"/>
        </w:rPr>
        <w:tab/>
        <w:t>// втулки</w:t>
      </w:r>
    </w:p>
    <w:p w:rsidR="002B64C1" w:rsidRPr="003E7B94" w:rsidRDefault="002B64C1" w:rsidP="002B64C1">
      <w:pPr>
        <w:pStyle w:val="Program"/>
        <w:rPr>
          <w:lang w:val="ru-RU"/>
        </w:rPr>
      </w:pPr>
      <w:r w:rsidRPr="003E7B94">
        <w:rPr>
          <w:lang w:val="ru-RU"/>
        </w:rPr>
        <w:tab/>
      </w:r>
      <w:r w:rsidRPr="007427B9">
        <w:rPr>
          <w:color w:val="0000FF"/>
        </w:rPr>
        <w:t>int</w:t>
      </w:r>
      <w:r w:rsidRPr="003E7B94">
        <w:rPr>
          <w:lang w:val="ru-RU"/>
        </w:rPr>
        <w:t xml:space="preserve"> </w:t>
      </w:r>
      <w:r w:rsidRPr="00375FDB">
        <w:t>lairfilter</w:t>
      </w:r>
      <w:r w:rsidRPr="003E7B94">
        <w:rPr>
          <w:lang w:val="ru-RU"/>
        </w:rPr>
        <w:t>;</w:t>
      </w:r>
      <w:r w:rsidRPr="003E7B94">
        <w:rPr>
          <w:lang w:val="ru-RU"/>
        </w:rPr>
        <w:tab/>
      </w:r>
      <w:r w:rsidRPr="007427B9">
        <w:rPr>
          <w:color w:val="008000"/>
          <w:lang w:val="ru-RU"/>
        </w:rPr>
        <w:t>// воздушный фильтр</w:t>
      </w:r>
    </w:p>
    <w:p w:rsidR="002B64C1" w:rsidRPr="003E7B94" w:rsidRDefault="002B64C1" w:rsidP="002B64C1">
      <w:pPr>
        <w:pStyle w:val="Program"/>
        <w:rPr>
          <w:lang w:val="ru-RU"/>
        </w:rPr>
      </w:pPr>
      <w:r w:rsidRPr="003E7B94">
        <w:rPr>
          <w:lang w:val="ru-RU"/>
        </w:rPr>
        <w:tab/>
      </w:r>
      <w:r w:rsidRPr="007427B9">
        <w:rPr>
          <w:color w:val="0000FF"/>
        </w:rPr>
        <w:t>int</w:t>
      </w:r>
      <w:r w:rsidRPr="003E7B94">
        <w:rPr>
          <w:lang w:val="ru-RU"/>
        </w:rPr>
        <w:t xml:space="preserve"> </w:t>
      </w:r>
      <w:r w:rsidRPr="00375FDB">
        <w:t>ibarnacle</w:t>
      </w:r>
      <w:r w:rsidRPr="003E7B94">
        <w:rPr>
          <w:lang w:val="ru-RU"/>
        </w:rPr>
        <w:t>_</w:t>
      </w:r>
      <w:r w:rsidRPr="00375FDB">
        <w:t>cleaning</w:t>
      </w:r>
      <w:r w:rsidRPr="003E7B94">
        <w:rPr>
          <w:lang w:val="ru-RU"/>
        </w:rPr>
        <w:t xml:space="preserve">; </w:t>
      </w:r>
      <w:r w:rsidRPr="007427B9">
        <w:rPr>
          <w:color w:val="008000"/>
          <w:lang w:val="ru-RU"/>
        </w:rPr>
        <w:t>// ветошь для чистки</w:t>
      </w:r>
    </w:p>
    <w:p w:rsidR="002B64C1" w:rsidRPr="003E7B94" w:rsidRDefault="002B64C1" w:rsidP="002B64C1">
      <w:pPr>
        <w:pStyle w:val="Program"/>
        <w:rPr>
          <w:lang w:val="ru-RU"/>
        </w:rPr>
      </w:pPr>
      <w:r w:rsidRPr="003E7B94">
        <w:rPr>
          <w:lang w:val="ru-RU"/>
        </w:rPr>
        <w:t>};</w:t>
      </w:r>
    </w:p>
    <w:p w:rsidR="002B64C1" w:rsidRPr="003E7B94" w:rsidRDefault="002B64C1" w:rsidP="002B64C1">
      <w:pPr>
        <w:pStyle w:val="Main"/>
        <w:rPr>
          <w:lang w:val="ru-RU"/>
        </w:rPr>
      </w:pPr>
    </w:p>
    <w:p w:rsidR="002B64C1" w:rsidRPr="003E7B94" w:rsidRDefault="002B64C1" w:rsidP="002B64C1">
      <w:pPr>
        <w:pStyle w:val="Main"/>
        <w:rPr>
          <w:lang w:val="ru-RU"/>
        </w:rPr>
      </w:pPr>
      <w:r w:rsidRPr="003E7B94">
        <w:rPr>
          <w:lang w:val="ru-RU"/>
        </w:rPr>
        <w:t xml:space="preserve">Структуру </w:t>
      </w:r>
      <w:r w:rsidRPr="00375FDB">
        <w:t>strepair</w:t>
      </w:r>
      <w:r w:rsidRPr="003E7B94">
        <w:rPr>
          <w:lang w:val="ru-RU"/>
        </w:rPr>
        <w:t xml:space="preserve"> можно включить в главную структуру следующим образом:</w:t>
      </w:r>
    </w:p>
    <w:p w:rsidR="002B64C1" w:rsidRPr="003E7B94" w:rsidRDefault="002B64C1" w:rsidP="002B64C1">
      <w:pPr>
        <w:pStyle w:val="Main"/>
        <w:rPr>
          <w:lang w:val="ru-RU"/>
        </w:rPr>
      </w:pPr>
    </w:p>
    <w:p w:rsidR="002B64C1" w:rsidRPr="00375FDB" w:rsidRDefault="002B64C1" w:rsidP="002B64C1">
      <w:pPr>
        <w:pStyle w:val="Program"/>
      </w:pPr>
      <w:r w:rsidRPr="007427B9">
        <w:rPr>
          <w:color w:val="0000FF"/>
        </w:rPr>
        <w:t>struct</w:t>
      </w:r>
      <w:r w:rsidRPr="00375FDB">
        <w:t xml:space="preserve"> stboat {</w:t>
      </w:r>
    </w:p>
    <w:p w:rsidR="002B64C1" w:rsidRPr="00375FDB" w:rsidRDefault="002B64C1" w:rsidP="002B64C1">
      <w:pPr>
        <w:pStyle w:val="Program"/>
      </w:pPr>
      <w:r w:rsidRPr="00375FDB">
        <w:tab/>
      </w:r>
      <w:r w:rsidRPr="007427B9">
        <w:rPr>
          <w:color w:val="0000FF"/>
        </w:rPr>
        <w:t>char</w:t>
      </w:r>
      <w:r w:rsidRPr="00375FDB">
        <w:t xml:space="preserve"> sztype [iSTRING15 + iNULL_CHAR];</w:t>
      </w:r>
    </w:p>
    <w:p w:rsidR="002B64C1" w:rsidRPr="00375FDB" w:rsidRDefault="002B64C1" w:rsidP="002B64C1">
      <w:pPr>
        <w:pStyle w:val="Program"/>
      </w:pPr>
      <w:r w:rsidRPr="00375FDB">
        <w:tab/>
      </w:r>
      <w:r w:rsidRPr="007427B9">
        <w:rPr>
          <w:color w:val="0000FF"/>
        </w:rPr>
        <w:t>char</w:t>
      </w:r>
      <w:r w:rsidRPr="00375FDB">
        <w:t xml:space="preserve"> szmodel[iSTRING15 + iNULL_CHAR];</w:t>
      </w:r>
    </w:p>
    <w:p w:rsidR="002B64C1" w:rsidRPr="00375FDB" w:rsidRDefault="002B64C1" w:rsidP="002B64C1">
      <w:pPr>
        <w:pStyle w:val="Program"/>
      </w:pPr>
      <w:r w:rsidRPr="00375FDB">
        <w:tab/>
      </w:r>
      <w:r w:rsidRPr="007427B9">
        <w:rPr>
          <w:color w:val="0000FF"/>
        </w:rPr>
        <w:t>char</w:t>
      </w:r>
      <w:r w:rsidRPr="00375FDB">
        <w:t xml:space="preserve"> sztitle[iSTRING20 + iNULL_CHAR];</w:t>
      </w:r>
    </w:p>
    <w:p w:rsidR="002B64C1" w:rsidRPr="00375FDB" w:rsidRDefault="002B64C1" w:rsidP="002B64C1">
      <w:pPr>
        <w:pStyle w:val="Program"/>
      </w:pPr>
      <w:r w:rsidRPr="00375FDB">
        <w:tab/>
      </w:r>
      <w:r w:rsidRPr="007427B9">
        <w:rPr>
          <w:color w:val="0000FF"/>
        </w:rPr>
        <w:t>char</w:t>
      </w:r>
      <w:r w:rsidRPr="00375FDB">
        <w:t xml:space="preserve"> szcomment[80];</w:t>
      </w:r>
    </w:p>
    <w:p w:rsidR="002B64C1" w:rsidRPr="00375FDB" w:rsidRDefault="002B64C1" w:rsidP="002B64C1">
      <w:pPr>
        <w:pStyle w:val="Program"/>
      </w:pPr>
      <w:r w:rsidRPr="00375FDB">
        <w:tab/>
      </w:r>
      <w:r w:rsidRPr="007427B9">
        <w:rPr>
          <w:color w:val="0000FF"/>
        </w:rPr>
        <w:t>struct</w:t>
      </w:r>
      <w:r w:rsidRPr="00375FDB">
        <w:t xml:space="preserve"> strepair strepair_record;</w:t>
      </w:r>
    </w:p>
    <w:p w:rsidR="002B64C1" w:rsidRPr="00375FDB" w:rsidRDefault="002B64C1" w:rsidP="002B64C1">
      <w:pPr>
        <w:pStyle w:val="Program"/>
      </w:pPr>
      <w:r w:rsidRPr="00375FDB">
        <w:tab/>
      </w:r>
      <w:r w:rsidRPr="007427B9">
        <w:rPr>
          <w:color w:val="0000FF"/>
        </w:rPr>
        <w:t>int</w:t>
      </w:r>
      <w:r w:rsidRPr="00375FDB">
        <w:t xml:space="preserve"> iyear;</w:t>
      </w:r>
    </w:p>
    <w:p w:rsidR="002B64C1" w:rsidRPr="00375FDB" w:rsidRDefault="002B64C1" w:rsidP="002B64C1">
      <w:pPr>
        <w:pStyle w:val="Program"/>
      </w:pPr>
      <w:r w:rsidRPr="00375FDB">
        <w:tab/>
      </w:r>
      <w:r w:rsidRPr="007427B9">
        <w:rPr>
          <w:color w:val="0000FF"/>
        </w:rPr>
        <w:t>long int</w:t>
      </w:r>
      <w:r w:rsidRPr="00375FDB">
        <w:t xml:space="preserve"> lmotor_hours;</w:t>
      </w:r>
    </w:p>
    <w:p w:rsidR="002B64C1" w:rsidRPr="00375FDB" w:rsidRDefault="002B64C1" w:rsidP="002B64C1">
      <w:pPr>
        <w:pStyle w:val="Program"/>
      </w:pPr>
      <w:r w:rsidRPr="00375FDB">
        <w:tab/>
      </w:r>
      <w:r w:rsidRPr="007427B9">
        <w:rPr>
          <w:color w:val="0000FF"/>
        </w:rPr>
        <w:t>float</w:t>
      </w:r>
      <w:r w:rsidRPr="00375FDB">
        <w:t xml:space="preserve"> fretail;</w:t>
      </w:r>
    </w:p>
    <w:p w:rsidR="002B64C1" w:rsidRPr="00375FDB" w:rsidRDefault="002B64C1" w:rsidP="002B64C1">
      <w:pPr>
        <w:pStyle w:val="Program"/>
      </w:pPr>
      <w:r w:rsidRPr="00375FDB">
        <w:tab/>
      </w:r>
      <w:r w:rsidRPr="007427B9">
        <w:rPr>
          <w:color w:val="0000FF"/>
        </w:rPr>
        <w:t>float</w:t>
      </w:r>
      <w:r w:rsidRPr="00375FDB">
        <w:t xml:space="preserve"> fwholesale;</w:t>
      </w:r>
    </w:p>
    <w:p w:rsidR="002B64C1" w:rsidRPr="00375FDB" w:rsidRDefault="002B64C1" w:rsidP="002B64C1">
      <w:pPr>
        <w:pStyle w:val="Program"/>
      </w:pPr>
      <w:r w:rsidRPr="00375FDB">
        <w:t>} astNineveh[iMAX_BOATS] ;</w:t>
      </w:r>
    </w:p>
    <w:p w:rsidR="002B64C1" w:rsidRPr="00375FDB" w:rsidRDefault="002B64C1" w:rsidP="002B64C1">
      <w:pPr>
        <w:pStyle w:val="Main"/>
      </w:pPr>
    </w:p>
    <w:p w:rsidR="002B64C1" w:rsidRPr="003E7B94" w:rsidRDefault="002B64C1" w:rsidP="002B64C1">
      <w:pPr>
        <w:pStyle w:val="Main"/>
        <w:rPr>
          <w:lang w:val="ru-RU"/>
        </w:rPr>
      </w:pPr>
      <w:r w:rsidRPr="003E7B94">
        <w:rPr>
          <w:lang w:val="ru-RU"/>
        </w:rPr>
        <w:t xml:space="preserve">Для доступа к некоторому элементу структуры </w:t>
      </w:r>
      <w:r w:rsidRPr="00375FDB">
        <w:t>strepair</w:t>
      </w:r>
      <w:r w:rsidRPr="003E7B94">
        <w:rPr>
          <w:lang w:val="ru-RU"/>
        </w:rPr>
        <w:t>_</w:t>
      </w:r>
      <w:r w:rsidRPr="00375FDB">
        <w:t>record</w:t>
      </w:r>
      <w:r w:rsidRPr="003E7B94">
        <w:rPr>
          <w:lang w:val="ru-RU"/>
        </w:rPr>
        <w:t xml:space="preserve"> можно использовать такой оператор:</w:t>
      </w:r>
    </w:p>
    <w:p w:rsidR="002B64C1" w:rsidRPr="003E7B94" w:rsidRDefault="002B64C1" w:rsidP="002B64C1">
      <w:pPr>
        <w:pStyle w:val="Main"/>
        <w:rPr>
          <w:lang w:val="ru-RU"/>
        </w:rPr>
      </w:pPr>
    </w:p>
    <w:p w:rsidR="002B64C1" w:rsidRPr="00375FDB" w:rsidRDefault="002B64C1" w:rsidP="002B64C1">
      <w:pPr>
        <w:pStyle w:val="Program"/>
      </w:pPr>
      <w:r w:rsidRPr="00375FDB">
        <w:t>printf("%d\n",astNineveh[0].strepair_record.ibarnacle_cleaning);</w:t>
      </w:r>
    </w:p>
    <w:p w:rsidR="002B64C1" w:rsidRPr="00375FDB" w:rsidRDefault="002B64C1" w:rsidP="002B64C1">
      <w:pPr>
        <w:pStyle w:val="Main"/>
      </w:pPr>
    </w:p>
    <w:p w:rsidR="002B64C1" w:rsidRPr="002B64C1" w:rsidRDefault="002B64C1" w:rsidP="00573E8B">
      <w:pPr>
        <w:pStyle w:val="2"/>
        <w:keepNext w:val="0"/>
        <w:numPr>
          <w:ilvl w:val="1"/>
          <w:numId w:val="15"/>
        </w:numPr>
        <w:spacing w:before="0" w:after="0"/>
        <w:ind w:left="426" w:firstLine="0"/>
        <w:rPr>
          <w:i w:val="0"/>
          <w:sz w:val="20"/>
          <w:szCs w:val="20"/>
        </w:rPr>
      </w:pPr>
      <w:bookmarkStart w:id="40" w:name="_Toc305222138"/>
      <w:bookmarkStart w:id="41" w:name="_Toc515770802"/>
      <w:bookmarkStart w:id="42" w:name="AP0791804"/>
      <w:r w:rsidRPr="002B64C1">
        <w:rPr>
          <w:i w:val="0"/>
          <w:sz w:val="20"/>
          <w:szCs w:val="20"/>
        </w:rPr>
        <w:t>Использование указателей на структуры.</w:t>
      </w:r>
      <w:bookmarkEnd w:id="40"/>
      <w:bookmarkEnd w:id="41"/>
    </w:p>
    <w:p w:rsidR="002B64C1" w:rsidRPr="0013309E" w:rsidRDefault="002B64C1" w:rsidP="002B64C1">
      <w:pPr>
        <w:pStyle w:val="Main"/>
        <w:rPr>
          <w:lang w:val="ru-RU"/>
        </w:rPr>
      </w:pPr>
      <w:bookmarkStart w:id="43" w:name="АР01808"/>
      <w:bookmarkEnd w:id="42"/>
      <w:r w:rsidRPr="000720D0">
        <w:rPr>
          <w:lang w:val="ru-RU"/>
        </w:rPr>
        <w:t>Любители</w:t>
      </w:r>
      <w:bookmarkEnd w:id="43"/>
      <w:r w:rsidRPr="000720D0">
        <w:rPr>
          <w:lang w:val="ru-RU"/>
        </w:rPr>
        <w:t xml:space="preserve"> указателей будут рады узнать, что </w:t>
      </w:r>
      <w:r w:rsidRPr="003C11A1">
        <w:rPr>
          <w:highlight w:val="yellow"/>
          <w:lang w:val="ru-RU"/>
        </w:rPr>
        <w:t xml:space="preserve">указатели можно использовать и для структур. </w:t>
      </w:r>
      <w:r w:rsidRPr="002B64C1">
        <w:rPr>
          <w:highlight w:val="yellow"/>
          <w:lang w:val="ru-RU"/>
        </w:rPr>
        <w:t xml:space="preserve">Это хорошо по крайней мере по трем причинам. </w:t>
      </w:r>
      <w:r w:rsidRPr="002B64C1">
        <w:rPr>
          <w:highlight w:val="cyan"/>
          <w:lang w:val="ru-RU"/>
        </w:rPr>
        <w:t>Во-первых</w:t>
      </w:r>
      <w:r w:rsidRPr="002B64C1">
        <w:rPr>
          <w:highlight w:val="yellow"/>
          <w:lang w:val="ru-RU"/>
        </w:rPr>
        <w:t xml:space="preserve">, точно так же как указатели на массивы, они легче в использовании (скажем, в задаче сортировки), чем сами массивы, а указателями на структуры легче пользоваться, чем самими структурами. </w:t>
      </w:r>
      <w:r w:rsidRPr="002B64C1">
        <w:rPr>
          <w:highlight w:val="cyan"/>
          <w:lang w:val="ru-RU"/>
        </w:rPr>
        <w:t>Во-вторых</w:t>
      </w:r>
      <w:r w:rsidRPr="002B64C1">
        <w:rPr>
          <w:highlight w:val="yellow"/>
          <w:lang w:val="ru-RU"/>
        </w:rPr>
        <w:t xml:space="preserve">, структура не может использоваться в качестве аргумента функции, а указатель на структуру может. </w:t>
      </w:r>
      <w:r w:rsidRPr="003C11A1">
        <w:rPr>
          <w:highlight w:val="cyan"/>
          <w:lang w:val="ru-RU"/>
        </w:rPr>
        <w:t>В-третьих</w:t>
      </w:r>
      <w:r w:rsidRPr="003C11A1">
        <w:rPr>
          <w:highlight w:val="yellow"/>
          <w:lang w:val="ru-RU"/>
        </w:rPr>
        <w:t>, многие удобные представления данных являются структурами, содержащими указатели к другим структурам.</w:t>
      </w:r>
    </w:p>
    <w:p w:rsidR="002B64C1" w:rsidRPr="002B64C1" w:rsidRDefault="002B64C1" w:rsidP="002B64C1">
      <w:pPr>
        <w:pStyle w:val="Main"/>
        <w:rPr>
          <w:lang w:val="ru-RU"/>
        </w:rPr>
      </w:pPr>
    </w:p>
    <w:p w:rsidR="002B64C1" w:rsidRPr="002B64C1" w:rsidRDefault="002B64C1" w:rsidP="002B64C1">
      <w:pPr>
        <w:pStyle w:val="3"/>
        <w:keepNext w:val="0"/>
        <w:spacing w:before="0" w:after="0"/>
        <w:ind w:left="709" w:firstLine="0"/>
        <w:rPr>
          <w:sz w:val="20"/>
          <w:szCs w:val="20"/>
        </w:rPr>
      </w:pPr>
      <w:bookmarkStart w:id="44" w:name="_Toc305222139"/>
      <w:bookmarkStart w:id="45" w:name="_Toc515770803"/>
      <w:r w:rsidRPr="002B64C1">
        <w:rPr>
          <w:sz w:val="20"/>
          <w:szCs w:val="20"/>
        </w:rPr>
        <w:t>Описание и инициализация указателя на структуру.</w:t>
      </w:r>
      <w:bookmarkEnd w:id="44"/>
      <w:bookmarkEnd w:id="45"/>
    </w:p>
    <w:p w:rsidR="002B64C1" w:rsidRPr="002B64C1" w:rsidRDefault="002B64C1" w:rsidP="002B64C1">
      <w:pPr>
        <w:pStyle w:val="Main"/>
        <w:rPr>
          <w:lang w:val="ru-RU"/>
        </w:rPr>
      </w:pPr>
      <w:r w:rsidRPr="002B64C1">
        <w:rPr>
          <w:highlight w:val="yellow"/>
          <w:lang w:val="ru-RU"/>
        </w:rPr>
        <w:t>Вот самое простое описание, какое только может быть</w:t>
      </w:r>
      <w:r w:rsidRPr="002B64C1">
        <w:rPr>
          <w:lang w:val="ru-RU"/>
        </w:rPr>
        <w:t>:</w:t>
      </w:r>
    </w:p>
    <w:p w:rsidR="002B64C1" w:rsidRPr="002B64C1" w:rsidRDefault="002B64C1" w:rsidP="002B64C1">
      <w:pPr>
        <w:pStyle w:val="Main"/>
        <w:rPr>
          <w:lang w:val="ru-RU"/>
        </w:rPr>
      </w:pPr>
    </w:p>
    <w:p w:rsidR="002B64C1" w:rsidRPr="002B64C1" w:rsidRDefault="002B64C1" w:rsidP="002B64C1">
      <w:pPr>
        <w:pStyle w:val="Program"/>
        <w:rPr>
          <w:lang w:val="ru-RU"/>
        </w:rPr>
      </w:pPr>
      <w:r w:rsidRPr="00DE2732">
        <w:rPr>
          <w:color w:val="0000FF"/>
        </w:rPr>
        <w:t>struct</w:t>
      </w:r>
      <w:r w:rsidRPr="002B64C1">
        <w:rPr>
          <w:lang w:val="ru-RU"/>
        </w:rPr>
        <w:t xml:space="preserve"> </w:t>
      </w:r>
      <w:r w:rsidRPr="00375FDB">
        <w:t>guy</w:t>
      </w:r>
      <w:r w:rsidRPr="002B64C1">
        <w:rPr>
          <w:lang w:val="ru-RU"/>
        </w:rPr>
        <w:t xml:space="preserve"> *</w:t>
      </w:r>
      <w:r w:rsidRPr="00375FDB">
        <w:t>him</w:t>
      </w:r>
      <w:r w:rsidRPr="002B64C1">
        <w:rPr>
          <w:lang w:val="ru-RU"/>
        </w:rPr>
        <w:t>;</w:t>
      </w:r>
    </w:p>
    <w:p w:rsidR="002B64C1" w:rsidRPr="002B64C1" w:rsidRDefault="002B64C1" w:rsidP="002B64C1">
      <w:pPr>
        <w:pStyle w:val="Main"/>
        <w:rPr>
          <w:lang w:val="ru-RU"/>
        </w:rPr>
      </w:pPr>
    </w:p>
    <w:p w:rsidR="002B64C1" w:rsidRPr="002B64C1" w:rsidRDefault="002B64C1" w:rsidP="002B64C1">
      <w:pPr>
        <w:pStyle w:val="Main"/>
        <w:rPr>
          <w:lang w:val="ru-RU"/>
        </w:rPr>
      </w:pPr>
      <w:r w:rsidRPr="002B64C1">
        <w:rPr>
          <w:highlight w:val="yellow"/>
          <w:lang w:val="ru-RU"/>
        </w:rPr>
        <w:t xml:space="preserve">Первым стоит ключевое слово </w:t>
      </w:r>
      <w:r w:rsidRPr="003C11A1">
        <w:rPr>
          <w:highlight w:val="yellow"/>
        </w:rPr>
        <w:t>struct</w:t>
      </w:r>
      <w:r w:rsidRPr="002B64C1">
        <w:rPr>
          <w:highlight w:val="yellow"/>
          <w:lang w:val="ru-RU"/>
        </w:rPr>
        <w:t xml:space="preserve">, затем слово </w:t>
      </w:r>
      <w:r w:rsidRPr="003C11A1">
        <w:rPr>
          <w:highlight w:val="yellow"/>
        </w:rPr>
        <w:t>guy</w:t>
      </w:r>
      <w:r w:rsidRPr="002B64C1">
        <w:rPr>
          <w:highlight w:val="yellow"/>
          <w:lang w:val="ru-RU"/>
        </w:rPr>
        <w:t>, являющееся именем структурного шаблона, далее * и за нею имя указателя. Синтаксис тот же, как для описаний других указателей, которые мы видели</w:t>
      </w:r>
      <w:r w:rsidRPr="002B64C1">
        <w:rPr>
          <w:lang w:val="ru-RU"/>
        </w:rPr>
        <w:t>.</w:t>
      </w:r>
    </w:p>
    <w:p w:rsidR="002B64C1" w:rsidRPr="002B64C1" w:rsidRDefault="002B64C1" w:rsidP="002B64C1">
      <w:pPr>
        <w:pStyle w:val="Main"/>
        <w:rPr>
          <w:lang w:val="ru-RU"/>
        </w:rPr>
      </w:pPr>
      <w:r w:rsidRPr="002B64C1">
        <w:rPr>
          <w:highlight w:val="yellow"/>
          <w:lang w:val="ru-RU"/>
        </w:rPr>
        <w:t xml:space="preserve">Теперь можно создать указатель </w:t>
      </w:r>
      <w:r w:rsidRPr="003C11A1">
        <w:rPr>
          <w:highlight w:val="yellow"/>
        </w:rPr>
        <w:t>him</w:t>
      </w:r>
      <w:r w:rsidRPr="002B64C1">
        <w:rPr>
          <w:highlight w:val="yellow"/>
          <w:lang w:val="ru-RU"/>
        </w:rPr>
        <w:t xml:space="preserve"> для ссылок на любые структуры типа </w:t>
      </w:r>
      <w:r w:rsidRPr="003C11A1">
        <w:rPr>
          <w:highlight w:val="yellow"/>
        </w:rPr>
        <w:t>guy</w:t>
      </w:r>
      <w:r w:rsidRPr="002B64C1">
        <w:rPr>
          <w:highlight w:val="yellow"/>
          <w:lang w:val="ru-RU"/>
        </w:rPr>
        <w:t xml:space="preserve">. Мы инициализируем </w:t>
      </w:r>
      <w:r w:rsidRPr="003C11A1">
        <w:rPr>
          <w:highlight w:val="yellow"/>
        </w:rPr>
        <w:t>him</w:t>
      </w:r>
      <w:r w:rsidRPr="002B64C1">
        <w:rPr>
          <w:highlight w:val="yellow"/>
          <w:lang w:val="ru-RU"/>
        </w:rPr>
        <w:t xml:space="preserve">, заставляя его ссылаться на </w:t>
      </w:r>
      <w:r w:rsidRPr="003C11A1">
        <w:rPr>
          <w:highlight w:val="yellow"/>
        </w:rPr>
        <w:t>fellow</w:t>
      </w:r>
      <w:r w:rsidRPr="002B64C1">
        <w:rPr>
          <w:highlight w:val="yellow"/>
          <w:lang w:val="ru-RU"/>
        </w:rPr>
        <w:t>[0]; заметим, что мы используем операцию получения адреса</w:t>
      </w:r>
      <w:r w:rsidRPr="002B64C1">
        <w:rPr>
          <w:lang w:val="ru-RU"/>
        </w:rPr>
        <w:t>:</w:t>
      </w:r>
    </w:p>
    <w:p w:rsidR="002B64C1" w:rsidRPr="002B64C1" w:rsidRDefault="002B64C1" w:rsidP="002B64C1">
      <w:pPr>
        <w:pStyle w:val="Main"/>
        <w:rPr>
          <w:lang w:val="ru-RU"/>
        </w:rPr>
      </w:pPr>
    </w:p>
    <w:p w:rsidR="002B64C1" w:rsidRPr="002B64C1" w:rsidRDefault="002B64C1" w:rsidP="002B64C1">
      <w:pPr>
        <w:pStyle w:val="Program"/>
        <w:rPr>
          <w:lang w:val="ru-RU"/>
        </w:rPr>
      </w:pPr>
      <w:r w:rsidRPr="00375FDB">
        <w:t>him</w:t>
      </w:r>
      <w:r w:rsidRPr="002B64C1">
        <w:rPr>
          <w:lang w:val="ru-RU"/>
        </w:rPr>
        <w:t xml:space="preserve"> = &amp;</w:t>
      </w:r>
      <w:r w:rsidRPr="00375FDB">
        <w:t>fellow</w:t>
      </w:r>
      <w:r w:rsidRPr="002B64C1">
        <w:rPr>
          <w:lang w:val="ru-RU"/>
        </w:rPr>
        <w:t>[0];</w:t>
      </w:r>
    </w:p>
    <w:p w:rsidR="002B64C1" w:rsidRPr="002B64C1" w:rsidRDefault="002B64C1" w:rsidP="002B64C1">
      <w:pPr>
        <w:pStyle w:val="Main"/>
        <w:rPr>
          <w:lang w:val="ru-RU"/>
        </w:rPr>
      </w:pPr>
    </w:p>
    <w:p w:rsidR="002B64C1" w:rsidRPr="002B64C1" w:rsidRDefault="002B64C1" w:rsidP="002B64C1">
      <w:pPr>
        <w:pStyle w:val="Main"/>
        <w:rPr>
          <w:lang w:val="ru-RU"/>
        </w:rPr>
      </w:pPr>
      <w:r w:rsidRPr="002B64C1">
        <w:rPr>
          <w:lang w:val="ru-RU"/>
        </w:rPr>
        <w:t xml:space="preserve">Первые две выведенные строки показывают результат этого присваивания. Сравнивая две строки, мы видим, что </w:t>
      </w:r>
      <w:r w:rsidRPr="00375FDB">
        <w:t>him</w:t>
      </w:r>
      <w:r w:rsidRPr="002B64C1">
        <w:rPr>
          <w:lang w:val="ru-RU"/>
        </w:rPr>
        <w:t xml:space="preserve"> ссылается на </w:t>
      </w:r>
      <w:r w:rsidRPr="00375FDB">
        <w:t>fellow</w:t>
      </w:r>
      <w:r w:rsidRPr="002B64C1">
        <w:rPr>
          <w:lang w:val="ru-RU"/>
        </w:rPr>
        <w:t xml:space="preserve"> [0], </w:t>
      </w:r>
      <w:r w:rsidRPr="00375FDB">
        <w:t>a</w:t>
      </w:r>
      <w:r w:rsidRPr="002B64C1">
        <w:rPr>
          <w:lang w:val="ru-RU"/>
        </w:rPr>
        <w:t xml:space="preserve"> </w:t>
      </w:r>
      <w:r w:rsidRPr="00375FDB">
        <w:t>him</w:t>
      </w:r>
      <w:r w:rsidRPr="002B64C1">
        <w:rPr>
          <w:lang w:val="ru-RU"/>
        </w:rPr>
        <w:t xml:space="preserve"> + 1 — на </w:t>
      </w:r>
      <w:r w:rsidRPr="00375FDB">
        <w:t>fellow</w:t>
      </w:r>
      <w:r w:rsidRPr="002B64C1">
        <w:rPr>
          <w:lang w:val="ru-RU"/>
        </w:rPr>
        <w:t xml:space="preserve">[1]. Заметим, что добавление 1 к </w:t>
      </w:r>
      <w:r w:rsidRPr="00375FDB">
        <w:t>him</w:t>
      </w:r>
      <w:r w:rsidRPr="002B64C1">
        <w:rPr>
          <w:lang w:val="ru-RU"/>
        </w:rPr>
        <w:t xml:space="preserve"> прибавляет 84 к адресу. Это происходит потому, что каждая </w:t>
      </w:r>
      <w:r w:rsidRPr="00375FDB">
        <w:t>guy</w:t>
      </w:r>
      <w:r w:rsidRPr="002B64C1">
        <w:rPr>
          <w:lang w:val="ru-RU"/>
        </w:rPr>
        <w:t xml:space="preserve">-структура занимает 84 байта памяти: первое имя — 20, последнее имя — 20, </w:t>
      </w:r>
      <w:r w:rsidRPr="00375FDB">
        <w:t>favfood</w:t>
      </w:r>
      <w:r w:rsidRPr="002B64C1">
        <w:rPr>
          <w:lang w:val="ru-RU"/>
        </w:rPr>
        <w:t xml:space="preserve"> — 20, </w:t>
      </w:r>
      <w:r w:rsidRPr="00375FDB">
        <w:t>job</w:t>
      </w:r>
      <w:r w:rsidRPr="002B64C1">
        <w:rPr>
          <w:lang w:val="ru-RU"/>
        </w:rPr>
        <w:t xml:space="preserve"> — 20 и </w:t>
      </w:r>
      <w:r w:rsidRPr="00375FDB">
        <w:t>income</w:t>
      </w:r>
      <w:r w:rsidRPr="002B64C1">
        <w:rPr>
          <w:lang w:val="ru-RU"/>
        </w:rPr>
        <w:t xml:space="preserve"> — 4 байта (размер элемента типа </w:t>
      </w:r>
      <w:r w:rsidRPr="00375FDB">
        <w:t>float</w:t>
      </w:r>
      <w:r w:rsidRPr="002B64C1">
        <w:rPr>
          <w:lang w:val="ru-RU"/>
        </w:rPr>
        <w:t xml:space="preserve"> в нашей системе).</w:t>
      </w:r>
    </w:p>
    <w:p w:rsidR="002B64C1" w:rsidRPr="002B64C1" w:rsidRDefault="002B64C1" w:rsidP="002B64C1">
      <w:pPr>
        <w:pStyle w:val="Main"/>
        <w:rPr>
          <w:lang w:val="ru-RU"/>
        </w:rPr>
      </w:pPr>
    </w:p>
    <w:p w:rsidR="002B64C1" w:rsidRPr="002B64C1" w:rsidRDefault="002B64C1" w:rsidP="002B64C1">
      <w:pPr>
        <w:pStyle w:val="3"/>
        <w:keepNext w:val="0"/>
        <w:spacing w:before="0" w:after="0"/>
        <w:ind w:left="709" w:firstLine="0"/>
        <w:rPr>
          <w:sz w:val="20"/>
          <w:szCs w:val="20"/>
        </w:rPr>
      </w:pPr>
      <w:bookmarkStart w:id="46" w:name="_Toc305222140"/>
      <w:bookmarkStart w:id="47" w:name="_Toc515770804"/>
      <w:r w:rsidRPr="002B64C1">
        <w:rPr>
          <w:sz w:val="20"/>
          <w:szCs w:val="20"/>
        </w:rPr>
        <w:t>Доступ к элементу структуры при помощи указателя.</w:t>
      </w:r>
      <w:bookmarkEnd w:id="46"/>
      <w:bookmarkEnd w:id="47"/>
    </w:p>
    <w:p w:rsidR="002B64C1" w:rsidRPr="002B64C1" w:rsidRDefault="002B64C1" w:rsidP="002B64C1">
      <w:pPr>
        <w:pStyle w:val="Main"/>
        <w:rPr>
          <w:lang w:val="ru-RU"/>
        </w:rPr>
      </w:pPr>
      <w:r w:rsidRPr="002B64C1">
        <w:rPr>
          <w:lang w:val="ru-RU"/>
        </w:rPr>
        <w:t xml:space="preserve">В предыдущем разделе </w:t>
      </w:r>
      <w:r w:rsidRPr="00375FDB">
        <w:t>him</w:t>
      </w:r>
      <w:r w:rsidRPr="002B64C1">
        <w:rPr>
          <w:lang w:val="ru-RU"/>
        </w:rPr>
        <w:t xml:space="preserve"> ссылается на структуру </w:t>
      </w:r>
      <w:r w:rsidRPr="00375FDB">
        <w:t>fellow</w:t>
      </w:r>
      <w:r w:rsidRPr="002B64C1">
        <w:rPr>
          <w:lang w:val="ru-RU"/>
        </w:rPr>
        <w:t xml:space="preserve"> [0</w:t>
      </w:r>
      <w:r w:rsidRPr="002B64C1">
        <w:rPr>
          <w:highlight w:val="yellow"/>
          <w:lang w:val="ru-RU"/>
        </w:rPr>
        <w:t xml:space="preserve">]. Каким образом можно использовать </w:t>
      </w:r>
      <w:r w:rsidRPr="003C11A1">
        <w:rPr>
          <w:highlight w:val="yellow"/>
        </w:rPr>
        <w:t>him</w:t>
      </w:r>
      <w:r w:rsidRPr="002B64C1">
        <w:rPr>
          <w:highlight w:val="yellow"/>
          <w:lang w:val="ru-RU"/>
        </w:rPr>
        <w:t xml:space="preserve"> для получения значения элемента структуры </w:t>
      </w:r>
      <w:r w:rsidRPr="003C11A1">
        <w:rPr>
          <w:highlight w:val="yellow"/>
        </w:rPr>
        <w:t>fellow</w:t>
      </w:r>
      <w:r w:rsidRPr="002B64C1">
        <w:rPr>
          <w:highlight w:val="yellow"/>
          <w:lang w:val="ru-RU"/>
        </w:rPr>
        <w:t>[0]?</w:t>
      </w:r>
      <w:r w:rsidRPr="002B64C1">
        <w:rPr>
          <w:lang w:val="ru-RU"/>
        </w:rPr>
        <w:t xml:space="preserve"> Третья выведенная строка дает для этого два способа.</w:t>
      </w:r>
    </w:p>
    <w:p w:rsidR="002B64C1" w:rsidRPr="002B64C1" w:rsidRDefault="002B64C1" w:rsidP="002B64C1">
      <w:pPr>
        <w:pStyle w:val="Main"/>
        <w:rPr>
          <w:lang w:val="ru-RU"/>
        </w:rPr>
      </w:pPr>
      <w:r w:rsidRPr="002B64C1">
        <w:rPr>
          <w:highlight w:val="cyan"/>
          <w:lang w:val="ru-RU"/>
        </w:rPr>
        <w:t xml:space="preserve">Первый </w:t>
      </w:r>
      <w:r w:rsidRPr="002B64C1">
        <w:rPr>
          <w:highlight w:val="yellow"/>
          <w:lang w:val="ru-RU"/>
        </w:rPr>
        <w:t>способ, наиболее общий, использует новую операцию - &gt;.</w:t>
      </w:r>
      <w:r w:rsidRPr="002B64C1">
        <w:rPr>
          <w:lang w:val="ru-RU"/>
        </w:rPr>
        <w:t xml:space="preserve"> Она заключается в вводе дефиса  (-) и следующего за ним символа «больше чем» (&gt;). Пример помогает понять смысл сказанного:</w:t>
      </w:r>
    </w:p>
    <w:p w:rsidR="002B64C1" w:rsidRPr="002B64C1" w:rsidRDefault="002B64C1" w:rsidP="002B64C1">
      <w:pPr>
        <w:pStyle w:val="Main"/>
        <w:rPr>
          <w:lang w:val="ru-RU"/>
        </w:rPr>
      </w:pPr>
    </w:p>
    <w:p w:rsidR="002B64C1" w:rsidRPr="00DD3FA6" w:rsidRDefault="002B64C1" w:rsidP="002B64C1">
      <w:pPr>
        <w:pStyle w:val="Program"/>
        <w:rPr>
          <w:lang w:val="ru-RU"/>
        </w:rPr>
      </w:pPr>
      <w:r w:rsidRPr="00357A9B">
        <w:t>him</w:t>
      </w:r>
      <w:r w:rsidRPr="00DD3FA6">
        <w:rPr>
          <w:lang w:val="ru-RU"/>
        </w:rPr>
        <w:t xml:space="preserve"> - &gt; </w:t>
      </w:r>
      <w:r w:rsidRPr="00357A9B">
        <w:t>income</w:t>
      </w:r>
      <w:r w:rsidRPr="00DD3FA6">
        <w:rPr>
          <w:lang w:val="ru-RU"/>
        </w:rPr>
        <w:t xml:space="preserve"> — </w:t>
      </w:r>
      <w:r w:rsidRPr="002B64C1">
        <w:rPr>
          <w:lang w:val="ru-RU"/>
        </w:rPr>
        <w:t>это</w:t>
      </w:r>
      <w:r w:rsidRPr="00DD3FA6">
        <w:rPr>
          <w:lang w:val="ru-RU"/>
        </w:rPr>
        <w:t xml:space="preserve"> </w:t>
      </w:r>
      <w:r w:rsidRPr="00357A9B">
        <w:t>fellow</w:t>
      </w:r>
      <w:r w:rsidRPr="00DD3FA6">
        <w:rPr>
          <w:lang w:val="ru-RU"/>
        </w:rPr>
        <w:t>[0].</w:t>
      </w:r>
      <w:r w:rsidRPr="00357A9B">
        <w:t>income</w:t>
      </w:r>
      <w:r w:rsidRPr="00DD3FA6">
        <w:rPr>
          <w:lang w:val="ru-RU"/>
        </w:rPr>
        <w:t xml:space="preserve">, </w:t>
      </w:r>
      <w:r w:rsidRPr="002B64C1">
        <w:rPr>
          <w:lang w:val="ru-RU"/>
        </w:rPr>
        <w:t>если</w:t>
      </w:r>
      <w:r w:rsidRPr="00DD3FA6">
        <w:rPr>
          <w:lang w:val="ru-RU"/>
        </w:rPr>
        <w:t xml:space="preserve"> </w:t>
      </w:r>
      <w:r w:rsidRPr="00357A9B">
        <w:t>him</w:t>
      </w:r>
      <w:r w:rsidRPr="00DD3FA6">
        <w:rPr>
          <w:lang w:val="ru-RU"/>
        </w:rPr>
        <w:t xml:space="preserve"> = &amp;</w:t>
      </w:r>
      <w:r w:rsidRPr="00357A9B">
        <w:t>fellow</w:t>
      </w:r>
      <w:r w:rsidRPr="00DD3FA6">
        <w:rPr>
          <w:lang w:val="ru-RU"/>
        </w:rPr>
        <w:t>[0]</w:t>
      </w:r>
    </w:p>
    <w:p w:rsidR="002B64C1" w:rsidRPr="00DD3FA6" w:rsidRDefault="002B64C1" w:rsidP="002B64C1">
      <w:pPr>
        <w:pStyle w:val="Main"/>
        <w:rPr>
          <w:lang w:val="ru-RU"/>
        </w:rPr>
      </w:pPr>
    </w:p>
    <w:p w:rsidR="002B64C1" w:rsidRPr="002B64C1" w:rsidRDefault="002B64C1" w:rsidP="002B64C1">
      <w:pPr>
        <w:pStyle w:val="Main"/>
        <w:rPr>
          <w:lang w:val="ru-RU"/>
        </w:rPr>
      </w:pPr>
      <w:r w:rsidRPr="002B64C1">
        <w:rPr>
          <w:lang w:val="ru-RU"/>
        </w:rPr>
        <w:t xml:space="preserve">Другими словами, структурный указатель, за которым следует операция - &gt;, работает так же, как имя структуры с последующей операцией ".". (Мы не можем сказать </w:t>
      </w:r>
      <w:r w:rsidRPr="00357A9B">
        <w:t>him</w:t>
      </w:r>
      <w:r w:rsidRPr="002B64C1">
        <w:rPr>
          <w:lang w:val="ru-RU"/>
        </w:rPr>
        <w:t>.</w:t>
      </w:r>
      <w:r w:rsidRPr="00357A9B">
        <w:t>income</w:t>
      </w:r>
      <w:r w:rsidRPr="002B64C1">
        <w:rPr>
          <w:lang w:val="ru-RU"/>
        </w:rPr>
        <w:t xml:space="preserve">, потому что </w:t>
      </w:r>
      <w:r w:rsidRPr="00357A9B">
        <w:t>him</w:t>
      </w:r>
      <w:r w:rsidRPr="002B64C1">
        <w:rPr>
          <w:lang w:val="ru-RU"/>
        </w:rPr>
        <w:t xml:space="preserve"> не является именем структуры.)</w:t>
      </w:r>
    </w:p>
    <w:p w:rsidR="002B64C1" w:rsidRPr="002B64C1" w:rsidRDefault="002B64C1" w:rsidP="002B64C1">
      <w:pPr>
        <w:pStyle w:val="Main"/>
        <w:rPr>
          <w:lang w:val="ru-RU"/>
        </w:rPr>
      </w:pPr>
      <w:r w:rsidRPr="002B64C1">
        <w:rPr>
          <w:lang w:val="ru-RU"/>
        </w:rPr>
        <w:t xml:space="preserve">Очень важно отметить, что </w:t>
      </w:r>
      <w:r w:rsidRPr="003C11A1">
        <w:rPr>
          <w:highlight w:val="yellow"/>
        </w:rPr>
        <w:t>him</w:t>
      </w:r>
      <w:r w:rsidRPr="002B64C1">
        <w:rPr>
          <w:highlight w:val="yellow"/>
          <w:lang w:val="ru-RU"/>
        </w:rPr>
        <w:t xml:space="preserve"> — указатель, а </w:t>
      </w:r>
      <w:r w:rsidRPr="003C11A1">
        <w:rPr>
          <w:highlight w:val="yellow"/>
        </w:rPr>
        <w:t>him</w:t>
      </w:r>
      <w:r w:rsidRPr="002B64C1">
        <w:rPr>
          <w:highlight w:val="yellow"/>
          <w:lang w:val="ru-RU"/>
        </w:rPr>
        <w:t xml:space="preserve"> - &gt; </w:t>
      </w:r>
      <w:r w:rsidRPr="003C11A1">
        <w:rPr>
          <w:highlight w:val="yellow"/>
        </w:rPr>
        <w:t>income</w:t>
      </w:r>
      <w:r w:rsidRPr="002B64C1">
        <w:rPr>
          <w:highlight w:val="yellow"/>
          <w:lang w:val="ru-RU"/>
        </w:rPr>
        <w:t xml:space="preserve"> — элемент структуры, на которую делается ссылка. Таким образом, в этом случае </w:t>
      </w:r>
      <w:r w:rsidRPr="003C11A1">
        <w:rPr>
          <w:highlight w:val="yellow"/>
        </w:rPr>
        <w:t>him</w:t>
      </w:r>
      <w:r w:rsidRPr="002B64C1">
        <w:rPr>
          <w:highlight w:val="yellow"/>
          <w:lang w:val="ru-RU"/>
        </w:rPr>
        <w:t xml:space="preserve"> - &gt; </w:t>
      </w:r>
      <w:r w:rsidRPr="003C11A1">
        <w:rPr>
          <w:highlight w:val="yellow"/>
        </w:rPr>
        <w:t>income</w:t>
      </w:r>
      <w:r w:rsidRPr="002B64C1">
        <w:rPr>
          <w:highlight w:val="yellow"/>
          <w:lang w:val="ru-RU"/>
        </w:rPr>
        <w:t xml:space="preserve"> является переменной типа </w:t>
      </w:r>
      <w:r w:rsidRPr="003C11A1">
        <w:rPr>
          <w:highlight w:val="yellow"/>
        </w:rPr>
        <w:t>float</w:t>
      </w:r>
      <w:r w:rsidRPr="002B64C1">
        <w:rPr>
          <w:lang w:val="ru-RU"/>
        </w:rPr>
        <w:t>.</w:t>
      </w:r>
    </w:p>
    <w:p w:rsidR="002B64C1" w:rsidRPr="002B64C1" w:rsidRDefault="002B64C1" w:rsidP="002B64C1">
      <w:pPr>
        <w:pStyle w:val="Main"/>
        <w:shd w:val="clear" w:color="auto" w:fill="auto"/>
        <w:rPr>
          <w:lang w:val="ru-RU"/>
        </w:rPr>
      </w:pPr>
      <w:r w:rsidRPr="002B64C1">
        <w:rPr>
          <w:highlight w:val="cyan"/>
          <w:lang w:val="ru-RU"/>
        </w:rPr>
        <w:t xml:space="preserve">Второй </w:t>
      </w:r>
      <w:r w:rsidRPr="002B64C1">
        <w:rPr>
          <w:highlight w:val="yellow"/>
          <w:lang w:val="ru-RU"/>
        </w:rPr>
        <w:t>способ определения значения элемента структуры вытекает из последовательности</w:t>
      </w:r>
      <w:r w:rsidRPr="002B64C1">
        <w:rPr>
          <w:lang w:val="ru-RU"/>
        </w:rPr>
        <w:t>:</w:t>
      </w:r>
    </w:p>
    <w:p w:rsidR="002B64C1" w:rsidRPr="002B64C1" w:rsidRDefault="002B64C1" w:rsidP="002B64C1">
      <w:pPr>
        <w:pStyle w:val="Main"/>
        <w:rPr>
          <w:lang w:val="ru-RU"/>
        </w:rPr>
      </w:pPr>
    </w:p>
    <w:p w:rsidR="002B64C1" w:rsidRPr="00375FDB" w:rsidRDefault="002B64C1" w:rsidP="002B64C1">
      <w:pPr>
        <w:pStyle w:val="Main"/>
      </w:pPr>
      <w:r w:rsidRPr="00352738">
        <w:t>если him ==</w:t>
      </w:r>
      <w:r w:rsidRPr="00375FDB">
        <w:t xml:space="preserve"> &amp;fellow[0], то *him == fellow[0].</w:t>
      </w:r>
    </w:p>
    <w:p w:rsidR="002B64C1" w:rsidRPr="00375FDB" w:rsidRDefault="002B64C1" w:rsidP="002B64C1">
      <w:pPr>
        <w:pStyle w:val="Main"/>
      </w:pPr>
    </w:p>
    <w:p w:rsidR="002B64C1" w:rsidRPr="002B64C1" w:rsidRDefault="002B64C1" w:rsidP="002B64C1">
      <w:pPr>
        <w:pStyle w:val="Main"/>
        <w:rPr>
          <w:lang w:val="ru-RU"/>
        </w:rPr>
      </w:pPr>
      <w:r w:rsidRPr="002B64C1">
        <w:rPr>
          <w:highlight w:val="yellow"/>
          <w:lang w:val="ru-RU"/>
        </w:rPr>
        <w:t>Это так, поскольку &amp; и * — взаимообратные операции. Следовательно, после подстановки</w:t>
      </w:r>
    </w:p>
    <w:p w:rsidR="002B64C1" w:rsidRPr="002B64C1" w:rsidRDefault="002B64C1" w:rsidP="002B64C1">
      <w:pPr>
        <w:pStyle w:val="Main"/>
        <w:rPr>
          <w:lang w:val="ru-RU"/>
        </w:rPr>
      </w:pPr>
    </w:p>
    <w:p w:rsidR="002B64C1" w:rsidRPr="002B64C1" w:rsidRDefault="002B64C1" w:rsidP="002B64C1">
      <w:pPr>
        <w:pStyle w:val="Program"/>
        <w:rPr>
          <w:lang w:val="ru-RU"/>
        </w:rPr>
      </w:pPr>
      <w:r w:rsidRPr="00375FDB">
        <w:t>fellow</w:t>
      </w:r>
      <w:r w:rsidRPr="002B64C1">
        <w:rPr>
          <w:lang w:val="ru-RU"/>
        </w:rPr>
        <w:t xml:space="preserve">[0]. </w:t>
      </w:r>
      <w:r w:rsidRPr="00375FDB">
        <w:t>income</w:t>
      </w:r>
      <w:r w:rsidRPr="002B64C1">
        <w:rPr>
          <w:lang w:val="ru-RU"/>
        </w:rPr>
        <w:t xml:space="preserve"> = = (*</w:t>
      </w:r>
      <w:r w:rsidRPr="00375FDB">
        <w:t>him</w:t>
      </w:r>
      <w:r w:rsidRPr="002B64C1">
        <w:rPr>
          <w:lang w:val="ru-RU"/>
        </w:rPr>
        <w:t xml:space="preserve">). </w:t>
      </w:r>
      <w:r w:rsidRPr="00375FDB">
        <w:t>income</w:t>
      </w:r>
    </w:p>
    <w:p w:rsidR="002B64C1" w:rsidRPr="002B64C1" w:rsidRDefault="002B64C1" w:rsidP="002B64C1">
      <w:pPr>
        <w:pStyle w:val="Main"/>
        <w:rPr>
          <w:lang w:val="ru-RU"/>
        </w:rPr>
      </w:pPr>
    </w:p>
    <w:p w:rsidR="002B64C1" w:rsidRPr="002B64C1" w:rsidRDefault="002B64C1" w:rsidP="002B64C1">
      <w:pPr>
        <w:pStyle w:val="Main"/>
        <w:rPr>
          <w:lang w:val="ru-RU"/>
        </w:rPr>
      </w:pPr>
      <w:r w:rsidRPr="002B64C1">
        <w:rPr>
          <w:highlight w:val="yellow"/>
          <w:lang w:val="ru-RU"/>
        </w:rPr>
        <w:t>Круглые скобки необходимы, поскольку операция "." имеет приоритет выше, чем *</w:t>
      </w:r>
      <w:r w:rsidRPr="002B64C1">
        <w:rPr>
          <w:shd w:val="clear" w:color="auto" w:fill="F2F2F2"/>
          <w:lang w:val="ru-RU"/>
        </w:rPr>
        <w:t>.</w:t>
      </w:r>
    </w:p>
    <w:p w:rsidR="002B64C1" w:rsidRPr="002B64C1" w:rsidRDefault="002B64C1" w:rsidP="002B64C1">
      <w:pPr>
        <w:pStyle w:val="Main"/>
        <w:rPr>
          <w:lang w:val="ru-RU"/>
        </w:rPr>
      </w:pPr>
      <w:r w:rsidRPr="002B64C1">
        <w:rPr>
          <w:lang w:val="ru-RU"/>
        </w:rPr>
        <w:t xml:space="preserve">Отсюда можно сделать вывод, что </w:t>
      </w:r>
      <w:r w:rsidRPr="002B64C1">
        <w:rPr>
          <w:highlight w:val="yellow"/>
          <w:lang w:val="ru-RU"/>
        </w:rPr>
        <w:t xml:space="preserve">если </w:t>
      </w:r>
      <w:r w:rsidRPr="003C11A1">
        <w:rPr>
          <w:highlight w:val="yellow"/>
        </w:rPr>
        <w:t>him</w:t>
      </w:r>
      <w:r w:rsidRPr="002B64C1">
        <w:rPr>
          <w:highlight w:val="yellow"/>
          <w:lang w:val="ru-RU"/>
        </w:rPr>
        <w:t xml:space="preserve"> является указателем на структуру </w:t>
      </w:r>
      <w:r w:rsidRPr="003C11A1">
        <w:rPr>
          <w:highlight w:val="yellow"/>
        </w:rPr>
        <w:t>fellow</w:t>
      </w:r>
      <w:r w:rsidRPr="002B64C1">
        <w:rPr>
          <w:highlight w:val="yellow"/>
          <w:lang w:val="ru-RU"/>
        </w:rPr>
        <w:t xml:space="preserve"> [0], то следующие обозначения эквивалентны</w:t>
      </w:r>
      <w:r w:rsidRPr="002B64C1">
        <w:rPr>
          <w:shd w:val="clear" w:color="auto" w:fill="F2F2F2"/>
          <w:lang w:val="ru-RU"/>
        </w:rPr>
        <w:t>:</w:t>
      </w:r>
    </w:p>
    <w:p w:rsidR="002B64C1" w:rsidRPr="002B64C1" w:rsidRDefault="002B64C1" w:rsidP="002B64C1">
      <w:pPr>
        <w:pStyle w:val="Main"/>
        <w:rPr>
          <w:lang w:val="ru-RU"/>
        </w:rPr>
      </w:pPr>
    </w:p>
    <w:p w:rsidR="002B64C1" w:rsidRPr="00375FDB" w:rsidRDefault="002B64C1" w:rsidP="002B64C1">
      <w:pPr>
        <w:pStyle w:val="Program"/>
      </w:pPr>
      <w:r w:rsidRPr="00375FDB">
        <w:t>fellow[0]. income == (*him).income == him-&gt; income</w:t>
      </w:r>
    </w:p>
    <w:p w:rsidR="002B64C1" w:rsidRDefault="002B64C1" w:rsidP="002B64C1">
      <w:pPr>
        <w:pStyle w:val="Main"/>
      </w:pPr>
    </w:p>
    <w:p w:rsidR="00DD3FA6" w:rsidRPr="002B64C1" w:rsidRDefault="00DD3FA6" w:rsidP="00DD3FA6">
      <w:pPr>
        <w:pStyle w:val="Main"/>
        <w:rPr>
          <w:lang w:val="ru-RU"/>
        </w:rPr>
      </w:pPr>
      <w:r w:rsidRPr="002B64C1">
        <w:rPr>
          <w:lang w:val="ru-RU"/>
        </w:rPr>
        <w:t>Следующий короткий пример показывает, как определять указатель на структуру и как использовать его для получения элементов структуры.</w:t>
      </w:r>
    </w:p>
    <w:p w:rsidR="00DD3FA6" w:rsidRPr="002B64C1" w:rsidRDefault="00DD3FA6" w:rsidP="00DD3FA6">
      <w:pPr>
        <w:pStyle w:val="Main"/>
        <w:rPr>
          <w:lang w:val="ru-RU"/>
        </w:rPr>
      </w:pPr>
    </w:p>
    <w:p w:rsidR="00DD3FA6" w:rsidRPr="004073F5" w:rsidRDefault="00DD3FA6" w:rsidP="00DD3FA6">
      <w:pPr>
        <w:pStyle w:val="Main"/>
        <w:rPr>
          <w:rFonts w:cs="Times New Roman"/>
          <w:color w:val="008000"/>
          <w:lang w:val="ru-RU"/>
        </w:rPr>
      </w:pPr>
      <w:r w:rsidRPr="004073F5">
        <w:rPr>
          <w:rFonts w:cs="Times New Roman"/>
          <w:color w:val="008000"/>
          <w:lang w:val="ru-RU"/>
        </w:rPr>
        <w:t>/* указатель на структуру */</w:t>
      </w:r>
    </w:p>
    <w:p w:rsidR="00DD3FA6" w:rsidRPr="004073F5" w:rsidRDefault="00DD3FA6" w:rsidP="00DD3FA6">
      <w:pPr>
        <w:pStyle w:val="Main"/>
        <w:rPr>
          <w:rFonts w:cs="Times New Roman"/>
          <w:lang w:val="ru-RU"/>
        </w:rPr>
      </w:pPr>
      <w:r w:rsidRPr="004073F5">
        <w:rPr>
          <w:rFonts w:cs="Times New Roman"/>
          <w:color w:val="0000FF"/>
          <w:lang w:val="ru-RU"/>
        </w:rPr>
        <w:t>#</w:t>
      </w:r>
      <w:r w:rsidRPr="004073F5">
        <w:rPr>
          <w:rFonts w:cs="Times New Roman"/>
          <w:color w:val="0000FF"/>
        </w:rPr>
        <w:t>include</w:t>
      </w:r>
      <w:r w:rsidRPr="004073F5">
        <w:rPr>
          <w:rFonts w:cs="Times New Roman"/>
          <w:lang w:val="ru-RU"/>
        </w:rPr>
        <w:t>&lt;</w:t>
      </w:r>
      <w:r w:rsidRPr="004073F5">
        <w:rPr>
          <w:rFonts w:cs="Times New Roman"/>
        </w:rPr>
        <w:t>stdio</w:t>
      </w:r>
      <w:r w:rsidRPr="004073F5">
        <w:rPr>
          <w:rFonts w:cs="Times New Roman"/>
          <w:lang w:val="ru-RU"/>
        </w:rPr>
        <w:t>.</w:t>
      </w:r>
      <w:r w:rsidRPr="004073F5">
        <w:rPr>
          <w:rFonts w:cs="Times New Roman"/>
        </w:rPr>
        <w:t>h</w:t>
      </w:r>
      <w:r w:rsidRPr="004073F5">
        <w:rPr>
          <w:rFonts w:cs="Times New Roman"/>
          <w:lang w:val="ru-RU"/>
        </w:rPr>
        <w:t>&gt;</w:t>
      </w:r>
    </w:p>
    <w:p w:rsidR="00DD3FA6" w:rsidRPr="004073F5" w:rsidRDefault="00DD3FA6" w:rsidP="00DD3FA6">
      <w:pPr>
        <w:pStyle w:val="Main"/>
        <w:rPr>
          <w:rFonts w:cs="Times New Roman"/>
        </w:rPr>
      </w:pPr>
      <w:r w:rsidRPr="004073F5">
        <w:rPr>
          <w:rFonts w:cs="Times New Roman"/>
          <w:color w:val="0000FF"/>
        </w:rPr>
        <w:t>#define</w:t>
      </w:r>
      <w:r w:rsidRPr="004073F5">
        <w:rPr>
          <w:rFonts w:cs="Times New Roman"/>
        </w:rPr>
        <w:t xml:space="preserve"> LEN 20</w:t>
      </w:r>
    </w:p>
    <w:p w:rsidR="00DD3FA6" w:rsidRPr="004073F5" w:rsidRDefault="00DD3FA6" w:rsidP="00DD3FA6">
      <w:pPr>
        <w:pStyle w:val="Main"/>
        <w:rPr>
          <w:rFonts w:cs="Times New Roman"/>
        </w:rPr>
      </w:pPr>
      <w:r w:rsidRPr="004073F5">
        <w:rPr>
          <w:rFonts w:cs="Times New Roman"/>
          <w:color w:val="0000FF"/>
        </w:rPr>
        <w:t>struct</w:t>
      </w:r>
      <w:r w:rsidRPr="004073F5">
        <w:rPr>
          <w:rFonts w:cs="Times New Roman"/>
        </w:rPr>
        <w:t xml:space="preserve"> names {</w:t>
      </w:r>
    </w:p>
    <w:p w:rsidR="00DD3FA6" w:rsidRPr="004073F5" w:rsidRDefault="00DD3FA6" w:rsidP="00DD3FA6">
      <w:pPr>
        <w:pStyle w:val="Main"/>
        <w:rPr>
          <w:rFonts w:cs="Times New Roman"/>
        </w:rPr>
      </w:pPr>
      <w:r w:rsidRPr="004073F5">
        <w:rPr>
          <w:rFonts w:cs="Times New Roman"/>
        </w:rPr>
        <w:lastRenderedPageBreak/>
        <w:tab/>
      </w:r>
      <w:r w:rsidRPr="004073F5">
        <w:rPr>
          <w:rFonts w:cs="Times New Roman"/>
        </w:rPr>
        <w:tab/>
      </w:r>
      <w:r w:rsidRPr="004073F5">
        <w:rPr>
          <w:rFonts w:cs="Times New Roman"/>
        </w:rPr>
        <w:tab/>
      </w:r>
      <w:r w:rsidRPr="004073F5">
        <w:rPr>
          <w:rFonts w:cs="Times New Roman"/>
          <w:color w:val="0000FF"/>
        </w:rPr>
        <w:t>char</w:t>
      </w:r>
      <w:r w:rsidRPr="004073F5">
        <w:rPr>
          <w:rFonts w:cs="Times New Roman"/>
        </w:rPr>
        <w:t xml:space="preserve"> first [LEN];</w:t>
      </w:r>
    </w:p>
    <w:p w:rsidR="00DD3FA6" w:rsidRPr="004073F5" w:rsidRDefault="00DD3FA6" w:rsidP="00DD3FA6">
      <w:pPr>
        <w:pStyle w:val="Main"/>
        <w:rPr>
          <w:rFonts w:cs="Times New Roman"/>
        </w:rPr>
      </w:pPr>
      <w:r w:rsidRPr="004073F5">
        <w:rPr>
          <w:rFonts w:cs="Times New Roman"/>
        </w:rPr>
        <w:tab/>
      </w:r>
      <w:r w:rsidRPr="004073F5">
        <w:rPr>
          <w:rFonts w:cs="Times New Roman"/>
        </w:rPr>
        <w:tab/>
      </w:r>
      <w:r w:rsidRPr="004073F5">
        <w:rPr>
          <w:rFonts w:cs="Times New Roman"/>
        </w:rPr>
        <w:tab/>
      </w:r>
      <w:r w:rsidRPr="004073F5">
        <w:rPr>
          <w:rFonts w:cs="Times New Roman"/>
          <w:color w:val="0000FF"/>
        </w:rPr>
        <w:t>char</w:t>
      </w:r>
      <w:r w:rsidRPr="004073F5">
        <w:rPr>
          <w:rFonts w:cs="Times New Roman"/>
        </w:rPr>
        <w:t xml:space="preserve"> last [LEN];</w:t>
      </w:r>
    </w:p>
    <w:p w:rsidR="00DD3FA6" w:rsidRPr="004073F5" w:rsidRDefault="00DD3FA6" w:rsidP="00DD3FA6">
      <w:pPr>
        <w:pStyle w:val="Main"/>
        <w:rPr>
          <w:rFonts w:cs="Times New Roman"/>
        </w:rPr>
      </w:pPr>
      <w:r w:rsidRPr="004073F5">
        <w:rPr>
          <w:rFonts w:cs="Times New Roman"/>
        </w:rPr>
        <w:t>};</w:t>
      </w:r>
    </w:p>
    <w:p w:rsidR="00DD3FA6" w:rsidRPr="004073F5" w:rsidRDefault="00DD3FA6" w:rsidP="00DD3FA6">
      <w:pPr>
        <w:pStyle w:val="Main"/>
        <w:rPr>
          <w:rFonts w:cs="Times New Roman"/>
        </w:rPr>
      </w:pPr>
      <w:r w:rsidRPr="004073F5">
        <w:rPr>
          <w:rFonts w:cs="Times New Roman"/>
          <w:color w:val="0000FF"/>
        </w:rPr>
        <w:t>struct</w:t>
      </w:r>
      <w:r w:rsidRPr="004073F5">
        <w:rPr>
          <w:rFonts w:cs="Times New Roman"/>
        </w:rPr>
        <w:t xml:space="preserve"> guy {</w:t>
      </w:r>
    </w:p>
    <w:p w:rsidR="00DD3FA6" w:rsidRPr="004073F5" w:rsidRDefault="00DD3FA6" w:rsidP="00DD3FA6">
      <w:pPr>
        <w:pStyle w:val="Main"/>
        <w:rPr>
          <w:rFonts w:cs="Times New Roman"/>
        </w:rPr>
      </w:pPr>
      <w:r w:rsidRPr="004073F5">
        <w:rPr>
          <w:rFonts w:cs="Times New Roman"/>
        </w:rPr>
        <w:tab/>
      </w:r>
      <w:r w:rsidRPr="004073F5">
        <w:rPr>
          <w:rFonts w:cs="Times New Roman"/>
        </w:rPr>
        <w:tab/>
      </w:r>
      <w:r w:rsidRPr="004073F5">
        <w:rPr>
          <w:rFonts w:cs="Times New Roman"/>
        </w:rPr>
        <w:tab/>
      </w:r>
      <w:r w:rsidRPr="004073F5">
        <w:rPr>
          <w:rFonts w:cs="Times New Roman"/>
          <w:color w:val="0000FF"/>
        </w:rPr>
        <w:t>struct</w:t>
      </w:r>
      <w:r w:rsidRPr="004073F5">
        <w:rPr>
          <w:rFonts w:cs="Times New Roman"/>
        </w:rPr>
        <w:t xml:space="preserve"> names handle;</w:t>
      </w:r>
    </w:p>
    <w:p w:rsidR="00DD3FA6" w:rsidRPr="004073F5" w:rsidRDefault="00DD3FA6" w:rsidP="00DD3FA6">
      <w:pPr>
        <w:pStyle w:val="Main"/>
        <w:rPr>
          <w:rFonts w:cs="Times New Roman"/>
        </w:rPr>
      </w:pPr>
      <w:r w:rsidRPr="004073F5">
        <w:rPr>
          <w:rFonts w:cs="Times New Roman"/>
        </w:rPr>
        <w:tab/>
      </w:r>
      <w:r w:rsidRPr="004073F5">
        <w:rPr>
          <w:rFonts w:cs="Times New Roman"/>
        </w:rPr>
        <w:tab/>
      </w:r>
      <w:r w:rsidRPr="004073F5">
        <w:rPr>
          <w:rFonts w:cs="Times New Roman"/>
        </w:rPr>
        <w:tab/>
      </w:r>
      <w:r w:rsidRPr="004073F5">
        <w:rPr>
          <w:rFonts w:cs="Times New Roman"/>
          <w:color w:val="0000FF"/>
        </w:rPr>
        <w:t>char</w:t>
      </w:r>
      <w:r w:rsidRPr="004073F5">
        <w:rPr>
          <w:rFonts w:cs="Times New Roman"/>
        </w:rPr>
        <w:t xml:space="preserve"> favfood [LEN];</w:t>
      </w:r>
    </w:p>
    <w:p w:rsidR="00DD3FA6" w:rsidRPr="004073F5" w:rsidRDefault="00DD3FA6" w:rsidP="00DD3FA6">
      <w:pPr>
        <w:pStyle w:val="Main"/>
        <w:rPr>
          <w:rFonts w:cs="Times New Roman"/>
        </w:rPr>
      </w:pPr>
      <w:r w:rsidRPr="004073F5">
        <w:rPr>
          <w:rFonts w:cs="Times New Roman"/>
        </w:rPr>
        <w:tab/>
      </w:r>
      <w:r w:rsidRPr="004073F5">
        <w:rPr>
          <w:rFonts w:cs="Times New Roman"/>
        </w:rPr>
        <w:tab/>
      </w:r>
      <w:r w:rsidRPr="004073F5">
        <w:rPr>
          <w:rFonts w:cs="Times New Roman"/>
        </w:rPr>
        <w:tab/>
      </w:r>
      <w:r w:rsidRPr="004073F5">
        <w:rPr>
          <w:rFonts w:cs="Times New Roman"/>
          <w:color w:val="0000FF"/>
        </w:rPr>
        <w:t>char</w:t>
      </w:r>
      <w:r w:rsidRPr="004073F5">
        <w:rPr>
          <w:rFonts w:cs="Times New Roman"/>
        </w:rPr>
        <w:t xml:space="preserve"> job [LEN];</w:t>
      </w:r>
    </w:p>
    <w:p w:rsidR="00DD3FA6" w:rsidRPr="004073F5" w:rsidRDefault="00DD3FA6" w:rsidP="00DD3FA6">
      <w:pPr>
        <w:pStyle w:val="Main"/>
        <w:rPr>
          <w:rFonts w:cs="Times New Roman"/>
        </w:rPr>
      </w:pPr>
      <w:r w:rsidRPr="004073F5">
        <w:rPr>
          <w:rFonts w:cs="Times New Roman"/>
        </w:rPr>
        <w:tab/>
      </w:r>
      <w:r w:rsidRPr="004073F5">
        <w:rPr>
          <w:rFonts w:cs="Times New Roman"/>
        </w:rPr>
        <w:tab/>
      </w:r>
      <w:r w:rsidRPr="004073F5">
        <w:rPr>
          <w:rFonts w:cs="Times New Roman"/>
        </w:rPr>
        <w:tab/>
      </w:r>
      <w:r w:rsidRPr="004073F5">
        <w:rPr>
          <w:rFonts w:cs="Times New Roman"/>
          <w:color w:val="0000FF"/>
        </w:rPr>
        <w:t>float</w:t>
      </w:r>
      <w:r w:rsidRPr="004073F5">
        <w:rPr>
          <w:rFonts w:cs="Times New Roman"/>
        </w:rPr>
        <w:t xml:space="preserve"> income;</w:t>
      </w:r>
    </w:p>
    <w:p w:rsidR="00DD3FA6" w:rsidRPr="004073F5" w:rsidRDefault="00DD3FA6" w:rsidP="00DD3FA6">
      <w:pPr>
        <w:pStyle w:val="Main"/>
        <w:rPr>
          <w:rFonts w:cs="Times New Roman"/>
        </w:rPr>
      </w:pPr>
      <w:r w:rsidRPr="004073F5">
        <w:rPr>
          <w:rFonts w:cs="Times New Roman"/>
        </w:rPr>
        <w:t>};</w:t>
      </w:r>
    </w:p>
    <w:p w:rsidR="00DD3FA6" w:rsidRPr="004073F5" w:rsidRDefault="00DD3FA6" w:rsidP="00DD3FA6">
      <w:pPr>
        <w:pStyle w:val="Main"/>
        <w:rPr>
          <w:rFonts w:cs="Times New Roman"/>
        </w:rPr>
      </w:pPr>
      <w:r w:rsidRPr="004073F5">
        <w:rPr>
          <w:rFonts w:cs="Times New Roman"/>
          <w:color w:val="0000FF"/>
        </w:rPr>
        <w:t xml:space="preserve">void </w:t>
      </w:r>
      <w:r w:rsidRPr="004073F5">
        <w:rPr>
          <w:rFonts w:cs="Times New Roman"/>
        </w:rPr>
        <w:t>main()</w:t>
      </w:r>
    </w:p>
    <w:p w:rsidR="00DD3FA6" w:rsidRPr="004073F5" w:rsidRDefault="00DD3FA6" w:rsidP="00DD3FA6">
      <w:pPr>
        <w:pStyle w:val="Main"/>
        <w:rPr>
          <w:rFonts w:cs="Times New Roman"/>
        </w:rPr>
      </w:pPr>
      <w:r w:rsidRPr="004073F5">
        <w:rPr>
          <w:rFonts w:cs="Times New Roman"/>
        </w:rPr>
        <w:t>{</w:t>
      </w:r>
    </w:p>
    <w:p w:rsidR="00DD3FA6" w:rsidRPr="004073F5" w:rsidRDefault="00DD3FA6" w:rsidP="00DD3FA6">
      <w:pPr>
        <w:pStyle w:val="Main"/>
        <w:rPr>
          <w:rFonts w:cs="Times New Roman"/>
        </w:rPr>
      </w:pPr>
      <w:r w:rsidRPr="004073F5">
        <w:rPr>
          <w:rFonts w:cs="Times New Roman"/>
          <w:color w:val="0000FF"/>
        </w:rPr>
        <w:t>static struct</w:t>
      </w:r>
      <w:r w:rsidRPr="004073F5">
        <w:rPr>
          <w:rFonts w:cs="Times New Roman"/>
        </w:rPr>
        <w:t xml:space="preserve"> guy fellow [2] = {</w:t>
      </w:r>
    </w:p>
    <w:p w:rsidR="00DD3FA6" w:rsidRPr="004073F5" w:rsidRDefault="00DD3FA6" w:rsidP="00DD3FA6">
      <w:pPr>
        <w:pStyle w:val="Main"/>
        <w:rPr>
          <w:rFonts w:cs="Times New Roman"/>
        </w:rPr>
      </w:pPr>
      <w:r w:rsidRPr="004073F5">
        <w:rPr>
          <w:rFonts w:cs="Times New Roman"/>
        </w:rPr>
        <w:tab/>
        <w:t>{</w:t>
      </w:r>
    </w:p>
    <w:p w:rsidR="00DD3FA6" w:rsidRPr="004073F5" w:rsidRDefault="00DD3FA6" w:rsidP="00DD3FA6">
      <w:pPr>
        <w:pStyle w:val="Main"/>
        <w:rPr>
          <w:rFonts w:cs="Times New Roman"/>
        </w:rPr>
      </w:pPr>
      <w:r w:rsidRPr="004073F5">
        <w:rPr>
          <w:rFonts w:cs="Times New Roman"/>
        </w:rPr>
        <w:tab/>
      </w:r>
      <w:r w:rsidRPr="004073F5">
        <w:rPr>
          <w:rFonts w:cs="Times New Roman"/>
        </w:rPr>
        <w:tab/>
      </w:r>
      <w:r w:rsidRPr="004073F5">
        <w:rPr>
          <w:rFonts w:cs="Times New Roman"/>
        </w:rPr>
        <w:tab/>
        <w:t>{"Franco", "Otel"},</w:t>
      </w:r>
    </w:p>
    <w:p w:rsidR="00DD3FA6" w:rsidRPr="004073F5" w:rsidRDefault="00DD3FA6" w:rsidP="00DD3FA6">
      <w:pPr>
        <w:pStyle w:val="Main"/>
        <w:rPr>
          <w:rFonts w:cs="Times New Roman"/>
        </w:rPr>
      </w:pPr>
      <w:r w:rsidRPr="004073F5">
        <w:rPr>
          <w:rFonts w:cs="Times New Roman"/>
        </w:rPr>
        <w:tab/>
      </w:r>
      <w:r w:rsidRPr="004073F5">
        <w:rPr>
          <w:rFonts w:cs="Times New Roman"/>
        </w:rPr>
        <w:tab/>
      </w:r>
      <w:r w:rsidRPr="004073F5">
        <w:rPr>
          <w:rFonts w:cs="Times New Roman"/>
        </w:rPr>
        <w:tab/>
        <w:t>"eggplant",</w:t>
      </w:r>
    </w:p>
    <w:p w:rsidR="00DD3FA6" w:rsidRPr="004073F5" w:rsidRDefault="00DD3FA6" w:rsidP="00DD3FA6">
      <w:pPr>
        <w:pStyle w:val="Main"/>
        <w:rPr>
          <w:rFonts w:cs="Times New Roman"/>
        </w:rPr>
      </w:pPr>
      <w:r w:rsidRPr="004073F5">
        <w:rPr>
          <w:rFonts w:cs="Times New Roman"/>
        </w:rPr>
        <w:tab/>
      </w:r>
      <w:r w:rsidRPr="004073F5">
        <w:rPr>
          <w:rFonts w:cs="Times New Roman"/>
        </w:rPr>
        <w:tab/>
      </w:r>
      <w:r w:rsidRPr="004073F5">
        <w:rPr>
          <w:rFonts w:cs="Times New Roman"/>
        </w:rPr>
        <w:tab/>
        <w:t>"knitter of doormat",</w:t>
      </w:r>
    </w:p>
    <w:p w:rsidR="00DD3FA6" w:rsidRPr="004073F5" w:rsidRDefault="00DD3FA6" w:rsidP="00DD3FA6">
      <w:pPr>
        <w:pStyle w:val="Main"/>
        <w:rPr>
          <w:rFonts w:cs="Times New Roman"/>
        </w:rPr>
      </w:pPr>
      <w:r w:rsidRPr="004073F5">
        <w:rPr>
          <w:rFonts w:cs="Times New Roman"/>
        </w:rPr>
        <w:tab/>
      </w:r>
      <w:r w:rsidRPr="004073F5">
        <w:rPr>
          <w:rFonts w:cs="Times New Roman"/>
        </w:rPr>
        <w:tab/>
      </w:r>
      <w:r w:rsidRPr="004073F5">
        <w:rPr>
          <w:rFonts w:cs="Times New Roman"/>
        </w:rPr>
        <w:tab/>
        <w:t>15435.00</w:t>
      </w:r>
    </w:p>
    <w:p w:rsidR="00DD3FA6" w:rsidRPr="004073F5" w:rsidRDefault="00DD3FA6" w:rsidP="00DD3FA6">
      <w:pPr>
        <w:pStyle w:val="Main"/>
        <w:rPr>
          <w:rFonts w:cs="Times New Roman"/>
        </w:rPr>
      </w:pPr>
      <w:r w:rsidRPr="004073F5">
        <w:rPr>
          <w:rFonts w:cs="Times New Roman"/>
        </w:rPr>
        <w:tab/>
        <w:t>},</w:t>
      </w:r>
    </w:p>
    <w:p w:rsidR="00DD3FA6" w:rsidRPr="004073F5" w:rsidRDefault="00DD3FA6" w:rsidP="00DD3FA6">
      <w:pPr>
        <w:pStyle w:val="Main"/>
        <w:rPr>
          <w:rFonts w:cs="Times New Roman"/>
        </w:rPr>
      </w:pPr>
      <w:r w:rsidRPr="004073F5">
        <w:rPr>
          <w:rFonts w:cs="Times New Roman"/>
        </w:rPr>
        <w:tab/>
        <w:t>{</w:t>
      </w:r>
      <w:r w:rsidRPr="004073F5">
        <w:rPr>
          <w:rFonts w:cs="Times New Roman"/>
        </w:rPr>
        <w:tab/>
      </w:r>
    </w:p>
    <w:p w:rsidR="00DD3FA6" w:rsidRPr="004073F5" w:rsidRDefault="00DD3FA6" w:rsidP="00DD3FA6">
      <w:pPr>
        <w:pStyle w:val="Main"/>
        <w:rPr>
          <w:rFonts w:cs="Times New Roman"/>
        </w:rPr>
      </w:pPr>
      <w:r w:rsidRPr="004073F5">
        <w:rPr>
          <w:rFonts w:cs="Times New Roman"/>
        </w:rPr>
        <w:tab/>
      </w:r>
      <w:r w:rsidRPr="004073F5">
        <w:rPr>
          <w:rFonts w:cs="Times New Roman"/>
        </w:rPr>
        <w:tab/>
      </w:r>
      <w:r w:rsidRPr="004073F5">
        <w:rPr>
          <w:rFonts w:cs="Times New Roman"/>
        </w:rPr>
        <w:tab/>
        <w:t>{"Rodney", "Svilbely"},</w:t>
      </w:r>
    </w:p>
    <w:p w:rsidR="00DD3FA6" w:rsidRPr="004073F5" w:rsidRDefault="00DD3FA6" w:rsidP="00DD3FA6">
      <w:pPr>
        <w:pStyle w:val="Main"/>
        <w:rPr>
          <w:rFonts w:cs="Times New Roman"/>
        </w:rPr>
      </w:pPr>
      <w:r w:rsidRPr="004073F5">
        <w:rPr>
          <w:rFonts w:cs="Times New Roman"/>
        </w:rPr>
        <w:tab/>
      </w:r>
      <w:r w:rsidRPr="004073F5">
        <w:rPr>
          <w:rFonts w:cs="Times New Roman"/>
        </w:rPr>
        <w:tab/>
      </w:r>
      <w:r w:rsidRPr="004073F5">
        <w:rPr>
          <w:rFonts w:cs="Times New Roman"/>
        </w:rPr>
        <w:tab/>
        <w:t>"salmon mousse",</w:t>
      </w:r>
    </w:p>
    <w:p w:rsidR="00DD3FA6" w:rsidRPr="004073F5" w:rsidRDefault="00DD3FA6" w:rsidP="00DD3FA6">
      <w:pPr>
        <w:pStyle w:val="Main"/>
        <w:rPr>
          <w:rFonts w:cs="Times New Roman"/>
        </w:rPr>
      </w:pPr>
      <w:r w:rsidRPr="004073F5">
        <w:rPr>
          <w:rFonts w:cs="Times New Roman"/>
        </w:rPr>
        <w:tab/>
      </w:r>
      <w:r w:rsidRPr="004073F5">
        <w:rPr>
          <w:rFonts w:cs="Times New Roman"/>
        </w:rPr>
        <w:tab/>
      </w:r>
      <w:r w:rsidRPr="004073F5">
        <w:rPr>
          <w:rFonts w:cs="Times New Roman"/>
        </w:rPr>
        <w:tab/>
        <w:t>"interior decorator",</w:t>
      </w:r>
    </w:p>
    <w:p w:rsidR="00DD3FA6" w:rsidRPr="00DD3FA6" w:rsidRDefault="00DD3FA6" w:rsidP="00DD3FA6">
      <w:pPr>
        <w:pStyle w:val="Main"/>
        <w:rPr>
          <w:rFonts w:cs="Times New Roman"/>
          <w:lang w:val="ru-RU"/>
        </w:rPr>
      </w:pPr>
      <w:r w:rsidRPr="004073F5">
        <w:rPr>
          <w:rFonts w:cs="Times New Roman"/>
        </w:rPr>
        <w:tab/>
      </w:r>
      <w:r w:rsidRPr="004073F5">
        <w:rPr>
          <w:rFonts w:cs="Times New Roman"/>
        </w:rPr>
        <w:tab/>
      </w:r>
      <w:r w:rsidRPr="004073F5">
        <w:rPr>
          <w:rFonts w:cs="Times New Roman"/>
        </w:rPr>
        <w:tab/>
      </w:r>
      <w:r w:rsidRPr="00DD3FA6">
        <w:rPr>
          <w:rFonts w:cs="Times New Roman"/>
          <w:lang w:val="ru-RU"/>
        </w:rPr>
        <w:t>35000.00</w:t>
      </w:r>
    </w:p>
    <w:p w:rsidR="00DD3FA6" w:rsidRPr="002B64C1" w:rsidRDefault="00DD3FA6" w:rsidP="00DD3FA6">
      <w:pPr>
        <w:pStyle w:val="Main"/>
        <w:rPr>
          <w:rFonts w:cs="Times New Roman"/>
          <w:lang w:val="ru-RU"/>
        </w:rPr>
      </w:pPr>
      <w:r w:rsidRPr="00DD3FA6">
        <w:rPr>
          <w:rFonts w:cs="Times New Roman"/>
          <w:lang w:val="ru-RU"/>
        </w:rPr>
        <w:tab/>
      </w:r>
      <w:r w:rsidRPr="002B64C1">
        <w:rPr>
          <w:rFonts w:cs="Times New Roman"/>
          <w:lang w:val="ru-RU"/>
        </w:rPr>
        <w:t>}</w:t>
      </w:r>
    </w:p>
    <w:p w:rsidR="00DD3FA6" w:rsidRPr="002B64C1" w:rsidRDefault="00DD3FA6" w:rsidP="00DD3FA6">
      <w:pPr>
        <w:pStyle w:val="Main"/>
        <w:rPr>
          <w:rFonts w:cs="Times New Roman"/>
          <w:lang w:val="ru-RU"/>
        </w:rPr>
      </w:pPr>
      <w:r w:rsidRPr="002B64C1">
        <w:rPr>
          <w:rFonts w:cs="Times New Roman"/>
          <w:lang w:val="ru-RU"/>
        </w:rPr>
        <w:t>};</w:t>
      </w:r>
    </w:p>
    <w:p w:rsidR="00DD3FA6" w:rsidRPr="002B64C1" w:rsidRDefault="00DD3FA6" w:rsidP="00DD3FA6">
      <w:pPr>
        <w:pStyle w:val="Main"/>
        <w:rPr>
          <w:rFonts w:cs="Times New Roman"/>
          <w:lang w:val="ru-RU"/>
        </w:rPr>
      </w:pPr>
      <w:r w:rsidRPr="004073F5">
        <w:rPr>
          <w:rFonts w:cs="Times New Roman"/>
          <w:color w:val="0000FF"/>
        </w:rPr>
        <w:t>struct</w:t>
      </w:r>
      <w:r w:rsidRPr="002B64C1">
        <w:rPr>
          <w:rFonts w:cs="Times New Roman"/>
          <w:color w:val="0000FF"/>
          <w:lang w:val="ru-RU"/>
        </w:rPr>
        <w:t xml:space="preserve"> </w:t>
      </w:r>
      <w:r w:rsidRPr="004073F5">
        <w:rPr>
          <w:rFonts w:cs="Times New Roman"/>
        </w:rPr>
        <w:t>guy</w:t>
      </w:r>
      <w:r w:rsidRPr="002B64C1">
        <w:rPr>
          <w:rFonts w:cs="Times New Roman"/>
          <w:lang w:val="ru-RU"/>
        </w:rPr>
        <w:t xml:space="preserve"> *</w:t>
      </w:r>
      <w:r w:rsidRPr="004073F5">
        <w:rPr>
          <w:rFonts w:cs="Times New Roman"/>
        </w:rPr>
        <w:t>him</w:t>
      </w:r>
      <w:r w:rsidRPr="002B64C1">
        <w:rPr>
          <w:rFonts w:cs="Times New Roman"/>
          <w:lang w:val="ru-RU"/>
        </w:rPr>
        <w:t xml:space="preserve">; </w:t>
      </w:r>
      <w:r w:rsidRPr="002B64C1">
        <w:rPr>
          <w:rFonts w:cs="Times New Roman"/>
          <w:color w:val="008000"/>
          <w:lang w:val="ru-RU"/>
        </w:rPr>
        <w:t>/* ЭТО------указатель на структуру */</w:t>
      </w:r>
    </w:p>
    <w:p w:rsidR="00DD3FA6" w:rsidRPr="004073F5" w:rsidRDefault="00DD3FA6" w:rsidP="00DD3FA6">
      <w:pPr>
        <w:pStyle w:val="Main"/>
        <w:rPr>
          <w:rFonts w:cs="Times New Roman"/>
        </w:rPr>
      </w:pPr>
      <w:r w:rsidRPr="004073F5">
        <w:rPr>
          <w:rFonts w:cs="Times New Roman"/>
        </w:rPr>
        <w:t>printf ("address #1: %u #2: %u\n", &amp;fellow[0], &amp;fellow[1]);</w:t>
      </w:r>
    </w:p>
    <w:p w:rsidR="00DD3FA6" w:rsidRPr="004073F5" w:rsidRDefault="00DD3FA6" w:rsidP="00DD3FA6">
      <w:pPr>
        <w:pStyle w:val="Main"/>
        <w:rPr>
          <w:rFonts w:cs="Times New Roman"/>
          <w:lang w:val="ru-RU"/>
        </w:rPr>
      </w:pPr>
      <w:r w:rsidRPr="004073F5">
        <w:rPr>
          <w:rFonts w:cs="Times New Roman"/>
        </w:rPr>
        <w:t>him</w:t>
      </w:r>
      <w:r w:rsidRPr="004073F5">
        <w:rPr>
          <w:rFonts w:cs="Times New Roman"/>
          <w:lang w:val="ru-RU"/>
        </w:rPr>
        <w:t xml:space="preserve"> = &amp;</w:t>
      </w:r>
      <w:r w:rsidRPr="004073F5">
        <w:rPr>
          <w:rFonts w:cs="Times New Roman"/>
        </w:rPr>
        <w:t>fellow</w:t>
      </w:r>
      <w:r w:rsidRPr="004073F5">
        <w:rPr>
          <w:rFonts w:cs="Times New Roman"/>
          <w:lang w:val="ru-RU"/>
        </w:rPr>
        <w:t xml:space="preserve"> [0]; </w:t>
      </w:r>
      <w:r w:rsidRPr="004073F5">
        <w:rPr>
          <w:rFonts w:cs="Times New Roman"/>
          <w:color w:val="008000"/>
          <w:lang w:val="ru-RU"/>
        </w:rPr>
        <w:t>/* сообщает указателю, на что ссылаться */</w:t>
      </w:r>
    </w:p>
    <w:p w:rsidR="00DD3FA6" w:rsidRPr="004073F5" w:rsidRDefault="00DD3FA6" w:rsidP="00DD3FA6">
      <w:pPr>
        <w:pStyle w:val="Main"/>
        <w:rPr>
          <w:rFonts w:cs="Times New Roman"/>
        </w:rPr>
      </w:pPr>
      <w:r w:rsidRPr="004073F5">
        <w:rPr>
          <w:rFonts w:cs="Times New Roman"/>
        </w:rPr>
        <w:t>printf ("pointer #1: %u #2: %u\n", him, him+1);</w:t>
      </w:r>
    </w:p>
    <w:p w:rsidR="00DD3FA6" w:rsidRPr="004073F5" w:rsidRDefault="00DD3FA6" w:rsidP="00DD3FA6">
      <w:pPr>
        <w:pStyle w:val="Main"/>
        <w:rPr>
          <w:rFonts w:cs="Times New Roman"/>
        </w:rPr>
      </w:pPr>
      <w:r w:rsidRPr="004073F5">
        <w:rPr>
          <w:rFonts w:cs="Times New Roman"/>
        </w:rPr>
        <w:t>printf ("him-&gt;income</w:t>
      </w:r>
      <w:r>
        <w:rPr>
          <w:rFonts w:cs="Times New Roman"/>
        </w:rPr>
        <w:t xml:space="preserve"> $%.2f: (*him).income $%.2f\n",</w:t>
      </w:r>
      <w:r w:rsidRPr="004073F5">
        <w:rPr>
          <w:rFonts w:cs="Times New Roman"/>
        </w:rPr>
        <w:t xml:space="preserve"> him-&gt;income, (*him).income);</w:t>
      </w:r>
    </w:p>
    <w:p w:rsidR="00DD3FA6" w:rsidRPr="004073F5" w:rsidRDefault="00DD3FA6" w:rsidP="00DD3FA6">
      <w:pPr>
        <w:pStyle w:val="Main"/>
        <w:rPr>
          <w:rFonts w:cs="Times New Roman"/>
          <w:lang w:val="ru-RU"/>
        </w:rPr>
      </w:pPr>
      <w:r w:rsidRPr="004073F5">
        <w:rPr>
          <w:rFonts w:cs="Times New Roman"/>
        </w:rPr>
        <w:t>him</w:t>
      </w:r>
      <w:r w:rsidRPr="004073F5">
        <w:rPr>
          <w:rFonts w:cs="Times New Roman"/>
          <w:lang w:val="ru-RU"/>
        </w:rPr>
        <w:t xml:space="preserve">++; </w:t>
      </w:r>
      <w:r w:rsidRPr="004073F5">
        <w:rPr>
          <w:rFonts w:cs="Times New Roman"/>
          <w:color w:val="008000"/>
          <w:lang w:val="ru-RU"/>
        </w:rPr>
        <w:t>/* указывает на следующую структуру */</w:t>
      </w:r>
    </w:p>
    <w:p w:rsidR="00DD3FA6" w:rsidRPr="004073F5" w:rsidRDefault="00DD3FA6" w:rsidP="00DD3FA6">
      <w:pPr>
        <w:pStyle w:val="Main"/>
        <w:rPr>
          <w:rFonts w:cs="Times New Roman"/>
        </w:rPr>
      </w:pPr>
      <w:r w:rsidRPr="004073F5">
        <w:rPr>
          <w:rFonts w:cs="Times New Roman"/>
        </w:rPr>
        <w:t>printf ("him-&gt;favfood is %s: him-&gt;names.last is %s\n",him-&gt;favfood, him-&gt;handle.last);</w:t>
      </w:r>
    </w:p>
    <w:p w:rsidR="00DD3FA6" w:rsidRPr="004073F5" w:rsidRDefault="00DD3FA6" w:rsidP="00DD3FA6">
      <w:pPr>
        <w:pStyle w:val="Main"/>
        <w:rPr>
          <w:rFonts w:cs="Times New Roman"/>
        </w:rPr>
      </w:pPr>
      <w:r w:rsidRPr="004073F5">
        <w:rPr>
          <w:rFonts w:cs="Times New Roman"/>
        </w:rPr>
        <w:t>}</w:t>
      </w:r>
    </w:p>
    <w:p w:rsidR="00DD3FA6" w:rsidRDefault="00DD3FA6" w:rsidP="00DD3FA6">
      <w:pPr>
        <w:pStyle w:val="Main"/>
      </w:pPr>
    </w:p>
    <w:p w:rsidR="00DD3FA6" w:rsidRPr="00375FDB" w:rsidRDefault="00DD3FA6" w:rsidP="00DD3FA6">
      <w:pPr>
        <w:pStyle w:val="Main"/>
      </w:pPr>
      <w:r w:rsidRPr="00375FDB">
        <w:t>Вот, пожалуйста, ее выход:</w:t>
      </w:r>
    </w:p>
    <w:p w:rsidR="00DD3FA6" w:rsidRPr="009C3BDC" w:rsidRDefault="00DD3FA6" w:rsidP="00DD3FA6">
      <w:pPr>
        <w:pStyle w:val="Main"/>
        <w:ind w:firstLine="0"/>
        <w:jc w:val="center"/>
        <w:rPr>
          <w:lang w:val="ru-RU"/>
        </w:rPr>
      </w:pPr>
    </w:p>
    <w:p w:rsidR="00DD3FA6" w:rsidRPr="009C3BDC" w:rsidRDefault="00DD3FA6" w:rsidP="00DD3FA6">
      <w:pPr>
        <w:pStyle w:val="Main"/>
        <w:ind w:firstLine="0"/>
        <w:jc w:val="center"/>
        <w:rPr>
          <w:lang w:val="ru-RU"/>
        </w:rPr>
      </w:pPr>
      <w:r>
        <w:rPr>
          <w:noProof/>
          <w:lang w:val="ru-RU" w:eastAsia="ru-RU"/>
        </w:rPr>
        <w:drawing>
          <wp:inline distT="0" distB="0" distL="0" distR="0">
            <wp:extent cx="3056255" cy="774065"/>
            <wp:effectExtent l="19050" t="0" r="0" b="0"/>
            <wp:docPr id="1"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3056255" cy="774065"/>
                    </a:xfrm>
                    <a:prstGeom prst="rect">
                      <a:avLst/>
                    </a:prstGeom>
                    <a:noFill/>
                    <a:ln w="9525">
                      <a:noFill/>
                      <a:miter lim="800000"/>
                      <a:headEnd/>
                      <a:tailEnd/>
                    </a:ln>
                  </pic:spPr>
                </pic:pic>
              </a:graphicData>
            </a:graphic>
          </wp:inline>
        </w:drawing>
      </w:r>
    </w:p>
    <w:p w:rsidR="00DD3FA6" w:rsidRPr="009C3BDC" w:rsidRDefault="00DD3FA6" w:rsidP="00DD3FA6">
      <w:pPr>
        <w:pStyle w:val="Main"/>
        <w:ind w:firstLine="0"/>
        <w:jc w:val="center"/>
        <w:rPr>
          <w:lang w:val="ru-RU"/>
        </w:rPr>
      </w:pPr>
    </w:p>
    <w:p w:rsidR="00DD3FA6" w:rsidRPr="002B64C1" w:rsidRDefault="00DD3FA6" w:rsidP="00DD3FA6">
      <w:pPr>
        <w:pStyle w:val="Main"/>
        <w:rPr>
          <w:lang w:val="ru-RU"/>
        </w:rPr>
      </w:pPr>
      <w:r w:rsidRPr="0013309E">
        <w:rPr>
          <w:lang w:val="ru-RU"/>
        </w:rPr>
        <w:t xml:space="preserve">Сначала посмотрим, как мы создали указатель на структуру </w:t>
      </w:r>
      <w:r w:rsidRPr="00375FDB">
        <w:t>guy</w:t>
      </w:r>
      <w:r w:rsidRPr="0013309E">
        <w:rPr>
          <w:lang w:val="ru-RU"/>
        </w:rPr>
        <w:t xml:space="preserve">. </w:t>
      </w:r>
      <w:r w:rsidRPr="002B64C1">
        <w:rPr>
          <w:lang w:val="ru-RU"/>
        </w:rPr>
        <w:t>Затем научимся определять отдельные элементы структуры при помощи указателей.</w:t>
      </w:r>
    </w:p>
    <w:p w:rsidR="00DD3FA6" w:rsidRPr="00DD3FA6" w:rsidRDefault="00DD3FA6" w:rsidP="002B64C1">
      <w:pPr>
        <w:pStyle w:val="Main"/>
        <w:rPr>
          <w:lang w:val="ru-RU"/>
        </w:rPr>
      </w:pPr>
    </w:p>
    <w:p w:rsidR="002B64C1" w:rsidRPr="002B64C1" w:rsidRDefault="002B64C1" w:rsidP="002B64C1">
      <w:pPr>
        <w:pStyle w:val="3"/>
        <w:keepNext w:val="0"/>
        <w:spacing w:before="0" w:after="0"/>
        <w:ind w:left="709" w:firstLine="0"/>
        <w:rPr>
          <w:sz w:val="20"/>
          <w:szCs w:val="20"/>
        </w:rPr>
      </w:pPr>
      <w:bookmarkStart w:id="48" w:name="_Toc305222141"/>
      <w:bookmarkStart w:id="49" w:name="_Toc515770805"/>
      <w:r w:rsidRPr="002B64C1">
        <w:rPr>
          <w:sz w:val="20"/>
          <w:szCs w:val="20"/>
        </w:rPr>
        <w:t>Использование указателя. Типовая задача 2:</w:t>
      </w:r>
      <w:bookmarkEnd w:id="48"/>
      <w:bookmarkEnd w:id="49"/>
    </w:p>
    <w:p w:rsidR="002B64C1" w:rsidRPr="003E7B94" w:rsidRDefault="002B64C1" w:rsidP="002B64C1">
      <w:pPr>
        <w:pStyle w:val="Main"/>
        <w:rPr>
          <w:lang w:val="ru-RU"/>
        </w:rPr>
      </w:pPr>
      <w:r w:rsidRPr="003E7B94">
        <w:rPr>
          <w:lang w:val="ru-RU"/>
        </w:rPr>
        <w:t>В следующей программе создается массив структур; в этом отношении этот пример аналогичен предыдущему. Для доступа к отдельным элементам структуры в данном примере используется операция "стрелка" (</w:t>
      </w:r>
      <w:r w:rsidRPr="00375FDB">
        <w:t>arrow</w:t>
      </w:r>
      <w:r w:rsidRPr="003E7B94">
        <w:rPr>
          <w:lang w:val="ru-RU"/>
        </w:rPr>
        <w:t>). Эту операцию можно использовать только тогда, когда создан указатель на структуру.</w:t>
      </w:r>
    </w:p>
    <w:p w:rsidR="002B64C1" w:rsidRPr="003E7B94" w:rsidRDefault="002B64C1" w:rsidP="002B64C1">
      <w:pPr>
        <w:pStyle w:val="Main"/>
        <w:rPr>
          <w:lang w:val="ru-RU"/>
        </w:rPr>
      </w:pPr>
    </w:p>
    <w:p w:rsidR="002B64C1" w:rsidRPr="000A674C" w:rsidRDefault="002B64C1" w:rsidP="002B64C1">
      <w:pPr>
        <w:pStyle w:val="Main"/>
        <w:rPr>
          <w:rFonts w:cs="Times New Roman"/>
          <w:color w:val="008000"/>
          <w:lang w:val="ru-RU"/>
        </w:rPr>
      </w:pPr>
      <w:r w:rsidRPr="000A674C">
        <w:rPr>
          <w:rFonts w:cs="Times New Roman"/>
          <w:color w:val="008000"/>
          <w:lang w:val="ru-RU"/>
        </w:rPr>
        <w:t>/* Программа на С, использующая указатель на массив структур.</w:t>
      </w:r>
    </w:p>
    <w:p w:rsidR="002B64C1" w:rsidRPr="000A674C" w:rsidRDefault="002B64C1" w:rsidP="002B64C1">
      <w:pPr>
        <w:pStyle w:val="Main"/>
        <w:rPr>
          <w:rFonts w:cs="Times New Roman"/>
          <w:color w:val="008000"/>
          <w:lang w:val="ru-RU"/>
        </w:rPr>
      </w:pPr>
      <w:r w:rsidRPr="000A674C">
        <w:rPr>
          <w:rFonts w:cs="Times New Roman"/>
          <w:color w:val="008000"/>
          <w:lang w:val="ru-RU"/>
        </w:rPr>
        <w:t>Опять взят пример реестр катеров фирмы Nineveh Boat Sales */</w:t>
      </w:r>
    </w:p>
    <w:p w:rsidR="002B64C1" w:rsidRPr="000A674C" w:rsidRDefault="002B64C1" w:rsidP="002B64C1">
      <w:pPr>
        <w:pStyle w:val="Main"/>
        <w:rPr>
          <w:rFonts w:cs="Times New Roman"/>
        </w:rPr>
      </w:pPr>
      <w:r w:rsidRPr="008F45A8">
        <w:rPr>
          <w:rFonts w:cs="Times New Roman"/>
          <w:color w:val="0000FF"/>
        </w:rPr>
        <w:t>#include</w:t>
      </w:r>
      <w:r w:rsidRPr="000A674C">
        <w:rPr>
          <w:rFonts w:cs="Times New Roman"/>
        </w:rPr>
        <w:t xml:space="preserve"> &lt;stdio.h&gt;</w:t>
      </w:r>
    </w:p>
    <w:p w:rsidR="002B64C1" w:rsidRPr="000A674C" w:rsidRDefault="002B64C1" w:rsidP="002B64C1">
      <w:pPr>
        <w:pStyle w:val="Main"/>
        <w:rPr>
          <w:rFonts w:cs="Times New Roman"/>
        </w:rPr>
      </w:pPr>
      <w:r w:rsidRPr="008F45A8">
        <w:rPr>
          <w:rFonts w:cs="Times New Roman"/>
          <w:color w:val="0000FF"/>
        </w:rPr>
        <w:t>#define</w:t>
      </w:r>
      <w:r w:rsidRPr="000A674C">
        <w:rPr>
          <w:rFonts w:cs="Times New Roman"/>
        </w:rPr>
        <w:t xml:space="preserve"> iSTRING15 15</w:t>
      </w:r>
    </w:p>
    <w:p w:rsidR="002B64C1" w:rsidRPr="000A674C" w:rsidRDefault="002B64C1" w:rsidP="002B64C1">
      <w:pPr>
        <w:pStyle w:val="Main"/>
        <w:rPr>
          <w:rFonts w:cs="Times New Roman"/>
        </w:rPr>
      </w:pPr>
      <w:r w:rsidRPr="008F45A8">
        <w:rPr>
          <w:rFonts w:cs="Times New Roman"/>
          <w:color w:val="0000FF"/>
        </w:rPr>
        <w:t>#define</w:t>
      </w:r>
      <w:r w:rsidRPr="000A674C">
        <w:rPr>
          <w:rFonts w:cs="Times New Roman"/>
        </w:rPr>
        <w:t xml:space="preserve"> iSTRING20 20</w:t>
      </w:r>
    </w:p>
    <w:p w:rsidR="002B64C1" w:rsidRPr="000A674C" w:rsidRDefault="002B64C1" w:rsidP="002B64C1">
      <w:pPr>
        <w:pStyle w:val="Main"/>
        <w:rPr>
          <w:rFonts w:cs="Times New Roman"/>
        </w:rPr>
      </w:pPr>
      <w:r w:rsidRPr="008F45A8">
        <w:rPr>
          <w:rFonts w:cs="Times New Roman"/>
          <w:color w:val="0000FF"/>
        </w:rPr>
        <w:t>#define</w:t>
      </w:r>
      <w:r w:rsidRPr="000A674C">
        <w:rPr>
          <w:rFonts w:cs="Times New Roman"/>
        </w:rPr>
        <w:t xml:space="preserve"> iNULL_CHAR 1</w:t>
      </w:r>
    </w:p>
    <w:p w:rsidR="002B64C1" w:rsidRPr="000A674C" w:rsidRDefault="002B64C1" w:rsidP="002B64C1">
      <w:pPr>
        <w:pStyle w:val="Main"/>
        <w:rPr>
          <w:rFonts w:cs="Times New Roman"/>
        </w:rPr>
      </w:pPr>
      <w:r w:rsidRPr="008F45A8">
        <w:rPr>
          <w:rFonts w:cs="Times New Roman"/>
          <w:color w:val="0000FF"/>
        </w:rPr>
        <w:t>#define</w:t>
      </w:r>
      <w:r w:rsidRPr="000A674C">
        <w:rPr>
          <w:rFonts w:cs="Times New Roman"/>
        </w:rPr>
        <w:t xml:space="preserve"> iMAX_BOATS 50</w:t>
      </w:r>
    </w:p>
    <w:p w:rsidR="002B64C1" w:rsidRPr="000A674C" w:rsidRDefault="002B64C1" w:rsidP="002B64C1">
      <w:pPr>
        <w:pStyle w:val="Main"/>
        <w:rPr>
          <w:rFonts w:cs="Times New Roman"/>
        </w:rPr>
      </w:pPr>
    </w:p>
    <w:p w:rsidR="002B64C1" w:rsidRPr="000A674C" w:rsidRDefault="002B64C1" w:rsidP="002B64C1">
      <w:pPr>
        <w:pStyle w:val="Main"/>
        <w:rPr>
          <w:rFonts w:cs="Times New Roman"/>
        </w:rPr>
      </w:pPr>
      <w:r w:rsidRPr="008F45A8">
        <w:rPr>
          <w:rFonts w:cs="Times New Roman"/>
          <w:color w:val="0000FF"/>
        </w:rPr>
        <w:t>struct</w:t>
      </w:r>
      <w:r w:rsidRPr="000A674C">
        <w:rPr>
          <w:rFonts w:cs="Times New Roman"/>
        </w:rPr>
        <w:t xml:space="preserve"> stboat {</w:t>
      </w:r>
    </w:p>
    <w:p w:rsidR="002B64C1" w:rsidRPr="000A674C" w:rsidRDefault="002B64C1" w:rsidP="002B64C1">
      <w:pPr>
        <w:pStyle w:val="Main"/>
        <w:rPr>
          <w:rFonts w:cs="Times New Roman"/>
        </w:rPr>
      </w:pPr>
      <w:r w:rsidRPr="000A674C">
        <w:rPr>
          <w:rFonts w:cs="Times New Roman"/>
        </w:rPr>
        <w:tab/>
      </w:r>
      <w:r w:rsidRPr="008F45A8">
        <w:rPr>
          <w:rFonts w:cs="Times New Roman"/>
          <w:color w:val="0000FF"/>
        </w:rPr>
        <w:t>char</w:t>
      </w:r>
      <w:r w:rsidRPr="000A674C">
        <w:rPr>
          <w:rFonts w:cs="Times New Roman"/>
        </w:rPr>
        <w:t xml:space="preserve"> sztype [iSTRING15 + iNULL_CHAR];</w:t>
      </w:r>
    </w:p>
    <w:p w:rsidR="002B64C1" w:rsidRPr="000A674C" w:rsidRDefault="002B64C1" w:rsidP="002B64C1">
      <w:pPr>
        <w:pStyle w:val="Main"/>
        <w:rPr>
          <w:rFonts w:cs="Times New Roman"/>
        </w:rPr>
      </w:pPr>
      <w:r w:rsidRPr="000A674C">
        <w:rPr>
          <w:rFonts w:cs="Times New Roman"/>
        </w:rPr>
        <w:tab/>
      </w:r>
      <w:r w:rsidRPr="008F45A8">
        <w:rPr>
          <w:rFonts w:cs="Times New Roman"/>
          <w:color w:val="0000FF"/>
        </w:rPr>
        <w:t>char</w:t>
      </w:r>
      <w:r w:rsidRPr="000A674C">
        <w:rPr>
          <w:rFonts w:cs="Times New Roman"/>
        </w:rPr>
        <w:t xml:space="preserve"> szmodel[iSTRING15 + iNULL_CHAR];</w:t>
      </w:r>
    </w:p>
    <w:p w:rsidR="002B64C1" w:rsidRPr="000A674C" w:rsidRDefault="002B64C1" w:rsidP="002B64C1">
      <w:pPr>
        <w:pStyle w:val="Main"/>
        <w:rPr>
          <w:rFonts w:cs="Times New Roman"/>
        </w:rPr>
      </w:pPr>
      <w:r w:rsidRPr="000A674C">
        <w:rPr>
          <w:rFonts w:cs="Times New Roman"/>
        </w:rPr>
        <w:tab/>
      </w:r>
      <w:r w:rsidRPr="008F45A8">
        <w:rPr>
          <w:rFonts w:cs="Times New Roman"/>
          <w:color w:val="0000FF"/>
        </w:rPr>
        <w:t xml:space="preserve">char </w:t>
      </w:r>
      <w:r w:rsidRPr="000A674C">
        <w:rPr>
          <w:rFonts w:cs="Times New Roman"/>
        </w:rPr>
        <w:t>sztitle[iSTRING20 + iNULL_CHAR];</w:t>
      </w:r>
    </w:p>
    <w:p w:rsidR="002B64C1" w:rsidRPr="000A674C" w:rsidRDefault="002B64C1" w:rsidP="002B64C1">
      <w:pPr>
        <w:pStyle w:val="Main"/>
        <w:rPr>
          <w:rFonts w:cs="Times New Roman"/>
        </w:rPr>
      </w:pPr>
      <w:r w:rsidRPr="000A674C">
        <w:rPr>
          <w:rFonts w:cs="Times New Roman"/>
        </w:rPr>
        <w:tab/>
      </w:r>
      <w:r w:rsidRPr="008F45A8">
        <w:rPr>
          <w:rFonts w:cs="Times New Roman"/>
          <w:color w:val="0000FF"/>
        </w:rPr>
        <w:t>char</w:t>
      </w:r>
      <w:r w:rsidRPr="000A674C">
        <w:rPr>
          <w:rFonts w:cs="Times New Roman"/>
        </w:rPr>
        <w:t xml:space="preserve"> szcomment[80];</w:t>
      </w:r>
    </w:p>
    <w:p w:rsidR="002B64C1" w:rsidRPr="000A674C" w:rsidRDefault="002B64C1" w:rsidP="002B64C1">
      <w:pPr>
        <w:pStyle w:val="Main"/>
        <w:rPr>
          <w:rFonts w:cs="Times New Roman"/>
        </w:rPr>
      </w:pPr>
      <w:r w:rsidRPr="008F45A8">
        <w:rPr>
          <w:rFonts w:cs="Times New Roman"/>
          <w:color w:val="0000FF"/>
        </w:rPr>
        <w:tab/>
        <w:t xml:space="preserve">int </w:t>
      </w:r>
      <w:r w:rsidRPr="000A674C">
        <w:rPr>
          <w:rFonts w:cs="Times New Roman"/>
        </w:rPr>
        <w:t>iyear;</w:t>
      </w:r>
    </w:p>
    <w:p w:rsidR="002B64C1" w:rsidRPr="000A674C" w:rsidRDefault="002B64C1" w:rsidP="002B64C1">
      <w:pPr>
        <w:pStyle w:val="Main"/>
        <w:rPr>
          <w:rFonts w:cs="Times New Roman"/>
        </w:rPr>
      </w:pPr>
      <w:r w:rsidRPr="000A674C">
        <w:rPr>
          <w:rFonts w:cs="Times New Roman"/>
        </w:rPr>
        <w:tab/>
      </w:r>
      <w:r w:rsidRPr="008F45A8">
        <w:rPr>
          <w:rFonts w:cs="Times New Roman"/>
          <w:color w:val="0000FF"/>
        </w:rPr>
        <w:t>long int</w:t>
      </w:r>
      <w:r w:rsidRPr="000A674C">
        <w:rPr>
          <w:rFonts w:cs="Times New Roman"/>
        </w:rPr>
        <w:t xml:space="preserve"> lmotor_hours ;</w:t>
      </w:r>
    </w:p>
    <w:p w:rsidR="002B64C1" w:rsidRPr="000A674C" w:rsidRDefault="002B64C1" w:rsidP="002B64C1">
      <w:pPr>
        <w:pStyle w:val="Main"/>
        <w:rPr>
          <w:rFonts w:cs="Times New Roman"/>
        </w:rPr>
      </w:pPr>
      <w:r w:rsidRPr="000A674C">
        <w:rPr>
          <w:rFonts w:cs="Times New Roman"/>
        </w:rPr>
        <w:tab/>
      </w:r>
      <w:r w:rsidRPr="008F45A8">
        <w:rPr>
          <w:rFonts w:cs="Times New Roman"/>
          <w:color w:val="0000FF"/>
        </w:rPr>
        <w:t>float</w:t>
      </w:r>
      <w:r w:rsidRPr="000A674C">
        <w:rPr>
          <w:rFonts w:cs="Times New Roman"/>
        </w:rPr>
        <w:t xml:space="preserve"> fretail;</w:t>
      </w:r>
    </w:p>
    <w:p w:rsidR="002B64C1" w:rsidRPr="000A674C" w:rsidRDefault="002B64C1" w:rsidP="002B64C1">
      <w:pPr>
        <w:pStyle w:val="Main"/>
        <w:rPr>
          <w:rFonts w:cs="Times New Roman"/>
        </w:rPr>
      </w:pPr>
      <w:r w:rsidRPr="008F45A8">
        <w:rPr>
          <w:rFonts w:cs="Times New Roman"/>
          <w:color w:val="0000FF"/>
        </w:rPr>
        <w:lastRenderedPageBreak/>
        <w:tab/>
        <w:t>float</w:t>
      </w:r>
      <w:r w:rsidRPr="000A674C">
        <w:rPr>
          <w:rFonts w:cs="Times New Roman"/>
        </w:rPr>
        <w:t xml:space="preserve"> fwholesale;</w:t>
      </w:r>
    </w:p>
    <w:p w:rsidR="002B64C1" w:rsidRPr="000A674C" w:rsidRDefault="002B64C1" w:rsidP="002B64C1">
      <w:pPr>
        <w:pStyle w:val="Main"/>
        <w:rPr>
          <w:rFonts w:cs="Times New Roman"/>
        </w:rPr>
      </w:pPr>
      <w:r w:rsidRPr="000A674C">
        <w:rPr>
          <w:rFonts w:cs="Times New Roman"/>
        </w:rPr>
        <w:t>};</w:t>
      </w:r>
    </w:p>
    <w:p w:rsidR="002B64C1" w:rsidRPr="000A674C" w:rsidRDefault="002B64C1" w:rsidP="002B64C1">
      <w:pPr>
        <w:pStyle w:val="Main"/>
        <w:rPr>
          <w:rFonts w:cs="Times New Roman"/>
        </w:rPr>
      </w:pPr>
      <w:r w:rsidRPr="008F45A8">
        <w:rPr>
          <w:rFonts w:cs="Times New Roman"/>
          <w:color w:val="0000FF"/>
        </w:rPr>
        <w:t>int</w:t>
      </w:r>
      <w:r w:rsidRPr="000A674C">
        <w:rPr>
          <w:rFonts w:cs="Times New Roman"/>
        </w:rPr>
        <w:t xml:space="preserve"> main(</w:t>
      </w:r>
      <w:r w:rsidRPr="008F45A8">
        <w:rPr>
          <w:rFonts w:cs="Times New Roman"/>
          <w:color w:val="0000FF"/>
        </w:rPr>
        <w:t>void</w:t>
      </w:r>
      <w:r w:rsidRPr="000A674C">
        <w:rPr>
          <w:rFonts w:cs="Times New Roman"/>
        </w:rPr>
        <w:t>)</w:t>
      </w:r>
    </w:p>
    <w:p w:rsidR="002B64C1" w:rsidRPr="000A674C" w:rsidRDefault="002B64C1" w:rsidP="002B64C1">
      <w:pPr>
        <w:pStyle w:val="Main"/>
        <w:rPr>
          <w:rFonts w:cs="Times New Roman"/>
        </w:rPr>
      </w:pPr>
      <w:r w:rsidRPr="000A674C">
        <w:rPr>
          <w:rFonts w:cs="Times New Roman"/>
        </w:rPr>
        <w:t>{</w:t>
      </w:r>
    </w:p>
    <w:p w:rsidR="002B64C1" w:rsidRPr="000A674C" w:rsidRDefault="002B64C1" w:rsidP="002B64C1">
      <w:pPr>
        <w:pStyle w:val="Main"/>
        <w:rPr>
          <w:rFonts w:cs="Times New Roman"/>
        </w:rPr>
      </w:pPr>
      <w:r w:rsidRPr="000A674C">
        <w:rPr>
          <w:rFonts w:cs="Times New Roman"/>
        </w:rPr>
        <w:tab/>
      </w:r>
      <w:r w:rsidRPr="008F45A8">
        <w:rPr>
          <w:rFonts w:cs="Times New Roman"/>
          <w:color w:val="0000FF"/>
        </w:rPr>
        <w:t>int</w:t>
      </w:r>
      <w:r w:rsidRPr="000A674C">
        <w:rPr>
          <w:rFonts w:cs="Times New Roman"/>
        </w:rPr>
        <w:t xml:space="preserve"> i, iinstock;</w:t>
      </w:r>
    </w:p>
    <w:p w:rsidR="002B64C1" w:rsidRPr="000A674C" w:rsidRDefault="002B64C1" w:rsidP="002B64C1">
      <w:pPr>
        <w:pStyle w:val="Main"/>
        <w:rPr>
          <w:rFonts w:cs="Times New Roman"/>
        </w:rPr>
      </w:pPr>
      <w:r w:rsidRPr="008F45A8">
        <w:rPr>
          <w:rFonts w:cs="Times New Roman"/>
          <w:color w:val="0000FF"/>
        </w:rPr>
        <w:t>struct</w:t>
      </w:r>
      <w:r w:rsidRPr="000A674C">
        <w:rPr>
          <w:rFonts w:cs="Times New Roman"/>
        </w:rPr>
        <w:t xml:space="preserve"> stboat astNineveh[iMAX_BOATS], *pastNineveh;</w:t>
      </w:r>
    </w:p>
    <w:p w:rsidR="002B64C1" w:rsidRPr="000A674C" w:rsidRDefault="002B64C1" w:rsidP="002B64C1">
      <w:pPr>
        <w:pStyle w:val="Main"/>
        <w:rPr>
          <w:rFonts w:cs="Times New Roman"/>
        </w:rPr>
      </w:pPr>
      <w:r w:rsidRPr="000A674C">
        <w:rPr>
          <w:rFonts w:cs="Times New Roman"/>
        </w:rPr>
        <w:tab/>
        <w:t>pastNineveh=&amp;astNineveh[0];</w:t>
      </w:r>
    </w:p>
    <w:p w:rsidR="002B64C1" w:rsidRPr="000A674C" w:rsidRDefault="002B64C1" w:rsidP="002B64C1">
      <w:pPr>
        <w:pStyle w:val="Main"/>
        <w:rPr>
          <w:rFonts w:cs="Times New Roman"/>
        </w:rPr>
      </w:pPr>
      <w:r w:rsidRPr="000A674C">
        <w:rPr>
          <w:rFonts w:cs="Times New Roman"/>
        </w:rPr>
        <w:tab/>
        <w:t>printf("How many boats in inventory? ");</w:t>
      </w:r>
    </w:p>
    <w:p w:rsidR="002B64C1" w:rsidRPr="000A674C" w:rsidRDefault="002B64C1" w:rsidP="002B64C1">
      <w:pPr>
        <w:pStyle w:val="Main"/>
        <w:rPr>
          <w:rFonts w:cs="Times New Roman"/>
        </w:rPr>
      </w:pPr>
      <w:r w:rsidRPr="000A674C">
        <w:rPr>
          <w:rFonts w:cs="Times New Roman"/>
        </w:rPr>
        <w:tab/>
        <w:t>scanf("%d",&amp;iinstock) ;</w:t>
      </w:r>
    </w:p>
    <w:p w:rsidR="002B64C1" w:rsidRPr="000A674C" w:rsidRDefault="002B64C1" w:rsidP="002B64C1">
      <w:pPr>
        <w:pStyle w:val="Main"/>
        <w:rPr>
          <w:rFonts w:cs="Times New Roman"/>
        </w:rPr>
      </w:pPr>
    </w:p>
    <w:p w:rsidR="002B64C1" w:rsidRPr="000A674C" w:rsidRDefault="002B64C1" w:rsidP="002B64C1">
      <w:pPr>
        <w:pStyle w:val="Main"/>
        <w:rPr>
          <w:rFonts w:cs="Times New Roman"/>
        </w:rPr>
      </w:pPr>
      <w:r w:rsidRPr="000A674C">
        <w:rPr>
          <w:rFonts w:cs="Times New Roman"/>
        </w:rPr>
        <w:tab/>
      </w:r>
      <w:r w:rsidRPr="008F45A8">
        <w:rPr>
          <w:rFonts w:cs="Times New Roman"/>
          <w:color w:val="0000FF"/>
        </w:rPr>
        <w:t xml:space="preserve">for </w:t>
      </w:r>
      <w:r w:rsidRPr="000A674C">
        <w:rPr>
          <w:rFonts w:cs="Times New Roman"/>
        </w:rPr>
        <w:t>(i=0; i&lt;iinstock; i++) {</w:t>
      </w:r>
    </w:p>
    <w:p w:rsidR="002B64C1" w:rsidRPr="008F45A8" w:rsidRDefault="002B64C1" w:rsidP="002B64C1">
      <w:pPr>
        <w:pStyle w:val="Main"/>
        <w:rPr>
          <w:rFonts w:cs="Times New Roman"/>
          <w:color w:val="008000"/>
        </w:rPr>
      </w:pPr>
      <w:r w:rsidRPr="000A674C">
        <w:rPr>
          <w:rFonts w:cs="Times New Roman"/>
        </w:rPr>
        <w:tab/>
      </w:r>
      <w:r w:rsidRPr="000A674C">
        <w:rPr>
          <w:rFonts w:cs="Times New Roman"/>
        </w:rPr>
        <w:tab/>
        <w:t xml:space="preserve">flushall(); </w:t>
      </w:r>
      <w:r w:rsidRPr="008F45A8">
        <w:rPr>
          <w:rFonts w:cs="Times New Roman"/>
          <w:color w:val="008000"/>
        </w:rPr>
        <w:t xml:space="preserve">/* </w:t>
      </w:r>
      <w:r w:rsidRPr="008F45A8">
        <w:rPr>
          <w:rFonts w:cs="Times New Roman"/>
          <w:color w:val="008000"/>
          <w:lang w:val="ru-RU"/>
        </w:rPr>
        <w:t>очистить</w:t>
      </w:r>
      <w:r w:rsidRPr="008F45A8">
        <w:rPr>
          <w:rFonts w:cs="Times New Roman"/>
          <w:color w:val="008000"/>
        </w:rPr>
        <w:t xml:space="preserve"> </w:t>
      </w:r>
      <w:r w:rsidRPr="008F45A8">
        <w:rPr>
          <w:rFonts w:cs="Times New Roman"/>
          <w:color w:val="008000"/>
          <w:lang w:val="ru-RU"/>
        </w:rPr>
        <w:t>буфер</w:t>
      </w:r>
      <w:r w:rsidRPr="008F45A8">
        <w:rPr>
          <w:rFonts w:cs="Times New Roman"/>
          <w:color w:val="008000"/>
        </w:rPr>
        <w:t xml:space="preserve"> </w:t>
      </w:r>
      <w:r w:rsidRPr="008F45A8">
        <w:rPr>
          <w:rFonts w:cs="Times New Roman"/>
          <w:color w:val="008000"/>
          <w:lang w:val="ru-RU"/>
        </w:rPr>
        <w:t>клавиатуры</w:t>
      </w:r>
      <w:r w:rsidRPr="008F45A8">
        <w:rPr>
          <w:rFonts w:cs="Times New Roman"/>
          <w:color w:val="008000"/>
        </w:rPr>
        <w:t xml:space="preserve"> */</w:t>
      </w:r>
    </w:p>
    <w:p w:rsidR="002B64C1" w:rsidRPr="000A674C" w:rsidRDefault="002B64C1" w:rsidP="002B64C1">
      <w:pPr>
        <w:pStyle w:val="Main"/>
        <w:rPr>
          <w:rFonts w:cs="Times New Roman"/>
        </w:rPr>
      </w:pPr>
      <w:r w:rsidRPr="000A674C">
        <w:rPr>
          <w:rFonts w:cs="Times New Roman"/>
        </w:rPr>
        <w:tab/>
      </w:r>
      <w:r w:rsidRPr="000A674C">
        <w:rPr>
          <w:rFonts w:cs="Times New Roman"/>
        </w:rPr>
        <w:tab/>
        <w:t>printf("\nPlease enter the make of the boat: ");</w:t>
      </w:r>
    </w:p>
    <w:p w:rsidR="002B64C1" w:rsidRPr="000A674C" w:rsidRDefault="002B64C1" w:rsidP="002B64C1">
      <w:pPr>
        <w:pStyle w:val="Main"/>
        <w:rPr>
          <w:rFonts w:cs="Times New Roman"/>
        </w:rPr>
      </w:pPr>
      <w:r w:rsidRPr="000A674C">
        <w:rPr>
          <w:rFonts w:cs="Times New Roman"/>
        </w:rPr>
        <w:tab/>
      </w:r>
      <w:r w:rsidRPr="000A674C">
        <w:rPr>
          <w:rFonts w:cs="Times New Roman"/>
        </w:rPr>
        <w:tab/>
        <w:t>gets(pastNineveh-&gt;sztype);</w:t>
      </w:r>
    </w:p>
    <w:p w:rsidR="002B64C1" w:rsidRPr="000A674C" w:rsidRDefault="002B64C1" w:rsidP="002B64C1">
      <w:pPr>
        <w:pStyle w:val="Main"/>
        <w:rPr>
          <w:rFonts w:cs="Times New Roman"/>
        </w:rPr>
      </w:pPr>
    </w:p>
    <w:p w:rsidR="002B64C1" w:rsidRPr="000A674C" w:rsidRDefault="002B64C1" w:rsidP="002B64C1">
      <w:pPr>
        <w:pStyle w:val="Main"/>
        <w:rPr>
          <w:rFonts w:cs="Times New Roman"/>
        </w:rPr>
      </w:pPr>
      <w:r w:rsidRPr="000A674C">
        <w:rPr>
          <w:rFonts w:cs="Times New Roman"/>
        </w:rPr>
        <w:tab/>
      </w:r>
      <w:r w:rsidRPr="000A674C">
        <w:rPr>
          <w:rFonts w:cs="Times New Roman"/>
        </w:rPr>
        <w:tab/>
        <w:t>printf("\nPlease enter the model of the boat: ");</w:t>
      </w:r>
    </w:p>
    <w:p w:rsidR="002B64C1" w:rsidRPr="000A674C" w:rsidRDefault="002B64C1" w:rsidP="002B64C1">
      <w:pPr>
        <w:pStyle w:val="Main"/>
        <w:rPr>
          <w:rFonts w:cs="Times New Roman"/>
        </w:rPr>
      </w:pPr>
      <w:r w:rsidRPr="000A674C">
        <w:rPr>
          <w:rFonts w:cs="Times New Roman"/>
        </w:rPr>
        <w:tab/>
      </w:r>
      <w:r w:rsidRPr="000A674C">
        <w:rPr>
          <w:rFonts w:cs="Times New Roman"/>
        </w:rPr>
        <w:tab/>
        <w:t>gets(pastNineveh-&gt;szmodel);</w:t>
      </w:r>
    </w:p>
    <w:p w:rsidR="002B64C1" w:rsidRPr="000A674C" w:rsidRDefault="002B64C1" w:rsidP="002B64C1">
      <w:pPr>
        <w:pStyle w:val="Main"/>
        <w:rPr>
          <w:rFonts w:cs="Times New Roman"/>
        </w:rPr>
      </w:pPr>
    </w:p>
    <w:p w:rsidR="002B64C1" w:rsidRPr="000A674C" w:rsidRDefault="002B64C1" w:rsidP="002B64C1">
      <w:pPr>
        <w:pStyle w:val="Main"/>
        <w:rPr>
          <w:rFonts w:cs="Times New Roman"/>
        </w:rPr>
      </w:pPr>
      <w:r w:rsidRPr="000A674C">
        <w:rPr>
          <w:rFonts w:cs="Times New Roman"/>
        </w:rPr>
        <w:tab/>
      </w:r>
      <w:r w:rsidRPr="000A674C">
        <w:rPr>
          <w:rFonts w:cs="Times New Roman"/>
        </w:rPr>
        <w:tab/>
        <w:t>printf("\nPlease enter the title number for the boat: ");</w:t>
      </w:r>
    </w:p>
    <w:p w:rsidR="002B64C1" w:rsidRPr="000A674C" w:rsidRDefault="002B64C1" w:rsidP="002B64C1">
      <w:pPr>
        <w:pStyle w:val="Main"/>
        <w:rPr>
          <w:rFonts w:cs="Times New Roman"/>
        </w:rPr>
      </w:pPr>
      <w:r w:rsidRPr="000A674C">
        <w:rPr>
          <w:rFonts w:cs="Times New Roman"/>
        </w:rPr>
        <w:tab/>
      </w:r>
      <w:r w:rsidRPr="000A674C">
        <w:rPr>
          <w:rFonts w:cs="Times New Roman"/>
        </w:rPr>
        <w:tab/>
        <w:t>gets(pastNineveh-&gt;sztitle);</w:t>
      </w:r>
    </w:p>
    <w:p w:rsidR="002B64C1" w:rsidRPr="000A674C" w:rsidRDefault="002B64C1" w:rsidP="002B64C1">
      <w:pPr>
        <w:pStyle w:val="Main"/>
        <w:rPr>
          <w:rFonts w:cs="Times New Roman"/>
        </w:rPr>
      </w:pPr>
      <w:r w:rsidRPr="000A674C">
        <w:rPr>
          <w:rFonts w:cs="Times New Roman"/>
        </w:rPr>
        <w:tab/>
      </w:r>
      <w:r w:rsidRPr="000A674C">
        <w:rPr>
          <w:rFonts w:cs="Times New Roman"/>
        </w:rPr>
        <w:tab/>
        <w:t>printf("\nPlease enter a one line comment about the boat: ");</w:t>
      </w:r>
    </w:p>
    <w:p w:rsidR="002B64C1" w:rsidRPr="000A674C" w:rsidRDefault="002B64C1" w:rsidP="002B64C1">
      <w:pPr>
        <w:pStyle w:val="Main"/>
        <w:rPr>
          <w:rFonts w:cs="Times New Roman"/>
        </w:rPr>
      </w:pPr>
      <w:r w:rsidRPr="000A674C">
        <w:rPr>
          <w:rFonts w:cs="Times New Roman"/>
        </w:rPr>
        <w:tab/>
      </w:r>
      <w:r w:rsidRPr="000A674C">
        <w:rPr>
          <w:rFonts w:cs="Times New Roman"/>
        </w:rPr>
        <w:tab/>
        <w:t>gets(pastNineveh-&gt;szcomment);</w:t>
      </w:r>
    </w:p>
    <w:p w:rsidR="002B64C1" w:rsidRPr="000A674C" w:rsidRDefault="002B64C1" w:rsidP="002B64C1">
      <w:pPr>
        <w:pStyle w:val="Main"/>
        <w:rPr>
          <w:rFonts w:cs="Times New Roman"/>
        </w:rPr>
      </w:pPr>
    </w:p>
    <w:p w:rsidR="002B64C1" w:rsidRPr="000A674C" w:rsidRDefault="002B64C1" w:rsidP="002B64C1">
      <w:pPr>
        <w:pStyle w:val="Main"/>
        <w:rPr>
          <w:rFonts w:cs="Times New Roman"/>
        </w:rPr>
      </w:pPr>
      <w:r w:rsidRPr="000A674C">
        <w:rPr>
          <w:rFonts w:cs="Times New Roman"/>
        </w:rPr>
        <w:tab/>
      </w:r>
      <w:r w:rsidRPr="000A674C">
        <w:rPr>
          <w:rFonts w:cs="Times New Roman"/>
        </w:rPr>
        <w:tab/>
        <w:t>printf("\nPlease enter the model year for the boat: ");</w:t>
      </w:r>
    </w:p>
    <w:p w:rsidR="002B64C1" w:rsidRPr="000A674C" w:rsidRDefault="002B64C1" w:rsidP="002B64C1">
      <w:pPr>
        <w:pStyle w:val="Main"/>
        <w:rPr>
          <w:rFonts w:cs="Times New Roman"/>
        </w:rPr>
      </w:pPr>
      <w:r w:rsidRPr="000A674C">
        <w:rPr>
          <w:rFonts w:cs="Times New Roman"/>
        </w:rPr>
        <w:tab/>
      </w:r>
      <w:r w:rsidRPr="000A674C">
        <w:rPr>
          <w:rFonts w:cs="Times New Roman"/>
        </w:rPr>
        <w:tab/>
        <w:t>scanf("%d",&amp;pastNineveh-&gt;iyear);</w:t>
      </w:r>
    </w:p>
    <w:p w:rsidR="002B64C1" w:rsidRPr="000A674C" w:rsidRDefault="002B64C1" w:rsidP="002B64C1">
      <w:pPr>
        <w:pStyle w:val="Main"/>
        <w:rPr>
          <w:rFonts w:cs="Times New Roman"/>
        </w:rPr>
      </w:pPr>
    </w:p>
    <w:p w:rsidR="002B64C1" w:rsidRPr="000A674C" w:rsidRDefault="002B64C1" w:rsidP="002B64C1">
      <w:pPr>
        <w:pStyle w:val="Main"/>
        <w:rPr>
          <w:rFonts w:cs="Times New Roman"/>
        </w:rPr>
      </w:pPr>
      <w:r w:rsidRPr="000A674C">
        <w:rPr>
          <w:rFonts w:cs="Times New Roman"/>
        </w:rPr>
        <w:tab/>
      </w:r>
      <w:r w:rsidRPr="000A674C">
        <w:rPr>
          <w:rFonts w:cs="Times New Roman"/>
        </w:rPr>
        <w:tab/>
        <w:t>printf("\nPlease enter the current hours on ");</w:t>
      </w:r>
    </w:p>
    <w:p w:rsidR="002B64C1" w:rsidRPr="000A674C" w:rsidRDefault="002B64C1" w:rsidP="002B64C1">
      <w:pPr>
        <w:pStyle w:val="Main"/>
        <w:rPr>
          <w:rFonts w:cs="Times New Roman"/>
        </w:rPr>
      </w:pPr>
      <w:r w:rsidRPr="000A674C">
        <w:rPr>
          <w:rFonts w:cs="Times New Roman"/>
        </w:rPr>
        <w:tab/>
      </w:r>
      <w:r w:rsidRPr="000A674C">
        <w:rPr>
          <w:rFonts w:cs="Times New Roman"/>
        </w:rPr>
        <w:tab/>
        <w:t>printf("the motor for the boat: ");</w:t>
      </w:r>
    </w:p>
    <w:p w:rsidR="00D3068C" w:rsidRDefault="002B64C1" w:rsidP="002B64C1">
      <w:pPr>
        <w:pStyle w:val="Main"/>
        <w:rPr>
          <w:rFonts w:cs="Times New Roman"/>
        </w:rPr>
      </w:pPr>
      <w:r w:rsidRPr="000A674C">
        <w:rPr>
          <w:rFonts w:cs="Times New Roman"/>
        </w:rPr>
        <w:tab/>
      </w:r>
      <w:r w:rsidRPr="000A674C">
        <w:rPr>
          <w:rFonts w:cs="Times New Roman"/>
        </w:rPr>
        <w:tab/>
        <w:t>scanf("%d",&amp;pastNineveh-&gt;lmotor_hours);</w:t>
      </w:r>
      <w:r w:rsidR="00D3068C">
        <w:rPr>
          <w:rFonts w:cs="Times New Roman"/>
        </w:rPr>
        <w:t xml:space="preserve"> </w:t>
      </w:r>
    </w:p>
    <w:p w:rsidR="002B64C1" w:rsidRPr="000A674C" w:rsidRDefault="002B64C1" w:rsidP="002B64C1">
      <w:pPr>
        <w:pStyle w:val="Main"/>
        <w:rPr>
          <w:rFonts w:cs="Times New Roman"/>
        </w:rPr>
      </w:pPr>
      <w:r w:rsidRPr="000A674C">
        <w:rPr>
          <w:rFonts w:cs="Times New Roman"/>
        </w:rPr>
        <w:tab/>
      </w:r>
      <w:r w:rsidRPr="000A674C">
        <w:rPr>
          <w:rFonts w:cs="Times New Roman"/>
        </w:rPr>
        <w:tab/>
      </w:r>
    </w:p>
    <w:p w:rsidR="002B64C1" w:rsidRPr="000A674C" w:rsidRDefault="002B64C1" w:rsidP="002B64C1">
      <w:pPr>
        <w:pStyle w:val="Main"/>
        <w:rPr>
          <w:rFonts w:cs="Times New Roman"/>
        </w:rPr>
      </w:pPr>
      <w:r w:rsidRPr="000A674C">
        <w:rPr>
          <w:rFonts w:cs="Times New Roman"/>
        </w:rPr>
        <w:tab/>
      </w:r>
      <w:r w:rsidRPr="000A674C">
        <w:rPr>
          <w:rFonts w:cs="Times New Roman"/>
        </w:rPr>
        <w:tab/>
        <w:t>printf("\nPlease enter the retail price of the boat: ");</w:t>
      </w:r>
    </w:p>
    <w:p w:rsidR="002B64C1" w:rsidRPr="003E7B94" w:rsidRDefault="002B64C1" w:rsidP="002B64C1">
      <w:pPr>
        <w:pStyle w:val="Main"/>
        <w:rPr>
          <w:rFonts w:cs="Times New Roman"/>
        </w:rPr>
      </w:pPr>
      <w:r w:rsidRPr="000A674C">
        <w:rPr>
          <w:rFonts w:cs="Times New Roman"/>
        </w:rPr>
        <w:tab/>
      </w:r>
      <w:r w:rsidRPr="000A674C">
        <w:rPr>
          <w:rFonts w:cs="Times New Roman"/>
        </w:rPr>
        <w:tab/>
      </w:r>
      <w:r w:rsidRPr="003E7B94">
        <w:rPr>
          <w:rFonts w:cs="Times New Roman"/>
        </w:rPr>
        <w:t>scanf("%f",&amp;pastNineveh-&gt;fretail);</w:t>
      </w:r>
    </w:p>
    <w:p w:rsidR="002B64C1" w:rsidRPr="003E7B94" w:rsidRDefault="002B64C1" w:rsidP="002B64C1">
      <w:pPr>
        <w:pStyle w:val="Main"/>
        <w:rPr>
          <w:rFonts w:cs="Times New Roman"/>
        </w:rPr>
      </w:pPr>
    </w:p>
    <w:p w:rsidR="002B64C1" w:rsidRPr="000A674C" w:rsidRDefault="002B64C1" w:rsidP="002B64C1">
      <w:pPr>
        <w:pStyle w:val="Main"/>
        <w:rPr>
          <w:rFonts w:cs="Times New Roman"/>
        </w:rPr>
      </w:pPr>
      <w:r w:rsidRPr="003E7B94">
        <w:rPr>
          <w:rFonts w:cs="Times New Roman"/>
        </w:rPr>
        <w:tab/>
      </w:r>
      <w:r w:rsidRPr="003E7B94">
        <w:rPr>
          <w:rFonts w:cs="Times New Roman"/>
        </w:rPr>
        <w:tab/>
      </w:r>
      <w:r w:rsidRPr="000A674C">
        <w:rPr>
          <w:rFonts w:cs="Times New Roman"/>
        </w:rPr>
        <w:t>printf("\nPlease enter the wholesale price of the boat: ");</w:t>
      </w:r>
    </w:p>
    <w:p w:rsidR="002B64C1" w:rsidRPr="000A674C" w:rsidRDefault="002B64C1" w:rsidP="002B64C1">
      <w:pPr>
        <w:pStyle w:val="Main"/>
        <w:rPr>
          <w:rFonts w:cs="Times New Roman"/>
        </w:rPr>
      </w:pPr>
      <w:r w:rsidRPr="000A674C">
        <w:rPr>
          <w:rFonts w:cs="Times New Roman"/>
        </w:rPr>
        <w:tab/>
      </w:r>
      <w:r w:rsidRPr="000A674C">
        <w:rPr>
          <w:rFonts w:cs="Times New Roman"/>
        </w:rPr>
        <w:tab/>
        <w:t>scanf("%f",&amp;pastNineveh-&gt;fwholesale);</w:t>
      </w:r>
    </w:p>
    <w:p w:rsidR="002B64C1" w:rsidRPr="000A674C" w:rsidRDefault="002B64C1" w:rsidP="002B64C1">
      <w:pPr>
        <w:pStyle w:val="Main"/>
        <w:rPr>
          <w:rFonts w:cs="Times New Roman"/>
        </w:rPr>
      </w:pPr>
      <w:r w:rsidRPr="000A674C">
        <w:rPr>
          <w:rFonts w:cs="Times New Roman"/>
        </w:rPr>
        <w:tab/>
      </w:r>
      <w:r w:rsidRPr="000A674C">
        <w:rPr>
          <w:rFonts w:cs="Times New Roman"/>
        </w:rPr>
        <w:tab/>
        <w:t>pastNineveh++;</w:t>
      </w:r>
    </w:p>
    <w:p w:rsidR="002B64C1" w:rsidRPr="000A674C" w:rsidRDefault="002B64C1" w:rsidP="002B64C1">
      <w:pPr>
        <w:pStyle w:val="Main"/>
        <w:rPr>
          <w:rFonts w:cs="Times New Roman"/>
        </w:rPr>
      </w:pPr>
      <w:r w:rsidRPr="000A674C">
        <w:rPr>
          <w:rFonts w:cs="Times New Roman"/>
        </w:rPr>
        <w:tab/>
        <w:t>}</w:t>
      </w:r>
    </w:p>
    <w:p w:rsidR="002B64C1" w:rsidRPr="000A674C" w:rsidRDefault="002B64C1" w:rsidP="002B64C1">
      <w:pPr>
        <w:pStyle w:val="Main"/>
        <w:rPr>
          <w:rFonts w:cs="Times New Roman"/>
        </w:rPr>
      </w:pPr>
      <w:r w:rsidRPr="000A674C">
        <w:rPr>
          <w:rFonts w:cs="Times New Roman"/>
        </w:rPr>
        <w:tab/>
        <w:t>pastNineveh =&amp;astNineveh[0];</w:t>
      </w:r>
    </w:p>
    <w:p w:rsidR="002B64C1" w:rsidRPr="000A674C" w:rsidRDefault="002B64C1" w:rsidP="002B64C1">
      <w:pPr>
        <w:pStyle w:val="Main"/>
        <w:rPr>
          <w:rFonts w:cs="Times New Roman"/>
        </w:rPr>
      </w:pPr>
      <w:r w:rsidRPr="000A674C">
        <w:rPr>
          <w:rFonts w:cs="Times New Roman"/>
        </w:rPr>
        <w:tab/>
        <w:t>printf("\n\n\n") ;</w:t>
      </w:r>
    </w:p>
    <w:p w:rsidR="002B64C1" w:rsidRPr="000A674C" w:rsidRDefault="002B64C1" w:rsidP="002B64C1">
      <w:pPr>
        <w:pStyle w:val="Main"/>
        <w:rPr>
          <w:rFonts w:cs="Times New Roman"/>
        </w:rPr>
      </w:pPr>
    </w:p>
    <w:p w:rsidR="002B64C1" w:rsidRPr="000A674C" w:rsidRDefault="002B64C1" w:rsidP="002B64C1">
      <w:pPr>
        <w:pStyle w:val="Main"/>
        <w:rPr>
          <w:rFonts w:cs="Times New Roman"/>
        </w:rPr>
      </w:pPr>
      <w:r w:rsidRPr="000A674C">
        <w:rPr>
          <w:rFonts w:cs="Times New Roman"/>
        </w:rPr>
        <w:tab/>
      </w:r>
      <w:r w:rsidRPr="008F45A8">
        <w:rPr>
          <w:rFonts w:cs="Times New Roman"/>
          <w:color w:val="0000FF"/>
        </w:rPr>
        <w:t>for</w:t>
      </w:r>
      <w:r w:rsidRPr="000A674C">
        <w:rPr>
          <w:rFonts w:cs="Times New Roman"/>
        </w:rPr>
        <w:t xml:space="preserve"> (i=0; i &lt; iinstock; i++) {</w:t>
      </w:r>
    </w:p>
    <w:p w:rsidR="002B64C1" w:rsidRPr="003E7B94" w:rsidRDefault="002B64C1" w:rsidP="002B64C1">
      <w:pPr>
        <w:pStyle w:val="Main"/>
        <w:rPr>
          <w:rFonts w:cs="Times New Roman"/>
        </w:rPr>
      </w:pPr>
      <w:r w:rsidRPr="000A674C">
        <w:rPr>
          <w:rFonts w:cs="Times New Roman"/>
        </w:rPr>
        <w:tab/>
      </w:r>
      <w:r w:rsidRPr="000A674C">
        <w:rPr>
          <w:rFonts w:cs="Times New Roman"/>
        </w:rPr>
        <w:tab/>
        <w:t>printf("A %d %s %s beauty with %d low hours.\n",pastNineveh-&gt;iyear,</w:t>
      </w:r>
    </w:p>
    <w:p w:rsidR="002B64C1" w:rsidRPr="000A674C" w:rsidRDefault="002B64C1" w:rsidP="002B64C1">
      <w:pPr>
        <w:pStyle w:val="Main"/>
        <w:rPr>
          <w:rFonts w:cs="Times New Roman"/>
        </w:rPr>
      </w:pPr>
      <w:r w:rsidRPr="000A674C">
        <w:rPr>
          <w:rFonts w:cs="Times New Roman"/>
        </w:rPr>
        <w:t>pastNineveh-&gt;sztype,pastNineveh-&gt;szmodel,pastNineveh-&gt;lmotor_hours);</w:t>
      </w:r>
    </w:p>
    <w:p w:rsidR="002B64C1" w:rsidRPr="000A674C" w:rsidRDefault="002B64C1" w:rsidP="002B64C1">
      <w:pPr>
        <w:pStyle w:val="Main"/>
        <w:rPr>
          <w:rFonts w:cs="Times New Roman"/>
        </w:rPr>
      </w:pPr>
      <w:r w:rsidRPr="000A674C">
        <w:rPr>
          <w:rFonts w:cs="Times New Roman"/>
        </w:rPr>
        <w:tab/>
      </w:r>
      <w:r w:rsidRPr="000A674C">
        <w:rPr>
          <w:rFonts w:cs="Times New Roman"/>
        </w:rPr>
        <w:tab/>
        <w:t>printf("%s\n",pastNineveh-&gt;szcomment);</w:t>
      </w:r>
    </w:p>
    <w:p w:rsidR="002B64C1" w:rsidRPr="000A674C" w:rsidRDefault="002B64C1" w:rsidP="002B64C1">
      <w:pPr>
        <w:pStyle w:val="Main"/>
        <w:rPr>
          <w:rFonts w:cs="Times New Roman"/>
        </w:rPr>
      </w:pPr>
      <w:r w:rsidRPr="000A674C">
        <w:rPr>
          <w:rFonts w:cs="Times New Roman"/>
        </w:rPr>
        <w:tab/>
      </w:r>
      <w:r w:rsidRPr="000A674C">
        <w:rPr>
          <w:rFonts w:cs="Times New Roman"/>
        </w:rPr>
        <w:tab/>
        <w:t xml:space="preserve">printf("Grab the deal by asking your </w:t>
      </w:r>
      <w:smartTag w:uri="urn:schemas-microsoft-com:office:smarttags" w:element="place">
        <w:smartTag w:uri="urn:schemas-microsoft-com:office:smarttags" w:element="City">
          <w:r w:rsidRPr="000A674C">
            <w:rPr>
              <w:rFonts w:cs="Times New Roman"/>
            </w:rPr>
            <w:t>Nineveh</w:t>
          </w:r>
        </w:smartTag>
      </w:smartTag>
      <w:r w:rsidRPr="000A674C">
        <w:rPr>
          <w:rFonts w:cs="Times New Roman"/>
        </w:rPr>
        <w:t xml:space="preserve"> salesperson for:");</w:t>
      </w:r>
    </w:p>
    <w:p w:rsidR="002B64C1" w:rsidRPr="000A674C" w:rsidRDefault="002B64C1" w:rsidP="002B64C1">
      <w:pPr>
        <w:pStyle w:val="Main"/>
        <w:rPr>
          <w:rFonts w:cs="Times New Roman"/>
        </w:rPr>
      </w:pPr>
      <w:r w:rsidRPr="000A674C">
        <w:rPr>
          <w:rFonts w:cs="Times New Roman"/>
        </w:rPr>
        <w:tab/>
      </w:r>
      <w:r w:rsidRPr="000A674C">
        <w:rPr>
          <w:rFonts w:cs="Times New Roman"/>
        </w:rPr>
        <w:tab/>
        <w:t>printf("\n#%s ONLY! $ %.2f \n",pastNineveh-&gt;sztitle, pastNineveh-&gt;fretail);</w:t>
      </w:r>
    </w:p>
    <w:p w:rsidR="002B64C1" w:rsidRPr="000A674C" w:rsidRDefault="002B64C1" w:rsidP="002B64C1">
      <w:pPr>
        <w:pStyle w:val="Main"/>
        <w:rPr>
          <w:rFonts w:cs="Times New Roman"/>
        </w:rPr>
      </w:pPr>
      <w:r w:rsidRPr="000A674C">
        <w:rPr>
          <w:rFonts w:cs="Times New Roman"/>
        </w:rPr>
        <w:tab/>
      </w:r>
      <w:r w:rsidRPr="000A674C">
        <w:rPr>
          <w:rFonts w:cs="Times New Roman"/>
        </w:rPr>
        <w:tab/>
        <w:t>printf("\n\n");</w:t>
      </w:r>
    </w:p>
    <w:p w:rsidR="002B64C1" w:rsidRPr="000A674C" w:rsidRDefault="002B64C1" w:rsidP="002B64C1">
      <w:pPr>
        <w:pStyle w:val="Main"/>
        <w:rPr>
          <w:rFonts w:cs="Times New Roman"/>
        </w:rPr>
      </w:pPr>
      <w:r w:rsidRPr="000A674C">
        <w:rPr>
          <w:rFonts w:cs="Times New Roman"/>
        </w:rPr>
        <w:tab/>
      </w:r>
      <w:r w:rsidRPr="000A674C">
        <w:rPr>
          <w:rFonts w:cs="Times New Roman"/>
        </w:rPr>
        <w:tab/>
        <w:t>pastNineveh++;</w:t>
      </w:r>
    </w:p>
    <w:p w:rsidR="002B64C1" w:rsidRPr="000A674C" w:rsidRDefault="002B64C1" w:rsidP="002B64C1">
      <w:pPr>
        <w:pStyle w:val="Main"/>
        <w:rPr>
          <w:rFonts w:cs="Times New Roman"/>
        </w:rPr>
      </w:pPr>
      <w:r w:rsidRPr="000A674C">
        <w:rPr>
          <w:rFonts w:cs="Times New Roman"/>
        </w:rPr>
        <w:tab/>
        <w:t>}</w:t>
      </w:r>
    </w:p>
    <w:p w:rsidR="002B64C1" w:rsidRPr="000A674C" w:rsidRDefault="002B64C1" w:rsidP="002B64C1">
      <w:pPr>
        <w:pStyle w:val="Main"/>
        <w:rPr>
          <w:rFonts w:cs="Times New Roman"/>
        </w:rPr>
      </w:pPr>
      <w:r w:rsidRPr="000A674C">
        <w:rPr>
          <w:rFonts w:cs="Times New Roman"/>
        </w:rPr>
        <w:tab/>
      </w:r>
      <w:r w:rsidRPr="008F45A8">
        <w:rPr>
          <w:rFonts w:cs="Times New Roman"/>
          <w:color w:val="0000FF"/>
        </w:rPr>
        <w:t>return</w:t>
      </w:r>
      <w:r w:rsidRPr="000A674C">
        <w:rPr>
          <w:rFonts w:cs="Times New Roman"/>
        </w:rPr>
        <w:t xml:space="preserve"> (0);</w:t>
      </w:r>
    </w:p>
    <w:p w:rsidR="002B64C1" w:rsidRPr="00430732" w:rsidRDefault="002B64C1" w:rsidP="002B64C1">
      <w:pPr>
        <w:pStyle w:val="Main"/>
        <w:rPr>
          <w:rFonts w:cs="Times New Roman"/>
        </w:rPr>
      </w:pPr>
      <w:r w:rsidRPr="00430732">
        <w:rPr>
          <w:rFonts w:cs="Times New Roman"/>
        </w:rPr>
        <w:t>}</w:t>
      </w:r>
    </w:p>
    <w:p w:rsidR="002B64C1" w:rsidRPr="00430732" w:rsidRDefault="002B64C1" w:rsidP="002B64C1">
      <w:pPr>
        <w:pStyle w:val="Main"/>
        <w:ind w:firstLine="0"/>
        <w:jc w:val="center"/>
      </w:pPr>
    </w:p>
    <w:p w:rsidR="002B64C1" w:rsidRPr="009C3BDC" w:rsidRDefault="002B64C1" w:rsidP="002B64C1">
      <w:pPr>
        <w:pStyle w:val="Main"/>
        <w:ind w:firstLine="0"/>
        <w:jc w:val="center"/>
        <w:rPr>
          <w:lang w:val="ru-RU"/>
        </w:rPr>
      </w:pPr>
      <w:r>
        <w:rPr>
          <w:noProof/>
          <w:lang w:val="ru-RU" w:eastAsia="ru-RU"/>
        </w:rPr>
        <w:drawing>
          <wp:inline distT="0" distB="0" distL="0" distR="0">
            <wp:extent cx="3204210" cy="142494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3204210" cy="1424940"/>
                    </a:xfrm>
                    <a:prstGeom prst="rect">
                      <a:avLst/>
                    </a:prstGeom>
                    <a:noFill/>
                    <a:ln w="9525">
                      <a:noFill/>
                      <a:miter lim="800000"/>
                      <a:headEnd/>
                      <a:tailEnd/>
                    </a:ln>
                  </pic:spPr>
                </pic:pic>
              </a:graphicData>
            </a:graphic>
          </wp:inline>
        </w:drawing>
      </w:r>
    </w:p>
    <w:p w:rsidR="002B64C1" w:rsidRPr="009C3BDC" w:rsidRDefault="002B64C1" w:rsidP="002B64C1">
      <w:pPr>
        <w:pStyle w:val="Main"/>
        <w:ind w:firstLine="0"/>
        <w:jc w:val="center"/>
        <w:rPr>
          <w:lang w:val="ru-RU"/>
        </w:rPr>
      </w:pPr>
    </w:p>
    <w:p w:rsidR="002B64C1" w:rsidRPr="000A674C" w:rsidRDefault="002B64C1" w:rsidP="002B64C1">
      <w:pPr>
        <w:pStyle w:val="Main"/>
        <w:rPr>
          <w:lang w:val="ru-RU"/>
        </w:rPr>
      </w:pPr>
      <w:r w:rsidRPr="003C11A1">
        <w:rPr>
          <w:highlight w:val="yellow"/>
          <w:lang w:val="ru-RU"/>
        </w:rPr>
        <w:t xml:space="preserve">Переменная-массив </w:t>
      </w:r>
      <w:r w:rsidRPr="003C11A1">
        <w:rPr>
          <w:highlight w:val="yellow"/>
        </w:rPr>
        <w:t>astNineveh</w:t>
      </w:r>
      <w:r w:rsidRPr="003C11A1">
        <w:rPr>
          <w:highlight w:val="yellow"/>
          <w:lang w:val="ru-RU"/>
        </w:rPr>
        <w:t>[</w:t>
      </w:r>
      <w:r w:rsidRPr="003C11A1">
        <w:rPr>
          <w:highlight w:val="yellow"/>
        </w:rPr>
        <w:t>iMAX</w:t>
      </w:r>
      <w:r w:rsidRPr="003C11A1">
        <w:rPr>
          <w:highlight w:val="yellow"/>
          <w:lang w:val="ru-RU"/>
        </w:rPr>
        <w:t>_</w:t>
      </w:r>
      <w:r w:rsidRPr="003C11A1">
        <w:rPr>
          <w:highlight w:val="yellow"/>
        </w:rPr>
        <w:t>BOATS</w:t>
      </w:r>
      <w:r w:rsidRPr="003C11A1">
        <w:rPr>
          <w:highlight w:val="yellow"/>
          <w:lang w:val="ru-RU"/>
        </w:rPr>
        <w:t>] и указатель *</w:t>
      </w:r>
      <w:r w:rsidRPr="003C11A1">
        <w:rPr>
          <w:highlight w:val="yellow"/>
        </w:rPr>
        <w:t>pastNineveh</w:t>
      </w:r>
      <w:r w:rsidRPr="003C11A1">
        <w:rPr>
          <w:highlight w:val="yellow"/>
          <w:lang w:val="ru-RU"/>
        </w:rPr>
        <w:t xml:space="preserve"> связаны со структурой при помощи следующего оператора</w:t>
      </w:r>
      <w:r w:rsidRPr="000A674C">
        <w:rPr>
          <w:lang w:val="ru-RU"/>
        </w:rPr>
        <w:t>:</w:t>
      </w:r>
    </w:p>
    <w:p w:rsidR="002B64C1" w:rsidRPr="000A674C" w:rsidRDefault="002B64C1" w:rsidP="002B64C1">
      <w:pPr>
        <w:pStyle w:val="Main"/>
        <w:rPr>
          <w:lang w:val="ru-RU"/>
        </w:rPr>
      </w:pPr>
    </w:p>
    <w:p w:rsidR="002B64C1" w:rsidRPr="00375FDB" w:rsidRDefault="002B64C1" w:rsidP="002B64C1">
      <w:pPr>
        <w:pStyle w:val="Program"/>
      </w:pPr>
      <w:r w:rsidRPr="00CA1C82">
        <w:rPr>
          <w:color w:val="0000FF"/>
        </w:rPr>
        <w:t>struct</w:t>
      </w:r>
      <w:r w:rsidRPr="00375FDB">
        <w:t xml:space="preserve"> stboat astNineveh[iMAX_BOATS],*pastNineveh;</w:t>
      </w:r>
    </w:p>
    <w:p w:rsidR="002B64C1" w:rsidRPr="00375FDB" w:rsidRDefault="002B64C1" w:rsidP="002B64C1">
      <w:pPr>
        <w:pStyle w:val="Main"/>
      </w:pPr>
    </w:p>
    <w:p w:rsidR="002B64C1" w:rsidRPr="003E7B94" w:rsidRDefault="002B64C1" w:rsidP="002B64C1">
      <w:pPr>
        <w:pStyle w:val="Main"/>
        <w:rPr>
          <w:lang w:val="ru-RU"/>
        </w:rPr>
      </w:pPr>
      <w:r w:rsidRPr="0013309E">
        <w:rPr>
          <w:shd w:val="clear" w:color="auto" w:fill="F2F2F2"/>
          <w:lang w:val="ru-RU"/>
        </w:rPr>
        <w:t xml:space="preserve">Адрес массива </w:t>
      </w:r>
      <w:r w:rsidRPr="0013309E">
        <w:rPr>
          <w:shd w:val="clear" w:color="auto" w:fill="F2F2F2"/>
        </w:rPr>
        <w:t>astNineveh</w:t>
      </w:r>
      <w:r w:rsidRPr="0013309E">
        <w:rPr>
          <w:shd w:val="clear" w:color="auto" w:fill="F2F2F2"/>
          <w:lang w:val="ru-RU"/>
        </w:rPr>
        <w:t xml:space="preserve"> копируется в переменную-указатель </w:t>
      </w:r>
      <w:r w:rsidRPr="0013309E">
        <w:rPr>
          <w:shd w:val="clear" w:color="auto" w:fill="F2F2F2"/>
        </w:rPr>
        <w:t>pastNineveh</w:t>
      </w:r>
      <w:r w:rsidRPr="0013309E">
        <w:rPr>
          <w:shd w:val="clear" w:color="auto" w:fill="F2F2F2"/>
          <w:lang w:val="ru-RU"/>
        </w:rPr>
        <w:t xml:space="preserve"> при помощи оператора</w:t>
      </w:r>
    </w:p>
    <w:p w:rsidR="002B64C1" w:rsidRPr="003E7B94" w:rsidRDefault="002B64C1" w:rsidP="002B64C1">
      <w:pPr>
        <w:pStyle w:val="Main"/>
        <w:rPr>
          <w:lang w:val="ru-RU"/>
        </w:rPr>
      </w:pPr>
    </w:p>
    <w:p w:rsidR="002B64C1" w:rsidRPr="003E7B94" w:rsidRDefault="002B64C1" w:rsidP="002B64C1">
      <w:pPr>
        <w:pStyle w:val="Program"/>
        <w:rPr>
          <w:lang w:val="ru-RU"/>
        </w:rPr>
      </w:pPr>
      <w:r w:rsidRPr="00375FDB">
        <w:t>pastNineveh</w:t>
      </w:r>
      <w:r w:rsidRPr="003E7B94">
        <w:rPr>
          <w:lang w:val="ru-RU"/>
        </w:rPr>
        <w:t>=&amp;</w:t>
      </w:r>
      <w:r w:rsidRPr="00375FDB">
        <w:t>astNineveh</w:t>
      </w:r>
      <w:r w:rsidRPr="003E7B94">
        <w:rPr>
          <w:lang w:val="ru-RU"/>
        </w:rPr>
        <w:t>[0];</w:t>
      </w:r>
    </w:p>
    <w:p w:rsidR="002B64C1" w:rsidRPr="003E7B94" w:rsidRDefault="002B64C1" w:rsidP="002B64C1">
      <w:pPr>
        <w:pStyle w:val="Main"/>
        <w:rPr>
          <w:lang w:val="ru-RU"/>
        </w:rPr>
      </w:pPr>
    </w:p>
    <w:p w:rsidR="002B64C1" w:rsidRPr="003E7B94" w:rsidRDefault="002B64C1" w:rsidP="002B64C1">
      <w:pPr>
        <w:pStyle w:val="Main"/>
        <w:rPr>
          <w:lang w:val="ru-RU"/>
        </w:rPr>
      </w:pPr>
      <w:r w:rsidRPr="003C11A1">
        <w:rPr>
          <w:highlight w:val="yellow"/>
          <w:lang w:val="ru-RU"/>
        </w:rPr>
        <w:t>Хотя синтаксис и не запрещает обращаться к элементам массива при помощи следующего оператора, однако этот метод не рекомендуется</w:t>
      </w:r>
      <w:r w:rsidRPr="003E7B94">
        <w:rPr>
          <w:lang w:val="ru-RU"/>
        </w:rPr>
        <w:t>:</w:t>
      </w:r>
    </w:p>
    <w:p w:rsidR="002B64C1" w:rsidRPr="003E7B94" w:rsidRDefault="002B64C1" w:rsidP="002B64C1">
      <w:pPr>
        <w:pStyle w:val="Main"/>
        <w:rPr>
          <w:lang w:val="ru-RU"/>
        </w:rPr>
      </w:pPr>
    </w:p>
    <w:p w:rsidR="002B64C1" w:rsidRPr="003E7B94" w:rsidRDefault="002B64C1" w:rsidP="002B64C1">
      <w:pPr>
        <w:pStyle w:val="Program"/>
        <w:rPr>
          <w:lang w:val="ru-RU"/>
        </w:rPr>
      </w:pPr>
      <w:r w:rsidRPr="00375FDB">
        <w:t>gets</w:t>
      </w:r>
      <w:r w:rsidRPr="003E7B94">
        <w:rPr>
          <w:lang w:val="ru-RU"/>
        </w:rPr>
        <w:t xml:space="preserve"> ((*</w:t>
      </w:r>
      <w:r w:rsidRPr="00375FDB">
        <w:t>pastNineveh</w:t>
      </w:r>
      <w:r w:rsidRPr="003E7B94">
        <w:rPr>
          <w:lang w:val="ru-RU"/>
        </w:rPr>
        <w:t>).</w:t>
      </w:r>
      <w:r w:rsidRPr="00375FDB">
        <w:t>sztype</w:t>
      </w:r>
      <w:r w:rsidRPr="003E7B94">
        <w:rPr>
          <w:lang w:val="ru-RU"/>
        </w:rPr>
        <w:t>);</w:t>
      </w:r>
    </w:p>
    <w:p w:rsidR="002B64C1" w:rsidRPr="003E7B94" w:rsidRDefault="002B64C1" w:rsidP="002B64C1">
      <w:pPr>
        <w:pStyle w:val="Main"/>
        <w:rPr>
          <w:lang w:val="ru-RU"/>
        </w:rPr>
      </w:pPr>
    </w:p>
    <w:p w:rsidR="002B64C1" w:rsidRPr="003E7B94" w:rsidRDefault="002B64C1" w:rsidP="002B64C1">
      <w:pPr>
        <w:pStyle w:val="Main"/>
        <w:rPr>
          <w:lang w:val="ru-RU"/>
        </w:rPr>
      </w:pPr>
      <w:r w:rsidRPr="003C11A1">
        <w:rPr>
          <w:highlight w:val="yellow"/>
          <w:lang w:val="ru-RU"/>
        </w:rPr>
        <w:t>С учетом приоритета операций для того, чтобы операция обращения к члену структуры (.) выполнялась после операции разыменования указателя *</w:t>
      </w:r>
      <w:r w:rsidRPr="003C11A1">
        <w:rPr>
          <w:highlight w:val="yellow"/>
        </w:rPr>
        <w:t>pastNineveh</w:t>
      </w:r>
      <w:r w:rsidRPr="003C11A1">
        <w:rPr>
          <w:highlight w:val="yellow"/>
          <w:lang w:val="ru-RU"/>
        </w:rPr>
        <w:t>, необходимы дополнительные круглые скобки. Лучше использовать операцию "стрелка", делающую весь оператор намного проще</w:t>
      </w:r>
      <w:r w:rsidRPr="003E7B94">
        <w:rPr>
          <w:lang w:val="ru-RU"/>
        </w:rPr>
        <w:t>:</w:t>
      </w:r>
    </w:p>
    <w:p w:rsidR="002B64C1" w:rsidRPr="003E7B94" w:rsidRDefault="002B64C1" w:rsidP="002B64C1">
      <w:pPr>
        <w:pStyle w:val="Main"/>
        <w:rPr>
          <w:lang w:val="ru-RU"/>
        </w:rPr>
      </w:pPr>
    </w:p>
    <w:p w:rsidR="002B64C1" w:rsidRPr="003E7B94" w:rsidRDefault="002B64C1" w:rsidP="002B64C1">
      <w:pPr>
        <w:pStyle w:val="Program"/>
        <w:rPr>
          <w:lang w:val="ru-RU"/>
        </w:rPr>
      </w:pPr>
      <w:r w:rsidRPr="00375FDB">
        <w:t>gets</w:t>
      </w:r>
      <w:r w:rsidRPr="003E7B94">
        <w:rPr>
          <w:lang w:val="ru-RU"/>
        </w:rPr>
        <w:t xml:space="preserve"> (</w:t>
      </w:r>
      <w:r w:rsidRPr="00375FDB">
        <w:t>pastNineveh</w:t>
      </w:r>
      <w:r w:rsidRPr="003E7B94">
        <w:rPr>
          <w:lang w:val="ru-RU"/>
        </w:rPr>
        <w:t>-&gt;</w:t>
      </w:r>
      <w:r w:rsidRPr="00375FDB">
        <w:t>sztype</w:t>
      </w:r>
      <w:r w:rsidRPr="003E7B94">
        <w:rPr>
          <w:lang w:val="ru-RU"/>
        </w:rPr>
        <w:t>);</w:t>
      </w:r>
    </w:p>
    <w:p w:rsidR="002B64C1" w:rsidRPr="003E7B94" w:rsidRDefault="002B64C1" w:rsidP="002B64C1">
      <w:pPr>
        <w:pStyle w:val="Main"/>
        <w:rPr>
          <w:lang w:val="ru-RU"/>
        </w:rPr>
      </w:pPr>
    </w:p>
    <w:p w:rsidR="002B64C1" w:rsidRPr="003E7B94" w:rsidRDefault="002B64C1" w:rsidP="002B64C1">
      <w:pPr>
        <w:pStyle w:val="Main"/>
        <w:rPr>
          <w:spacing w:val="2"/>
          <w:lang w:val="ru-RU"/>
        </w:rPr>
      </w:pPr>
      <w:r w:rsidRPr="003E7B94">
        <w:rPr>
          <w:lang w:val="ru-RU"/>
        </w:rPr>
        <w:t>Хотя этот пример и очень простой, он иллюстрирует использование операции косвенного обращения к члену структуры "стрелка". Данный пример подводит вас к пониманию главного преимущества указателей — их использованию для передачи массива структур в функцию</w:t>
      </w:r>
      <w:r w:rsidRPr="003E7B94">
        <w:rPr>
          <w:spacing w:val="2"/>
          <w:lang w:val="ru-RU"/>
        </w:rPr>
        <w:t>.</w:t>
      </w:r>
    </w:p>
    <w:p w:rsidR="002B64C1" w:rsidRPr="003E7B94" w:rsidRDefault="002B64C1" w:rsidP="002B64C1">
      <w:pPr>
        <w:pStyle w:val="Main"/>
        <w:rPr>
          <w:lang w:val="ru-RU"/>
        </w:rPr>
      </w:pPr>
    </w:p>
    <w:p w:rsidR="002B64C1" w:rsidRPr="002B64C1" w:rsidRDefault="002B64C1" w:rsidP="00573E8B">
      <w:pPr>
        <w:pStyle w:val="2"/>
        <w:keepNext w:val="0"/>
        <w:numPr>
          <w:ilvl w:val="1"/>
          <w:numId w:val="15"/>
        </w:numPr>
        <w:spacing w:before="0" w:after="0"/>
        <w:ind w:left="426" w:firstLine="0"/>
        <w:rPr>
          <w:i w:val="0"/>
          <w:sz w:val="20"/>
          <w:szCs w:val="20"/>
        </w:rPr>
      </w:pPr>
      <w:bookmarkStart w:id="50" w:name="_Toc305222142"/>
      <w:bookmarkStart w:id="51" w:name="_Toc515770806"/>
      <w:bookmarkStart w:id="52" w:name="AP0791805"/>
      <w:r w:rsidRPr="002B64C1">
        <w:rPr>
          <w:i w:val="0"/>
          <w:sz w:val="20"/>
          <w:szCs w:val="20"/>
        </w:rPr>
        <w:t>Структуры и функции.</w:t>
      </w:r>
      <w:bookmarkEnd w:id="50"/>
      <w:bookmarkEnd w:id="51"/>
    </w:p>
    <w:bookmarkEnd w:id="52"/>
    <w:p w:rsidR="00430732" w:rsidRDefault="00430732" w:rsidP="002B64C1">
      <w:pPr>
        <w:pStyle w:val="Main"/>
        <w:rPr>
          <w:highlight w:val="yellow"/>
        </w:rPr>
      </w:pPr>
    </w:p>
    <w:p w:rsidR="00430732" w:rsidRPr="002B64C1" w:rsidRDefault="00430732" w:rsidP="00430732">
      <w:pPr>
        <w:pStyle w:val="3"/>
        <w:keepNext w:val="0"/>
        <w:spacing w:before="0" w:after="0"/>
        <w:ind w:left="709" w:firstLine="0"/>
        <w:rPr>
          <w:sz w:val="20"/>
          <w:szCs w:val="20"/>
        </w:rPr>
      </w:pPr>
      <w:bookmarkStart w:id="53" w:name="_Toc515770807"/>
      <w:r w:rsidRPr="002B64C1">
        <w:rPr>
          <w:sz w:val="20"/>
          <w:szCs w:val="20"/>
        </w:rPr>
        <w:t>Передача структур по</w:t>
      </w:r>
      <w:r>
        <w:rPr>
          <w:sz w:val="20"/>
          <w:szCs w:val="20"/>
          <w:lang w:val="en-US"/>
        </w:rPr>
        <w:t xml:space="preserve"> значению</w:t>
      </w:r>
      <w:r w:rsidRPr="002B64C1">
        <w:rPr>
          <w:sz w:val="20"/>
          <w:szCs w:val="20"/>
        </w:rPr>
        <w:t>.</w:t>
      </w:r>
      <w:bookmarkEnd w:id="53"/>
    </w:p>
    <w:p w:rsidR="002B64C1" w:rsidRPr="00822B10" w:rsidRDefault="002B64C1" w:rsidP="002B64C1">
      <w:pPr>
        <w:pStyle w:val="Main"/>
        <w:rPr>
          <w:lang w:val="ru-RU"/>
        </w:rPr>
      </w:pPr>
      <w:r w:rsidRPr="000A5CD6">
        <w:rPr>
          <w:highlight w:val="yellow"/>
          <w:lang w:val="ru-RU"/>
        </w:rPr>
        <w:t>Зачастую в тело функции необходимо передать информацию, структурированную по определенному принципу. При этом в качестве параметра в прототипе функции указывается пользовательский тип данных, сформированный при объявлении структуры. Так, если была объявлена структура</w:t>
      </w:r>
    </w:p>
    <w:p w:rsidR="002B64C1" w:rsidRPr="00822B10" w:rsidRDefault="002B64C1" w:rsidP="002B64C1">
      <w:pPr>
        <w:pStyle w:val="Main"/>
        <w:rPr>
          <w:lang w:val="ru-RU"/>
        </w:rPr>
      </w:pPr>
    </w:p>
    <w:p w:rsidR="002B64C1" w:rsidRPr="00F75FA7" w:rsidRDefault="002B64C1" w:rsidP="002B64C1">
      <w:pPr>
        <w:pStyle w:val="Program"/>
        <w:rPr>
          <w:lang w:val="ru-RU"/>
        </w:rPr>
      </w:pPr>
      <w:r w:rsidRPr="00F75FA7">
        <w:rPr>
          <w:color w:val="0000FF"/>
          <w:lang w:val="ru-RU"/>
        </w:rPr>
        <w:t>struct</w:t>
      </w:r>
      <w:r w:rsidRPr="00F75FA7">
        <w:rPr>
          <w:lang w:val="ru-RU"/>
        </w:rPr>
        <w:t xml:space="preserve"> ALLNUMB</w:t>
      </w:r>
    </w:p>
    <w:p w:rsidR="002B64C1" w:rsidRPr="00F75FA7" w:rsidRDefault="002B64C1" w:rsidP="002B64C1">
      <w:pPr>
        <w:pStyle w:val="Program"/>
        <w:ind w:left="284"/>
        <w:rPr>
          <w:lang w:val="ru-RU"/>
        </w:rPr>
      </w:pPr>
      <w:r w:rsidRPr="00F75FA7">
        <w:rPr>
          <w:lang w:val="ru-RU"/>
        </w:rPr>
        <w:t>{</w:t>
      </w:r>
    </w:p>
    <w:p w:rsidR="002B64C1" w:rsidRPr="00F75FA7" w:rsidRDefault="002B64C1" w:rsidP="002B64C1">
      <w:pPr>
        <w:pStyle w:val="Program"/>
        <w:ind w:left="567"/>
        <w:rPr>
          <w:lang w:val="ru-RU"/>
        </w:rPr>
      </w:pPr>
      <w:r w:rsidRPr="00F75FA7">
        <w:rPr>
          <w:color w:val="0000FF"/>
          <w:lang w:val="ru-RU"/>
        </w:rPr>
        <w:t>int</w:t>
      </w:r>
      <w:r w:rsidRPr="00F75FA7">
        <w:rPr>
          <w:lang w:val="ru-RU"/>
        </w:rPr>
        <w:t xml:space="preserve"> nVar;</w:t>
      </w:r>
    </w:p>
    <w:p w:rsidR="002B64C1" w:rsidRPr="00F75FA7" w:rsidRDefault="002B64C1" w:rsidP="002B64C1">
      <w:pPr>
        <w:pStyle w:val="Program"/>
        <w:ind w:left="567"/>
        <w:rPr>
          <w:lang w:val="ru-RU"/>
        </w:rPr>
      </w:pPr>
      <w:r w:rsidRPr="00F75FA7">
        <w:rPr>
          <w:color w:val="0000FF"/>
          <w:lang w:val="ru-RU"/>
        </w:rPr>
        <w:t>long</w:t>
      </w:r>
      <w:r w:rsidRPr="00F75FA7">
        <w:rPr>
          <w:lang w:val="ru-RU"/>
        </w:rPr>
        <w:t xml:space="preserve"> lVar;</w:t>
      </w:r>
    </w:p>
    <w:p w:rsidR="002B64C1" w:rsidRPr="00822B10" w:rsidRDefault="002B64C1" w:rsidP="002B64C1">
      <w:pPr>
        <w:pStyle w:val="Program"/>
        <w:ind w:left="567"/>
      </w:pPr>
      <w:r w:rsidRPr="00822B10">
        <w:rPr>
          <w:color w:val="0000FF"/>
        </w:rPr>
        <w:t>short</w:t>
      </w:r>
      <w:r w:rsidRPr="00822B10">
        <w:t xml:space="preserve"> shVar;</w:t>
      </w:r>
    </w:p>
    <w:p w:rsidR="002B64C1" w:rsidRPr="00822B10" w:rsidRDefault="002B64C1" w:rsidP="002B64C1">
      <w:pPr>
        <w:pStyle w:val="Program"/>
        <w:ind w:left="567"/>
      </w:pPr>
      <w:r w:rsidRPr="00822B10">
        <w:rPr>
          <w:color w:val="0000FF"/>
        </w:rPr>
        <w:t>unsigned</w:t>
      </w:r>
      <w:r w:rsidRPr="00822B10">
        <w:t xml:space="preserve"> int uiVar;</w:t>
      </w:r>
    </w:p>
    <w:p w:rsidR="002B64C1" w:rsidRPr="00F75FA7" w:rsidRDefault="002B64C1" w:rsidP="002B64C1">
      <w:pPr>
        <w:pStyle w:val="Program"/>
        <w:ind w:left="284"/>
        <w:rPr>
          <w:lang w:val="ru-RU"/>
        </w:rPr>
      </w:pPr>
      <w:r w:rsidRPr="00F75FA7">
        <w:rPr>
          <w:lang w:val="ru-RU"/>
        </w:rPr>
        <w:t>}</w:t>
      </w:r>
    </w:p>
    <w:p w:rsidR="002B64C1" w:rsidRPr="00822B10" w:rsidRDefault="002B64C1" w:rsidP="002B64C1">
      <w:pPr>
        <w:pStyle w:val="Main"/>
        <w:rPr>
          <w:lang w:val="ru-RU"/>
        </w:rPr>
      </w:pPr>
    </w:p>
    <w:p w:rsidR="002B64C1" w:rsidRPr="00822B10" w:rsidRDefault="002B64C1" w:rsidP="002B64C1">
      <w:pPr>
        <w:pStyle w:val="Main"/>
        <w:rPr>
          <w:lang w:val="ru-RU"/>
        </w:rPr>
      </w:pPr>
      <w:r w:rsidRPr="000A5CD6">
        <w:rPr>
          <w:highlight w:val="yellow"/>
          <w:lang w:val="ru-RU"/>
        </w:rPr>
        <w:t>прототип функции будет, например, иметь вид</w:t>
      </w:r>
      <w:r w:rsidRPr="00F75FA7">
        <w:rPr>
          <w:lang w:val="ru-RU"/>
        </w:rPr>
        <w:t>:</w:t>
      </w:r>
    </w:p>
    <w:p w:rsidR="002B64C1" w:rsidRPr="00822B10" w:rsidRDefault="002B64C1" w:rsidP="002B64C1">
      <w:pPr>
        <w:pStyle w:val="Main"/>
        <w:rPr>
          <w:lang w:val="ru-RU"/>
        </w:rPr>
      </w:pPr>
    </w:p>
    <w:p w:rsidR="002B64C1" w:rsidRPr="00F75FA7" w:rsidRDefault="002B64C1" w:rsidP="002B64C1">
      <w:pPr>
        <w:pStyle w:val="Main"/>
        <w:rPr>
          <w:lang w:val="ru-RU"/>
        </w:rPr>
      </w:pPr>
      <w:r w:rsidRPr="00F75FA7">
        <w:rPr>
          <w:color w:val="0000FF"/>
          <w:lang w:val="ru-RU"/>
        </w:rPr>
        <w:t>void</w:t>
      </w:r>
      <w:r w:rsidRPr="00F75FA7">
        <w:rPr>
          <w:lang w:val="ru-RU"/>
        </w:rPr>
        <w:t xml:space="preserve"> Punc (ALLNUMB);</w:t>
      </w:r>
    </w:p>
    <w:p w:rsidR="002B64C1" w:rsidRPr="00822B10" w:rsidRDefault="002B64C1" w:rsidP="002B64C1">
      <w:pPr>
        <w:pStyle w:val="Main"/>
        <w:rPr>
          <w:lang w:val="ru-RU"/>
        </w:rPr>
      </w:pPr>
    </w:p>
    <w:p w:rsidR="002B64C1" w:rsidRPr="00822B10" w:rsidRDefault="002B64C1" w:rsidP="002B64C1">
      <w:pPr>
        <w:pStyle w:val="Main"/>
        <w:rPr>
          <w:lang w:val="ru-RU"/>
        </w:rPr>
      </w:pPr>
      <w:r w:rsidRPr="000A5CD6">
        <w:rPr>
          <w:highlight w:val="cyan"/>
          <w:lang w:val="ru-RU"/>
        </w:rPr>
        <w:t>При этом происходит передача в тело функции параметра типа структуры по значению. Таким образом, оригинал структурированного объекта модификации не подлежит. Функция может также возвращать объект типа структуры:</w:t>
      </w:r>
    </w:p>
    <w:p w:rsidR="002B64C1" w:rsidRPr="00822B10" w:rsidRDefault="002B64C1" w:rsidP="002B64C1">
      <w:pPr>
        <w:pStyle w:val="Main"/>
        <w:rPr>
          <w:lang w:val="ru-RU"/>
        </w:rPr>
      </w:pPr>
    </w:p>
    <w:p w:rsidR="002B64C1" w:rsidRPr="00F75FA7" w:rsidRDefault="002B64C1" w:rsidP="002B64C1">
      <w:pPr>
        <w:pStyle w:val="Main"/>
        <w:rPr>
          <w:lang w:val="ru-RU"/>
        </w:rPr>
      </w:pPr>
      <w:r w:rsidRPr="00F75FA7">
        <w:rPr>
          <w:lang w:val="ru-RU"/>
        </w:rPr>
        <w:t>ALLNUMB Func2 (ALLNUMB);</w:t>
      </w:r>
    </w:p>
    <w:p w:rsidR="002B64C1" w:rsidRPr="00822B10" w:rsidRDefault="002B64C1" w:rsidP="002B64C1">
      <w:pPr>
        <w:pStyle w:val="Main"/>
        <w:rPr>
          <w:lang w:val="ru-RU"/>
        </w:rPr>
      </w:pPr>
    </w:p>
    <w:p w:rsidR="002B64C1" w:rsidRPr="00F75FA7" w:rsidRDefault="002B64C1" w:rsidP="002B64C1">
      <w:pPr>
        <w:pStyle w:val="Main"/>
        <w:rPr>
          <w:lang w:val="ru-RU"/>
        </w:rPr>
      </w:pPr>
      <w:r w:rsidRPr="000A5CD6">
        <w:rPr>
          <w:highlight w:val="yellow"/>
          <w:lang w:val="ru-RU"/>
        </w:rPr>
        <w:t>В этом случае модифицированные данные при выходе из функции не потеряются, а будут переданы в точку вызова функции</w:t>
      </w:r>
      <w:r w:rsidRPr="00F75FA7">
        <w:rPr>
          <w:lang w:val="ru-RU"/>
        </w:rPr>
        <w:t>.</w:t>
      </w:r>
    </w:p>
    <w:p w:rsidR="002B64C1" w:rsidRPr="00822B10" w:rsidRDefault="002B64C1" w:rsidP="002B64C1">
      <w:pPr>
        <w:pStyle w:val="Main"/>
        <w:rPr>
          <w:lang w:val="ru-RU"/>
        </w:rPr>
      </w:pPr>
      <w:r w:rsidRPr="00F75FA7">
        <w:rPr>
          <w:lang w:val="ru-RU"/>
        </w:rPr>
        <w:t>Рассмотрим пример передачи в функцию описанной ранее структуры House для вывода на экран названия улицы и номера дома, содержащихся в ней.</w:t>
      </w:r>
    </w:p>
    <w:p w:rsidR="002B64C1" w:rsidRPr="00822B10" w:rsidRDefault="002B64C1" w:rsidP="002B64C1">
      <w:pPr>
        <w:pStyle w:val="Main"/>
        <w:rPr>
          <w:lang w:val="ru-RU"/>
        </w:rPr>
      </w:pPr>
    </w:p>
    <w:p w:rsidR="002B64C1" w:rsidRPr="00FE2585" w:rsidRDefault="002B64C1" w:rsidP="002B64C1">
      <w:pPr>
        <w:autoSpaceDE w:val="0"/>
        <w:autoSpaceDN w:val="0"/>
        <w:adjustRightInd w:val="0"/>
        <w:rPr>
          <w:rFonts w:ascii="Arial" w:hAnsi="Arial" w:cs="Arial"/>
          <w:noProof/>
          <w:color w:val="A31515"/>
          <w:sz w:val="20"/>
          <w:szCs w:val="20"/>
          <w:lang w:val="en-US" w:eastAsia="en-US"/>
        </w:rPr>
      </w:pPr>
      <w:r w:rsidRPr="00FE2585">
        <w:rPr>
          <w:rFonts w:ascii="Arial" w:hAnsi="Arial" w:cs="Arial"/>
          <w:noProof/>
          <w:color w:val="0000FF"/>
          <w:sz w:val="20"/>
          <w:szCs w:val="20"/>
          <w:lang w:val="en-US" w:eastAsia="en-US"/>
        </w:rPr>
        <w:t>#include</w:t>
      </w:r>
      <w:r w:rsidRPr="00FE2585">
        <w:rPr>
          <w:rFonts w:ascii="Arial" w:hAnsi="Arial" w:cs="Arial"/>
          <w:noProof/>
          <w:sz w:val="20"/>
          <w:szCs w:val="20"/>
          <w:lang w:val="en-US" w:eastAsia="en-US"/>
        </w:rPr>
        <w:t xml:space="preserve"> </w:t>
      </w:r>
      <w:r w:rsidRPr="00FE2585">
        <w:rPr>
          <w:rFonts w:ascii="Arial" w:hAnsi="Arial" w:cs="Arial"/>
          <w:noProof/>
          <w:color w:val="A31515"/>
          <w:sz w:val="20"/>
          <w:szCs w:val="20"/>
          <w:lang w:val="en-US" w:eastAsia="en-US"/>
        </w:rPr>
        <w:t>&lt;iostream&gt;</w:t>
      </w:r>
    </w:p>
    <w:p w:rsidR="002B64C1" w:rsidRPr="00FE2585" w:rsidRDefault="002B64C1" w:rsidP="002B64C1">
      <w:pPr>
        <w:autoSpaceDE w:val="0"/>
        <w:autoSpaceDN w:val="0"/>
        <w:adjustRightInd w:val="0"/>
        <w:rPr>
          <w:rFonts w:ascii="Arial" w:hAnsi="Arial" w:cs="Arial"/>
          <w:noProof/>
          <w:sz w:val="20"/>
          <w:szCs w:val="20"/>
          <w:lang w:val="en-US" w:eastAsia="en-US"/>
        </w:rPr>
      </w:pPr>
      <w:r w:rsidRPr="00FE2585">
        <w:rPr>
          <w:rFonts w:ascii="Arial" w:hAnsi="Arial" w:cs="Arial"/>
          <w:noProof/>
          <w:color w:val="0000FF"/>
          <w:sz w:val="20"/>
          <w:szCs w:val="20"/>
          <w:lang w:val="en-US" w:eastAsia="en-US"/>
        </w:rPr>
        <w:t>using</w:t>
      </w:r>
      <w:r w:rsidRPr="00FE2585">
        <w:rPr>
          <w:rFonts w:ascii="Arial" w:hAnsi="Arial" w:cs="Arial"/>
          <w:noProof/>
          <w:sz w:val="20"/>
          <w:szCs w:val="20"/>
          <w:lang w:val="en-US" w:eastAsia="en-US"/>
        </w:rPr>
        <w:t xml:space="preserve"> </w:t>
      </w:r>
      <w:r w:rsidRPr="00FE2585">
        <w:rPr>
          <w:rFonts w:ascii="Arial" w:hAnsi="Arial" w:cs="Arial"/>
          <w:noProof/>
          <w:color w:val="0000FF"/>
          <w:sz w:val="20"/>
          <w:szCs w:val="20"/>
          <w:lang w:val="en-US" w:eastAsia="en-US"/>
        </w:rPr>
        <w:t>namespace</w:t>
      </w:r>
      <w:r w:rsidRPr="00FE2585">
        <w:rPr>
          <w:rFonts w:ascii="Arial" w:hAnsi="Arial" w:cs="Arial"/>
          <w:noProof/>
          <w:sz w:val="20"/>
          <w:szCs w:val="20"/>
          <w:lang w:val="en-US" w:eastAsia="en-US"/>
        </w:rPr>
        <w:t xml:space="preserve"> std;</w:t>
      </w:r>
    </w:p>
    <w:p w:rsidR="002B64C1" w:rsidRPr="00FE2585" w:rsidRDefault="002B64C1" w:rsidP="002B64C1">
      <w:pPr>
        <w:autoSpaceDE w:val="0"/>
        <w:autoSpaceDN w:val="0"/>
        <w:adjustRightInd w:val="0"/>
        <w:rPr>
          <w:rFonts w:ascii="Arial" w:hAnsi="Arial" w:cs="Arial"/>
          <w:noProof/>
          <w:sz w:val="20"/>
          <w:szCs w:val="20"/>
          <w:lang w:val="en-US" w:eastAsia="en-US"/>
        </w:rPr>
      </w:pPr>
    </w:p>
    <w:p w:rsidR="002B64C1" w:rsidRPr="00FE2585" w:rsidRDefault="002B64C1" w:rsidP="002B64C1">
      <w:pPr>
        <w:autoSpaceDE w:val="0"/>
        <w:autoSpaceDN w:val="0"/>
        <w:adjustRightInd w:val="0"/>
        <w:rPr>
          <w:rFonts w:ascii="Arial" w:hAnsi="Arial" w:cs="Arial"/>
          <w:noProof/>
          <w:sz w:val="20"/>
          <w:szCs w:val="20"/>
          <w:lang w:val="en-US" w:eastAsia="en-US"/>
        </w:rPr>
      </w:pPr>
      <w:r w:rsidRPr="00FE2585">
        <w:rPr>
          <w:rFonts w:ascii="Arial" w:hAnsi="Arial" w:cs="Arial"/>
          <w:noProof/>
          <w:color w:val="0000FF"/>
          <w:sz w:val="20"/>
          <w:szCs w:val="20"/>
          <w:lang w:val="en-US" w:eastAsia="en-US"/>
        </w:rPr>
        <w:t>struct</w:t>
      </w:r>
      <w:r w:rsidRPr="00FE2585">
        <w:rPr>
          <w:rFonts w:ascii="Arial" w:hAnsi="Arial" w:cs="Arial"/>
          <w:noProof/>
          <w:sz w:val="20"/>
          <w:szCs w:val="20"/>
          <w:lang w:val="en-US" w:eastAsia="en-US"/>
        </w:rPr>
        <w:t xml:space="preserve"> HOUSE</w:t>
      </w:r>
    </w:p>
    <w:p w:rsidR="002B64C1" w:rsidRPr="00FE2585" w:rsidRDefault="002B64C1" w:rsidP="002B64C1">
      <w:pPr>
        <w:autoSpaceDE w:val="0"/>
        <w:autoSpaceDN w:val="0"/>
        <w:adjustRightInd w:val="0"/>
        <w:rPr>
          <w:rFonts w:ascii="Arial" w:hAnsi="Arial" w:cs="Arial"/>
          <w:noProof/>
          <w:sz w:val="20"/>
          <w:szCs w:val="20"/>
          <w:lang w:val="en-US" w:eastAsia="en-US"/>
        </w:rPr>
      </w:pPr>
      <w:r w:rsidRPr="00FE2585">
        <w:rPr>
          <w:rFonts w:ascii="Arial" w:hAnsi="Arial" w:cs="Arial"/>
          <w:noProof/>
          <w:sz w:val="20"/>
          <w:szCs w:val="20"/>
          <w:lang w:val="en-US" w:eastAsia="en-US"/>
        </w:rPr>
        <w:t>{</w:t>
      </w:r>
    </w:p>
    <w:p w:rsidR="002B64C1" w:rsidRPr="00FE2585" w:rsidRDefault="002B64C1" w:rsidP="002B64C1">
      <w:pPr>
        <w:autoSpaceDE w:val="0"/>
        <w:autoSpaceDN w:val="0"/>
        <w:adjustRightInd w:val="0"/>
        <w:rPr>
          <w:rFonts w:ascii="Arial" w:hAnsi="Arial" w:cs="Arial"/>
          <w:noProof/>
          <w:sz w:val="20"/>
          <w:szCs w:val="20"/>
          <w:lang w:val="en-US" w:eastAsia="en-US"/>
        </w:rPr>
      </w:pPr>
      <w:r w:rsidRPr="00FE2585">
        <w:rPr>
          <w:rFonts w:ascii="Arial" w:hAnsi="Arial" w:cs="Arial"/>
          <w:noProof/>
          <w:sz w:val="20"/>
          <w:szCs w:val="20"/>
          <w:lang w:val="en-US" w:eastAsia="en-US"/>
        </w:rPr>
        <w:tab/>
      </w:r>
      <w:r w:rsidRPr="00FE2585">
        <w:rPr>
          <w:rFonts w:ascii="Arial" w:hAnsi="Arial" w:cs="Arial"/>
          <w:noProof/>
          <w:color w:val="0000FF"/>
          <w:sz w:val="20"/>
          <w:szCs w:val="20"/>
          <w:lang w:val="en-US" w:eastAsia="en-US"/>
        </w:rPr>
        <w:t>unsigned</w:t>
      </w:r>
      <w:r w:rsidRPr="00FE2585">
        <w:rPr>
          <w:rFonts w:ascii="Arial" w:hAnsi="Arial" w:cs="Arial"/>
          <w:noProof/>
          <w:sz w:val="20"/>
          <w:szCs w:val="20"/>
          <w:lang w:val="en-US" w:eastAsia="en-US"/>
        </w:rPr>
        <w:t xml:space="preserve"> </w:t>
      </w:r>
      <w:r w:rsidRPr="00FE2585">
        <w:rPr>
          <w:rFonts w:ascii="Arial" w:hAnsi="Arial" w:cs="Arial"/>
          <w:noProof/>
          <w:color w:val="0000FF"/>
          <w:sz w:val="20"/>
          <w:szCs w:val="20"/>
          <w:lang w:val="en-US" w:eastAsia="en-US"/>
        </w:rPr>
        <w:t>short</w:t>
      </w:r>
      <w:r w:rsidRPr="00FE2585">
        <w:rPr>
          <w:rFonts w:ascii="Arial" w:hAnsi="Arial" w:cs="Arial"/>
          <w:noProof/>
          <w:sz w:val="20"/>
          <w:szCs w:val="20"/>
          <w:lang w:val="en-US" w:eastAsia="en-US"/>
        </w:rPr>
        <w:t xml:space="preserve"> RegNum;</w:t>
      </w:r>
    </w:p>
    <w:p w:rsidR="002B64C1" w:rsidRPr="00FE2585" w:rsidRDefault="002B64C1" w:rsidP="002B64C1">
      <w:pPr>
        <w:autoSpaceDE w:val="0"/>
        <w:autoSpaceDN w:val="0"/>
        <w:adjustRightInd w:val="0"/>
        <w:rPr>
          <w:rFonts w:ascii="Arial" w:hAnsi="Arial" w:cs="Arial"/>
          <w:noProof/>
          <w:color w:val="008000"/>
          <w:sz w:val="20"/>
          <w:szCs w:val="20"/>
          <w:lang w:val="en-US" w:eastAsia="en-US"/>
        </w:rPr>
      </w:pPr>
      <w:r w:rsidRPr="00FE2585">
        <w:rPr>
          <w:rFonts w:ascii="Arial" w:hAnsi="Arial" w:cs="Arial"/>
          <w:noProof/>
          <w:sz w:val="20"/>
          <w:szCs w:val="20"/>
          <w:lang w:val="en-US" w:eastAsia="en-US"/>
        </w:rPr>
        <w:tab/>
      </w:r>
      <w:r w:rsidRPr="00FE2585">
        <w:rPr>
          <w:rFonts w:ascii="Arial" w:hAnsi="Arial" w:cs="Arial"/>
          <w:noProof/>
          <w:color w:val="0000FF"/>
          <w:sz w:val="20"/>
          <w:szCs w:val="20"/>
          <w:lang w:val="en-US" w:eastAsia="en-US"/>
        </w:rPr>
        <w:t>char</w:t>
      </w:r>
      <w:r w:rsidRPr="00FE2585">
        <w:rPr>
          <w:rFonts w:ascii="Arial" w:hAnsi="Arial" w:cs="Arial"/>
          <w:noProof/>
          <w:sz w:val="20"/>
          <w:szCs w:val="20"/>
          <w:lang w:val="en-US" w:eastAsia="en-US"/>
        </w:rPr>
        <w:t xml:space="preserve"> Street[51]; </w:t>
      </w:r>
      <w:r w:rsidRPr="00FE2585">
        <w:rPr>
          <w:rFonts w:ascii="Arial" w:hAnsi="Arial" w:cs="Arial"/>
          <w:noProof/>
          <w:color w:val="008000"/>
          <w:sz w:val="20"/>
          <w:szCs w:val="20"/>
          <w:lang w:val="en-US" w:eastAsia="en-US"/>
        </w:rPr>
        <w:t>// с учетом '\0'</w:t>
      </w:r>
    </w:p>
    <w:p w:rsidR="002B64C1" w:rsidRPr="00FE2585" w:rsidRDefault="002B64C1" w:rsidP="002B64C1">
      <w:pPr>
        <w:autoSpaceDE w:val="0"/>
        <w:autoSpaceDN w:val="0"/>
        <w:adjustRightInd w:val="0"/>
        <w:rPr>
          <w:rFonts w:ascii="Arial" w:hAnsi="Arial" w:cs="Arial"/>
          <w:noProof/>
          <w:sz w:val="20"/>
          <w:szCs w:val="20"/>
          <w:lang w:val="en-US" w:eastAsia="en-US"/>
        </w:rPr>
      </w:pPr>
      <w:r w:rsidRPr="00FE2585">
        <w:rPr>
          <w:rFonts w:ascii="Arial" w:hAnsi="Arial" w:cs="Arial"/>
          <w:noProof/>
          <w:sz w:val="20"/>
          <w:szCs w:val="20"/>
          <w:lang w:val="en-US" w:eastAsia="en-US"/>
        </w:rPr>
        <w:tab/>
      </w:r>
      <w:r w:rsidRPr="00FE2585">
        <w:rPr>
          <w:rFonts w:ascii="Arial" w:hAnsi="Arial" w:cs="Arial"/>
          <w:noProof/>
          <w:color w:val="0000FF"/>
          <w:sz w:val="20"/>
          <w:szCs w:val="20"/>
          <w:lang w:val="en-US" w:eastAsia="en-US"/>
        </w:rPr>
        <w:t>char</w:t>
      </w:r>
      <w:r w:rsidRPr="00FE2585">
        <w:rPr>
          <w:rFonts w:ascii="Arial" w:hAnsi="Arial" w:cs="Arial"/>
          <w:noProof/>
          <w:sz w:val="20"/>
          <w:szCs w:val="20"/>
          <w:lang w:val="en-US" w:eastAsia="en-US"/>
        </w:rPr>
        <w:t xml:space="preserve"> HouseNum[6];</w:t>
      </w:r>
    </w:p>
    <w:p w:rsidR="002B64C1" w:rsidRPr="00FE2585" w:rsidRDefault="002B64C1" w:rsidP="002B64C1">
      <w:pPr>
        <w:autoSpaceDE w:val="0"/>
        <w:autoSpaceDN w:val="0"/>
        <w:adjustRightInd w:val="0"/>
        <w:rPr>
          <w:rFonts w:ascii="Arial" w:hAnsi="Arial" w:cs="Arial"/>
          <w:noProof/>
          <w:sz w:val="20"/>
          <w:szCs w:val="20"/>
          <w:lang w:val="en-US" w:eastAsia="en-US"/>
        </w:rPr>
      </w:pPr>
      <w:r w:rsidRPr="00FE2585">
        <w:rPr>
          <w:rFonts w:ascii="Arial" w:hAnsi="Arial" w:cs="Arial"/>
          <w:noProof/>
          <w:sz w:val="20"/>
          <w:szCs w:val="20"/>
          <w:lang w:val="en-US" w:eastAsia="en-US"/>
        </w:rPr>
        <w:tab/>
      </w:r>
      <w:r w:rsidRPr="00FE2585">
        <w:rPr>
          <w:rFonts w:ascii="Arial" w:hAnsi="Arial" w:cs="Arial"/>
          <w:noProof/>
          <w:color w:val="0000FF"/>
          <w:sz w:val="20"/>
          <w:szCs w:val="20"/>
          <w:lang w:val="en-US" w:eastAsia="en-US"/>
        </w:rPr>
        <w:t>unsigned</w:t>
      </w:r>
      <w:r w:rsidRPr="00FE2585">
        <w:rPr>
          <w:rFonts w:ascii="Arial" w:hAnsi="Arial" w:cs="Arial"/>
          <w:noProof/>
          <w:sz w:val="20"/>
          <w:szCs w:val="20"/>
          <w:lang w:val="en-US" w:eastAsia="en-US"/>
        </w:rPr>
        <w:t xml:space="preserve"> </w:t>
      </w:r>
      <w:r w:rsidRPr="00FE2585">
        <w:rPr>
          <w:rFonts w:ascii="Arial" w:hAnsi="Arial" w:cs="Arial"/>
          <w:noProof/>
          <w:color w:val="0000FF"/>
          <w:sz w:val="20"/>
          <w:szCs w:val="20"/>
          <w:lang w:val="en-US" w:eastAsia="en-US"/>
        </w:rPr>
        <w:t>short</w:t>
      </w:r>
      <w:r w:rsidRPr="00FE2585">
        <w:rPr>
          <w:rFonts w:ascii="Arial" w:hAnsi="Arial" w:cs="Arial"/>
          <w:noProof/>
          <w:sz w:val="20"/>
          <w:szCs w:val="20"/>
          <w:lang w:val="en-US" w:eastAsia="en-US"/>
        </w:rPr>
        <w:t xml:space="preserve"> MaxFloorNum;</w:t>
      </w:r>
    </w:p>
    <w:p w:rsidR="002B64C1" w:rsidRPr="00FE2585" w:rsidRDefault="002B64C1" w:rsidP="002B64C1">
      <w:pPr>
        <w:autoSpaceDE w:val="0"/>
        <w:autoSpaceDN w:val="0"/>
        <w:adjustRightInd w:val="0"/>
        <w:rPr>
          <w:rFonts w:ascii="Arial" w:hAnsi="Arial" w:cs="Arial"/>
          <w:noProof/>
          <w:sz w:val="20"/>
          <w:szCs w:val="20"/>
          <w:lang w:val="en-US" w:eastAsia="en-US"/>
        </w:rPr>
      </w:pPr>
      <w:r w:rsidRPr="00FE2585">
        <w:rPr>
          <w:rFonts w:ascii="Arial" w:hAnsi="Arial" w:cs="Arial"/>
          <w:noProof/>
          <w:sz w:val="20"/>
          <w:szCs w:val="20"/>
          <w:lang w:val="en-US" w:eastAsia="en-US"/>
        </w:rPr>
        <w:tab/>
      </w:r>
      <w:r w:rsidRPr="00FE2585">
        <w:rPr>
          <w:rFonts w:ascii="Arial" w:hAnsi="Arial" w:cs="Arial"/>
          <w:noProof/>
          <w:color w:val="0000FF"/>
          <w:sz w:val="20"/>
          <w:szCs w:val="20"/>
          <w:lang w:val="en-US" w:eastAsia="en-US"/>
        </w:rPr>
        <w:t>unsigned</w:t>
      </w:r>
      <w:r w:rsidRPr="00FE2585">
        <w:rPr>
          <w:rFonts w:ascii="Arial" w:hAnsi="Arial" w:cs="Arial"/>
          <w:noProof/>
          <w:sz w:val="20"/>
          <w:szCs w:val="20"/>
          <w:lang w:val="en-US" w:eastAsia="en-US"/>
        </w:rPr>
        <w:t xml:space="preserve"> </w:t>
      </w:r>
      <w:r w:rsidRPr="00FE2585">
        <w:rPr>
          <w:rFonts w:ascii="Arial" w:hAnsi="Arial" w:cs="Arial"/>
          <w:noProof/>
          <w:color w:val="0000FF"/>
          <w:sz w:val="20"/>
          <w:szCs w:val="20"/>
          <w:lang w:val="en-US" w:eastAsia="en-US"/>
        </w:rPr>
        <w:t>short</w:t>
      </w:r>
      <w:r w:rsidRPr="00FE2585">
        <w:rPr>
          <w:rFonts w:ascii="Arial" w:hAnsi="Arial" w:cs="Arial"/>
          <w:noProof/>
          <w:sz w:val="20"/>
          <w:szCs w:val="20"/>
          <w:lang w:val="en-US" w:eastAsia="en-US"/>
        </w:rPr>
        <w:t xml:space="preserve"> MaxFlatNum;</w:t>
      </w:r>
    </w:p>
    <w:p w:rsidR="002B64C1" w:rsidRPr="00FE2585" w:rsidRDefault="002B64C1" w:rsidP="002B64C1">
      <w:pPr>
        <w:autoSpaceDE w:val="0"/>
        <w:autoSpaceDN w:val="0"/>
        <w:adjustRightInd w:val="0"/>
        <w:rPr>
          <w:rFonts w:ascii="Arial" w:hAnsi="Arial" w:cs="Arial"/>
          <w:noProof/>
          <w:sz w:val="20"/>
          <w:szCs w:val="20"/>
          <w:lang w:val="en-US" w:eastAsia="en-US"/>
        </w:rPr>
      </w:pPr>
      <w:r w:rsidRPr="00FE2585">
        <w:rPr>
          <w:rFonts w:ascii="Arial" w:hAnsi="Arial" w:cs="Arial"/>
          <w:noProof/>
          <w:sz w:val="20"/>
          <w:szCs w:val="20"/>
          <w:lang w:val="en-US" w:eastAsia="en-US"/>
        </w:rPr>
        <w:tab/>
      </w:r>
      <w:r w:rsidRPr="00FE2585">
        <w:rPr>
          <w:rFonts w:ascii="Arial" w:hAnsi="Arial" w:cs="Arial"/>
          <w:noProof/>
          <w:color w:val="0000FF"/>
          <w:sz w:val="20"/>
          <w:szCs w:val="20"/>
          <w:lang w:val="en-US" w:eastAsia="en-US"/>
        </w:rPr>
        <w:t>bool</w:t>
      </w:r>
      <w:r w:rsidRPr="00FE2585">
        <w:rPr>
          <w:rFonts w:ascii="Arial" w:hAnsi="Arial" w:cs="Arial"/>
          <w:noProof/>
          <w:sz w:val="20"/>
          <w:szCs w:val="20"/>
          <w:lang w:val="en-US" w:eastAsia="en-US"/>
        </w:rPr>
        <w:t xml:space="preserve"> Parking;</w:t>
      </w:r>
    </w:p>
    <w:p w:rsidR="002B64C1" w:rsidRPr="00FE2585" w:rsidRDefault="002B64C1" w:rsidP="002B64C1">
      <w:pPr>
        <w:autoSpaceDE w:val="0"/>
        <w:autoSpaceDN w:val="0"/>
        <w:adjustRightInd w:val="0"/>
        <w:rPr>
          <w:rFonts w:ascii="Arial" w:hAnsi="Arial" w:cs="Arial"/>
          <w:noProof/>
          <w:sz w:val="20"/>
          <w:szCs w:val="20"/>
          <w:lang w:val="en-US" w:eastAsia="en-US"/>
        </w:rPr>
      </w:pPr>
      <w:r w:rsidRPr="00FE2585">
        <w:rPr>
          <w:rFonts w:ascii="Arial" w:hAnsi="Arial" w:cs="Arial"/>
          <w:noProof/>
          <w:sz w:val="20"/>
          <w:szCs w:val="20"/>
          <w:lang w:val="en-US" w:eastAsia="en-US"/>
        </w:rPr>
        <w:t>};</w:t>
      </w:r>
    </w:p>
    <w:p w:rsidR="002B64C1" w:rsidRPr="00FE2585" w:rsidRDefault="002B64C1" w:rsidP="002B64C1">
      <w:pPr>
        <w:autoSpaceDE w:val="0"/>
        <w:autoSpaceDN w:val="0"/>
        <w:adjustRightInd w:val="0"/>
        <w:rPr>
          <w:rFonts w:ascii="Arial" w:hAnsi="Arial" w:cs="Arial"/>
          <w:noProof/>
          <w:sz w:val="20"/>
          <w:szCs w:val="20"/>
          <w:lang w:val="en-US" w:eastAsia="en-US"/>
        </w:rPr>
      </w:pPr>
    </w:p>
    <w:p w:rsidR="002B64C1" w:rsidRPr="00FE2585" w:rsidRDefault="002B64C1" w:rsidP="002B64C1">
      <w:pPr>
        <w:autoSpaceDE w:val="0"/>
        <w:autoSpaceDN w:val="0"/>
        <w:adjustRightInd w:val="0"/>
        <w:rPr>
          <w:rFonts w:ascii="Arial" w:hAnsi="Arial" w:cs="Arial"/>
          <w:noProof/>
          <w:sz w:val="20"/>
          <w:szCs w:val="20"/>
          <w:lang w:val="en-US" w:eastAsia="en-US"/>
        </w:rPr>
      </w:pPr>
      <w:r w:rsidRPr="00FE2585">
        <w:rPr>
          <w:rFonts w:ascii="Arial" w:hAnsi="Arial" w:cs="Arial"/>
          <w:noProof/>
          <w:color w:val="0000FF"/>
          <w:sz w:val="20"/>
          <w:szCs w:val="20"/>
          <w:lang w:val="en-US" w:eastAsia="en-US"/>
        </w:rPr>
        <w:t>void</w:t>
      </w:r>
      <w:r w:rsidRPr="00FE2585">
        <w:rPr>
          <w:rFonts w:ascii="Arial" w:hAnsi="Arial" w:cs="Arial"/>
          <w:noProof/>
          <w:sz w:val="20"/>
          <w:szCs w:val="20"/>
          <w:lang w:val="en-US" w:eastAsia="en-US"/>
        </w:rPr>
        <w:t xml:space="preserve"> OutAddress(HOUSE);</w:t>
      </w:r>
    </w:p>
    <w:p w:rsidR="002B64C1" w:rsidRPr="00FE2585" w:rsidRDefault="002B64C1" w:rsidP="002B64C1">
      <w:pPr>
        <w:autoSpaceDE w:val="0"/>
        <w:autoSpaceDN w:val="0"/>
        <w:adjustRightInd w:val="0"/>
        <w:rPr>
          <w:rFonts w:ascii="Arial" w:hAnsi="Arial" w:cs="Arial"/>
          <w:noProof/>
          <w:sz w:val="20"/>
          <w:szCs w:val="20"/>
          <w:lang w:val="en-US" w:eastAsia="en-US"/>
        </w:rPr>
      </w:pPr>
    </w:p>
    <w:p w:rsidR="002B64C1" w:rsidRPr="00FE2585" w:rsidRDefault="002B64C1" w:rsidP="002B64C1">
      <w:pPr>
        <w:autoSpaceDE w:val="0"/>
        <w:autoSpaceDN w:val="0"/>
        <w:adjustRightInd w:val="0"/>
        <w:rPr>
          <w:rFonts w:ascii="Arial" w:hAnsi="Arial" w:cs="Arial"/>
          <w:noProof/>
          <w:sz w:val="20"/>
          <w:szCs w:val="20"/>
          <w:lang w:val="en-US" w:eastAsia="en-US"/>
        </w:rPr>
      </w:pPr>
      <w:r w:rsidRPr="00FE2585">
        <w:rPr>
          <w:rFonts w:ascii="Arial" w:hAnsi="Arial" w:cs="Arial"/>
          <w:noProof/>
          <w:color w:val="0000FF"/>
          <w:sz w:val="20"/>
          <w:szCs w:val="20"/>
          <w:lang w:val="en-US" w:eastAsia="en-US"/>
        </w:rPr>
        <w:t>int</w:t>
      </w:r>
      <w:r w:rsidRPr="00FE2585">
        <w:rPr>
          <w:rFonts w:ascii="Arial" w:hAnsi="Arial" w:cs="Arial"/>
          <w:noProof/>
          <w:sz w:val="20"/>
          <w:szCs w:val="20"/>
          <w:lang w:val="en-US" w:eastAsia="en-US"/>
        </w:rPr>
        <w:t xml:space="preserve"> main ()</w:t>
      </w:r>
    </w:p>
    <w:p w:rsidR="002B64C1" w:rsidRPr="00FE2585" w:rsidRDefault="002B64C1" w:rsidP="002B64C1">
      <w:pPr>
        <w:autoSpaceDE w:val="0"/>
        <w:autoSpaceDN w:val="0"/>
        <w:adjustRightInd w:val="0"/>
        <w:rPr>
          <w:rFonts w:ascii="Arial" w:hAnsi="Arial" w:cs="Arial"/>
          <w:noProof/>
          <w:sz w:val="20"/>
          <w:szCs w:val="20"/>
          <w:lang w:val="en-US" w:eastAsia="en-US"/>
        </w:rPr>
      </w:pPr>
      <w:r w:rsidRPr="00FE2585">
        <w:rPr>
          <w:rFonts w:ascii="Arial" w:hAnsi="Arial" w:cs="Arial"/>
          <w:noProof/>
          <w:sz w:val="20"/>
          <w:szCs w:val="20"/>
          <w:lang w:val="en-US" w:eastAsia="en-US"/>
        </w:rPr>
        <w:lastRenderedPageBreak/>
        <w:t>{</w:t>
      </w:r>
    </w:p>
    <w:p w:rsidR="002B64C1" w:rsidRPr="00FE2585" w:rsidRDefault="002B64C1" w:rsidP="002B64C1">
      <w:pPr>
        <w:autoSpaceDE w:val="0"/>
        <w:autoSpaceDN w:val="0"/>
        <w:adjustRightInd w:val="0"/>
        <w:rPr>
          <w:rFonts w:ascii="Arial" w:hAnsi="Arial" w:cs="Arial"/>
          <w:noProof/>
          <w:sz w:val="20"/>
          <w:szCs w:val="20"/>
          <w:lang w:val="en-US" w:eastAsia="en-US"/>
        </w:rPr>
      </w:pPr>
      <w:r w:rsidRPr="00FE2585">
        <w:rPr>
          <w:rFonts w:ascii="Arial" w:hAnsi="Arial" w:cs="Arial"/>
          <w:noProof/>
          <w:sz w:val="20"/>
          <w:szCs w:val="20"/>
          <w:lang w:val="en-US" w:eastAsia="en-US"/>
        </w:rPr>
        <w:tab/>
        <w:t xml:space="preserve">setlocale(LC_ALL, </w:t>
      </w:r>
      <w:r w:rsidRPr="00FE2585">
        <w:rPr>
          <w:rFonts w:ascii="Arial" w:hAnsi="Arial" w:cs="Arial"/>
          <w:noProof/>
          <w:color w:val="A31515"/>
          <w:sz w:val="20"/>
          <w:szCs w:val="20"/>
          <w:lang w:val="en-US" w:eastAsia="en-US"/>
        </w:rPr>
        <w:t>"Rus"</w:t>
      </w:r>
      <w:r w:rsidRPr="00FE2585">
        <w:rPr>
          <w:rFonts w:ascii="Arial" w:hAnsi="Arial" w:cs="Arial"/>
          <w:noProof/>
          <w:sz w:val="20"/>
          <w:szCs w:val="20"/>
          <w:lang w:val="en-US" w:eastAsia="en-US"/>
        </w:rPr>
        <w:t>);</w:t>
      </w:r>
    </w:p>
    <w:p w:rsidR="002B64C1" w:rsidRPr="00FE2585" w:rsidRDefault="002B64C1" w:rsidP="002B64C1">
      <w:pPr>
        <w:autoSpaceDE w:val="0"/>
        <w:autoSpaceDN w:val="0"/>
        <w:adjustRightInd w:val="0"/>
        <w:rPr>
          <w:rFonts w:ascii="Arial" w:hAnsi="Arial" w:cs="Arial"/>
          <w:noProof/>
          <w:sz w:val="20"/>
          <w:szCs w:val="20"/>
          <w:lang w:val="en-US" w:eastAsia="en-US"/>
        </w:rPr>
      </w:pPr>
      <w:r w:rsidRPr="00FE2585">
        <w:rPr>
          <w:rFonts w:ascii="Arial" w:hAnsi="Arial" w:cs="Arial"/>
          <w:noProof/>
          <w:sz w:val="20"/>
          <w:szCs w:val="20"/>
          <w:lang w:val="en-US" w:eastAsia="en-US"/>
        </w:rPr>
        <w:tab/>
        <w:t>HOUSE MyHouse;</w:t>
      </w:r>
    </w:p>
    <w:p w:rsidR="002B64C1" w:rsidRPr="00FE2585" w:rsidRDefault="002B64C1" w:rsidP="002B64C1">
      <w:pPr>
        <w:autoSpaceDE w:val="0"/>
        <w:autoSpaceDN w:val="0"/>
        <w:adjustRightInd w:val="0"/>
        <w:rPr>
          <w:rFonts w:ascii="Arial" w:hAnsi="Arial" w:cs="Arial"/>
          <w:noProof/>
          <w:sz w:val="20"/>
          <w:szCs w:val="20"/>
          <w:lang w:val="en-US" w:eastAsia="en-US"/>
        </w:rPr>
      </w:pPr>
      <w:r w:rsidRPr="00FE2585">
        <w:rPr>
          <w:rFonts w:ascii="Arial" w:hAnsi="Arial" w:cs="Arial"/>
          <w:noProof/>
          <w:sz w:val="20"/>
          <w:szCs w:val="20"/>
          <w:lang w:val="en-US" w:eastAsia="en-US"/>
        </w:rPr>
        <w:tab/>
        <w:t>MyHouse.RegNum = 524;</w:t>
      </w:r>
    </w:p>
    <w:p w:rsidR="002B64C1" w:rsidRPr="00FE2585" w:rsidRDefault="002B64C1" w:rsidP="002B64C1">
      <w:pPr>
        <w:autoSpaceDE w:val="0"/>
        <w:autoSpaceDN w:val="0"/>
        <w:adjustRightInd w:val="0"/>
        <w:rPr>
          <w:rFonts w:ascii="Arial" w:hAnsi="Arial" w:cs="Arial"/>
          <w:noProof/>
          <w:sz w:val="20"/>
          <w:szCs w:val="20"/>
          <w:lang w:val="en-US" w:eastAsia="en-US"/>
        </w:rPr>
      </w:pPr>
      <w:r w:rsidRPr="00FE2585">
        <w:rPr>
          <w:rFonts w:ascii="Arial" w:hAnsi="Arial" w:cs="Arial"/>
          <w:noProof/>
          <w:sz w:val="20"/>
          <w:szCs w:val="20"/>
          <w:lang w:val="en-US" w:eastAsia="en-US"/>
        </w:rPr>
        <w:tab/>
        <w:t xml:space="preserve">strcpy(MyHouse.Street, </w:t>
      </w:r>
      <w:r w:rsidRPr="00FE2585">
        <w:rPr>
          <w:rFonts w:ascii="Arial" w:hAnsi="Arial" w:cs="Arial"/>
          <w:noProof/>
          <w:color w:val="A31515"/>
          <w:sz w:val="20"/>
          <w:szCs w:val="20"/>
          <w:lang w:val="en-US" w:eastAsia="en-US"/>
        </w:rPr>
        <w:t>"ул. Гоголя"</w:t>
      </w:r>
      <w:r w:rsidRPr="00FE2585">
        <w:rPr>
          <w:rFonts w:ascii="Arial" w:hAnsi="Arial" w:cs="Arial"/>
          <w:noProof/>
          <w:sz w:val="20"/>
          <w:szCs w:val="20"/>
          <w:lang w:val="en-US" w:eastAsia="en-US"/>
        </w:rPr>
        <w:t>);</w:t>
      </w:r>
    </w:p>
    <w:p w:rsidR="002B64C1" w:rsidRPr="00FE2585" w:rsidRDefault="002B64C1" w:rsidP="002B64C1">
      <w:pPr>
        <w:autoSpaceDE w:val="0"/>
        <w:autoSpaceDN w:val="0"/>
        <w:adjustRightInd w:val="0"/>
        <w:rPr>
          <w:rFonts w:ascii="Arial" w:hAnsi="Arial" w:cs="Arial"/>
          <w:noProof/>
          <w:sz w:val="20"/>
          <w:szCs w:val="20"/>
          <w:lang w:val="en-US" w:eastAsia="en-US"/>
        </w:rPr>
      </w:pPr>
      <w:r w:rsidRPr="00FE2585">
        <w:rPr>
          <w:rFonts w:ascii="Arial" w:hAnsi="Arial" w:cs="Arial"/>
          <w:noProof/>
          <w:sz w:val="20"/>
          <w:szCs w:val="20"/>
          <w:lang w:val="en-US" w:eastAsia="en-US"/>
        </w:rPr>
        <w:tab/>
        <w:t xml:space="preserve">strcpy(MyHouse.HouseNum, </w:t>
      </w:r>
      <w:r w:rsidRPr="00FE2585">
        <w:rPr>
          <w:rFonts w:ascii="Arial" w:hAnsi="Arial" w:cs="Arial"/>
          <w:noProof/>
          <w:color w:val="A31515"/>
          <w:sz w:val="20"/>
          <w:szCs w:val="20"/>
          <w:lang w:val="en-US" w:eastAsia="en-US"/>
        </w:rPr>
        <w:t>"2-a"</w:t>
      </w:r>
      <w:r w:rsidRPr="00FE2585">
        <w:rPr>
          <w:rFonts w:ascii="Arial" w:hAnsi="Arial" w:cs="Arial"/>
          <w:noProof/>
          <w:sz w:val="20"/>
          <w:szCs w:val="20"/>
          <w:lang w:val="en-US" w:eastAsia="en-US"/>
        </w:rPr>
        <w:t>);</w:t>
      </w:r>
    </w:p>
    <w:p w:rsidR="002B64C1" w:rsidRPr="00FE2585" w:rsidRDefault="002B64C1" w:rsidP="002B64C1">
      <w:pPr>
        <w:autoSpaceDE w:val="0"/>
        <w:autoSpaceDN w:val="0"/>
        <w:adjustRightInd w:val="0"/>
        <w:rPr>
          <w:rFonts w:ascii="Arial" w:hAnsi="Arial" w:cs="Arial"/>
          <w:noProof/>
          <w:sz w:val="20"/>
          <w:szCs w:val="20"/>
          <w:lang w:val="en-US" w:eastAsia="en-US"/>
        </w:rPr>
      </w:pPr>
      <w:r w:rsidRPr="00FE2585">
        <w:rPr>
          <w:rFonts w:ascii="Arial" w:hAnsi="Arial" w:cs="Arial"/>
          <w:noProof/>
          <w:sz w:val="20"/>
          <w:szCs w:val="20"/>
          <w:lang w:val="en-US" w:eastAsia="en-US"/>
        </w:rPr>
        <w:tab/>
        <w:t>MyHouse.MaxFloorNum = 7;</w:t>
      </w:r>
    </w:p>
    <w:p w:rsidR="002B64C1" w:rsidRPr="00FE2585" w:rsidRDefault="002B64C1" w:rsidP="002B64C1">
      <w:pPr>
        <w:autoSpaceDE w:val="0"/>
        <w:autoSpaceDN w:val="0"/>
        <w:adjustRightInd w:val="0"/>
        <w:rPr>
          <w:rFonts w:ascii="Arial" w:hAnsi="Arial" w:cs="Arial"/>
          <w:noProof/>
          <w:sz w:val="20"/>
          <w:szCs w:val="20"/>
          <w:lang w:val="en-US" w:eastAsia="en-US"/>
        </w:rPr>
      </w:pPr>
      <w:r w:rsidRPr="00FE2585">
        <w:rPr>
          <w:rFonts w:ascii="Arial" w:hAnsi="Arial" w:cs="Arial"/>
          <w:noProof/>
          <w:sz w:val="20"/>
          <w:szCs w:val="20"/>
          <w:lang w:val="en-US" w:eastAsia="en-US"/>
        </w:rPr>
        <w:tab/>
        <w:t>MyHouse.MaxFlatNum = 84;</w:t>
      </w:r>
    </w:p>
    <w:p w:rsidR="002B64C1" w:rsidRPr="00FE2585" w:rsidRDefault="002B64C1" w:rsidP="002B64C1">
      <w:pPr>
        <w:autoSpaceDE w:val="0"/>
        <w:autoSpaceDN w:val="0"/>
        <w:adjustRightInd w:val="0"/>
        <w:rPr>
          <w:rFonts w:ascii="Arial" w:hAnsi="Arial" w:cs="Arial"/>
          <w:noProof/>
          <w:sz w:val="20"/>
          <w:szCs w:val="20"/>
          <w:lang w:val="en-US" w:eastAsia="en-US"/>
        </w:rPr>
      </w:pPr>
      <w:r w:rsidRPr="00FE2585">
        <w:rPr>
          <w:rFonts w:ascii="Arial" w:hAnsi="Arial" w:cs="Arial"/>
          <w:noProof/>
          <w:sz w:val="20"/>
          <w:szCs w:val="20"/>
          <w:lang w:val="en-US" w:eastAsia="en-US"/>
        </w:rPr>
        <w:tab/>
        <w:t xml:space="preserve">MyHouse.Parking = </w:t>
      </w:r>
      <w:r w:rsidRPr="00FE2585">
        <w:rPr>
          <w:rFonts w:ascii="Arial" w:hAnsi="Arial" w:cs="Arial"/>
          <w:noProof/>
          <w:color w:val="0000FF"/>
          <w:sz w:val="20"/>
          <w:szCs w:val="20"/>
          <w:lang w:val="en-US" w:eastAsia="en-US"/>
        </w:rPr>
        <w:t>true</w:t>
      </w:r>
      <w:r w:rsidRPr="00FE2585">
        <w:rPr>
          <w:rFonts w:ascii="Arial" w:hAnsi="Arial" w:cs="Arial"/>
          <w:noProof/>
          <w:sz w:val="20"/>
          <w:szCs w:val="20"/>
          <w:lang w:val="en-US" w:eastAsia="en-US"/>
        </w:rPr>
        <w:t>;</w:t>
      </w:r>
    </w:p>
    <w:p w:rsidR="002B64C1" w:rsidRPr="00FE2585" w:rsidRDefault="002B64C1" w:rsidP="002B64C1">
      <w:pPr>
        <w:autoSpaceDE w:val="0"/>
        <w:autoSpaceDN w:val="0"/>
        <w:adjustRightInd w:val="0"/>
        <w:rPr>
          <w:rFonts w:ascii="Arial" w:hAnsi="Arial" w:cs="Arial"/>
          <w:noProof/>
          <w:sz w:val="20"/>
          <w:szCs w:val="20"/>
          <w:lang w:val="en-US" w:eastAsia="en-US"/>
        </w:rPr>
      </w:pPr>
      <w:r w:rsidRPr="00FE2585">
        <w:rPr>
          <w:rFonts w:ascii="Arial" w:hAnsi="Arial" w:cs="Arial"/>
          <w:noProof/>
          <w:sz w:val="20"/>
          <w:szCs w:val="20"/>
          <w:lang w:val="en-US" w:eastAsia="en-US"/>
        </w:rPr>
        <w:tab/>
        <w:t>OutAddress(MyHouse);</w:t>
      </w:r>
    </w:p>
    <w:p w:rsidR="002B64C1" w:rsidRPr="00FE2585" w:rsidRDefault="002B64C1" w:rsidP="002B64C1">
      <w:pPr>
        <w:autoSpaceDE w:val="0"/>
        <w:autoSpaceDN w:val="0"/>
        <w:adjustRightInd w:val="0"/>
        <w:rPr>
          <w:rFonts w:ascii="Arial" w:hAnsi="Arial" w:cs="Arial"/>
          <w:noProof/>
          <w:sz w:val="20"/>
          <w:szCs w:val="20"/>
          <w:lang w:val="en-US" w:eastAsia="en-US"/>
        </w:rPr>
      </w:pPr>
    </w:p>
    <w:p w:rsidR="002B64C1" w:rsidRPr="00FE2585" w:rsidRDefault="002B64C1" w:rsidP="002B64C1">
      <w:pPr>
        <w:autoSpaceDE w:val="0"/>
        <w:autoSpaceDN w:val="0"/>
        <w:adjustRightInd w:val="0"/>
        <w:rPr>
          <w:rFonts w:ascii="Arial" w:hAnsi="Arial" w:cs="Arial"/>
          <w:noProof/>
          <w:sz w:val="20"/>
          <w:szCs w:val="20"/>
          <w:lang w:val="en-US" w:eastAsia="en-US"/>
        </w:rPr>
      </w:pPr>
      <w:r w:rsidRPr="00FE2585">
        <w:rPr>
          <w:rFonts w:ascii="Arial" w:hAnsi="Arial" w:cs="Arial"/>
          <w:noProof/>
          <w:sz w:val="20"/>
          <w:szCs w:val="20"/>
          <w:lang w:val="en-US" w:eastAsia="en-US"/>
        </w:rPr>
        <w:tab/>
        <w:t xml:space="preserve">getchar(); </w:t>
      </w:r>
      <w:r w:rsidRPr="00FE2585">
        <w:rPr>
          <w:rFonts w:ascii="Arial" w:hAnsi="Arial" w:cs="Arial"/>
          <w:noProof/>
          <w:sz w:val="20"/>
          <w:szCs w:val="20"/>
          <w:lang w:val="en-US" w:eastAsia="en-US"/>
        </w:rPr>
        <w:tab/>
        <w:t>getchar();</w:t>
      </w:r>
    </w:p>
    <w:p w:rsidR="002B64C1" w:rsidRPr="00FE2585" w:rsidRDefault="002B64C1" w:rsidP="002B64C1">
      <w:pPr>
        <w:autoSpaceDE w:val="0"/>
        <w:autoSpaceDN w:val="0"/>
        <w:adjustRightInd w:val="0"/>
        <w:rPr>
          <w:rFonts w:ascii="Arial" w:hAnsi="Arial" w:cs="Arial"/>
          <w:noProof/>
          <w:sz w:val="20"/>
          <w:szCs w:val="20"/>
          <w:lang w:val="en-US" w:eastAsia="en-US"/>
        </w:rPr>
      </w:pPr>
      <w:r w:rsidRPr="00FE2585">
        <w:rPr>
          <w:rFonts w:ascii="Arial" w:hAnsi="Arial" w:cs="Arial"/>
          <w:noProof/>
          <w:sz w:val="20"/>
          <w:szCs w:val="20"/>
          <w:lang w:val="en-US" w:eastAsia="en-US"/>
        </w:rPr>
        <w:tab/>
      </w:r>
      <w:r w:rsidRPr="00FE2585">
        <w:rPr>
          <w:rFonts w:ascii="Arial" w:hAnsi="Arial" w:cs="Arial"/>
          <w:noProof/>
          <w:color w:val="0000FF"/>
          <w:sz w:val="20"/>
          <w:szCs w:val="20"/>
          <w:lang w:val="en-US" w:eastAsia="en-US"/>
        </w:rPr>
        <w:t>return</w:t>
      </w:r>
      <w:r w:rsidRPr="00FE2585">
        <w:rPr>
          <w:rFonts w:ascii="Arial" w:hAnsi="Arial" w:cs="Arial"/>
          <w:noProof/>
          <w:sz w:val="20"/>
          <w:szCs w:val="20"/>
          <w:lang w:val="en-US" w:eastAsia="en-US"/>
        </w:rPr>
        <w:t xml:space="preserve"> 0;</w:t>
      </w:r>
    </w:p>
    <w:p w:rsidR="002B64C1" w:rsidRPr="00FE2585" w:rsidRDefault="002B64C1" w:rsidP="002B64C1">
      <w:pPr>
        <w:autoSpaceDE w:val="0"/>
        <w:autoSpaceDN w:val="0"/>
        <w:adjustRightInd w:val="0"/>
        <w:rPr>
          <w:rFonts w:ascii="Arial" w:hAnsi="Arial" w:cs="Arial"/>
          <w:noProof/>
          <w:sz w:val="20"/>
          <w:szCs w:val="20"/>
          <w:lang w:val="en-US" w:eastAsia="en-US"/>
        </w:rPr>
      </w:pPr>
      <w:r w:rsidRPr="00FE2585">
        <w:rPr>
          <w:rFonts w:ascii="Arial" w:hAnsi="Arial" w:cs="Arial"/>
          <w:noProof/>
          <w:sz w:val="20"/>
          <w:szCs w:val="20"/>
          <w:lang w:val="en-US" w:eastAsia="en-US"/>
        </w:rPr>
        <w:t>}</w:t>
      </w:r>
    </w:p>
    <w:p w:rsidR="002B64C1" w:rsidRPr="00FE2585" w:rsidRDefault="002B64C1" w:rsidP="002B64C1">
      <w:pPr>
        <w:autoSpaceDE w:val="0"/>
        <w:autoSpaceDN w:val="0"/>
        <w:adjustRightInd w:val="0"/>
        <w:rPr>
          <w:rFonts w:ascii="Arial" w:hAnsi="Arial" w:cs="Arial"/>
          <w:noProof/>
          <w:sz w:val="20"/>
          <w:szCs w:val="20"/>
          <w:lang w:val="en-US" w:eastAsia="en-US"/>
        </w:rPr>
      </w:pPr>
    </w:p>
    <w:p w:rsidR="002B64C1" w:rsidRPr="00FE2585" w:rsidRDefault="002B64C1" w:rsidP="002B64C1">
      <w:pPr>
        <w:autoSpaceDE w:val="0"/>
        <w:autoSpaceDN w:val="0"/>
        <w:adjustRightInd w:val="0"/>
        <w:rPr>
          <w:rFonts w:ascii="Arial" w:hAnsi="Arial" w:cs="Arial"/>
          <w:noProof/>
          <w:sz w:val="20"/>
          <w:szCs w:val="20"/>
          <w:lang w:val="en-US" w:eastAsia="en-US"/>
        </w:rPr>
      </w:pPr>
      <w:r w:rsidRPr="00FE2585">
        <w:rPr>
          <w:rFonts w:ascii="Arial" w:hAnsi="Arial" w:cs="Arial"/>
          <w:noProof/>
          <w:color w:val="0000FF"/>
          <w:sz w:val="20"/>
          <w:szCs w:val="20"/>
          <w:lang w:val="en-US" w:eastAsia="en-US"/>
        </w:rPr>
        <w:t>void</w:t>
      </w:r>
      <w:r w:rsidRPr="00FE2585">
        <w:rPr>
          <w:rFonts w:ascii="Arial" w:hAnsi="Arial" w:cs="Arial"/>
          <w:noProof/>
          <w:sz w:val="20"/>
          <w:szCs w:val="20"/>
          <w:lang w:val="en-US" w:eastAsia="en-US"/>
        </w:rPr>
        <w:t xml:space="preserve"> OutAddress(HOUSE house)</w:t>
      </w:r>
    </w:p>
    <w:p w:rsidR="002B64C1" w:rsidRPr="00FE2585" w:rsidRDefault="002B64C1" w:rsidP="002B64C1">
      <w:pPr>
        <w:autoSpaceDE w:val="0"/>
        <w:autoSpaceDN w:val="0"/>
        <w:adjustRightInd w:val="0"/>
        <w:rPr>
          <w:rFonts w:ascii="Arial" w:hAnsi="Arial" w:cs="Arial"/>
          <w:noProof/>
          <w:sz w:val="20"/>
          <w:szCs w:val="20"/>
          <w:lang w:val="en-US" w:eastAsia="en-US"/>
        </w:rPr>
      </w:pPr>
      <w:r w:rsidRPr="00FE2585">
        <w:rPr>
          <w:rFonts w:ascii="Arial" w:hAnsi="Arial" w:cs="Arial"/>
          <w:noProof/>
          <w:sz w:val="20"/>
          <w:szCs w:val="20"/>
          <w:lang w:val="en-US" w:eastAsia="en-US"/>
        </w:rPr>
        <w:t>{</w:t>
      </w:r>
    </w:p>
    <w:p w:rsidR="002B64C1" w:rsidRPr="00FE2585" w:rsidRDefault="002B64C1" w:rsidP="002B64C1">
      <w:pPr>
        <w:autoSpaceDE w:val="0"/>
        <w:autoSpaceDN w:val="0"/>
        <w:adjustRightInd w:val="0"/>
        <w:rPr>
          <w:rFonts w:ascii="Arial" w:hAnsi="Arial" w:cs="Arial"/>
          <w:noProof/>
          <w:sz w:val="20"/>
          <w:szCs w:val="20"/>
          <w:lang w:val="en-US" w:eastAsia="en-US"/>
        </w:rPr>
      </w:pPr>
      <w:r w:rsidRPr="00FE2585">
        <w:rPr>
          <w:rFonts w:ascii="Arial" w:hAnsi="Arial" w:cs="Arial"/>
          <w:noProof/>
          <w:sz w:val="20"/>
          <w:szCs w:val="20"/>
          <w:lang w:val="en-US" w:eastAsia="en-US"/>
        </w:rPr>
        <w:tab/>
        <w:t xml:space="preserve">cout &lt;&lt; house.Street &lt;&lt; </w:t>
      </w:r>
      <w:r w:rsidRPr="00FE2585">
        <w:rPr>
          <w:rFonts w:ascii="Arial" w:hAnsi="Arial" w:cs="Arial"/>
          <w:noProof/>
          <w:color w:val="A31515"/>
          <w:sz w:val="20"/>
          <w:szCs w:val="20"/>
          <w:lang w:val="en-US" w:eastAsia="en-US"/>
        </w:rPr>
        <w:t>","</w:t>
      </w:r>
      <w:r w:rsidRPr="00FE2585">
        <w:rPr>
          <w:rFonts w:ascii="Arial" w:hAnsi="Arial" w:cs="Arial"/>
          <w:noProof/>
          <w:sz w:val="20"/>
          <w:szCs w:val="20"/>
          <w:lang w:val="en-US" w:eastAsia="en-US"/>
        </w:rPr>
        <w:t>;</w:t>
      </w:r>
    </w:p>
    <w:p w:rsidR="002B64C1" w:rsidRPr="00FE2585" w:rsidRDefault="002B64C1" w:rsidP="002B64C1">
      <w:pPr>
        <w:autoSpaceDE w:val="0"/>
        <w:autoSpaceDN w:val="0"/>
        <w:adjustRightInd w:val="0"/>
        <w:rPr>
          <w:rFonts w:ascii="Arial" w:hAnsi="Arial" w:cs="Arial"/>
          <w:noProof/>
          <w:sz w:val="20"/>
          <w:szCs w:val="20"/>
          <w:lang w:val="en-US" w:eastAsia="en-US"/>
        </w:rPr>
      </w:pPr>
      <w:r w:rsidRPr="00FE2585">
        <w:rPr>
          <w:rFonts w:ascii="Arial" w:hAnsi="Arial" w:cs="Arial"/>
          <w:noProof/>
          <w:sz w:val="20"/>
          <w:szCs w:val="20"/>
          <w:lang w:val="en-US" w:eastAsia="en-US"/>
        </w:rPr>
        <w:tab/>
        <w:t xml:space="preserve">cout &lt;&lt; house.HouseNum &lt;&lt; </w:t>
      </w:r>
      <w:r w:rsidRPr="00FE2585">
        <w:rPr>
          <w:rFonts w:ascii="Arial" w:hAnsi="Arial" w:cs="Arial"/>
          <w:noProof/>
          <w:color w:val="A31515"/>
          <w:sz w:val="20"/>
          <w:szCs w:val="20"/>
          <w:lang w:val="en-US" w:eastAsia="en-US"/>
        </w:rPr>
        <w:t>'\n'</w:t>
      </w:r>
      <w:r w:rsidRPr="00FE2585">
        <w:rPr>
          <w:rFonts w:ascii="Arial" w:hAnsi="Arial" w:cs="Arial"/>
          <w:noProof/>
          <w:sz w:val="20"/>
          <w:szCs w:val="20"/>
          <w:lang w:val="en-US" w:eastAsia="en-US"/>
        </w:rPr>
        <w:t>;</w:t>
      </w:r>
    </w:p>
    <w:p w:rsidR="002B64C1" w:rsidRPr="00822B10" w:rsidRDefault="002B64C1" w:rsidP="002B64C1">
      <w:pPr>
        <w:autoSpaceDE w:val="0"/>
        <w:autoSpaceDN w:val="0"/>
        <w:adjustRightInd w:val="0"/>
        <w:rPr>
          <w:rFonts w:ascii="Arial" w:hAnsi="Arial" w:cs="Arial"/>
          <w:noProof/>
          <w:sz w:val="20"/>
          <w:szCs w:val="20"/>
          <w:lang w:eastAsia="en-US"/>
        </w:rPr>
      </w:pPr>
      <w:r w:rsidRPr="00822B10">
        <w:rPr>
          <w:rFonts w:ascii="Arial" w:hAnsi="Arial" w:cs="Arial"/>
          <w:noProof/>
          <w:sz w:val="20"/>
          <w:szCs w:val="20"/>
          <w:lang w:eastAsia="en-US"/>
        </w:rPr>
        <w:t>}</w:t>
      </w:r>
    </w:p>
    <w:p w:rsidR="002B64C1" w:rsidRPr="00822B10" w:rsidRDefault="002B64C1" w:rsidP="002B64C1">
      <w:pPr>
        <w:pStyle w:val="1kjhg"/>
      </w:pPr>
    </w:p>
    <w:p w:rsidR="002B64C1" w:rsidRDefault="002B64C1" w:rsidP="002B64C1">
      <w:pPr>
        <w:pStyle w:val="1kjhg"/>
        <w:rPr>
          <w:lang w:val="en-US"/>
        </w:rPr>
      </w:pPr>
      <w:r w:rsidRPr="00F75FA7">
        <w:t>Вызов функции OutAddress (MyHouse) передает в тело сформированную структуру, доступ к членам которой осуществляется в соответствии с описанным выше правилом, через символ 'точка' (.). В результате на экран будет выведено:</w:t>
      </w:r>
    </w:p>
    <w:p w:rsidR="002B64C1" w:rsidRPr="00EC31DA" w:rsidRDefault="002B64C1" w:rsidP="002B64C1">
      <w:pPr>
        <w:pStyle w:val="1kjhg"/>
        <w:rPr>
          <w:lang w:val="en-US"/>
        </w:rPr>
      </w:pPr>
    </w:p>
    <w:p w:rsidR="002B64C1" w:rsidRPr="00F75FA7" w:rsidRDefault="002B64C1" w:rsidP="002B64C1">
      <w:pPr>
        <w:pStyle w:val="1kjhg"/>
      </w:pPr>
      <w:r w:rsidRPr="00F75FA7">
        <w:t>ул. Гоголя, 2-а</w:t>
      </w:r>
    </w:p>
    <w:p w:rsidR="002B64C1" w:rsidRDefault="002B64C1" w:rsidP="002B64C1">
      <w:pPr>
        <w:pStyle w:val="Center"/>
        <w:rPr>
          <w:lang w:val="en-US"/>
        </w:rPr>
      </w:pPr>
    </w:p>
    <w:p w:rsidR="002B64C1" w:rsidRDefault="002B64C1" w:rsidP="002B64C1">
      <w:pPr>
        <w:pStyle w:val="Center"/>
        <w:rPr>
          <w:lang w:val="en-US"/>
        </w:rPr>
      </w:pPr>
      <w:r>
        <w:rPr>
          <w:noProof/>
          <w:lang w:eastAsia="ru-RU"/>
        </w:rPr>
        <w:drawing>
          <wp:inline distT="0" distB="0" distL="0" distR="0">
            <wp:extent cx="1136650" cy="164465"/>
            <wp:effectExtent l="19050" t="0" r="635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1136650" cy="164465"/>
                    </a:xfrm>
                    <a:prstGeom prst="rect">
                      <a:avLst/>
                    </a:prstGeom>
                    <a:noFill/>
                    <a:ln w="9525">
                      <a:noFill/>
                      <a:miter lim="800000"/>
                      <a:headEnd/>
                      <a:tailEnd/>
                    </a:ln>
                  </pic:spPr>
                </pic:pic>
              </a:graphicData>
            </a:graphic>
          </wp:inline>
        </w:drawing>
      </w:r>
    </w:p>
    <w:p w:rsidR="002B64C1" w:rsidRPr="00FE2585" w:rsidRDefault="002B64C1" w:rsidP="002B64C1">
      <w:pPr>
        <w:pStyle w:val="Center"/>
        <w:rPr>
          <w:lang w:val="en-US"/>
        </w:rPr>
      </w:pPr>
    </w:p>
    <w:p w:rsidR="00430732" w:rsidRDefault="00430732" w:rsidP="002B64C1">
      <w:pPr>
        <w:pStyle w:val="Main"/>
      </w:pPr>
    </w:p>
    <w:p w:rsidR="00430732" w:rsidRPr="002B64C1" w:rsidRDefault="00430732" w:rsidP="00430732">
      <w:pPr>
        <w:pStyle w:val="3"/>
        <w:keepNext w:val="0"/>
        <w:spacing w:before="0" w:after="0"/>
        <w:ind w:left="709" w:firstLine="0"/>
        <w:rPr>
          <w:sz w:val="20"/>
          <w:szCs w:val="20"/>
        </w:rPr>
      </w:pPr>
      <w:bookmarkStart w:id="54" w:name="_Toc189646832"/>
      <w:bookmarkStart w:id="55" w:name="_Toc305222148"/>
      <w:bookmarkStart w:id="56" w:name="_Toc515770808"/>
      <w:r w:rsidRPr="002B64C1">
        <w:rPr>
          <w:sz w:val="20"/>
          <w:szCs w:val="20"/>
        </w:rPr>
        <w:t>Передача структур посредством указателей.</w:t>
      </w:r>
      <w:bookmarkEnd w:id="54"/>
      <w:bookmarkEnd w:id="55"/>
      <w:bookmarkEnd w:id="56"/>
    </w:p>
    <w:p w:rsidR="00430732" w:rsidRPr="00D61D90" w:rsidRDefault="00430732" w:rsidP="00430732">
      <w:pPr>
        <w:pStyle w:val="Main"/>
        <w:rPr>
          <w:lang w:val="ru-RU"/>
        </w:rPr>
      </w:pPr>
      <w:r w:rsidRPr="00D61D90">
        <w:rPr>
          <w:highlight w:val="yellow"/>
          <w:lang w:val="ru-RU"/>
        </w:rPr>
        <w:t>Разработчик ПО на C++ имеет возможность обращаться к элементам структуры через указатели. Д</w:t>
      </w:r>
      <w:r>
        <w:rPr>
          <w:highlight w:val="yellow"/>
          <w:lang w:val="ru-RU"/>
        </w:rPr>
        <w:t>ля</w:t>
      </w:r>
      <w:r w:rsidRPr="00D61D90">
        <w:rPr>
          <w:highlight w:val="yellow"/>
          <w:lang w:val="ru-RU"/>
        </w:rPr>
        <w:t xml:space="preserve"> этого должна быть объявлена соответствующая переменная типа указателя на структуру, синтаксис которой может быть представлен в виде</w:t>
      </w:r>
      <w:r w:rsidRPr="00F75FA7">
        <w:rPr>
          <w:lang w:val="ru-RU"/>
        </w:rPr>
        <w:t>:</w:t>
      </w:r>
    </w:p>
    <w:p w:rsidR="00430732" w:rsidRPr="00D61D90" w:rsidRDefault="00430732" w:rsidP="00430732">
      <w:pPr>
        <w:pStyle w:val="Main"/>
        <w:rPr>
          <w:lang w:val="ru-RU"/>
        </w:rPr>
      </w:pPr>
    </w:p>
    <w:p w:rsidR="00430732" w:rsidRPr="00F75FA7" w:rsidRDefault="00430732" w:rsidP="00430732">
      <w:pPr>
        <w:pStyle w:val="Main"/>
        <w:rPr>
          <w:lang w:val="ru-RU"/>
        </w:rPr>
      </w:pPr>
      <w:r w:rsidRPr="00F75FA7">
        <w:rPr>
          <w:lang w:val="ru-RU"/>
        </w:rPr>
        <w:t>тип структуры* идентификатор_указателя;</w:t>
      </w:r>
    </w:p>
    <w:p w:rsidR="00430732" w:rsidRPr="00822B10" w:rsidRDefault="00430732" w:rsidP="00430732">
      <w:pPr>
        <w:pStyle w:val="Main"/>
        <w:rPr>
          <w:lang w:val="ru-RU"/>
        </w:rPr>
      </w:pPr>
    </w:p>
    <w:p w:rsidR="00430732" w:rsidRPr="00822B10" w:rsidRDefault="00430732" w:rsidP="00430732">
      <w:pPr>
        <w:pStyle w:val="Main"/>
        <w:rPr>
          <w:lang w:val="ru-RU"/>
        </w:rPr>
      </w:pPr>
      <w:r w:rsidRPr="00D61D90">
        <w:rPr>
          <w:highlight w:val="yellow"/>
          <w:lang w:val="ru-RU"/>
        </w:rPr>
        <w:t>Доступ к элементам структуры через указатель осуществляется с использованием не точки, а символа стрелки (-&gt;) Например, создадим указатель на структуру house</w:t>
      </w:r>
      <w:r w:rsidRPr="00F75FA7">
        <w:rPr>
          <w:lang w:val="ru-RU"/>
        </w:rPr>
        <w:t>:</w:t>
      </w:r>
    </w:p>
    <w:p w:rsidR="00430732" w:rsidRPr="00822B10" w:rsidRDefault="00430732" w:rsidP="00430732">
      <w:pPr>
        <w:pStyle w:val="Main"/>
        <w:rPr>
          <w:lang w:val="ru-RU"/>
        </w:rPr>
      </w:pPr>
    </w:p>
    <w:p w:rsidR="00430732" w:rsidRPr="00F75FA7" w:rsidRDefault="00430732" w:rsidP="00430732">
      <w:pPr>
        <w:pStyle w:val="Main"/>
        <w:rPr>
          <w:lang w:val="ru-RU"/>
        </w:rPr>
      </w:pPr>
      <w:r w:rsidRPr="00F75FA7">
        <w:rPr>
          <w:lang w:val="ru-RU"/>
        </w:rPr>
        <w:t>HOUSE *pHouse;</w:t>
      </w:r>
    </w:p>
    <w:p w:rsidR="00430732" w:rsidRPr="00F75FA7" w:rsidRDefault="00430732" w:rsidP="00430732">
      <w:pPr>
        <w:pStyle w:val="Main"/>
        <w:rPr>
          <w:lang w:val="ru-RU"/>
        </w:rPr>
      </w:pPr>
      <w:r w:rsidRPr="00F75FA7">
        <w:rPr>
          <w:lang w:val="ru-RU"/>
        </w:rPr>
        <w:t>pHouse = &amp;MyHouse;</w:t>
      </w:r>
    </w:p>
    <w:p w:rsidR="00430732" w:rsidRPr="00822B10" w:rsidRDefault="00430732" w:rsidP="00430732">
      <w:pPr>
        <w:pStyle w:val="Main"/>
        <w:rPr>
          <w:lang w:val="ru-RU"/>
        </w:rPr>
      </w:pPr>
    </w:p>
    <w:p w:rsidR="00430732" w:rsidRPr="00822B10" w:rsidRDefault="00430732" w:rsidP="00430732">
      <w:pPr>
        <w:pStyle w:val="Main"/>
        <w:rPr>
          <w:lang w:val="ru-RU"/>
        </w:rPr>
      </w:pPr>
      <w:r w:rsidRPr="00F75FA7">
        <w:rPr>
          <w:lang w:val="ru-RU"/>
        </w:rPr>
        <w:t>Теперь запишем в структуру информацию о наличии автостоянки около дома посредством объявленного указателя и выведем записанную информацию:</w:t>
      </w:r>
    </w:p>
    <w:p w:rsidR="00430732" w:rsidRPr="00822B10" w:rsidRDefault="00430732" w:rsidP="00430732">
      <w:pPr>
        <w:pStyle w:val="Main"/>
        <w:rPr>
          <w:lang w:val="ru-RU"/>
        </w:rPr>
      </w:pPr>
    </w:p>
    <w:p w:rsidR="00430732" w:rsidRPr="00822B10" w:rsidRDefault="00430732" w:rsidP="00430732">
      <w:pPr>
        <w:pStyle w:val="Main"/>
      </w:pPr>
      <w:r w:rsidRPr="00822B10">
        <w:t>pHouse-&gt;Parking = true;</w:t>
      </w:r>
    </w:p>
    <w:p w:rsidR="00430732" w:rsidRPr="00822B10" w:rsidRDefault="00430732" w:rsidP="00430732">
      <w:pPr>
        <w:pStyle w:val="Main"/>
      </w:pPr>
      <w:r w:rsidRPr="00822B10">
        <w:t>cout &lt;&lt; MyHouse.Parking;</w:t>
      </w:r>
    </w:p>
    <w:p w:rsidR="00430732" w:rsidRPr="00822B10" w:rsidRDefault="00430732" w:rsidP="00430732">
      <w:pPr>
        <w:pStyle w:val="Main"/>
        <w:rPr>
          <w:color w:val="008000"/>
        </w:rPr>
      </w:pPr>
      <w:r w:rsidRPr="00822B10">
        <w:rPr>
          <w:color w:val="008000"/>
        </w:rPr>
        <w:t xml:space="preserve">// </w:t>
      </w:r>
      <w:r w:rsidRPr="00F75FA7">
        <w:rPr>
          <w:color w:val="008000"/>
          <w:lang w:val="ru-RU"/>
        </w:rPr>
        <w:t>или</w:t>
      </w:r>
      <w:r w:rsidRPr="00822B10">
        <w:rPr>
          <w:color w:val="008000"/>
        </w:rPr>
        <w:t xml:space="preserve"> </w:t>
      </w:r>
      <w:r w:rsidRPr="00F75FA7">
        <w:rPr>
          <w:color w:val="008000"/>
          <w:lang w:val="ru-RU"/>
        </w:rPr>
        <w:t>так</w:t>
      </w:r>
      <w:r w:rsidRPr="00822B10">
        <w:rPr>
          <w:color w:val="008000"/>
        </w:rPr>
        <w:t>: cout &lt;&lt; pHouse-&gt;Parking;</w:t>
      </w:r>
    </w:p>
    <w:p w:rsidR="00430732" w:rsidRPr="002C1E13" w:rsidRDefault="00430732" w:rsidP="00430732">
      <w:pPr>
        <w:pStyle w:val="Main"/>
      </w:pPr>
    </w:p>
    <w:p w:rsidR="00430732" w:rsidRPr="002B64C1" w:rsidRDefault="00430732" w:rsidP="00430732">
      <w:pPr>
        <w:pStyle w:val="Main"/>
        <w:rPr>
          <w:lang w:val="ru-RU"/>
        </w:rPr>
      </w:pPr>
      <w:r w:rsidRPr="002B64C1">
        <w:rPr>
          <w:highlight w:val="yellow"/>
          <w:lang w:val="ru-RU"/>
        </w:rPr>
        <w:t xml:space="preserve">Мы будем решать ту же самую задачу, что и прежде, но при этом использовать адрес структуры в качестве аргумента. Это хорошо, поскольку адрес представляет собой только одно число. Так как функция должна работать со структурой </w:t>
      </w:r>
      <w:r w:rsidRPr="003C11A1">
        <w:rPr>
          <w:highlight w:val="yellow"/>
        </w:rPr>
        <w:t>funds</w:t>
      </w:r>
      <w:r w:rsidRPr="002B64C1">
        <w:rPr>
          <w:highlight w:val="yellow"/>
          <w:lang w:val="ru-RU"/>
        </w:rPr>
        <w:t xml:space="preserve">, она тоже должна использовать шаблон </w:t>
      </w:r>
      <w:r w:rsidRPr="003C11A1">
        <w:rPr>
          <w:highlight w:val="yellow"/>
        </w:rPr>
        <w:t>funds</w:t>
      </w:r>
      <w:r w:rsidRPr="002B64C1">
        <w:rPr>
          <w:lang w:val="ru-RU"/>
        </w:rPr>
        <w:t>.</w:t>
      </w:r>
    </w:p>
    <w:p w:rsidR="00430732" w:rsidRPr="002B64C1" w:rsidRDefault="00430732" w:rsidP="00430732">
      <w:pPr>
        <w:pStyle w:val="Main"/>
        <w:rPr>
          <w:lang w:val="ru-RU"/>
        </w:rPr>
      </w:pPr>
    </w:p>
    <w:p w:rsidR="00430732" w:rsidRPr="00AE617C" w:rsidRDefault="00430732" w:rsidP="00430732">
      <w:pPr>
        <w:pStyle w:val="Main"/>
        <w:rPr>
          <w:rFonts w:cs="Times New Roman"/>
          <w:color w:val="008000"/>
          <w:lang w:val="ru-RU"/>
        </w:rPr>
      </w:pPr>
      <w:r w:rsidRPr="00AE617C">
        <w:rPr>
          <w:rFonts w:cs="Times New Roman"/>
          <w:color w:val="008000"/>
          <w:lang w:val="ru-RU"/>
        </w:rPr>
        <w:t>/* передача адреса структуры в функцию */</w:t>
      </w:r>
    </w:p>
    <w:p w:rsidR="00430732" w:rsidRPr="00AE617C" w:rsidRDefault="00430732" w:rsidP="00430732">
      <w:pPr>
        <w:pStyle w:val="Main"/>
        <w:rPr>
          <w:rFonts w:cs="Times New Roman"/>
        </w:rPr>
      </w:pPr>
      <w:r w:rsidRPr="00AE617C">
        <w:rPr>
          <w:rFonts w:cs="Times New Roman"/>
          <w:color w:val="0000FF"/>
        </w:rPr>
        <w:t>#include</w:t>
      </w:r>
      <w:r w:rsidRPr="00AE617C">
        <w:rPr>
          <w:rFonts w:cs="Times New Roman"/>
        </w:rPr>
        <w:t>&lt;stdio.h&gt;</w:t>
      </w:r>
    </w:p>
    <w:p w:rsidR="00430732" w:rsidRPr="00AE617C" w:rsidRDefault="00430732" w:rsidP="00430732">
      <w:pPr>
        <w:pStyle w:val="Main"/>
        <w:rPr>
          <w:rFonts w:cs="Times New Roman"/>
        </w:rPr>
      </w:pPr>
      <w:r w:rsidRPr="00AE617C">
        <w:rPr>
          <w:rFonts w:cs="Times New Roman"/>
          <w:color w:val="0000FF"/>
        </w:rPr>
        <w:t>struct</w:t>
      </w:r>
      <w:r w:rsidRPr="00AE617C">
        <w:rPr>
          <w:rFonts w:cs="Times New Roman"/>
        </w:rPr>
        <w:t xml:space="preserve"> funds {</w:t>
      </w:r>
    </w:p>
    <w:p w:rsidR="00430732" w:rsidRPr="00AE617C" w:rsidRDefault="00430732" w:rsidP="00430732">
      <w:pPr>
        <w:pStyle w:val="Main"/>
        <w:rPr>
          <w:rFonts w:cs="Times New Roman"/>
        </w:rPr>
      </w:pPr>
      <w:r w:rsidRPr="00AE617C">
        <w:rPr>
          <w:rFonts w:cs="Times New Roman"/>
        </w:rPr>
        <w:tab/>
      </w:r>
      <w:r w:rsidRPr="00AE617C">
        <w:rPr>
          <w:rFonts w:cs="Times New Roman"/>
        </w:rPr>
        <w:tab/>
      </w:r>
      <w:r w:rsidRPr="00AE617C">
        <w:rPr>
          <w:rFonts w:cs="Times New Roman"/>
        </w:rPr>
        <w:tab/>
      </w:r>
      <w:r w:rsidRPr="00AE617C">
        <w:rPr>
          <w:rFonts w:cs="Times New Roman"/>
          <w:color w:val="0000FF"/>
        </w:rPr>
        <w:t>char</w:t>
      </w:r>
      <w:r w:rsidRPr="00AE617C">
        <w:rPr>
          <w:rFonts w:cs="Times New Roman"/>
        </w:rPr>
        <w:t xml:space="preserve"> *bank;</w:t>
      </w:r>
    </w:p>
    <w:p w:rsidR="00430732" w:rsidRPr="00AE617C" w:rsidRDefault="00430732" w:rsidP="00430732">
      <w:pPr>
        <w:pStyle w:val="Main"/>
        <w:rPr>
          <w:rFonts w:cs="Times New Roman"/>
        </w:rPr>
      </w:pPr>
      <w:r w:rsidRPr="00AE617C">
        <w:rPr>
          <w:rFonts w:cs="Times New Roman"/>
        </w:rPr>
        <w:tab/>
      </w:r>
      <w:r w:rsidRPr="00AE617C">
        <w:rPr>
          <w:rFonts w:cs="Times New Roman"/>
        </w:rPr>
        <w:tab/>
      </w:r>
      <w:r w:rsidRPr="00AE617C">
        <w:rPr>
          <w:rFonts w:cs="Times New Roman"/>
        </w:rPr>
        <w:tab/>
      </w:r>
      <w:r w:rsidRPr="00AE617C">
        <w:rPr>
          <w:rFonts w:cs="Times New Roman"/>
          <w:color w:val="0000FF"/>
        </w:rPr>
        <w:t>float</w:t>
      </w:r>
      <w:r w:rsidRPr="00AE617C">
        <w:rPr>
          <w:rFonts w:cs="Times New Roman"/>
        </w:rPr>
        <w:t xml:space="preserve"> bankfund;</w:t>
      </w:r>
    </w:p>
    <w:p w:rsidR="00430732" w:rsidRPr="00AE617C" w:rsidRDefault="00430732" w:rsidP="00430732">
      <w:pPr>
        <w:pStyle w:val="Main"/>
        <w:rPr>
          <w:rFonts w:cs="Times New Roman"/>
        </w:rPr>
      </w:pPr>
      <w:r w:rsidRPr="00AE617C">
        <w:rPr>
          <w:rFonts w:cs="Times New Roman"/>
        </w:rPr>
        <w:tab/>
      </w:r>
      <w:r w:rsidRPr="00AE617C">
        <w:rPr>
          <w:rFonts w:cs="Times New Roman"/>
        </w:rPr>
        <w:tab/>
      </w:r>
      <w:r w:rsidRPr="00AE617C">
        <w:rPr>
          <w:rFonts w:cs="Times New Roman"/>
        </w:rPr>
        <w:tab/>
      </w:r>
      <w:r w:rsidRPr="00AE617C">
        <w:rPr>
          <w:rFonts w:cs="Times New Roman"/>
          <w:color w:val="0000FF"/>
        </w:rPr>
        <w:t>char</w:t>
      </w:r>
      <w:r w:rsidRPr="00AE617C">
        <w:rPr>
          <w:rFonts w:cs="Times New Roman"/>
        </w:rPr>
        <w:t xml:space="preserve"> *save;</w:t>
      </w:r>
    </w:p>
    <w:p w:rsidR="00430732" w:rsidRPr="00AE617C" w:rsidRDefault="00430732" w:rsidP="00430732">
      <w:pPr>
        <w:pStyle w:val="Main"/>
        <w:rPr>
          <w:rFonts w:cs="Times New Roman"/>
        </w:rPr>
      </w:pPr>
      <w:r w:rsidRPr="00AE617C">
        <w:rPr>
          <w:rFonts w:cs="Times New Roman"/>
        </w:rPr>
        <w:tab/>
      </w:r>
      <w:r w:rsidRPr="00AE617C">
        <w:rPr>
          <w:rFonts w:cs="Times New Roman"/>
        </w:rPr>
        <w:tab/>
      </w:r>
      <w:r w:rsidRPr="00AE617C">
        <w:rPr>
          <w:rFonts w:cs="Times New Roman"/>
        </w:rPr>
        <w:tab/>
      </w:r>
      <w:r w:rsidRPr="00AE617C">
        <w:rPr>
          <w:rFonts w:cs="Times New Roman"/>
          <w:color w:val="0000FF"/>
        </w:rPr>
        <w:t xml:space="preserve">float </w:t>
      </w:r>
      <w:r w:rsidRPr="00AE617C">
        <w:rPr>
          <w:rFonts w:cs="Times New Roman"/>
        </w:rPr>
        <w:t>savefund; } stan = {</w:t>
      </w:r>
    </w:p>
    <w:p w:rsidR="00430732" w:rsidRPr="00AE617C" w:rsidRDefault="00430732" w:rsidP="00430732">
      <w:pPr>
        <w:pStyle w:val="Main"/>
        <w:rPr>
          <w:rFonts w:cs="Times New Roman"/>
        </w:rPr>
      </w:pPr>
      <w:r w:rsidRPr="00AE617C">
        <w:rPr>
          <w:rFonts w:cs="Times New Roman"/>
        </w:rPr>
        <w:tab/>
      </w:r>
      <w:r w:rsidRPr="00AE617C">
        <w:rPr>
          <w:rFonts w:cs="Times New Roman"/>
        </w:rPr>
        <w:tab/>
      </w:r>
      <w:r w:rsidRPr="00AE617C">
        <w:rPr>
          <w:rFonts w:cs="Times New Roman"/>
        </w:rPr>
        <w:tab/>
      </w:r>
      <w:r w:rsidRPr="00AE617C">
        <w:rPr>
          <w:rFonts w:cs="Times New Roman"/>
        </w:rPr>
        <w:tab/>
      </w:r>
      <w:r w:rsidRPr="00AE617C">
        <w:rPr>
          <w:rFonts w:cs="Times New Roman"/>
        </w:rPr>
        <w:tab/>
      </w:r>
      <w:r w:rsidRPr="00AE617C">
        <w:rPr>
          <w:rFonts w:cs="Times New Roman"/>
        </w:rPr>
        <w:tab/>
        <w:t>"Senior tomatoes Bank",</w:t>
      </w:r>
    </w:p>
    <w:p w:rsidR="00430732" w:rsidRPr="00AE617C" w:rsidRDefault="00430732" w:rsidP="00430732">
      <w:pPr>
        <w:pStyle w:val="Main"/>
        <w:rPr>
          <w:rFonts w:cs="Times New Roman"/>
        </w:rPr>
      </w:pPr>
      <w:r w:rsidRPr="00AE617C">
        <w:rPr>
          <w:rFonts w:cs="Times New Roman"/>
        </w:rPr>
        <w:tab/>
      </w:r>
      <w:r w:rsidRPr="00AE617C">
        <w:rPr>
          <w:rFonts w:cs="Times New Roman"/>
        </w:rPr>
        <w:tab/>
      </w:r>
      <w:r w:rsidRPr="00AE617C">
        <w:rPr>
          <w:rFonts w:cs="Times New Roman"/>
        </w:rPr>
        <w:tab/>
      </w:r>
      <w:r w:rsidRPr="00AE617C">
        <w:rPr>
          <w:rFonts w:cs="Times New Roman"/>
        </w:rPr>
        <w:tab/>
      </w:r>
      <w:r w:rsidRPr="00AE617C">
        <w:rPr>
          <w:rFonts w:cs="Times New Roman"/>
        </w:rPr>
        <w:tab/>
      </w:r>
      <w:r w:rsidRPr="00AE617C">
        <w:rPr>
          <w:rFonts w:cs="Times New Roman"/>
        </w:rPr>
        <w:tab/>
        <w:t>1023.43,</w:t>
      </w:r>
    </w:p>
    <w:p w:rsidR="00430732" w:rsidRPr="00AE617C" w:rsidRDefault="00430732" w:rsidP="00430732">
      <w:pPr>
        <w:pStyle w:val="Main"/>
        <w:rPr>
          <w:rFonts w:cs="Times New Roman"/>
        </w:rPr>
      </w:pPr>
      <w:r w:rsidRPr="00AE617C">
        <w:rPr>
          <w:rFonts w:cs="Times New Roman"/>
        </w:rPr>
        <w:tab/>
      </w:r>
      <w:r w:rsidRPr="00AE617C">
        <w:rPr>
          <w:rFonts w:cs="Times New Roman"/>
        </w:rPr>
        <w:tab/>
      </w:r>
      <w:r w:rsidRPr="00AE617C">
        <w:rPr>
          <w:rFonts w:cs="Times New Roman"/>
        </w:rPr>
        <w:tab/>
      </w:r>
      <w:r w:rsidRPr="00AE617C">
        <w:rPr>
          <w:rFonts w:cs="Times New Roman"/>
        </w:rPr>
        <w:tab/>
      </w:r>
      <w:r w:rsidRPr="00AE617C">
        <w:rPr>
          <w:rFonts w:cs="Times New Roman"/>
        </w:rPr>
        <w:tab/>
        <w:t>"Savings and lendings of Snoopy",</w:t>
      </w:r>
    </w:p>
    <w:p w:rsidR="00430732" w:rsidRPr="00AE617C" w:rsidRDefault="00430732" w:rsidP="00430732">
      <w:pPr>
        <w:pStyle w:val="Main"/>
        <w:rPr>
          <w:rFonts w:cs="Times New Roman"/>
        </w:rPr>
      </w:pPr>
      <w:r w:rsidRPr="00AE617C">
        <w:rPr>
          <w:rFonts w:cs="Times New Roman"/>
        </w:rPr>
        <w:tab/>
      </w:r>
      <w:r w:rsidRPr="00AE617C">
        <w:rPr>
          <w:rFonts w:cs="Times New Roman"/>
        </w:rPr>
        <w:tab/>
      </w:r>
      <w:r w:rsidRPr="00AE617C">
        <w:rPr>
          <w:rFonts w:cs="Times New Roman"/>
        </w:rPr>
        <w:tab/>
      </w:r>
      <w:r w:rsidRPr="00AE617C">
        <w:rPr>
          <w:rFonts w:cs="Times New Roman"/>
        </w:rPr>
        <w:tab/>
      </w:r>
      <w:r w:rsidRPr="00AE617C">
        <w:rPr>
          <w:rFonts w:cs="Times New Roman"/>
        </w:rPr>
        <w:tab/>
      </w:r>
      <w:r w:rsidRPr="00AE617C">
        <w:rPr>
          <w:rFonts w:cs="Times New Roman"/>
        </w:rPr>
        <w:tab/>
        <w:t>4239.87</w:t>
      </w:r>
    </w:p>
    <w:p w:rsidR="00430732" w:rsidRPr="00AE617C" w:rsidRDefault="00430732" w:rsidP="00430732">
      <w:pPr>
        <w:pStyle w:val="Main"/>
        <w:rPr>
          <w:rFonts w:cs="Times New Roman"/>
        </w:rPr>
      </w:pPr>
      <w:r w:rsidRPr="00AE617C">
        <w:rPr>
          <w:rFonts w:cs="Times New Roman"/>
        </w:rPr>
        <w:tab/>
      </w:r>
      <w:r w:rsidRPr="00AE617C">
        <w:rPr>
          <w:rFonts w:cs="Times New Roman"/>
        </w:rPr>
        <w:tab/>
      </w:r>
      <w:r w:rsidRPr="00AE617C">
        <w:rPr>
          <w:rFonts w:cs="Times New Roman"/>
        </w:rPr>
        <w:tab/>
      </w:r>
      <w:r w:rsidRPr="00AE617C">
        <w:rPr>
          <w:rFonts w:cs="Times New Roman"/>
        </w:rPr>
        <w:tab/>
      </w:r>
      <w:r w:rsidRPr="00AE617C">
        <w:rPr>
          <w:rFonts w:cs="Times New Roman"/>
        </w:rPr>
        <w:tab/>
      </w:r>
      <w:r w:rsidRPr="00AE617C">
        <w:rPr>
          <w:rFonts w:cs="Times New Roman"/>
        </w:rPr>
        <w:tab/>
        <w:t>};</w:t>
      </w:r>
    </w:p>
    <w:p w:rsidR="00430732" w:rsidRPr="00AE617C" w:rsidRDefault="00430732" w:rsidP="00430732">
      <w:pPr>
        <w:pStyle w:val="Main"/>
        <w:rPr>
          <w:rFonts w:cs="Times New Roman"/>
        </w:rPr>
      </w:pPr>
      <w:r w:rsidRPr="00AE617C">
        <w:rPr>
          <w:rFonts w:cs="Times New Roman"/>
          <w:color w:val="0000FF"/>
        </w:rPr>
        <w:lastRenderedPageBreak/>
        <w:t xml:space="preserve">float </w:t>
      </w:r>
      <w:r w:rsidRPr="00AE617C">
        <w:rPr>
          <w:rFonts w:cs="Times New Roman"/>
        </w:rPr>
        <w:t>sum(</w:t>
      </w:r>
      <w:r w:rsidRPr="00AE617C">
        <w:rPr>
          <w:rFonts w:cs="Times New Roman"/>
          <w:color w:val="0000FF"/>
        </w:rPr>
        <w:t>struct</w:t>
      </w:r>
      <w:r w:rsidRPr="00AE617C">
        <w:rPr>
          <w:rFonts w:cs="Times New Roman"/>
        </w:rPr>
        <w:t xml:space="preserve"> funds *);</w:t>
      </w:r>
    </w:p>
    <w:p w:rsidR="00430732" w:rsidRPr="00AE617C" w:rsidRDefault="00430732" w:rsidP="00430732">
      <w:pPr>
        <w:pStyle w:val="Main"/>
        <w:rPr>
          <w:rFonts w:cs="Times New Roman"/>
        </w:rPr>
      </w:pPr>
      <w:r w:rsidRPr="00AE617C">
        <w:rPr>
          <w:rFonts w:cs="Times New Roman"/>
          <w:color w:val="0000FF"/>
        </w:rPr>
        <w:t xml:space="preserve">void </w:t>
      </w:r>
      <w:r w:rsidRPr="00AE617C">
        <w:rPr>
          <w:rFonts w:cs="Times New Roman"/>
        </w:rPr>
        <w:t>main()</w:t>
      </w:r>
    </w:p>
    <w:p w:rsidR="00430732" w:rsidRPr="00AE617C" w:rsidRDefault="00430732" w:rsidP="00430732">
      <w:pPr>
        <w:pStyle w:val="Main"/>
        <w:rPr>
          <w:rFonts w:cs="Times New Roman"/>
        </w:rPr>
      </w:pPr>
      <w:r w:rsidRPr="00AE617C">
        <w:rPr>
          <w:rFonts w:cs="Times New Roman"/>
        </w:rPr>
        <w:t>{</w:t>
      </w:r>
    </w:p>
    <w:p w:rsidR="00430732" w:rsidRPr="00AE617C" w:rsidRDefault="00430732" w:rsidP="00430732">
      <w:pPr>
        <w:pStyle w:val="Main"/>
        <w:rPr>
          <w:rFonts w:cs="Times New Roman"/>
        </w:rPr>
      </w:pPr>
      <w:r w:rsidRPr="00AE617C">
        <w:rPr>
          <w:rFonts w:cs="Times New Roman"/>
          <w:color w:val="0000FF"/>
        </w:rPr>
        <w:t>float</w:t>
      </w:r>
      <w:r w:rsidRPr="00AE617C">
        <w:rPr>
          <w:rFonts w:cs="Times New Roman"/>
        </w:rPr>
        <w:t xml:space="preserve"> total;</w:t>
      </w:r>
    </w:p>
    <w:p w:rsidR="00430732" w:rsidRPr="00AE617C" w:rsidRDefault="00430732" w:rsidP="00430732">
      <w:pPr>
        <w:pStyle w:val="Main"/>
        <w:rPr>
          <w:rFonts w:cs="Times New Roman"/>
        </w:rPr>
      </w:pPr>
      <w:r w:rsidRPr="00AE617C">
        <w:rPr>
          <w:rFonts w:cs="Times New Roman"/>
        </w:rPr>
        <w:t>total=sum(&amp;stan);</w:t>
      </w:r>
    </w:p>
    <w:p w:rsidR="00430732" w:rsidRPr="00AE617C" w:rsidRDefault="00430732" w:rsidP="00430732">
      <w:pPr>
        <w:pStyle w:val="Main"/>
        <w:rPr>
          <w:rFonts w:cs="Times New Roman"/>
        </w:rPr>
      </w:pPr>
      <w:r w:rsidRPr="00AE617C">
        <w:rPr>
          <w:rFonts w:cs="Times New Roman"/>
        </w:rPr>
        <w:t>printf ("Stan has only %.2f dollars.\n", total );</w:t>
      </w:r>
    </w:p>
    <w:p w:rsidR="00430732" w:rsidRPr="00AE617C" w:rsidRDefault="00430732" w:rsidP="00430732">
      <w:pPr>
        <w:pStyle w:val="Main"/>
        <w:rPr>
          <w:rFonts w:cs="Times New Roman"/>
        </w:rPr>
      </w:pPr>
      <w:r w:rsidRPr="00AE617C">
        <w:rPr>
          <w:rFonts w:cs="Times New Roman"/>
        </w:rPr>
        <w:t>}</w:t>
      </w:r>
    </w:p>
    <w:p w:rsidR="00430732" w:rsidRPr="00AE617C" w:rsidRDefault="00430732" w:rsidP="00430732">
      <w:pPr>
        <w:pStyle w:val="Main"/>
        <w:rPr>
          <w:rFonts w:cs="Times New Roman"/>
        </w:rPr>
      </w:pPr>
    </w:p>
    <w:p w:rsidR="00430732" w:rsidRPr="00AE617C" w:rsidRDefault="00430732" w:rsidP="00430732">
      <w:pPr>
        <w:pStyle w:val="Main"/>
        <w:rPr>
          <w:rFonts w:cs="Times New Roman"/>
        </w:rPr>
      </w:pPr>
      <w:r w:rsidRPr="00AE617C">
        <w:rPr>
          <w:rFonts w:cs="Times New Roman"/>
          <w:color w:val="0000FF"/>
        </w:rPr>
        <w:t>float</w:t>
      </w:r>
      <w:r w:rsidRPr="00AE617C">
        <w:rPr>
          <w:rFonts w:cs="Times New Roman"/>
        </w:rPr>
        <w:t xml:space="preserve"> sum(</w:t>
      </w:r>
      <w:r w:rsidRPr="00AE617C">
        <w:rPr>
          <w:rFonts w:cs="Times New Roman"/>
          <w:color w:val="0000FF"/>
        </w:rPr>
        <w:t>struc</w:t>
      </w:r>
      <w:r w:rsidRPr="00AE617C">
        <w:rPr>
          <w:rFonts w:cs="Times New Roman"/>
        </w:rPr>
        <w:t>t funds *money)</w:t>
      </w:r>
    </w:p>
    <w:p w:rsidR="00430732" w:rsidRPr="00AE617C" w:rsidRDefault="00430732" w:rsidP="00430732">
      <w:pPr>
        <w:pStyle w:val="Main"/>
        <w:rPr>
          <w:rFonts w:cs="Times New Roman"/>
        </w:rPr>
      </w:pPr>
      <w:r w:rsidRPr="00AE617C">
        <w:rPr>
          <w:rFonts w:cs="Times New Roman"/>
        </w:rPr>
        <w:t>{</w:t>
      </w:r>
    </w:p>
    <w:p w:rsidR="00430732" w:rsidRPr="00AE617C" w:rsidRDefault="00430732" w:rsidP="00430732">
      <w:pPr>
        <w:pStyle w:val="Main"/>
        <w:rPr>
          <w:rFonts w:cs="Times New Roman"/>
        </w:rPr>
      </w:pPr>
      <w:r w:rsidRPr="00AE617C">
        <w:rPr>
          <w:rFonts w:cs="Times New Roman"/>
          <w:color w:val="0000FF"/>
        </w:rPr>
        <w:tab/>
        <w:t>return</w:t>
      </w:r>
      <w:r w:rsidRPr="00AE617C">
        <w:rPr>
          <w:rFonts w:cs="Times New Roman"/>
        </w:rPr>
        <w:t xml:space="preserve"> ( money-&gt;bankfund + money-&gt;savefund);</w:t>
      </w:r>
    </w:p>
    <w:p w:rsidR="00430732" w:rsidRPr="002B64C1" w:rsidRDefault="00430732" w:rsidP="00430732">
      <w:pPr>
        <w:pStyle w:val="Main"/>
        <w:rPr>
          <w:rFonts w:cs="Times New Roman"/>
          <w:lang w:val="ru-RU"/>
        </w:rPr>
      </w:pPr>
      <w:r w:rsidRPr="002B64C1">
        <w:rPr>
          <w:rFonts w:cs="Times New Roman"/>
          <w:lang w:val="ru-RU"/>
        </w:rPr>
        <w:t>}</w:t>
      </w:r>
    </w:p>
    <w:p w:rsidR="00430732" w:rsidRPr="002B64C1" w:rsidRDefault="00430732" w:rsidP="00430732">
      <w:pPr>
        <w:pStyle w:val="Main"/>
        <w:rPr>
          <w:lang w:val="ru-RU"/>
        </w:rPr>
      </w:pPr>
      <w:r w:rsidRPr="002B64C1">
        <w:rPr>
          <w:lang w:val="ru-RU"/>
        </w:rPr>
        <w:t>Эта программа тоже выдает</w:t>
      </w:r>
    </w:p>
    <w:p w:rsidR="00430732" w:rsidRPr="002B64C1" w:rsidRDefault="00430732" w:rsidP="00430732">
      <w:pPr>
        <w:pStyle w:val="Main"/>
        <w:rPr>
          <w:lang w:val="ru-RU"/>
        </w:rPr>
      </w:pPr>
    </w:p>
    <w:p w:rsidR="00430732" w:rsidRDefault="00430732" w:rsidP="00430732">
      <w:pPr>
        <w:pStyle w:val="Main"/>
        <w:rPr>
          <w:lang w:val="ru-RU"/>
        </w:rPr>
      </w:pPr>
      <w:r w:rsidRPr="002B64C1">
        <w:rPr>
          <w:lang w:val="ru-RU"/>
        </w:rPr>
        <w:t>У Стэна всего 5263.30 долл.</w:t>
      </w:r>
    </w:p>
    <w:p w:rsidR="00430732" w:rsidRPr="003E7B94" w:rsidRDefault="00430732" w:rsidP="00430732">
      <w:pPr>
        <w:pStyle w:val="Main"/>
        <w:ind w:firstLine="0"/>
        <w:jc w:val="center"/>
        <w:rPr>
          <w:lang w:val="ru-RU"/>
        </w:rPr>
      </w:pPr>
    </w:p>
    <w:p w:rsidR="00430732" w:rsidRDefault="00430732" w:rsidP="00430732">
      <w:pPr>
        <w:pStyle w:val="Main"/>
        <w:ind w:firstLine="0"/>
        <w:jc w:val="center"/>
        <w:rPr>
          <w:lang w:val="ru-RU"/>
        </w:rPr>
      </w:pPr>
      <w:r>
        <w:rPr>
          <w:noProof/>
          <w:lang w:val="ru-RU" w:eastAsia="ru-RU"/>
        </w:rPr>
        <w:drawing>
          <wp:inline distT="0" distB="0" distL="0" distR="0">
            <wp:extent cx="2059305" cy="535305"/>
            <wp:effectExtent l="19050" t="0" r="0" b="0"/>
            <wp:docPr id="25"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2059305" cy="535305"/>
                    </a:xfrm>
                    <a:prstGeom prst="rect">
                      <a:avLst/>
                    </a:prstGeom>
                    <a:noFill/>
                    <a:ln w="9525">
                      <a:noFill/>
                      <a:miter lim="800000"/>
                      <a:headEnd/>
                      <a:tailEnd/>
                    </a:ln>
                  </pic:spPr>
                </pic:pic>
              </a:graphicData>
            </a:graphic>
          </wp:inline>
        </w:drawing>
      </w:r>
    </w:p>
    <w:p w:rsidR="00430732" w:rsidRPr="003E7B94" w:rsidRDefault="00430732" w:rsidP="00430732">
      <w:pPr>
        <w:pStyle w:val="Main"/>
        <w:ind w:firstLine="0"/>
        <w:jc w:val="center"/>
        <w:rPr>
          <w:lang w:val="ru-RU"/>
        </w:rPr>
      </w:pPr>
    </w:p>
    <w:p w:rsidR="00430732" w:rsidRPr="002B64C1" w:rsidRDefault="00430732" w:rsidP="00430732">
      <w:pPr>
        <w:pStyle w:val="Main"/>
        <w:rPr>
          <w:lang w:val="ru-RU"/>
        </w:rPr>
      </w:pPr>
      <w:r w:rsidRPr="002B64C1">
        <w:rPr>
          <w:highlight w:val="yellow"/>
          <w:lang w:val="ru-RU"/>
        </w:rPr>
        <w:t xml:space="preserve">Функция </w:t>
      </w:r>
      <w:r w:rsidRPr="003C11A1">
        <w:rPr>
          <w:highlight w:val="yellow"/>
        </w:rPr>
        <w:t>sum</w:t>
      </w:r>
      <w:r w:rsidRPr="002B64C1">
        <w:rPr>
          <w:highlight w:val="yellow"/>
          <w:lang w:val="ru-RU"/>
        </w:rPr>
        <w:t>() имеет указатель (</w:t>
      </w:r>
      <w:r w:rsidRPr="003C11A1">
        <w:rPr>
          <w:highlight w:val="yellow"/>
        </w:rPr>
        <w:t>money</w:t>
      </w:r>
      <w:r w:rsidRPr="002B64C1">
        <w:rPr>
          <w:highlight w:val="yellow"/>
          <w:lang w:val="ru-RU"/>
        </w:rPr>
        <w:t xml:space="preserve">) на структуру </w:t>
      </w:r>
      <w:r w:rsidRPr="003C11A1">
        <w:rPr>
          <w:highlight w:val="yellow"/>
        </w:rPr>
        <w:t>fund</w:t>
      </w:r>
      <w:r w:rsidRPr="002B64C1">
        <w:rPr>
          <w:highlight w:val="yellow"/>
          <w:lang w:val="ru-RU"/>
        </w:rPr>
        <w:t>. Передача адреса &amp;</w:t>
      </w:r>
      <w:r w:rsidRPr="003C11A1">
        <w:rPr>
          <w:highlight w:val="yellow"/>
        </w:rPr>
        <w:t>stan</w:t>
      </w:r>
      <w:r w:rsidRPr="002B64C1">
        <w:rPr>
          <w:highlight w:val="yellow"/>
          <w:lang w:val="ru-RU"/>
        </w:rPr>
        <w:t xml:space="preserve"> в функцию заставляет указатель </w:t>
      </w:r>
      <w:r w:rsidRPr="003C11A1">
        <w:rPr>
          <w:highlight w:val="yellow"/>
        </w:rPr>
        <w:t>money</w:t>
      </w:r>
      <w:r w:rsidRPr="002B64C1">
        <w:rPr>
          <w:highlight w:val="yellow"/>
          <w:lang w:val="ru-RU"/>
        </w:rPr>
        <w:t xml:space="preserve"> ссылаться на структуру </w:t>
      </w:r>
      <w:r w:rsidRPr="003C11A1">
        <w:rPr>
          <w:highlight w:val="yellow"/>
        </w:rPr>
        <w:t>stan</w:t>
      </w:r>
      <w:r w:rsidRPr="002B64C1">
        <w:rPr>
          <w:highlight w:val="yellow"/>
          <w:lang w:val="ru-RU"/>
        </w:rPr>
        <w:t xml:space="preserve">. Затем используем операцию - &gt; для получения значений элементов </w:t>
      </w:r>
      <w:r w:rsidRPr="003C11A1">
        <w:rPr>
          <w:highlight w:val="yellow"/>
        </w:rPr>
        <w:t>stan</w:t>
      </w:r>
      <w:r w:rsidRPr="002B64C1">
        <w:rPr>
          <w:highlight w:val="yellow"/>
          <w:lang w:val="ru-RU"/>
        </w:rPr>
        <w:t xml:space="preserve"> .</w:t>
      </w:r>
      <w:r w:rsidRPr="003C11A1">
        <w:rPr>
          <w:highlight w:val="yellow"/>
        </w:rPr>
        <w:t>bankfund</w:t>
      </w:r>
      <w:r w:rsidRPr="002B64C1">
        <w:rPr>
          <w:highlight w:val="yellow"/>
          <w:lang w:val="ru-RU"/>
        </w:rPr>
        <w:t xml:space="preserve"> и </w:t>
      </w:r>
      <w:r w:rsidRPr="003C11A1">
        <w:rPr>
          <w:highlight w:val="yellow"/>
        </w:rPr>
        <w:t>stan</w:t>
      </w:r>
      <w:r w:rsidRPr="002B64C1">
        <w:rPr>
          <w:highlight w:val="yellow"/>
          <w:lang w:val="ru-RU"/>
        </w:rPr>
        <w:t>.</w:t>
      </w:r>
      <w:r w:rsidRPr="003C11A1">
        <w:rPr>
          <w:highlight w:val="yellow"/>
        </w:rPr>
        <w:t>savefund</w:t>
      </w:r>
      <w:r w:rsidRPr="002B64C1">
        <w:rPr>
          <w:lang w:val="ru-RU"/>
        </w:rPr>
        <w:t>.</w:t>
      </w:r>
    </w:p>
    <w:p w:rsidR="00430732" w:rsidRPr="002B64C1" w:rsidRDefault="00430732" w:rsidP="00430732">
      <w:pPr>
        <w:pStyle w:val="Main"/>
        <w:rPr>
          <w:lang w:val="ru-RU"/>
        </w:rPr>
      </w:pPr>
      <w:r w:rsidRPr="002B64C1">
        <w:rPr>
          <w:lang w:val="ru-RU"/>
        </w:rPr>
        <w:t>Эта функция также имеет доступ к названиям учреждений, хотя их не использует.</w:t>
      </w:r>
    </w:p>
    <w:p w:rsidR="00430732" w:rsidRPr="002B64C1" w:rsidRDefault="00430732" w:rsidP="00430732">
      <w:pPr>
        <w:pStyle w:val="Main"/>
        <w:rPr>
          <w:lang w:val="ru-RU"/>
        </w:rPr>
      </w:pPr>
      <w:r w:rsidRPr="002B64C1">
        <w:rPr>
          <w:highlight w:val="yellow"/>
          <w:lang w:val="ru-RU"/>
        </w:rPr>
        <w:t>Заметим, что мы должны применять операцию &amp; для получения адреса структуры. В отличие от имени массива имя структуры само по себе не является синонимом своего адреса</w:t>
      </w:r>
      <w:r w:rsidRPr="002B64C1">
        <w:rPr>
          <w:lang w:val="ru-RU"/>
        </w:rPr>
        <w:t>.</w:t>
      </w:r>
    </w:p>
    <w:p w:rsidR="00430732" w:rsidRPr="00430732" w:rsidRDefault="00430732" w:rsidP="00430732">
      <w:pPr>
        <w:pStyle w:val="Main"/>
        <w:rPr>
          <w:lang w:val="ru-RU"/>
        </w:rPr>
      </w:pPr>
    </w:p>
    <w:p w:rsidR="00430732" w:rsidRPr="00430732" w:rsidRDefault="00430732" w:rsidP="00430732">
      <w:pPr>
        <w:pStyle w:val="3"/>
        <w:keepNext w:val="0"/>
        <w:spacing w:before="0" w:after="0"/>
        <w:ind w:left="709" w:firstLine="0"/>
        <w:rPr>
          <w:sz w:val="20"/>
          <w:szCs w:val="20"/>
        </w:rPr>
      </w:pPr>
      <w:bookmarkStart w:id="57" w:name="_Toc515770809"/>
      <w:r w:rsidRPr="00430732">
        <w:rPr>
          <w:sz w:val="20"/>
          <w:szCs w:val="20"/>
        </w:rPr>
        <w:t>Передача структур посредством ссылок.</w:t>
      </w:r>
      <w:bookmarkEnd w:id="57"/>
    </w:p>
    <w:p w:rsidR="00430732" w:rsidRPr="00822B10" w:rsidRDefault="00430732" w:rsidP="00430732">
      <w:pPr>
        <w:pStyle w:val="Main"/>
        <w:rPr>
          <w:lang w:val="ru-RU"/>
        </w:rPr>
      </w:pPr>
      <w:r w:rsidRPr="00D61D90">
        <w:rPr>
          <w:highlight w:val="yellow"/>
          <w:lang w:val="ru-RU"/>
        </w:rPr>
        <w:t>Помимо использования указателей возможно применение ссылок на структуры. Объявление такой ссылки имеет следующий синтаксис</w:t>
      </w:r>
      <w:r w:rsidRPr="00F75FA7">
        <w:rPr>
          <w:lang w:val="ru-RU"/>
        </w:rPr>
        <w:t>:</w:t>
      </w:r>
    </w:p>
    <w:p w:rsidR="00430732" w:rsidRPr="00822B10" w:rsidRDefault="00430732" w:rsidP="00430732">
      <w:pPr>
        <w:pStyle w:val="Main"/>
        <w:rPr>
          <w:lang w:val="ru-RU"/>
        </w:rPr>
      </w:pPr>
    </w:p>
    <w:p w:rsidR="00430732" w:rsidRPr="00F75FA7" w:rsidRDefault="00430732" w:rsidP="00430732">
      <w:pPr>
        <w:pStyle w:val="Main"/>
        <w:rPr>
          <w:lang w:val="ru-RU"/>
        </w:rPr>
      </w:pPr>
      <w:r w:rsidRPr="00F75FA7">
        <w:rPr>
          <w:lang w:val="ru-RU"/>
        </w:rPr>
        <w:t>тип структуры</w:t>
      </w:r>
      <w:r>
        <w:rPr>
          <w:lang w:val="ru-RU"/>
        </w:rPr>
        <w:t xml:space="preserve"> </w:t>
      </w:r>
      <w:r w:rsidRPr="00F75FA7">
        <w:rPr>
          <w:lang w:val="ru-RU"/>
        </w:rPr>
        <w:t>&amp;имя_ссылки =</w:t>
      </w:r>
      <w:r>
        <w:rPr>
          <w:lang w:val="ru-RU"/>
        </w:rPr>
        <w:t xml:space="preserve">  </w:t>
      </w:r>
      <w:r w:rsidRPr="00F75FA7">
        <w:rPr>
          <w:lang w:val="ru-RU"/>
        </w:rPr>
        <w:t>имя_переменной;</w:t>
      </w:r>
    </w:p>
    <w:p w:rsidR="00430732" w:rsidRPr="00D61D90" w:rsidRDefault="00430732" w:rsidP="00430732">
      <w:pPr>
        <w:pStyle w:val="Main"/>
        <w:rPr>
          <w:lang w:val="ru-RU"/>
        </w:rPr>
      </w:pPr>
    </w:p>
    <w:p w:rsidR="00430732" w:rsidRPr="00F75FA7" w:rsidRDefault="00430732" w:rsidP="00430732">
      <w:pPr>
        <w:pStyle w:val="Main"/>
        <w:rPr>
          <w:lang w:val="ru-RU"/>
        </w:rPr>
      </w:pPr>
      <w:r w:rsidRPr="00D61D90">
        <w:rPr>
          <w:highlight w:val="yellow"/>
          <w:lang w:val="ru-RU"/>
        </w:rPr>
        <w:t>Как и ссылка на обычную переменную, ссылка на структуру должна быть инициализирована именем объекта, на который она указывает (в данном случае это имя_переменной).</w:t>
      </w:r>
    </w:p>
    <w:p w:rsidR="00430732" w:rsidRPr="00F75FA7" w:rsidRDefault="00430732" w:rsidP="00430732">
      <w:pPr>
        <w:pStyle w:val="Main"/>
        <w:rPr>
          <w:lang w:val="ru-RU"/>
        </w:rPr>
      </w:pPr>
      <w:r w:rsidRPr="00D61D90">
        <w:rPr>
          <w:highlight w:val="yellow"/>
          <w:lang w:val="ru-RU"/>
        </w:rPr>
        <w:t>Ссылки и указатели на структуры данных могут быть переданы в качестве аргументов в тело функции. При этом значительно снижается время (в сравнении с передачей по значению), за которое данный параметр передается в функцию, а также экономится стековая память</w:t>
      </w:r>
      <w:r w:rsidRPr="00F75FA7">
        <w:rPr>
          <w:lang w:val="ru-RU"/>
        </w:rPr>
        <w:t>.</w:t>
      </w:r>
    </w:p>
    <w:p w:rsidR="00430732" w:rsidRPr="00822B10" w:rsidRDefault="00430732" w:rsidP="00430732">
      <w:pPr>
        <w:pStyle w:val="Main"/>
        <w:rPr>
          <w:lang w:val="ru-RU"/>
        </w:rPr>
      </w:pPr>
      <w:r w:rsidRPr="00D61D90">
        <w:rPr>
          <w:highlight w:val="yellow"/>
          <w:lang w:val="ru-RU"/>
        </w:rPr>
        <w:t>Синтаксис прототипа функции при передаче структур посредством указателей и ссылок идентичен синтаксису обычной передачи параметров через указатели и ссылки</w:t>
      </w:r>
      <w:r w:rsidRPr="00F75FA7">
        <w:rPr>
          <w:lang w:val="ru-RU"/>
        </w:rPr>
        <w:t>:</w:t>
      </w:r>
    </w:p>
    <w:p w:rsidR="00430732" w:rsidRPr="00822B10" w:rsidRDefault="00430732" w:rsidP="00430732">
      <w:pPr>
        <w:pStyle w:val="Main"/>
        <w:rPr>
          <w:lang w:val="ru-RU"/>
        </w:rPr>
      </w:pPr>
    </w:p>
    <w:p w:rsidR="00430732" w:rsidRPr="00F75FA7" w:rsidRDefault="00430732" w:rsidP="00430732">
      <w:pPr>
        <w:pStyle w:val="Main"/>
        <w:rPr>
          <w:color w:val="008000"/>
          <w:lang w:val="ru-RU"/>
        </w:rPr>
      </w:pPr>
      <w:r w:rsidRPr="00F75FA7">
        <w:rPr>
          <w:color w:val="008000"/>
          <w:lang w:val="ru-RU"/>
        </w:rPr>
        <w:t>// Пример передачи указателя и ссылки на</w:t>
      </w:r>
    </w:p>
    <w:p w:rsidR="00430732" w:rsidRPr="00F75FA7" w:rsidRDefault="00430732" w:rsidP="00430732">
      <w:pPr>
        <w:pStyle w:val="Main"/>
        <w:rPr>
          <w:color w:val="008000"/>
          <w:lang w:val="ru-RU"/>
        </w:rPr>
      </w:pPr>
      <w:r w:rsidRPr="00F75FA7">
        <w:rPr>
          <w:color w:val="008000"/>
          <w:lang w:val="ru-RU"/>
        </w:rPr>
        <w:t>// целочисленную переменную:</w:t>
      </w:r>
    </w:p>
    <w:p w:rsidR="00430732" w:rsidRPr="00F75FA7" w:rsidRDefault="00430732" w:rsidP="00430732">
      <w:pPr>
        <w:pStyle w:val="Main"/>
        <w:rPr>
          <w:lang w:val="ru-RU"/>
        </w:rPr>
      </w:pPr>
      <w:r w:rsidRPr="00F75FA7">
        <w:rPr>
          <w:color w:val="0000FF"/>
          <w:lang w:val="ru-RU"/>
        </w:rPr>
        <w:t>bool</w:t>
      </w:r>
      <w:r w:rsidRPr="00F75FA7">
        <w:rPr>
          <w:lang w:val="ru-RU"/>
        </w:rPr>
        <w:t xml:space="preserve"> Func(</w:t>
      </w:r>
      <w:r w:rsidRPr="00F75FA7">
        <w:rPr>
          <w:color w:val="0000FF"/>
          <w:lang w:val="ru-RU"/>
        </w:rPr>
        <w:t>int</w:t>
      </w:r>
      <w:r w:rsidRPr="00F75FA7">
        <w:rPr>
          <w:lang w:val="ru-RU"/>
        </w:rPr>
        <w:t xml:space="preserve">* ptr, </w:t>
      </w:r>
      <w:r w:rsidRPr="00F75FA7">
        <w:rPr>
          <w:color w:val="0000FF"/>
          <w:lang w:val="ru-RU"/>
        </w:rPr>
        <w:t>int</w:t>
      </w:r>
      <w:r w:rsidRPr="00F75FA7">
        <w:rPr>
          <w:lang w:val="ru-RU"/>
        </w:rPr>
        <w:t>&amp; ref);</w:t>
      </w:r>
    </w:p>
    <w:p w:rsidR="00430732" w:rsidRPr="00F75FA7" w:rsidRDefault="00430732" w:rsidP="00430732">
      <w:pPr>
        <w:pStyle w:val="Main"/>
        <w:rPr>
          <w:color w:val="008000"/>
          <w:lang w:val="ru-RU"/>
        </w:rPr>
      </w:pPr>
      <w:r w:rsidRPr="00F75FA7">
        <w:rPr>
          <w:color w:val="008000"/>
          <w:lang w:val="ru-RU"/>
        </w:rPr>
        <w:t>// Передача указателя и ссылки на</w:t>
      </w:r>
    </w:p>
    <w:p w:rsidR="00430732" w:rsidRPr="00F75FA7" w:rsidRDefault="00430732" w:rsidP="00430732">
      <w:pPr>
        <w:pStyle w:val="Main"/>
        <w:rPr>
          <w:color w:val="008000"/>
          <w:lang w:val="ru-RU"/>
        </w:rPr>
      </w:pPr>
      <w:r w:rsidRPr="00F75FA7">
        <w:rPr>
          <w:color w:val="008000"/>
          <w:lang w:val="ru-RU"/>
        </w:rPr>
        <w:t>// структуру типа HOUSE:</w:t>
      </w:r>
    </w:p>
    <w:p w:rsidR="00430732" w:rsidRPr="00822B10" w:rsidRDefault="00430732" w:rsidP="00430732">
      <w:pPr>
        <w:pStyle w:val="Main"/>
      </w:pPr>
      <w:r w:rsidRPr="00822B10">
        <w:rPr>
          <w:color w:val="0000FF"/>
        </w:rPr>
        <w:t>char</w:t>
      </w:r>
      <w:r w:rsidRPr="00822B10">
        <w:t xml:space="preserve"> Func2 (HOUSE* pMh, HOUSES rMh);</w:t>
      </w:r>
    </w:p>
    <w:p w:rsidR="00430732" w:rsidRDefault="00430732" w:rsidP="00430732">
      <w:pPr>
        <w:pStyle w:val="Main"/>
      </w:pPr>
    </w:p>
    <w:p w:rsidR="00430732" w:rsidRPr="00F75FA7" w:rsidRDefault="00430732" w:rsidP="00430732">
      <w:pPr>
        <w:pStyle w:val="Main"/>
        <w:rPr>
          <w:lang w:val="ru-RU"/>
        </w:rPr>
      </w:pPr>
      <w:r w:rsidRPr="00D61D90">
        <w:rPr>
          <w:highlight w:val="yellow"/>
          <w:lang w:val="ru-RU"/>
        </w:rPr>
        <w:t>Таким образом, в функцию Func2 будут переданы не сами значения структур, а соответствующие адреса, что в значительной степени экономит стековую память</w:t>
      </w:r>
      <w:r w:rsidRPr="00F75FA7">
        <w:rPr>
          <w:lang w:val="ru-RU"/>
        </w:rPr>
        <w:t>.</w:t>
      </w:r>
    </w:p>
    <w:p w:rsidR="00430732" w:rsidRPr="00430732" w:rsidRDefault="00430732" w:rsidP="002B64C1">
      <w:pPr>
        <w:pStyle w:val="Main"/>
        <w:rPr>
          <w:lang w:val="ru-RU"/>
        </w:rPr>
      </w:pPr>
    </w:p>
    <w:p w:rsidR="002B64C1" w:rsidRPr="002B64C1" w:rsidRDefault="00430732" w:rsidP="002B64C1">
      <w:pPr>
        <w:pStyle w:val="3"/>
        <w:keepNext w:val="0"/>
        <w:spacing w:before="0" w:after="0"/>
        <w:ind w:left="709" w:firstLine="0"/>
        <w:rPr>
          <w:sz w:val="20"/>
          <w:szCs w:val="20"/>
        </w:rPr>
      </w:pPr>
      <w:bookmarkStart w:id="58" w:name="_Toc305222143"/>
      <w:bookmarkStart w:id="59" w:name="_Toc515770810"/>
      <w:r>
        <w:rPr>
          <w:sz w:val="20"/>
          <w:szCs w:val="20"/>
        </w:rPr>
        <w:t>Передача</w:t>
      </w:r>
      <w:r w:rsidR="002B64C1" w:rsidRPr="002B64C1">
        <w:rPr>
          <w:sz w:val="20"/>
          <w:szCs w:val="20"/>
        </w:rPr>
        <w:t xml:space="preserve"> элементов структуры.</w:t>
      </w:r>
      <w:bookmarkEnd w:id="58"/>
      <w:bookmarkEnd w:id="59"/>
    </w:p>
    <w:p w:rsidR="002B64C1" w:rsidRPr="002B64C1" w:rsidRDefault="002B64C1" w:rsidP="002B64C1">
      <w:pPr>
        <w:pStyle w:val="Main"/>
        <w:rPr>
          <w:lang w:val="ru-RU"/>
        </w:rPr>
      </w:pPr>
      <w:r w:rsidRPr="002B64C1">
        <w:rPr>
          <w:highlight w:val="yellow"/>
          <w:lang w:val="ru-RU"/>
        </w:rPr>
        <w:t xml:space="preserve">Поскольку элемент структуры является переменной с единственным значением (т. е. типа </w:t>
      </w:r>
      <w:r w:rsidRPr="003C11A1">
        <w:rPr>
          <w:highlight w:val="yellow"/>
        </w:rPr>
        <w:t>int</w:t>
      </w:r>
      <w:r w:rsidRPr="002B64C1">
        <w:rPr>
          <w:highlight w:val="yellow"/>
          <w:lang w:val="ru-RU"/>
        </w:rPr>
        <w:t xml:space="preserve"> или одного из его «родственников» — </w:t>
      </w:r>
      <w:r w:rsidRPr="003C11A1">
        <w:rPr>
          <w:highlight w:val="yellow"/>
        </w:rPr>
        <w:t>char</w:t>
      </w:r>
      <w:r w:rsidRPr="002B64C1">
        <w:rPr>
          <w:highlight w:val="yellow"/>
          <w:lang w:val="ru-RU"/>
        </w:rPr>
        <w:t xml:space="preserve">, </w:t>
      </w:r>
      <w:r w:rsidRPr="003C11A1">
        <w:rPr>
          <w:highlight w:val="yellow"/>
        </w:rPr>
        <w:t>float</w:t>
      </w:r>
      <w:r w:rsidRPr="002B64C1">
        <w:rPr>
          <w:highlight w:val="yellow"/>
          <w:lang w:val="ru-RU"/>
        </w:rPr>
        <w:t xml:space="preserve">, </w:t>
      </w:r>
      <w:r w:rsidRPr="003C11A1">
        <w:rPr>
          <w:highlight w:val="yellow"/>
        </w:rPr>
        <w:t>double</w:t>
      </w:r>
      <w:r w:rsidRPr="002B64C1">
        <w:rPr>
          <w:highlight w:val="yellow"/>
          <w:lang w:val="ru-RU"/>
        </w:rPr>
        <w:t xml:space="preserve"> или указатель), он может быть передан как аргумент функции.</w:t>
      </w:r>
      <w:r w:rsidRPr="002B64C1">
        <w:rPr>
          <w:lang w:val="ru-RU"/>
        </w:rPr>
        <w:t xml:space="preserve"> Простая программа финансовых расчетов, которая прибавляет взнос клиента к его счету, иллюстрирует этот способ. Заметим, между прочим, что мы объединили определение шаблона, описание переменной и инициализацию в один оператор.</w:t>
      </w:r>
    </w:p>
    <w:p w:rsidR="002B64C1" w:rsidRPr="002B64C1" w:rsidRDefault="002B64C1" w:rsidP="002B64C1">
      <w:pPr>
        <w:pStyle w:val="Main"/>
        <w:rPr>
          <w:lang w:val="ru-RU"/>
        </w:rPr>
      </w:pPr>
    </w:p>
    <w:p w:rsidR="002B64C1" w:rsidRPr="00797D02" w:rsidRDefault="002B64C1" w:rsidP="002B64C1">
      <w:pPr>
        <w:pStyle w:val="Main"/>
        <w:rPr>
          <w:rFonts w:cs="Times New Roman"/>
          <w:color w:val="008000"/>
          <w:lang w:val="ru-RU"/>
        </w:rPr>
      </w:pPr>
      <w:r w:rsidRPr="00797D02">
        <w:rPr>
          <w:rFonts w:cs="Times New Roman"/>
          <w:color w:val="008000"/>
          <w:lang w:val="ru-RU"/>
        </w:rPr>
        <w:t>/* передача элементов структуры как аргументов функции */</w:t>
      </w:r>
    </w:p>
    <w:p w:rsidR="002B64C1" w:rsidRPr="00797D02" w:rsidRDefault="002B64C1" w:rsidP="002B64C1">
      <w:pPr>
        <w:pStyle w:val="Main"/>
        <w:rPr>
          <w:rFonts w:cs="Times New Roman"/>
        </w:rPr>
      </w:pPr>
      <w:r w:rsidRPr="00797D02">
        <w:rPr>
          <w:rFonts w:cs="Times New Roman"/>
          <w:color w:val="0000FF"/>
        </w:rPr>
        <w:t>#include</w:t>
      </w:r>
      <w:r w:rsidRPr="00797D02">
        <w:rPr>
          <w:rFonts w:cs="Times New Roman"/>
        </w:rPr>
        <w:t>&lt;stdio.h&gt;</w:t>
      </w:r>
    </w:p>
    <w:p w:rsidR="002B64C1" w:rsidRPr="00797D02" w:rsidRDefault="002B64C1" w:rsidP="002B64C1">
      <w:pPr>
        <w:pStyle w:val="Main"/>
        <w:rPr>
          <w:rFonts w:cs="Times New Roman"/>
        </w:rPr>
      </w:pPr>
      <w:r w:rsidRPr="00797D02">
        <w:rPr>
          <w:rFonts w:cs="Times New Roman"/>
          <w:color w:val="0000FF"/>
        </w:rPr>
        <w:t>struct</w:t>
      </w:r>
      <w:r w:rsidRPr="00797D02">
        <w:rPr>
          <w:rFonts w:cs="Times New Roman"/>
        </w:rPr>
        <w:t xml:space="preserve"> funds {</w:t>
      </w:r>
    </w:p>
    <w:p w:rsidR="002B64C1" w:rsidRPr="00797D02" w:rsidRDefault="002B64C1" w:rsidP="002B64C1">
      <w:pPr>
        <w:pStyle w:val="Main"/>
        <w:rPr>
          <w:rFonts w:cs="Times New Roman"/>
        </w:rPr>
      </w:pPr>
      <w:r w:rsidRPr="00797D02">
        <w:rPr>
          <w:rFonts w:cs="Times New Roman"/>
        </w:rPr>
        <w:tab/>
      </w:r>
      <w:r w:rsidRPr="00797D02">
        <w:rPr>
          <w:rFonts w:cs="Times New Roman"/>
        </w:rPr>
        <w:tab/>
      </w:r>
      <w:r w:rsidRPr="00797D02">
        <w:rPr>
          <w:rFonts w:cs="Times New Roman"/>
        </w:rPr>
        <w:tab/>
      </w:r>
      <w:r w:rsidRPr="00797D02">
        <w:rPr>
          <w:rFonts w:cs="Times New Roman"/>
          <w:color w:val="0000FF"/>
        </w:rPr>
        <w:t>char</w:t>
      </w:r>
      <w:r w:rsidRPr="00797D02">
        <w:rPr>
          <w:rFonts w:cs="Times New Roman"/>
        </w:rPr>
        <w:t xml:space="preserve"> *bank;</w:t>
      </w:r>
    </w:p>
    <w:p w:rsidR="002B64C1" w:rsidRPr="00797D02" w:rsidRDefault="002B64C1" w:rsidP="002B64C1">
      <w:pPr>
        <w:pStyle w:val="Main"/>
        <w:rPr>
          <w:rFonts w:cs="Times New Roman"/>
        </w:rPr>
      </w:pPr>
      <w:r w:rsidRPr="00797D02">
        <w:rPr>
          <w:rFonts w:cs="Times New Roman"/>
        </w:rPr>
        <w:tab/>
      </w:r>
      <w:r w:rsidRPr="00797D02">
        <w:rPr>
          <w:rFonts w:cs="Times New Roman"/>
        </w:rPr>
        <w:tab/>
      </w:r>
      <w:r w:rsidRPr="00797D02">
        <w:rPr>
          <w:rFonts w:cs="Times New Roman"/>
        </w:rPr>
        <w:tab/>
      </w:r>
      <w:r w:rsidRPr="00797D02">
        <w:rPr>
          <w:rFonts w:cs="Times New Roman"/>
          <w:color w:val="0000FF"/>
        </w:rPr>
        <w:t xml:space="preserve">float </w:t>
      </w:r>
      <w:r w:rsidRPr="00797D02">
        <w:rPr>
          <w:rFonts w:cs="Times New Roman"/>
        </w:rPr>
        <w:t>bankfund;</w:t>
      </w:r>
    </w:p>
    <w:p w:rsidR="002B64C1" w:rsidRPr="00797D02" w:rsidRDefault="002B64C1" w:rsidP="002B64C1">
      <w:pPr>
        <w:pStyle w:val="Main"/>
        <w:rPr>
          <w:rFonts w:cs="Times New Roman"/>
        </w:rPr>
      </w:pPr>
      <w:r w:rsidRPr="00797D02">
        <w:rPr>
          <w:rFonts w:cs="Times New Roman"/>
        </w:rPr>
        <w:tab/>
      </w:r>
      <w:r w:rsidRPr="00797D02">
        <w:rPr>
          <w:rFonts w:cs="Times New Roman"/>
        </w:rPr>
        <w:tab/>
      </w:r>
      <w:r w:rsidRPr="00797D02">
        <w:rPr>
          <w:rFonts w:cs="Times New Roman"/>
        </w:rPr>
        <w:tab/>
      </w:r>
      <w:r w:rsidRPr="00797D02">
        <w:rPr>
          <w:rFonts w:cs="Times New Roman"/>
          <w:color w:val="0000FF"/>
        </w:rPr>
        <w:t>char</w:t>
      </w:r>
      <w:r w:rsidRPr="00797D02">
        <w:rPr>
          <w:rFonts w:cs="Times New Roman"/>
        </w:rPr>
        <w:t xml:space="preserve"> *save;</w:t>
      </w:r>
    </w:p>
    <w:p w:rsidR="002B64C1" w:rsidRPr="00797D02" w:rsidRDefault="002B64C1" w:rsidP="002B64C1">
      <w:pPr>
        <w:pStyle w:val="Main"/>
        <w:rPr>
          <w:rFonts w:cs="Times New Roman"/>
        </w:rPr>
      </w:pPr>
      <w:r w:rsidRPr="00797D02">
        <w:rPr>
          <w:rFonts w:cs="Times New Roman"/>
        </w:rPr>
        <w:tab/>
      </w:r>
      <w:r w:rsidRPr="00797D02">
        <w:rPr>
          <w:rFonts w:cs="Times New Roman"/>
        </w:rPr>
        <w:tab/>
      </w:r>
      <w:r w:rsidRPr="00797D02">
        <w:rPr>
          <w:rFonts w:cs="Times New Roman"/>
        </w:rPr>
        <w:tab/>
      </w:r>
      <w:r w:rsidRPr="00797D02">
        <w:rPr>
          <w:rFonts w:cs="Times New Roman"/>
          <w:color w:val="0000FF"/>
        </w:rPr>
        <w:t xml:space="preserve">float </w:t>
      </w:r>
      <w:r w:rsidRPr="00797D02">
        <w:rPr>
          <w:rFonts w:cs="Times New Roman"/>
        </w:rPr>
        <w:t>savefund; } stan = {</w:t>
      </w:r>
    </w:p>
    <w:p w:rsidR="002B64C1" w:rsidRPr="00797D02" w:rsidRDefault="002B64C1" w:rsidP="002B64C1">
      <w:pPr>
        <w:pStyle w:val="Main"/>
        <w:rPr>
          <w:rFonts w:cs="Times New Roman"/>
        </w:rPr>
      </w:pPr>
      <w:r w:rsidRPr="00797D02">
        <w:rPr>
          <w:rFonts w:cs="Times New Roman"/>
        </w:rPr>
        <w:tab/>
      </w:r>
      <w:r w:rsidRPr="00797D02">
        <w:rPr>
          <w:rFonts w:cs="Times New Roman"/>
        </w:rPr>
        <w:tab/>
      </w:r>
      <w:r w:rsidRPr="00797D02">
        <w:rPr>
          <w:rFonts w:cs="Times New Roman"/>
        </w:rPr>
        <w:tab/>
      </w:r>
      <w:r w:rsidRPr="00797D02">
        <w:rPr>
          <w:rFonts w:cs="Times New Roman"/>
        </w:rPr>
        <w:tab/>
      </w:r>
      <w:r w:rsidRPr="00797D02">
        <w:rPr>
          <w:rFonts w:cs="Times New Roman"/>
        </w:rPr>
        <w:tab/>
      </w:r>
      <w:r w:rsidRPr="00797D02">
        <w:rPr>
          <w:rFonts w:cs="Times New Roman"/>
        </w:rPr>
        <w:tab/>
        <w:t>"Senior tomatoes Bank",</w:t>
      </w:r>
    </w:p>
    <w:p w:rsidR="002B64C1" w:rsidRPr="00797D02" w:rsidRDefault="002B64C1" w:rsidP="002B64C1">
      <w:pPr>
        <w:pStyle w:val="Main"/>
        <w:rPr>
          <w:rFonts w:cs="Times New Roman"/>
        </w:rPr>
      </w:pPr>
      <w:r w:rsidRPr="00797D02">
        <w:rPr>
          <w:rFonts w:cs="Times New Roman"/>
        </w:rPr>
        <w:lastRenderedPageBreak/>
        <w:tab/>
      </w:r>
      <w:r w:rsidRPr="00797D02">
        <w:rPr>
          <w:rFonts w:cs="Times New Roman"/>
        </w:rPr>
        <w:tab/>
      </w:r>
      <w:r w:rsidRPr="00797D02">
        <w:rPr>
          <w:rFonts w:cs="Times New Roman"/>
        </w:rPr>
        <w:tab/>
      </w:r>
      <w:r w:rsidRPr="00797D02">
        <w:rPr>
          <w:rFonts w:cs="Times New Roman"/>
        </w:rPr>
        <w:tab/>
      </w:r>
      <w:r w:rsidRPr="00797D02">
        <w:rPr>
          <w:rFonts w:cs="Times New Roman"/>
        </w:rPr>
        <w:tab/>
      </w:r>
      <w:r w:rsidRPr="00797D02">
        <w:rPr>
          <w:rFonts w:cs="Times New Roman"/>
        </w:rPr>
        <w:tab/>
        <w:t>1023.43,</w:t>
      </w:r>
    </w:p>
    <w:p w:rsidR="002B64C1" w:rsidRPr="00797D02" w:rsidRDefault="002B64C1" w:rsidP="002B64C1">
      <w:pPr>
        <w:pStyle w:val="Main"/>
        <w:rPr>
          <w:rFonts w:cs="Times New Roman"/>
        </w:rPr>
      </w:pPr>
      <w:r w:rsidRPr="00797D02">
        <w:rPr>
          <w:rFonts w:cs="Times New Roman"/>
        </w:rPr>
        <w:tab/>
      </w:r>
      <w:r w:rsidRPr="00797D02">
        <w:rPr>
          <w:rFonts w:cs="Times New Roman"/>
        </w:rPr>
        <w:tab/>
      </w:r>
      <w:r w:rsidRPr="00797D02">
        <w:rPr>
          <w:rFonts w:cs="Times New Roman"/>
        </w:rPr>
        <w:tab/>
      </w:r>
      <w:r w:rsidRPr="00797D02">
        <w:rPr>
          <w:rFonts w:cs="Times New Roman"/>
        </w:rPr>
        <w:tab/>
      </w:r>
      <w:r w:rsidRPr="00797D02">
        <w:rPr>
          <w:rFonts w:cs="Times New Roman"/>
        </w:rPr>
        <w:tab/>
      </w:r>
      <w:r w:rsidRPr="00797D02">
        <w:rPr>
          <w:rFonts w:cs="Times New Roman"/>
        </w:rPr>
        <w:tab/>
        <w:t>"Savings and lendings of Snoopy",</w:t>
      </w:r>
    </w:p>
    <w:p w:rsidR="002B64C1" w:rsidRPr="00797D02" w:rsidRDefault="002B64C1" w:rsidP="002B64C1">
      <w:pPr>
        <w:pStyle w:val="Main"/>
        <w:rPr>
          <w:rFonts w:cs="Times New Roman"/>
        </w:rPr>
      </w:pPr>
      <w:r w:rsidRPr="00797D02">
        <w:rPr>
          <w:rFonts w:cs="Times New Roman"/>
        </w:rPr>
        <w:tab/>
      </w:r>
      <w:r w:rsidRPr="00797D02">
        <w:rPr>
          <w:rFonts w:cs="Times New Roman"/>
        </w:rPr>
        <w:tab/>
      </w:r>
      <w:r w:rsidRPr="00797D02">
        <w:rPr>
          <w:rFonts w:cs="Times New Roman"/>
        </w:rPr>
        <w:tab/>
      </w:r>
      <w:r w:rsidRPr="00797D02">
        <w:rPr>
          <w:rFonts w:cs="Times New Roman"/>
        </w:rPr>
        <w:tab/>
      </w:r>
      <w:r w:rsidRPr="00797D02">
        <w:rPr>
          <w:rFonts w:cs="Times New Roman"/>
        </w:rPr>
        <w:tab/>
      </w:r>
      <w:r w:rsidRPr="00797D02">
        <w:rPr>
          <w:rFonts w:cs="Times New Roman"/>
        </w:rPr>
        <w:tab/>
        <w:t>4239.87</w:t>
      </w:r>
    </w:p>
    <w:p w:rsidR="002B64C1" w:rsidRPr="00797D02" w:rsidRDefault="002B64C1" w:rsidP="002B64C1">
      <w:pPr>
        <w:pStyle w:val="Main"/>
        <w:rPr>
          <w:rFonts w:cs="Times New Roman"/>
        </w:rPr>
      </w:pPr>
      <w:r w:rsidRPr="00797D02">
        <w:rPr>
          <w:rFonts w:cs="Times New Roman"/>
        </w:rPr>
        <w:tab/>
      </w:r>
      <w:r w:rsidRPr="00797D02">
        <w:rPr>
          <w:rFonts w:cs="Times New Roman"/>
        </w:rPr>
        <w:tab/>
      </w:r>
      <w:r w:rsidRPr="00797D02">
        <w:rPr>
          <w:rFonts w:cs="Times New Roman"/>
        </w:rPr>
        <w:tab/>
      </w:r>
      <w:r w:rsidRPr="00797D02">
        <w:rPr>
          <w:rFonts w:cs="Times New Roman"/>
        </w:rPr>
        <w:tab/>
      </w:r>
      <w:r w:rsidRPr="00797D02">
        <w:rPr>
          <w:rFonts w:cs="Times New Roman"/>
        </w:rPr>
        <w:tab/>
      </w:r>
      <w:r w:rsidRPr="00797D02">
        <w:rPr>
          <w:rFonts w:cs="Times New Roman"/>
        </w:rPr>
        <w:tab/>
      </w:r>
      <w:r w:rsidRPr="00797D02">
        <w:rPr>
          <w:rFonts w:cs="Times New Roman"/>
        </w:rPr>
        <w:tab/>
      </w:r>
      <w:r w:rsidRPr="00797D02">
        <w:rPr>
          <w:rFonts w:cs="Times New Roman"/>
        </w:rPr>
        <w:tab/>
      </w:r>
      <w:r w:rsidRPr="00797D02">
        <w:rPr>
          <w:rFonts w:cs="Times New Roman"/>
        </w:rPr>
        <w:tab/>
        <w:t>};</w:t>
      </w:r>
    </w:p>
    <w:p w:rsidR="002B64C1" w:rsidRPr="00797D02" w:rsidRDefault="002B64C1" w:rsidP="002B64C1">
      <w:pPr>
        <w:pStyle w:val="Main"/>
        <w:rPr>
          <w:rFonts w:cs="Times New Roman"/>
        </w:rPr>
      </w:pPr>
      <w:r w:rsidRPr="00797D02">
        <w:rPr>
          <w:rFonts w:cs="Times New Roman"/>
          <w:color w:val="0000FF"/>
        </w:rPr>
        <w:t>float</w:t>
      </w:r>
      <w:r w:rsidRPr="00797D02">
        <w:rPr>
          <w:rFonts w:cs="Times New Roman"/>
        </w:rPr>
        <w:t xml:space="preserve"> sum(float x, float y);</w:t>
      </w:r>
    </w:p>
    <w:p w:rsidR="002B64C1" w:rsidRPr="00797D02" w:rsidRDefault="002B64C1" w:rsidP="002B64C1">
      <w:pPr>
        <w:pStyle w:val="Main"/>
        <w:rPr>
          <w:rFonts w:cs="Times New Roman"/>
        </w:rPr>
      </w:pPr>
      <w:r w:rsidRPr="00797D02">
        <w:rPr>
          <w:rFonts w:cs="Times New Roman"/>
          <w:color w:val="0000FF"/>
        </w:rPr>
        <w:t>void</w:t>
      </w:r>
      <w:r w:rsidRPr="00797D02">
        <w:rPr>
          <w:rFonts w:cs="Times New Roman"/>
        </w:rPr>
        <w:t xml:space="preserve"> main()</w:t>
      </w:r>
    </w:p>
    <w:p w:rsidR="002B64C1" w:rsidRPr="00797D02" w:rsidRDefault="002B64C1" w:rsidP="002B64C1">
      <w:pPr>
        <w:pStyle w:val="Main"/>
        <w:rPr>
          <w:rFonts w:cs="Times New Roman"/>
        </w:rPr>
      </w:pPr>
      <w:r w:rsidRPr="00797D02">
        <w:rPr>
          <w:rFonts w:cs="Times New Roman"/>
        </w:rPr>
        <w:t>{</w:t>
      </w:r>
    </w:p>
    <w:p w:rsidR="002B64C1" w:rsidRPr="00797D02" w:rsidRDefault="002B64C1" w:rsidP="002B64C1">
      <w:pPr>
        <w:pStyle w:val="Main"/>
        <w:rPr>
          <w:rFonts w:cs="Times New Roman"/>
        </w:rPr>
      </w:pPr>
      <w:r w:rsidRPr="00797D02">
        <w:rPr>
          <w:rFonts w:cs="Times New Roman"/>
          <w:color w:val="0000FF"/>
        </w:rPr>
        <w:t>float</w:t>
      </w:r>
      <w:r w:rsidRPr="00797D02">
        <w:rPr>
          <w:rFonts w:cs="Times New Roman"/>
        </w:rPr>
        <w:t xml:space="preserve"> total;</w:t>
      </w:r>
    </w:p>
    <w:p w:rsidR="002B64C1" w:rsidRPr="00797D02" w:rsidRDefault="002B64C1" w:rsidP="002B64C1">
      <w:pPr>
        <w:pStyle w:val="Main"/>
        <w:rPr>
          <w:rFonts w:cs="Times New Roman"/>
        </w:rPr>
      </w:pPr>
      <w:r w:rsidRPr="00797D02">
        <w:rPr>
          <w:rFonts w:cs="Times New Roman"/>
        </w:rPr>
        <w:t xml:space="preserve">extern struct funds stan; </w:t>
      </w:r>
      <w:r w:rsidRPr="00797D02">
        <w:rPr>
          <w:rFonts w:cs="Times New Roman"/>
          <w:color w:val="008000"/>
        </w:rPr>
        <w:t>/* необязательное описание */</w:t>
      </w:r>
    </w:p>
    <w:p w:rsidR="002B64C1" w:rsidRPr="00797D02" w:rsidRDefault="002B64C1" w:rsidP="002B64C1">
      <w:pPr>
        <w:pStyle w:val="Main"/>
        <w:rPr>
          <w:rFonts w:cs="Times New Roman"/>
        </w:rPr>
      </w:pPr>
      <w:r w:rsidRPr="00797D02">
        <w:rPr>
          <w:rFonts w:cs="Times New Roman"/>
        </w:rPr>
        <w:t>total=sum(stan.bankfund, stan.savefund);</w:t>
      </w:r>
    </w:p>
    <w:p w:rsidR="002B64C1" w:rsidRPr="00797D02" w:rsidRDefault="002B64C1" w:rsidP="002B64C1">
      <w:pPr>
        <w:pStyle w:val="Main"/>
        <w:rPr>
          <w:rFonts w:cs="Times New Roman"/>
        </w:rPr>
      </w:pPr>
      <w:r w:rsidRPr="00797D02">
        <w:rPr>
          <w:rFonts w:cs="Times New Roman"/>
        </w:rPr>
        <w:t>printf ("Stan has only %.2f dollars.\n", total);</w:t>
      </w:r>
    </w:p>
    <w:p w:rsidR="002B64C1" w:rsidRPr="00797D02" w:rsidRDefault="002B64C1" w:rsidP="002B64C1">
      <w:pPr>
        <w:pStyle w:val="Main"/>
        <w:rPr>
          <w:rFonts w:cs="Times New Roman"/>
          <w:lang w:val="ru-RU"/>
        </w:rPr>
      </w:pPr>
      <w:r w:rsidRPr="00797D02">
        <w:rPr>
          <w:rFonts w:cs="Times New Roman"/>
          <w:lang w:val="ru-RU"/>
        </w:rPr>
        <w:t>}</w:t>
      </w:r>
    </w:p>
    <w:p w:rsidR="002B64C1" w:rsidRPr="00797D02" w:rsidRDefault="002B64C1" w:rsidP="002B64C1">
      <w:pPr>
        <w:pStyle w:val="Main"/>
        <w:rPr>
          <w:rFonts w:cs="Times New Roman"/>
          <w:lang w:val="ru-RU"/>
        </w:rPr>
      </w:pPr>
    </w:p>
    <w:p w:rsidR="002B64C1" w:rsidRPr="00797D02" w:rsidRDefault="002B64C1" w:rsidP="002B64C1">
      <w:pPr>
        <w:pStyle w:val="Main"/>
        <w:rPr>
          <w:rFonts w:cs="Times New Roman"/>
          <w:color w:val="008000"/>
          <w:lang w:val="ru-RU"/>
        </w:rPr>
      </w:pPr>
      <w:r w:rsidRPr="00797D02">
        <w:rPr>
          <w:rFonts w:cs="Times New Roman"/>
          <w:color w:val="008000"/>
          <w:lang w:val="ru-RU"/>
        </w:rPr>
        <w:t xml:space="preserve">/* складывает два числа типа </w:t>
      </w:r>
      <w:r w:rsidRPr="00797D02">
        <w:rPr>
          <w:rFonts w:cs="Times New Roman"/>
          <w:color w:val="008000"/>
        </w:rPr>
        <w:t>float</w:t>
      </w:r>
      <w:r w:rsidRPr="00797D02">
        <w:rPr>
          <w:rFonts w:cs="Times New Roman"/>
          <w:color w:val="008000"/>
          <w:lang w:val="ru-RU"/>
        </w:rPr>
        <w:t xml:space="preserve"> */</w:t>
      </w:r>
    </w:p>
    <w:p w:rsidR="002B64C1" w:rsidRPr="00797D02" w:rsidRDefault="002B64C1" w:rsidP="002B64C1">
      <w:pPr>
        <w:pStyle w:val="Main"/>
        <w:rPr>
          <w:rFonts w:cs="Times New Roman"/>
        </w:rPr>
      </w:pPr>
      <w:r w:rsidRPr="00797D02">
        <w:rPr>
          <w:rFonts w:cs="Times New Roman"/>
          <w:color w:val="0000FF"/>
        </w:rPr>
        <w:t>float</w:t>
      </w:r>
      <w:r w:rsidRPr="00797D02">
        <w:rPr>
          <w:rFonts w:cs="Times New Roman"/>
        </w:rPr>
        <w:t xml:space="preserve"> sum(</w:t>
      </w:r>
      <w:r w:rsidRPr="00797D02">
        <w:rPr>
          <w:rFonts w:cs="Times New Roman"/>
          <w:color w:val="0000FF"/>
        </w:rPr>
        <w:t>float</w:t>
      </w:r>
      <w:r w:rsidRPr="00797D02">
        <w:rPr>
          <w:rFonts w:cs="Times New Roman"/>
        </w:rPr>
        <w:t xml:space="preserve"> x, </w:t>
      </w:r>
      <w:r w:rsidRPr="00797D02">
        <w:rPr>
          <w:rFonts w:cs="Times New Roman"/>
          <w:color w:val="0000FF"/>
        </w:rPr>
        <w:t>float</w:t>
      </w:r>
      <w:r w:rsidRPr="00797D02">
        <w:rPr>
          <w:rFonts w:cs="Times New Roman"/>
        </w:rPr>
        <w:t xml:space="preserve"> y)</w:t>
      </w:r>
    </w:p>
    <w:p w:rsidR="002B64C1" w:rsidRPr="002B64C1" w:rsidRDefault="002B64C1" w:rsidP="002B64C1">
      <w:pPr>
        <w:pStyle w:val="Main"/>
        <w:rPr>
          <w:rFonts w:cs="Times New Roman"/>
          <w:lang w:val="ru-RU"/>
        </w:rPr>
      </w:pPr>
      <w:r w:rsidRPr="00797D02">
        <w:rPr>
          <w:rFonts w:cs="Times New Roman"/>
        </w:rPr>
        <w:tab/>
      </w:r>
      <w:r w:rsidRPr="002B64C1">
        <w:rPr>
          <w:rFonts w:cs="Times New Roman"/>
          <w:lang w:val="ru-RU"/>
        </w:rPr>
        <w:t>{</w:t>
      </w:r>
    </w:p>
    <w:p w:rsidR="002B64C1" w:rsidRPr="002B64C1" w:rsidRDefault="002B64C1" w:rsidP="002B64C1">
      <w:pPr>
        <w:pStyle w:val="Main"/>
        <w:rPr>
          <w:rFonts w:cs="Times New Roman"/>
          <w:lang w:val="ru-RU"/>
        </w:rPr>
      </w:pPr>
      <w:r w:rsidRPr="002B64C1">
        <w:rPr>
          <w:rFonts w:cs="Times New Roman"/>
          <w:lang w:val="ru-RU"/>
        </w:rPr>
        <w:tab/>
      </w:r>
      <w:r w:rsidRPr="002B64C1">
        <w:rPr>
          <w:rFonts w:cs="Times New Roman"/>
          <w:lang w:val="ru-RU"/>
        </w:rPr>
        <w:tab/>
      </w:r>
      <w:r w:rsidRPr="00797D02">
        <w:rPr>
          <w:rFonts w:cs="Times New Roman"/>
          <w:color w:val="0000FF"/>
        </w:rPr>
        <w:t>return</w:t>
      </w:r>
      <w:r>
        <w:rPr>
          <w:rFonts w:cs="Times New Roman"/>
          <w:color w:val="0000FF"/>
          <w:lang w:val="ru-RU"/>
        </w:rPr>
        <w:t xml:space="preserve"> </w:t>
      </w:r>
      <w:r>
        <w:rPr>
          <w:rFonts w:cs="Times New Roman"/>
        </w:rPr>
        <w:t>x</w:t>
      </w:r>
      <w:r w:rsidRPr="002B64C1">
        <w:rPr>
          <w:rFonts w:cs="Times New Roman"/>
          <w:lang w:val="ru-RU"/>
        </w:rPr>
        <w:t>+</w:t>
      </w:r>
      <w:r>
        <w:rPr>
          <w:rFonts w:cs="Times New Roman"/>
        </w:rPr>
        <w:t>y</w:t>
      </w:r>
      <w:r w:rsidRPr="002B64C1">
        <w:rPr>
          <w:rFonts w:cs="Times New Roman"/>
          <w:lang w:val="ru-RU"/>
        </w:rPr>
        <w:t>;</w:t>
      </w:r>
    </w:p>
    <w:p w:rsidR="002B64C1" w:rsidRPr="002B64C1" w:rsidRDefault="002B64C1" w:rsidP="002B64C1">
      <w:pPr>
        <w:pStyle w:val="Main"/>
        <w:rPr>
          <w:rFonts w:cs="Times New Roman"/>
          <w:lang w:val="ru-RU"/>
        </w:rPr>
      </w:pPr>
      <w:r w:rsidRPr="002B64C1">
        <w:rPr>
          <w:rFonts w:cs="Times New Roman"/>
          <w:lang w:val="ru-RU"/>
        </w:rPr>
        <w:tab/>
        <w:t>}</w:t>
      </w:r>
    </w:p>
    <w:p w:rsidR="002B64C1" w:rsidRPr="002B64C1" w:rsidRDefault="002B64C1" w:rsidP="002B64C1">
      <w:pPr>
        <w:pStyle w:val="Main"/>
        <w:rPr>
          <w:rFonts w:cs="Times New Roman"/>
          <w:lang w:val="ru-RU"/>
        </w:rPr>
      </w:pPr>
      <w:r w:rsidRPr="002B64C1">
        <w:rPr>
          <w:rFonts w:cs="Times New Roman"/>
          <w:lang w:val="ru-RU"/>
        </w:rPr>
        <w:tab/>
      </w:r>
    </w:p>
    <w:p w:rsidR="002B64C1" w:rsidRPr="002B64C1" w:rsidRDefault="002B64C1" w:rsidP="002B64C1">
      <w:pPr>
        <w:pStyle w:val="Main"/>
        <w:rPr>
          <w:lang w:val="ru-RU"/>
        </w:rPr>
      </w:pPr>
      <w:r w:rsidRPr="002B64C1">
        <w:rPr>
          <w:lang w:val="ru-RU"/>
        </w:rPr>
        <w:t>Результат выполнения этой программы:</w:t>
      </w:r>
    </w:p>
    <w:p w:rsidR="002B64C1" w:rsidRPr="009C3BDC" w:rsidRDefault="002B64C1" w:rsidP="002B64C1">
      <w:pPr>
        <w:pStyle w:val="Main"/>
        <w:ind w:firstLine="0"/>
        <w:jc w:val="center"/>
        <w:rPr>
          <w:lang w:val="ru-RU"/>
        </w:rPr>
      </w:pPr>
    </w:p>
    <w:p w:rsidR="002B64C1" w:rsidRPr="009C3BDC" w:rsidRDefault="002B64C1" w:rsidP="002B64C1">
      <w:pPr>
        <w:pStyle w:val="Main"/>
        <w:ind w:firstLine="0"/>
        <w:jc w:val="center"/>
        <w:rPr>
          <w:lang w:val="ru-RU"/>
        </w:rPr>
      </w:pPr>
      <w:r>
        <w:rPr>
          <w:noProof/>
          <w:lang w:val="ru-RU" w:eastAsia="ru-RU"/>
        </w:rPr>
        <w:drawing>
          <wp:inline distT="0" distB="0" distL="0" distR="0">
            <wp:extent cx="1878330" cy="576580"/>
            <wp:effectExtent l="19050" t="0" r="762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srcRect/>
                    <a:stretch>
                      <a:fillRect/>
                    </a:stretch>
                  </pic:blipFill>
                  <pic:spPr bwMode="auto">
                    <a:xfrm>
                      <a:off x="0" y="0"/>
                      <a:ext cx="1878330" cy="576580"/>
                    </a:xfrm>
                    <a:prstGeom prst="rect">
                      <a:avLst/>
                    </a:prstGeom>
                    <a:noFill/>
                    <a:ln w="9525">
                      <a:noFill/>
                      <a:miter lim="800000"/>
                      <a:headEnd/>
                      <a:tailEnd/>
                    </a:ln>
                  </pic:spPr>
                </pic:pic>
              </a:graphicData>
            </a:graphic>
          </wp:inline>
        </w:drawing>
      </w:r>
    </w:p>
    <w:p w:rsidR="002B64C1" w:rsidRDefault="002B64C1" w:rsidP="002B64C1">
      <w:pPr>
        <w:pStyle w:val="Main"/>
        <w:ind w:firstLine="0"/>
        <w:jc w:val="center"/>
        <w:rPr>
          <w:lang w:val="ru-RU"/>
        </w:rPr>
      </w:pPr>
    </w:p>
    <w:p w:rsidR="002B64C1" w:rsidRPr="002B64C1" w:rsidRDefault="002B64C1" w:rsidP="002B64C1">
      <w:pPr>
        <w:pStyle w:val="Main"/>
        <w:rPr>
          <w:lang w:val="ru-RU"/>
        </w:rPr>
      </w:pPr>
      <w:r w:rsidRPr="003E7B94">
        <w:rPr>
          <w:lang w:val="ru-RU"/>
        </w:rPr>
        <w:t xml:space="preserve">Вот это да, она работает. </w:t>
      </w:r>
      <w:r w:rsidRPr="002B64C1">
        <w:rPr>
          <w:lang w:val="ru-RU"/>
        </w:rPr>
        <w:t xml:space="preserve">Заметим, что функция </w:t>
      </w:r>
      <w:r w:rsidRPr="00375FDB">
        <w:t>sum</w:t>
      </w:r>
      <w:r w:rsidRPr="002B64C1">
        <w:rPr>
          <w:lang w:val="ru-RU"/>
        </w:rPr>
        <w:t xml:space="preserve">() «не знает», или же ей безразлично, являются ли элементами структуры фактические аргументы; она только «требует», чтобы они имели тип </w:t>
      </w:r>
      <w:r w:rsidRPr="00375FDB">
        <w:t>float</w:t>
      </w:r>
      <w:r w:rsidRPr="002B64C1">
        <w:rPr>
          <w:lang w:val="ru-RU"/>
        </w:rPr>
        <w:t>.</w:t>
      </w:r>
    </w:p>
    <w:p w:rsidR="002B64C1" w:rsidRPr="002B64C1" w:rsidRDefault="002B64C1" w:rsidP="002B64C1">
      <w:pPr>
        <w:pStyle w:val="Main"/>
        <w:rPr>
          <w:lang w:val="ru-RU"/>
        </w:rPr>
      </w:pPr>
      <w:r w:rsidRPr="002B64C1">
        <w:rPr>
          <w:highlight w:val="yellow"/>
          <w:lang w:val="ru-RU"/>
        </w:rPr>
        <w:t>Конечно, если вы хотите, чтобы программа воздействовала на значение элемента в вызывающей программе, можно передать ей адрес этого элемента</w:t>
      </w:r>
      <w:r w:rsidRPr="002B64C1">
        <w:rPr>
          <w:lang w:val="ru-RU"/>
        </w:rPr>
        <w:t>:</w:t>
      </w:r>
    </w:p>
    <w:p w:rsidR="002B64C1" w:rsidRPr="002B64C1" w:rsidRDefault="002B64C1" w:rsidP="002B64C1">
      <w:pPr>
        <w:pStyle w:val="Main"/>
        <w:rPr>
          <w:lang w:val="ru-RU"/>
        </w:rPr>
      </w:pPr>
    </w:p>
    <w:p w:rsidR="002B64C1" w:rsidRPr="002B64C1" w:rsidRDefault="002B64C1" w:rsidP="002B64C1">
      <w:pPr>
        <w:pStyle w:val="Program"/>
        <w:rPr>
          <w:lang w:val="ru-RU"/>
        </w:rPr>
      </w:pPr>
      <w:r w:rsidRPr="00375FDB">
        <w:t>modify</w:t>
      </w:r>
      <w:r w:rsidRPr="002B64C1">
        <w:rPr>
          <w:lang w:val="ru-RU"/>
        </w:rPr>
        <w:t>(&amp;</w:t>
      </w:r>
      <w:r w:rsidRPr="00375FDB">
        <w:t>stan</w:t>
      </w:r>
      <w:r w:rsidRPr="002B64C1">
        <w:rPr>
          <w:lang w:val="ru-RU"/>
        </w:rPr>
        <w:t>.</w:t>
      </w:r>
      <w:r w:rsidRPr="00375FDB">
        <w:t>bankfund</w:t>
      </w:r>
      <w:r w:rsidRPr="002B64C1">
        <w:rPr>
          <w:lang w:val="ru-RU"/>
        </w:rPr>
        <w:t>);</w:t>
      </w:r>
    </w:p>
    <w:p w:rsidR="002B64C1" w:rsidRPr="002B64C1" w:rsidRDefault="002B64C1" w:rsidP="002B64C1">
      <w:pPr>
        <w:pStyle w:val="Main"/>
        <w:rPr>
          <w:lang w:val="ru-RU"/>
        </w:rPr>
      </w:pPr>
    </w:p>
    <w:p w:rsidR="002B64C1" w:rsidRPr="002B64C1" w:rsidRDefault="002B64C1" w:rsidP="002B64C1">
      <w:pPr>
        <w:pStyle w:val="Main"/>
        <w:rPr>
          <w:lang w:val="ru-RU"/>
        </w:rPr>
      </w:pPr>
      <w:r w:rsidRPr="002B64C1">
        <w:rPr>
          <w:lang w:val="ru-RU"/>
        </w:rPr>
        <w:t xml:space="preserve">и тогда получилась бы функция, которая изменила бы банковский счет в структуре </w:t>
      </w:r>
      <w:r w:rsidRPr="00375FDB">
        <w:t>Stan</w:t>
      </w:r>
      <w:r w:rsidRPr="002B64C1">
        <w:rPr>
          <w:lang w:val="ru-RU"/>
        </w:rPr>
        <w:t>.</w:t>
      </w:r>
    </w:p>
    <w:p w:rsidR="002B64C1" w:rsidRPr="002B64C1" w:rsidRDefault="002B64C1" w:rsidP="002B64C1">
      <w:pPr>
        <w:pStyle w:val="Main"/>
        <w:rPr>
          <w:lang w:val="ru-RU"/>
        </w:rPr>
      </w:pPr>
      <w:r w:rsidRPr="002B64C1">
        <w:rPr>
          <w:lang w:val="ru-RU"/>
        </w:rPr>
        <w:t>Второй способ передачи информации о структуре заключается в возможности сообщить суммирующей функции, что она имеет дело со структурой.</w:t>
      </w:r>
    </w:p>
    <w:p w:rsidR="002B64C1" w:rsidRPr="002B64C1" w:rsidRDefault="002B64C1" w:rsidP="002B64C1">
      <w:pPr>
        <w:pStyle w:val="Main"/>
        <w:rPr>
          <w:lang w:val="ru-RU"/>
        </w:rPr>
      </w:pPr>
    </w:p>
    <w:p w:rsidR="002B64C1" w:rsidRPr="002B64C1" w:rsidRDefault="002B64C1" w:rsidP="002B64C1">
      <w:pPr>
        <w:pStyle w:val="Main"/>
        <w:rPr>
          <w:lang w:val="ru-RU"/>
        </w:rPr>
      </w:pPr>
    </w:p>
    <w:p w:rsidR="002B64C1" w:rsidRPr="002B64C1" w:rsidRDefault="002B64C1" w:rsidP="002B64C1">
      <w:pPr>
        <w:pStyle w:val="3"/>
        <w:keepNext w:val="0"/>
        <w:spacing w:before="0" w:after="0"/>
        <w:ind w:left="709" w:firstLine="0"/>
        <w:rPr>
          <w:sz w:val="20"/>
          <w:szCs w:val="20"/>
        </w:rPr>
      </w:pPr>
      <w:bookmarkStart w:id="60" w:name="_Toc305222145"/>
      <w:bookmarkStart w:id="61" w:name="_Toc515770811"/>
      <w:r w:rsidRPr="002B64C1">
        <w:rPr>
          <w:sz w:val="20"/>
          <w:szCs w:val="20"/>
        </w:rPr>
        <w:t>Передача массива</w:t>
      </w:r>
      <w:r w:rsidR="00393795">
        <w:rPr>
          <w:sz w:val="20"/>
          <w:szCs w:val="20"/>
        </w:rPr>
        <w:t xml:space="preserve"> структур</w:t>
      </w:r>
      <w:r w:rsidRPr="002B64C1">
        <w:rPr>
          <w:sz w:val="20"/>
          <w:szCs w:val="20"/>
        </w:rPr>
        <w:t>.</w:t>
      </w:r>
      <w:bookmarkEnd w:id="60"/>
      <w:bookmarkEnd w:id="61"/>
    </w:p>
    <w:p w:rsidR="002B64C1" w:rsidRPr="002B64C1" w:rsidRDefault="002B64C1" w:rsidP="002B64C1">
      <w:pPr>
        <w:pStyle w:val="Main"/>
        <w:rPr>
          <w:lang w:val="ru-RU"/>
        </w:rPr>
      </w:pPr>
      <w:r w:rsidRPr="002B64C1">
        <w:rPr>
          <w:highlight w:val="yellow"/>
          <w:lang w:val="ru-RU"/>
        </w:rPr>
        <w:t xml:space="preserve">Предположим, у нас есть массив структур. Имя массива является синонимом его адреса, поэтому его можно передать функции. С другой стороны, функции будет необходим доступ к структурному шаблону. Чтобы показать, как такая программа работает, мы расширим нашу программу таким образом, чтобы она обслуживала двух человек, а мы, следовательно, имели бы массив двух структур </w:t>
      </w:r>
      <w:r w:rsidRPr="003C11A1">
        <w:rPr>
          <w:highlight w:val="yellow"/>
        </w:rPr>
        <w:t>funds</w:t>
      </w:r>
      <w:r w:rsidRPr="002B64C1">
        <w:rPr>
          <w:lang w:val="ru-RU"/>
        </w:rPr>
        <w:t>.</w:t>
      </w:r>
    </w:p>
    <w:p w:rsidR="002B64C1" w:rsidRPr="002B64C1" w:rsidRDefault="002B64C1" w:rsidP="002B64C1">
      <w:pPr>
        <w:pStyle w:val="Main"/>
        <w:rPr>
          <w:lang w:val="ru-RU"/>
        </w:rPr>
      </w:pPr>
    </w:p>
    <w:p w:rsidR="002B64C1" w:rsidRPr="000A4D44" w:rsidRDefault="002B64C1" w:rsidP="002B64C1">
      <w:pPr>
        <w:pStyle w:val="Main"/>
        <w:rPr>
          <w:rFonts w:cs="Times New Roman"/>
          <w:color w:val="008000"/>
          <w:lang w:val="ru-RU"/>
        </w:rPr>
      </w:pPr>
      <w:r w:rsidRPr="000A4D44">
        <w:rPr>
          <w:rFonts w:cs="Times New Roman"/>
          <w:color w:val="008000"/>
          <w:lang w:val="ru-RU"/>
        </w:rPr>
        <w:t>/* передача массива структур в функцию */</w:t>
      </w:r>
    </w:p>
    <w:p w:rsidR="002B64C1" w:rsidRPr="000A4D44" w:rsidRDefault="002B64C1" w:rsidP="002B64C1">
      <w:pPr>
        <w:pStyle w:val="Main"/>
        <w:rPr>
          <w:rFonts w:cs="Times New Roman"/>
        </w:rPr>
      </w:pPr>
      <w:r w:rsidRPr="000A4D44">
        <w:rPr>
          <w:rFonts w:cs="Times New Roman"/>
          <w:color w:val="0000FF"/>
        </w:rPr>
        <w:t>#include</w:t>
      </w:r>
      <w:r w:rsidRPr="000A4D44">
        <w:rPr>
          <w:rFonts w:cs="Times New Roman"/>
        </w:rPr>
        <w:t>&lt;stdio.h&gt;</w:t>
      </w:r>
    </w:p>
    <w:p w:rsidR="002B64C1" w:rsidRPr="000A4D44" w:rsidRDefault="002B64C1" w:rsidP="002B64C1">
      <w:pPr>
        <w:pStyle w:val="Main"/>
        <w:rPr>
          <w:rFonts w:cs="Times New Roman"/>
        </w:rPr>
      </w:pPr>
      <w:r w:rsidRPr="000A4D44">
        <w:rPr>
          <w:rFonts w:cs="Times New Roman"/>
          <w:color w:val="0000FF"/>
        </w:rPr>
        <w:t>struct</w:t>
      </w:r>
      <w:r w:rsidRPr="000A4D44">
        <w:rPr>
          <w:rFonts w:cs="Times New Roman"/>
        </w:rPr>
        <w:t xml:space="preserve"> funds {</w:t>
      </w:r>
    </w:p>
    <w:p w:rsidR="002B64C1" w:rsidRPr="000A4D44" w:rsidRDefault="002B64C1" w:rsidP="002B64C1">
      <w:pPr>
        <w:pStyle w:val="Main"/>
        <w:rPr>
          <w:rFonts w:cs="Times New Roman"/>
        </w:rPr>
      </w:pPr>
      <w:r w:rsidRPr="000A4D44">
        <w:rPr>
          <w:rFonts w:cs="Times New Roman"/>
        </w:rPr>
        <w:tab/>
      </w:r>
      <w:r w:rsidRPr="000A4D44">
        <w:rPr>
          <w:rFonts w:cs="Times New Roman"/>
        </w:rPr>
        <w:tab/>
      </w:r>
      <w:r w:rsidRPr="000A4D44">
        <w:rPr>
          <w:rFonts w:cs="Times New Roman"/>
        </w:rPr>
        <w:tab/>
      </w:r>
      <w:r w:rsidRPr="000A4D44">
        <w:rPr>
          <w:rFonts w:cs="Times New Roman"/>
          <w:color w:val="0000FF"/>
        </w:rPr>
        <w:t>char</w:t>
      </w:r>
      <w:r w:rsidRPr="000A4D44">
        <w:rPr>
          <w:rFonts w:cs="Times New Roman"/>
        </w:rPr>
        <w:t xml:space="preserve"> *bank;</w:t>
      </w:r>
    </w:p>
    <w:p w:rsidR="002B64C1" w:rsidRPr="000A4D44" w:rsidRDefault="002B64C1" w:rsidP="002B64C1">
      <w:pPr>
        <w:pStyle w:val="Main"/>
        <w:rPr>
          <w:rFonts w:cs="Times New Roman"/>
        </w:rPr>
      </w:pPr>
      <w:r w:rsidRPr="000A4D44">
        <w:rPr>
          <w:rFonts w:cs="Times New Roman"/>
        </w:rPr>
        <w:tab/>
      </w:r>
      <w:r w:rsidRPr="000A4D44">
        <w:rPr>
          <w:rFonts w:cs="Times New Roman"/>
        </w:rPr>
        <w:tab/>
      </w:r>
      <w:r w:rsidRPr="000A4D44">
        <w:rPr>
          <w:rFonts w:cs="Times New Roman"/>
        </w:rPr>
        <w:tab/>
      </w:r>
      <w:r w:rsidRPr="000A4D44">
        <w:rPr>
          <w:rFonts w:cs="Times New Roman"/>
          <w:color w:val="0000FF"/>
        </w:rPr>
        <w:t>float</w:t>
      </w:r>
      <w:r w:rsidRPr="000A4D44">
        <w:rPr>
          <w:rFonts w:cs="Times New Roman"/>
        </w:rPr>
        <w:t xml:space="preserve"> bankfund;</w:t>
      </w:r>
    </w:p>
    <w:p w:rsidR="002B64C1" w:rsidRPr="000A4D44" w:rsidRDefault="002B64C1" w:rsidP="002B64C1">
      <w:pPr>
        <w:pStyle w:val="Main"/>
        <w:rPr>
          <w:rFonts w:cs="Times New Roman"/>
        </w:rPr>
      </w:pPr>
      <w:r w:rsidRPr="000A4D44">
        <w:rPr>
          <w:rFonts w:cs="Times New Roman"/>
        </w:rPr>
        <w:tab/>
      </w:r>
      <w:r w:rsidRPr="000A4D44">
        <w:rPr>
          <w:rFonts w:cs="Times New Roman"/>
        </w:rPr>
        <w:tab/>
      </w:r>
      <w:r w:rsidRPr="000A4D44">
        <w:rPr>
          <w:rFonts w:cs="Times New Roman"/>
        </w:rPr>
        <w:tab/>
      </w:r>
      <w:r w:rsidRPr="000A4D44">
        <w:rPr>
          <w:rFonts w:cs="Times New Roman"/>
          <w:color w:val="0000FF"/>
        </w:rPr>
        <w:t xml:space="preserve">char </w:t>
      </w:r>
      <w:r w:rsidRPr="000A4D44">
        <w:rPr>
          <w:rFonts w:cs="Times New Roman"/>
        </w:rPr>
        <w:t>*save;</w:t>
      </w:r>
    </w:p>
    <w:p w:rsidR="002B64C1" w:rsidRPr="000A4D44" w:rsidRDefault="002B64C1" w:rsidP="002B64C1">
      <w:pPr>
        <w:pStyle w:val="Main"/>
        <w:rPr>
          <w:rFonts w:cs="Times New Roman"/>
        </w:rPr>
      </w:pPr>
      <w:r w:rsidRPr="000A4D44">
        <w:rPr>
          <w:rFonts w:cs="Times New Roman"/>
        </w:rPr>
        <w:tab/>
      </w:r>
      <w:r w:rsidRPr="000A4D44">
        <w:rPr>
          <w:rFonts w:cs="Times New Roman"/>
        </w:rPr>
        <w:tab/>
      </w:r>
      <w:r w:rsidRPr="000A4D44">
        <w:rPr>
          <w:rFonts w:cs="Times New Roman"/>
        </w:rPr>
        <w:tab/>
      </w:r>
      <w:r w:rsidRPr="000A4D44">
        <w:rPr>
          <w:rFonts w:cs="Times New Roman"/>
          <w:color w:val="0000FF"/>
        </w:rPr>
        <w:t>float</w:t>
      </w:r>
      <w:r w:rsidRPr="000A4D44">
        <w:rPr>
          <w:rFonts w:cs="Times New Roman"/>
        </w:rPr>
        <w:t xml:space="preserve"> savefund; } jones[2] ={</w:t>
      </w:r>
    </w:p>
    <w:p w:rsidR="002B64C1" w:rsidRPr="000A4D44" w:rsidRDefault="002B64C1" w:rsidP="002B64C1">
      <w:pPr>
        <w:pStyle w:val="Main"/>
        <w:rPr>
          <w:rFonts w:cs="Times New Roman"/>
        </w:rPr>
      </w:pPr>
      <w:r w:rsidRPr="000A4D44">
        <w:rPr>
          <w:rFonts w:cs="Times New Roman"/>
        </w:rPr>
        <w:tab/>
      </w:r>
      <w:r w:rsidRPr="000A4D44">
        <w:rPr>
          <w:rFonts w:cs="Times New Roman"/>
        </w:rPr>
        <w:tab/>
      </w:r>
      <w:r w:rsidRPr="000A4D44">
        <w:rPr>
          <w:rFonts w:cs="Times New Roman"/>
        </w:rPr>
        <w:tab/>
      </w:r>
      <w:r w:rsidRPr="000A4D44">
        <w:rPr>
          <w:rFonts w:cs="Times New Roman"/>
        </w:rPr>
        <w:tab/>
      </w:r>
      <w:r w:rsidRPr="000A4D44">
        <w:rPr>
          <w:rFonts w:cs="Times New Roman"/>
        </w:rPr>
        <w:tab/>
      </w:r>
      <w:r w:rsidRPr="000A4D44">
        <w:rPr>
          <w:rFonts w:cs="Times New Roman"/>
        </w:rPr>
        <w:tab/>
        <w:t>{</w:t>
      </w:r>
    </w:p>
    <w:p w:rsidR="002B64C1" w:rsidRPr="000A4D44" w:rsidRDefault="002B64C1" w:rsidP="002B64C1">
      <w:pPr>
        <w:pStyle w:val="Main"/>
        <w:rPr>
          <w:rFonts w:cs="Times New Roman"/>
        </w:rPr>
      </w:pPr>
      <w:r w:rsidRPr="000A4D44">
        <w:rPr>
          <w:rFonts w:cs="Times New Roman"/>
        </w:rPr>
        <w:tab/>
      </w:r>
      <w:r w:rsidRPr="000A4D44">
        <w:rPr>
          <w:rFonts w:cs="Times New Roman"/>
        </w:rPr>
        <w:tab/>
      </w:r>
      <w:r w:rsidRPr="000A4D44">
        <w:rPr>
          <w:rFonts w:cs="Times New Roman"/>
        </w:rPr>
        <w:tab/>
      </w:r>
      <w:r w:rsidRPr="000A4D44">
        <w:rPr>
          <w:rFonts w:cs="Times New Roman"/>
        </w:rPr>
        <w:tab/>
      </w:r>
      <w:r w:rsidRPr="000A4D44">
        <w:rPr>
          <w:rFonts w:cs="Times New Roman"/>
        </w:rPr>
        <w:tab/>
      </w:r>
      <w:r w:rsidRPr="000A4D44">
        <w:rPr>
          <w:rFonts w:cs="Times New Roman"/>
        </w:rPr>
        <w:tab/>
      </w:r>
      <w:r w:rsidRPr="000A4D44">
        <w:rPr>
          <w:rFonts w:cs="Times New Roman"/>
        </w:rPr>
        <w:tab/>
        <w:t>"Senior tomatoes Bank",</w:t>
      </w:r>
    </w:p>
    <w:p w:rsidR="002B64C1" w:rsidRPr="000A4D44" w:rsidRDefault="002B64C1" w:rsidP="002B64C1">
      <w:pPr>
        <w:pStyle w:val="Main"/>
        <w:rPr>
          <w:rFonts w:cs="Times New Roman"/>
        </w:rPr>
      </w:pPr>
      <w:r w:rsidRPr="000A4D44">
        <w:rPr>
          <w:rFonts w:cs="Times New Roman"/>
        </w:rPr>
        <w:tab/>
      </w:r>
      <w:r w:rsidRPr="000A4D44">
        <w:rPr>
          <w:rFonts w:cs="Times New Roman"/>
        </w:rPr>
        <w:tab/>
      </w:r>
      <w:r w:rsidRPr="000A4D44">
        <w:rPr>
          <w:rFonts w:cs="Times New Roman"/>
        </w:rPr>
        <w:tab/>
      </w:r>
      <w:r w:rsidRPr="000A4D44">
        <w:rPr>
          <w:rFonts w:cs="Times New Roman"/>
        </w:rPr>
        <w:tab/>
      </w:r>
      <w:r w:rsidRPr="000A4D44">
        <w:rPr>
          <w:rFonts w:cs="Times New Roman"/>
        </w:rPr>
        <w:tab/>
      </w:r>
      <w:r w:rsidRPr="000A4D44">
        <w:rPr>
          <w:rFonts w:cs="Times New Roman"/>
        </w:rPr>
        <w:tab/>
      </w:r>
      <w:r w:rsidRPr="000A4D44">
        <w:rPr>
          <w:rFonts w:cs="Times New Roman"/>
        </w:rPr>
        <w:tab/>
        <w:t>1023.43,</w:t>
      </w:r>
    </w:p>
    <w:p w:rsidR="002B64C1" w:rsidRPr="000A4D44" w:rsidRDefault="002B64C1" w:rsidP="002B64C1">
      <w:pPr>
        <w:pStyle w:val="Main"/>
        <w:rPr>
          <w:rFonts w:cs="Times New Roman"/>
        </w:rPr>
      </w:pPr>
      <w:r w:rsidRPr="000A4D44">
        <w:rPr>
          <w:rFonts w:cs="Times New Roman"/>
        </w:rPr>
        <w:tab/>
      </w:r>
      <w:r w:rsidRPr="000A4D44">
        <w:rPr>
          <w:rFonts w:cs="Times New Roman"/>
        </w:rPr>
        <w:tab/>
      </w:r>
      <w:r w:rsidRPr="000A4D44">
        <w:rPr>
          <w:rFonts w:cs="Times New Roman"/>
        </w:rPr>
        <w:tab/>
      </w:r>
      <w:r w:rsidRPr="000A4D44">
        <w:rPr>
          <w:rFonts w:cs="Times New Roman"/>
        </w:rPr>
        <w:tab/>
      </w:r>
      <w:r w:rsidRPr="000A4D44">
        <w:rPr>
          <w:rFonts w:cs="Times New Roman"/>
        </w:rPr>
        <w:tab/>
      </w:r>
      <w:r w:rsidRPr="000A4D44">
        <w:rPr>
          <w:rFonts w:cs="Times New Roman"/>
        </w:rPr>
        <w:tab/>
      </w:r>
      <w:r w:rsidRPr="000A4D44">
        <w:rPr>
          <w:rFonts w:cs="Times New Roman"/>
        </w:rPr>
        <w:tab/>
        <w:t>"Savings and lendings of Snoopy",</w:t>
      </w:r>
    </w:p>
    <w:p w:rsidR="002B64C1" w:rsidRPr="000A4D44" w:rsidRDefault="002B64C1" w:rsidP="002B64C1">
      <w:pPr>
        <w:pStyle w:val="Main"/>
        <w:rPr>
          <w:rFonts w:cs="Times New Roman"/>
        </w:rPr>
      </w:pPr>
      <w:r w:rsidRPr="000A4D44">
        <w:rPr>
          <w:rFonts w:cs="Times New Roman"/>
        </w:rPr>
        <w:tab/>
      </w:r>
      <w:r w:rsidRPr="000A4D44">
        <w:rPr>
          <w:rFonts w:cs="Times New Roman"/>
        </w:rPr>
        <w:tab/>
      </w:r>
      <w:r w:rsidRPr="000A4D44">
        <w:rPr>
          <w:rFonts w:cs="Times New Roman"/>
        </w:rPr>
        <w:tab/>
      </w:r>
      <w:r w:rsidRPr="000A4D44">
        <w:rPr>
          <w:rFonts w:cs="Times New Roman"/>
        </w:rPr>
        <w:tab/>
      </w:r>
      <w:r w:rsidRPr="000A4D44">
        <w:rPr>
          <w:rFonts w:cs="Times New Roman"/>
        </w:rPr>
        <w:tab/>
      </w:r>
      <w:r w:rsidRPr="000A4D44">
        <w:rPr>
          <w:rFonts w:cs="Times New Roman"/>
        </w:rPr>
        <w:tab/>
      </w:r>
      <w:r w:rsidRPr="000A4D44">
        <w:rPr>
          <w:rFonts w:cs="Times New Roman"/>
        </w:rPr>
        <w:tab/>
        <w:t>4239.87</w:t>
      </w:r>
    </w:p>
    <w:p w:rsidR="002B64C1" w:rsidRPr="000A4D44" w:rsidRDefault="002B64C1" w:rsidP="002B64C1">
      <w:pPr>
        <w:pStyle w:val="Main"/>
        <w:rPr>
          <w:rFonts w:cs="Times New Roman"/>
        </w:rPr>
      </w:pPr>
      <w:r w:rsidRPr="000A4D44">
        <w:rPr>
          <w:rFonts w:cs="Times New Roman"/>
        </w:rPr>
        <w:tab/>
      </w:r>
      <w:r w:rsidRPr="000A4D44">
        <w:rPr>
          <w:rFonts w:cs="Times New Roman"/>
        </w:rPr>
        <w:tab/>
      </w:r>
      <w:r w:rsidRPr="000A4D44">
        <w:rPr>
          <w:rFonts w:cs="Times New Roman"/>
        </w:rPr>
        <w:tab/>
      </w:r>
      <w:r w:rsidRPr="000A4D44">
        <w:rPr>
          <w:rFonts w:cs="Times New Roman"/>
        </w:rPr>
        <w:tab/>
      </w:r>
      <w:r w:rsidRPr="000A4D44">
        <w:rPr>
          <w:rFonts w:cs="Times New Roman"/>
        </w:rPr>
        <w:tab/>
      </w:r>
      <w:r w:rsidRPr="000A4D44">
        <w:rPr>
          <w:rFonts w:cs="Times New Roman"/>
        </w:rPr>
        <w:tab/>
      </w:r>
      <w:r w:rsidRPr="000A4D44">
        <w:rPr>
          <w:rFonts w:cs="Times New Roman"/>
        </w:rPr>
        <w:tab/>
        <w:t>},</w:t>
      </w:r>
    </w:p>
    <w:p w:rsidR="002B64C1" w:rsidRPr="000A4D44" w:rsidRDefault="002B64C1" w:rsidP="002B64C1">
      <w:pPr>
        <w:pStyle w:val="Main"/>
        <w:rPr>
          <w:rFonts w:cs="Times New Roman"/>
        </w:rPr>
      </w:pPr>
      <w:r w:rsidRPr="000A4D44">
        <w:rPr>
          <w:rFonts w:cs="Times New Roman"/>
        </w:rPr>
        <w:tab/>
      </w:r>
      <w:r w:rsidRPr="000A4D44">
        <w:rPr>
          <w:rFonts w:cs="Times New Roman"/>
        </w:rPr>
        <w:tab/>
      </w:r>
      <w:r w:rsidRPr="000A4D44">
        <w:rPr>
          <w:rFonts w:cs="Times New Roman"/>
        </w:rPr>
        <w:tab/>
      </w:r>
      <w:r w:rsidRPr="000A4D44">
        <w:rPr>
          <w:rFonts w:cs="Times New Roman"/>
        </w:rPr>
        <w:tab/>
      </w:r>
      <w:r w:rsidRPr="000A4D44">
        <w:rPr>
          <w:rFonts w:cs="Times New Roman"/>
        </w:rPr>
        <w:tab/>
      </w:r>
      <w:r w:rsidRPr="000A4D44">
        <w:rPr>
          <w:rFonts w:cs="Times New Roman"/>
        </w:rPr>
        <w:tab/>
      </w:r>
      <w:r w:rsidRPr="000A4D44">
        <w:rPr>
          <w:rFonts w:cs="Times New Roman"/>
        </w:rPr>
        <w:tab/>
        <w:t>{</w:t>
      </w:r>
    </w:p>
    <w:p w:rsidR="002B64C1" w:rsidRPr="000A4D44" w:rsidRDefault="002B64C1" w:rsidP="002B64C1">
      <w:pPr>
        <w:pStyle w:val="Main"/>
        <w:rPr>
          <w:rFonts w:cs="Times New Roman"/>
        </w:rPr>
      </w:pPr>
      <w:r w:rsidRPr="000A4D44">
        <w:rPr>
          <w:rFonts w:cs="Times New Roman"/>
        </w:rPr>
        <w:tab/>
      </w:r>
      <w:r w:rsidRPr="000A4D44">
        <w:rPr>
          <w:rFonts w:cs="Times New Roman"/>
        </w:rPr>
        <w:tab/>
      </w:r>
      <w:r w:rsidRPr="000A4D44">
        <w:rPr>
          <w:rFonts w:cs="Times New Roman"/>
        </w:rPr>
        <w:tab/>
      </w:r>
      <w:r w:rsidRPr="000A4D44">
        <w:rPr>
          <w:rFonts w:cs="Times New Roman"/>
        </w:rPr>
        <w:tab/>
      </w:r>
      <w:r w:rsidRPr="000A4D44">
        <w:rPr>
          <w:rFonts w:cs="Times New Roman"/>
        </w:rPr>
        <w:tab/>
      </w:r>
      <w:r w:rsidRPr="000A4D44">
        <w:rPr>
          <w:rFonts w:cs="Times New Roman"/>
        </w:rPr>
        <w:tab/>
      </w:r>
      <w:r w:rsidRPr="000A4D44">
        <w:rPr>
          <w:rFonts w:cs="Times New Roman"/>
        </w:rPr>
        <w:tab/>
        <w:t>"Honest Jack's Bank",</w:t>
      </w:r>
    </w:p>
    <w:p w:rsidR="002B64C1" w:rsidRPr="000A4D44" w:rsidRDefault="002B64C1" w:rsidP="002B64C1">
      <w:pPr>
        <w:pStyle w:val="Main"/>
        <w:rPr>
          <w:rFonts w:cs="Times New Roman"/>
        </w:rPr>
      </w:pPr>
      <w:r w:rsidRPr="000A4D44">
        <w:rPr>
          <w:rFonts w:cs="Times New Roman"/>
        </w:rPr>
        <w:tab/>
      </w:r>
      <w:r w:rsidRPr="000A4D44">
        <w:rPr>
          <w:rFonts w:cs="Times New Roman"/>
        </w:rPr>
        <w:tab/>
      </w:r>
      <w:r w:rsidRPr="000A4D44">
        <w:rPr>
          <w:rFonts w:cs="Times New Roman"/>
        </w:rPr>
        <w:tab/>
      </w:r>
      <w:r w:rsidRPr="000A4D44">
        <w:rPr>
          <w:rFonts w:cs="Times New Roman"/>
        </w:rPr>
        <w:tab/>
      </w:r>
      <w:r w:rsidRPr="000A4D44">
        <w:rPr>
          <w:rFonts w:cs="Times New Roman"/>
        </w:rPr>
        <w:tab/>
      </w:r>
      <w:r w:rsidRPr="000A4D44">
        <w:rPr>
          <w:rFonts w:cs="Times New Roman"/>
        </w:rPr>
        <w:tab/>
      </w:r>
      <w:r w:rsidRPr="000A4D44">
        <w:rPr>
          <w:rFonts w:cs="Times New Roman"/>
        </w:rPr>
        <w:tab/>
        <w:t>976.57,</w:t>
      </w:r>
    </w:p>
    <w:p w:rsidR="002B64C1" w:rsidRPr="000A4D44" w:rsidRDefault="002B64C1" w:rsidP="002B64C1">
      <w:pPr>
        <w:pStyle w:val="Main"/>
        <w:rPr>
          <w:rFonts w:cs="Times New Roman"/>
        </w:rPr>
      </w:pPr>
      <w:r w:rsidRPr="000A4D44">
        <w:rPr>
          <w:rFonts w:cs="Times New Roman"/>
        </w:rPr>
        <w:tab/>
      </w:r>
      <w:r w:rsidRPr="000A4D44">
        <w:rPr>
          <w:rFonts w:cs="Times New Roman"/>
        </w:rPr>
        <w:tab/>
      </w:r>
      <w:r w:rsidRPr="000A4D44">
        <w:rPr>
          <w:rFonts w:cs="Times New Roman"/>
        </w:rPr>
        <w:tab/>
      </w:r>
      <w:r w:rsidRPr="000A4D44">
        <w:rPr>
          <w:rFonts w:cs="Times New Roman"/>
        </w:rPr>
        <w:tab/>
      </w:r>
      <w:r w:rsidRPr="000A4D44">
        <w:rPr>
          <w:rFonts w:cs="Times New Roman"/>
        </w:rPr>
        <w:tab/>
      </w:r>
      <w:r w:rsidRPr="000A4D44">
        <w:rPr>
          <w:rFonts w:cs="Times New Roman"/>
        </w:rPr>
        <w:tab/>
      </w:r>
      <w:r w:rsidRPr="000A4D44">
        <w:rPr>
          <w:rFonts w:cs="Times New Roman"/>
        </w:rPr>
        <w:tab/>
        <w:t>"Accumulation by prior plan",</w:t>
      </w:r>
    </w:p>
    <w:p w:rsidR="002B64C1" w:rsidRPr="000A4D44" w:rsidRDefault="002B64C1" w:rsidP="002B64C1">
      <w:pPr>
        <w:pStyle w:val="Main"/>
        <w:rPr>
          <w:rFonts w:cs="Times New Roman"/>
        </w:rPr>
      </w:pPr>
      <w:r w:rsidRPr="000A4D44">
        <w:rPr>
          <w:rFonts w:cs="Times New Roman"/>
        </w:rPr>
        <w:tab/>
      </w:r>
      <w:r w:rsidRPr="000A4D44">
        <w:rPr>
          <w:rFonts w:cs="Times New Roman"/>
        </w:rPr>
        <w:tab/>
      </w:r>
      <w:r w:rsidRPr="000A4D44">
        <w:rPr>
          <w:rFonts w:cs="Times New Roman"/>
        </w:rPr>
        <w:tab/>
      </w:r>
      <w:r w:rsidRPr="000A4D44">
        <w:rPr>
          <w:rFonts w:cs="Times New Roman"/>
        </w:rPr>
        <w:tab/>
      </w:r>
      <w:r w:rsidRPr="000A4D44">
        <w:rPr>
          <w:rFonts w:cs="Times New Roman"/>
        </w:rPr>
        <w:tab/>
      </w:r>
      <w:r w:rsidRPr="000A4D44">
        <w:rPr>
          <w:rFonts w:cs="Times New Roman"/>
        </w:rPr>
        <w:tab/>
      </w:r>
      <w:r w:rsidRPr="000A4D44">
        <w:rPr>
          <w:rFonts w:cs="Times New Roman"/>
        </w:rPr>
        <w:tab/>
        <w:t>1760.13</w:t>
      </w:r>
    </w:p>
    <w:p w:rsidR="002B64C1" w:rsidRPr="000A4D44" w:rsidRDefault="002B64C1" w:rsidP="002B64C1">
      <w:pPr>
        <w:pStyle w:val="Main"/>
        <w:rPr>
          <w:rFonts w:cs="Times New Roman"/>
        </w:rPr>
      </w:pPr>
      <w:r w:rsidRPr="000A4D44">
        <w:rPr>
          <w:rFonts w:cs="Times New Roman"/>
        </w:rPr>
        <w:tab/>
      </w:r>
      <w:r w:rsidRPr="000A4D44">
        <w:rPr>
          <w:rFonts w:cs="Times New Roman"/>
        </w:rPr>
        <w:tab/>
      </w:r>
      <w:r w:rsidRPr="000A4D44">
        <w:rPr>
          <w:rFonts w:cs="Times New Roman"/>
        </w:rPr>
        <w:tab/>
      </w:r>
      <w:r w:rsidRPr="000A4D44">
        <w:rPr>
          <w:rFonts w:cs="Times New Roman"/>
        </w:rPr>
        <w:tab/>
      </w:r>
      <w:r w:rsidRPr="000A4D44">
        <w:rPr>
          <w:rFonts w:cs="Times New Roman"/>
        </w:rPr>
        <w:tab/>
      </w:r>
      <w:r w:rsidRPr="000A4D44">
        <w:rPr>
          <w:rFonts w:cs="Times New Roman"/>
        </w:rPr>
        <w:tab/>
      </w:r>
      <w:r w:rsidRPr="000A4D44">
        <w:rPr>
          <w:rFonts w:cs="Times New Roman"/>
        </w:rPr>
        <w:tab/>
        <w:t>}</w:t>
      </w:r>
    </w:p>
    <w:p w:rsidR="002B64C1" w:rsidRPr="000A4D44" w:rsidRDefault="002B64C1" w:rsidP="002B64C1">
      <w:pPr>
        <w:pStyle w:val="Main"/>
        <w:rPr>
          <w:rFonts w:cs="Times New Roman"/>
        </w:rPr>
      </w:pPr>
      <w:r w:rsidRPr="000A4D44">
        <w:rPr>
          <w:rFonts w:cs="Times New Roman"/>
        </w:rPr>
        <w:tab/>
      </w:r>
      <w:r w:rsidRPr="000A4D44">
        <w:rPr>
          <w:rFonts w:cs="Times New Roman"/>
        </w:rPr>
        <w:tab/>
      </w:r>
      <w:r w:rsidRPr="000A4D44">
        <w:rPr>
          <w:rFonts w:cs="Times New Roman"/>
        </w:rPr>
        <w:tab/>
      </w:r>
      <w:r w:rsidRPr="000A4D44">
        <w:rPr>
          <w:rFonts w:cs="Times New Roman"/>
        </w:rPr>
        <w:tab/>
      </w:r>
      <w:r w:rsidRPr="000A4D44">
        <w:rPr>
          <w:rFonts w:cs="Times New Roman"/>
        </w:rPr>
        <w:tab/>
      </w:r>
      <w:r w:rsidRPr="000A4D44">
        <w:rPr>
          <w:rFonts w:cs="Times New Roman"/>
        </w:rPr>
        <w:tab/>
        <w:t>};</w:t>
      </w:r>
    </w:p>
    <w:p w:rsidR="002B64C1" w:rsidRPr="000A4D44" w:rsidRDefault="002B64C1" w:rsidP="002B64C1">
      <w:pPr>
        <w:pStyle w:val="Main"/>
        <w:rPr>
          <w:rFonts w:cs="Times New Roman"/>
        </w:rPr>
      </w:pPr>
      <w:r w:rsidRPr="000A4D44">
        <w:rPr>
          <w:rFonts w:cs="Times New Roman"/>
          <w:color w:val="0000FF"/>
        </w:rPr>
        <w:t>float</w:t>
      </w:r>
      <w:r w:rsidRPr="000A4D44">
        <w:rPr>
          <w:rFonts w:cs="Times New Roman"/>
        </w:rPr>
        <w:t xml:space="preserve"> sum(</w:t>
      </w:r>
      <w:r w:rsidRPr="000A4D44">
        <w:rPr>
          <w:rFonts w:cs="Times New Roman"/>
          <w:color w:val="0000FF"/>
        </w:rPr>
        <w:t>struct</w:t>
      </w:r>
      <w:r w:rsidRPr="000A4D44">
        <w:rPr>
          <w:rFonts w:cs="Times New Roman"/>
        </w:rPr>
        <w:t xml:space="preserve"> funds *);</w:t>
      </w:r>
    </w:p>
    <w:p w:rsidR="002B64C1" w:rsidRPr="000A4D44" w:rsidRDefault="002B64C1" w:rsidP="002B64C1">
      <w:pPr>
        <w:pStyle w:val="Main"/>
        <w:rPr>
          <w:rFonts w:cs="Times New Roman"/>
        </w:rPr>
      </w:pPr>
      <w:r w:rsidRPr="000A4D44">
        <w:rPr>
          <w:rFonts w:cs="Times New Roman"/>
          <w:color w:val="0000FF"/>
        </w:rPr>
        <w:t>void</w:t>
      </w:r>
      <w:r w:rsidRPr="000A4D44">
        <w:rPr>
          <w:rFonts w:cs="Times New Roman"/>
        </w:rPr>
        <w:t xml:space="preserve"> main()</w:t>
      </w:r>
    </w:p>
    <w:p w:rsidR="002B64C1" w:rsidRPr="000A4D44" w:rsidRDefault="002B64C1" w:rsidP="002B64C1">
      <w:pPr>
        <w:pStyle w:val="Main"/>
        <w:rPr>
          <w:rFonts w:cs="Times New Roman"/>
        </w:rPr>
      </w:pPr>
      <w:r w:rsidRPr="000A4D44">
        <w:rPr>
          <w:rFonts w:cs="Times New Roman"/>
        </w:rPr>
        <w:lastRenderedPageBreak/>
        <w:t>{</w:t>
      </w:r>
    </w:p>
    <w:p w:rsidR="002B64C1" w:rsidRPr="000A4D44" w:rsidRDefault="002B64C1" w:rsidP="002B64C1">
      <w:pPr>
        <w:pStyle w:val="Main"/>
        <w:rPr>
          <w:rFonts w:cs="Times New Roman"/>
        </w:rPr>
      </w:pPr>
      <w:r w:rsidRPr="000A4D44">
        <w:rPr>
          <w:rFonts w:cs="Times New Roman"/>
          <w:color w:val="0000FF"/>
        </w:rPr>
        <w:t>float</w:t>
      </w:r>
      <w:r w:rsidRPr="000A4D44">
        <w:rPr>
          <w:rFonts w:cs="Times New Roman"/>
        </w:rPr>
        <w:t xml:space="preserve"> total;</w:t>
      </w:r>
    </w:p>
    <w:p w:rsidR="002B64C1" w:rsidRPr="000A4D44" w:rsidRDefault="002B64C1" w:rsidP="002B64C1">
      <w:pPr>
        <w:pStyle w:val="Main"/>
        <w:rPr>
          <w:rFonts w:cs="Times New Roman"/>
        </w:rPr>
      </w:pPr>
      <w:r w:rsidRPr="000A4D44">
        <w:rPr>
          <w:rFonts w:cs="Times New Roman"/>
        </w:rPr>
        <w:t>total=sum(jones);</w:t>
      </w:r>
    </w:p>
    <w:p w:rsidR="002B64C1" w:rsidRPr="000A4D44" w:rsidRDefault="002B64C1" w:rsidP="002B64C1">
      <w:pPr>
        <w:pStyle w:val="Main"/>
        <w:rPr>
          <w:rFonts w:cs="Times New Roman"/>
        </w:rPr>
      </w:pPr>
      <w:r w:rsidRPr="000A4D44">
        <w:rPr>
          <w:rFonts w:cs="Times New Roman"/>
        </w:rPr>
        <w:t>printf ("Jonsons have only %.2f dollars.\n" , total);</w:t>
      </w:r>
    </w:p>
    <w:p w:rsidR="002B64C1" w:rsidRPr="000A4D44" w:rsidRDefault="002B64C1" w:rsidP="002B64C1">
      <w:pPr>
        <w:pStyle w:val="Main"/>
        <w:rPr>
          <w:rFonts w:cs="Times New Roman"/>
        </w:rPr>
      </w:pPr>
      <w:r w:rsidRPr="000A4D44">
        <w:rPr>
          <w:rFonts w:cs="Times New Roman"/>
        </w:rPr>
        <w:t>}</w:t>
      </w:r>
    </w:p>
    <w:p w:rsidR="002B64C1" w:rsidRPr="000A4D44" w:rsidRDefault="002B64C1" w:rsidP="002B64C1">
      <w:pPr>
        <w:pStyle w:val="Main"/>
        <w:rPr>
          <w:rFonts w:cs="Times New Roman"/>
        </w:rPr>
      </w:pPr>
    </w:p>
    <w:p w:rsidR="002B64C1" w:rsidRPr="000A4D44" w:rsidRDefault="002B64C1" w:rsidP="002B64C1">
      <w:pPr>
        <w:pStyle w:val="Main"/>
        <w:rPr>
          <w:rFonts w:cs="Times New Roman"/>
        </w:rPr>
      </w:pPr>
      <w:r w:rsidRPr="000A4D44">
        <w:rPr>
          <w:rFonts w:cs="Times New Roman"/>
          <w:color w:val="0000FF"/>
        </w:rPr>
        <w:t xml:space="preserve">float </w:t>
      </w:r>
      <w:r w:rsidRPr="000A4D44">
        <w:rPr>
          <w:rFonts w:cs="Times New Roman"/>
        </w:rPr>
        <w:t>sum (</w:t>
      </w:r>
      <w:r w:rsidRPr="000A4D44">
        <w:rPr>
          <w:rFonts w:cs="Times New Roman"/>
          <w:color w:val="0000FF"/>
        </w:rPr>
        <w:t>struct</w:t>
      </w:r>
      <w:r w:rsidRPr="000A4D44">
        <w:rPr>
          <w:rFonts w:cs="Times New Roman"/>
        </w:rPr>
        <w:t xml:space="preserve"> funds *money)</w:t>
      </w:r>
    </w:p>
    <w:p w:rsidR="002B64C1" w:rsidRPr="000A4D44" w:rsidRDefault="002B64C1" w:rsidP="002B64C1">
      <w:pPr>
        <w:pStyle w:val="Main"/>
        <w:rPr>
          <w:rFonts w:cs="Times New Roman"/>
        </w:rPr>
      </w:pPr>
      <w:r w:rsidRPr="000A4D44">
        <w:rPr>
          <w:rFonts w:cs="Times New Roman"/>
        </w:rPr>
        <w:t>{</w:t>
      </w:r>
    </w:p>
    <w:p w:rsidR="002B64C1" w:rsidRPr="000A4D44" w:rsidRDefault="002B64C1" w:rsidP="002B64C1">
      <w:pPr>
        <w:pStyle w:val="Main"/>
        <w:rPr>
          <w:rFonts w:cs="Times New Roman"/>
        </w:rPr>
      </w:pPr>
      <w:r w:rsidRPr="000A4D44">
        <w:rPr>
          <w:rFonts w:cs="Times New Roman"/>
          <w:color w:val="0000FF"/>
        </w:rPr>
        <w:t>float</w:t>
      </w:r>
      <w:r w:rsidRPr="000A4D44">
        <w:rPr>
          <w:rFonts w:cs="Times New Roman"/>
        </w:rPr>
        <w:t xml:space="preserve"> total;</w:t>
      </w:r>
    </w:p>
    <w:p w:rsidR="002B64C1" w:rsidRPr="000A4D44" w:rsidRDefault="002B64C1" w:rsidP="002B64C1">
      <w:pPr>
        <w:pStyle w:val="Main"/>
        <w:rPr>
          <w:rFonts w:cs="Times New Roman"/>
        </w:rPr>
      </w:pPr>
      <w:r w:rsidRPr="000A4D44">
        <w:rPr>
          <w:rFonts w:cs="Times New Roman"/>
          <w:color w:val="0000FF"/>
        </w:rPr>
        <w:t xml:space="preserve">int </w:t>
      </w:r>
      <w:r w:rsidRPr="000A4D44">
        <w:rPr>
          <w:rFonts w:cs="Times New Roman"/>
        </w:rPr>
        <w:t>i;</w:t>
      </w:r>
    </w:p>
    <w:p w:rsidR="002B64C1" w:rsidRPr="000A4D44" w:rsidRDefault="002B64C1" w:rsidP="002B64C1">
      <w:pPr>
        <w:pStyle w:val="Main"/>
        <w:rPr>
          <w:rFonts w:cs="Times New Roman"/>
        </w:rPr>
      </w:pPr>
      <w:r w:rsidRPr="000A4D44">
        <w:rPr>
          <w:rFonts w:cs="Times New Roman"/>
          <w:color w:val="0000FF"/>
        </w:rPr>
        <w:t>for</w:t>
      </w:r>
      <w:r w:rsidRPr="000A4D44">
        <w:rPr>
          <w:rFonts w:cs="Times New Roman"/>
        </w:rPr>
        <w:t>( i = 0, total = 0; i &lt; 2; i++ , money++)</w:t>
      </w:r>
    </w:p>
    <w:p w:rsidR="002B64C1" w:rsidRPr="000A4D44" w:rsidRDefault="002B64C1" w:rsidP="002B64C1">
      <w:pPr>
        <w:pStyle w:val="Main"/>
        <w:rPr>
          <w:rFonts w:cs="Times New Roman"/>
        </w:rPr>
      </w:pPr>
      <w:r w:rsidRPr="000A4D44">
        <w:rPr>
          <w:rFonts w:cs="Times New Roman"/>
        </w:rPr>
        <w:tab/>
        <w:t>total+= money-&gt;bankfund + money-&gt;savefund;</w:t>
      </w:r>
    </w:p>
    <w:p w:rsidR="002B64C1" w:rsidRPr="000A4D44" w:rsidRDefault="002B64C1" w:rsidP="002B64C1">
      <w:pPr>
        <w:pStyle w:val="Main"/>
        <w:rPr>
          <w:rFonts w:cs="Times New Roman"/>
        </w:rPr>
      </w:pPr>
      <w:r w:rsidRPr="000A4D44">
        <w:rPr>
          <w:rFonts w:cs="Times New Roman"/>
          <w:color w:val="0000FF"/>
        </w:rPr>
        <w:t>return</w:t>
      </w:r>
      <w:r w:rsidRPr="000A4D44">
        <w:rPr>
          <w:rFonts w:cs="Times New Roman"/>
        </w:rPr>
        <w:t>(total);</w:t>
      </w:r>
    </w:p>
    <w:p w:rsidR="002B64C1" w:rsidRPr="000A4D44" w:rsidRDefault="002B64C1" w:rsidP="002B64C1">
      <w:pPr>
        <w:pStyle w:val="Main"/>
        <w:rPr>
          <w:rFonts w:cs="Times New Roman"/>
        </w:rPr>
      </w:pPr>
      <w:r w:rsidRPr="000A4D44">
        <w:rPr>
          <w:rFonts w:cs="Times New Roman"/>
        </w:rPr>
        <w:t>}</w:t>
      </w:r>
    </w:p>
    <w:p w:rsidR="002B64C1" w:rsidRPr="00375FDB" w:rsidRDefault="002B64C1" w:rsidP="002B64C1">
      <w:pPr>
        <w:pStyle w:val="Main"/>
      </w:pPr>
      <w:r w:rsidRPr="00375FDB">
        <w:t>Программа выдает</w:t>
      </w:r>
    </w:p>
    <w:p w:rsidR="002B64C1" w:rsidRPr="003E7B94" w:rsidRDefault="002B64C1" w:rsidP="002B64C1">
      <w:pPr>
        <w:pStyle w:val="Main"/>
        <w:ind w:firstLine="0"/>
        <w:jc w:val="center"/>
        <w:rPr>
          <w:lang w:val="ru-RU"/>
        </w:rPr>
      </w:pPr>
    </w:p>
    <w:p w:rsidR="002B64C1" w:rsidRDefault="002B64C1" w:rsidP="002B64C1">
      <w:pPr>
        <w:pStyle w:val="Main"/>
        <w:ind w:firstLine="0"/>
        <w:jc w:val="center"/>
        <w:rPr>
          <w:lang w:val="ru-RU"/>
        </w:rPr>
      </w:pPr>
      <w:r>
        <w:rPr>
          <w:noProof/>
          <w:lang w:val="ru-RU" w:eastAsia="ru-RU"/>
        </w:rPr>
        <w:drawing>
          <wp:inline distT="0" distB="0" distL="0" distR="0">
            <wp:extent cx="2306320" cy="576580"/>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a:stretch>
                      <a:fillRect/>
                    </a:stretch>
                  </pic:blipFill>
                  <pic:spPr bwMode="auto">
                    <a:xfrm>
                      <a:off x="0" y="0"/>
                      <a:ext cx="2306320" cy="576580"/>
                    </a:xfrm>
                    <a:prstGeom prst="rect">
                      <a:avLst/>
                    </a:prstGeom>
                    <a:noFill/>
                    <a:ln w="9525">
                      <a:noFill/>
                      <a:miter lim="800000"/>
                      <a:headEnd/>
                      <a:tailEnd/>
                    </a:ln>
                  </pic:spPr>
                </pic:pic>
              </a:graphicData>
            </a:graphic>
          </wp:inline>
        </w:drawing>
      </w:r>
    </w:p>
    <w:p w:rsidR="002B64C1" w:rsidRPr="003E7B94" w:rsidRDefault="002B64C1" w:rsidP="002B64C1">
      <w:pPr>
        <w:pStyle w:val="Main"/>
        <w:ind w:firstLine="0"/>
        <w:jc w:val="center"/>
        <w:rPr>
          <w:lang w:val="ru-RU"/>
        </w:rPr>
      </w:pPr>
    </w:p>
    <w:p w:rsidR="002B64C1" w:rsidRPr="002B64C1" w:rsidRDefault="002B64C1" w:rsidP="002B64C1">
      <w:pPr>
        <w:pStyle w:val="Main"/>
        <w:rPr>
          <w:lang w:val="ru-RU"/>
        </w:rPr>
      </w:pPr>
      <w:r w:rsidRPr="002B64C1">
        <w:rPr>
          <w:lang w:val="ru-RU"/>
        </w:rPr>
        <w:t>(Что за круглая сумма! Можно подумать, что эти цифры взяты с потолка.)</w:t>
      </w:r>
    </w:p>
    <w:p w:rsidR="002B64C1" w:rsidRPr="002B64C1" w:rsidRDefault="002B64C1" w:rsidP="002B64C1">
      <w:pPr>
        <w:pStyle w:val="Main"/>
        <w:rPr>
          <w:lang w:val="ru-RU"/>
        </w:rPr>
      </w:pPr>
      <w:r w:rsidRPr="002B64C1">
        <w:rPr>
          <w:lang w:val="ru-RU"/>
        </w:rPr>
        <w:t xml:space="preserve">Имя массива </w:t>
      </w:r>
      <w:r w:rsidRPr="00375FDB">
        <w:t>Jones</w:t>
      </w:r>
      <w:r w:rsidRPr="002B64C1">
        <w:rPr>
          <w:lang w:val="ru-RU"/>
        </w:rPr>
        <w:t xml:space="preserve"> является указателем на массив. В частности, оно ссылается на первый элемент массива, который является структурой </w:t>
      </w:r>
      <w:r w:rsidRPr="00375FDB">
        <w:t>jones</w:t>
      </w:r>
      <w:r w:rsidRPr="002B64C1">
        <w:rPr>
          <w:lang w:val="ru-RU"/>
        </w:rPr>
        <w:t xml:space="preserve">[0]. Таким образом, в начале указатель </w:t>
      </w:r>
      <w:r w:rsidRPr="00375FDB">
        <w:t>money</w:t>
      </w:r>
      <w:r w:rsidRPr="002B64C1">
        <w:rPr>
          <w:lang w:val="ru-RU"/>
        </w:rPr>
        <w:t xml:space="preserve"> задается через</w:t>
      </w:r>
    </w:p>
    <w:p w:rsidR="002B64C1" w:rsidRPr="002B64C1" w:rsidRDefault="002B64C1" w:rsidP="002B64C1">
      <w:pPr>
        <w:pStyle w:val="Main"/>
        <w:rPr>
          <w:lang w:val="ru-RU"/>
        </w:rPr>
      </w:pPr>
    </w:p>
    <w:p w:rsidR="002B64C1" w:rsidRPr="002B64C1" w:rsidRDefault="002B64C1" w:rsidP="002B64C1">
      <w:pPr>
        <w:pStyle w:val="Program"/>
        <w:rPr>
          <w:lang w:val="ru-RU"/>
        </w:rPr>
      </w:pPr>
      <w:r w:rsidRPr="00375FDB">
        <w:t>money</w:t>
      </w:r>
      <w:r w:rsidRPr="002B64C1">
        <w:rPr>
          <w:lang w:val="ru-RU"/>
        </w:rPr>
        <w:t xml:space="preserve"> = &amp;</w:t>
      </w:r>
      <w:r w:rsidRPr="00375FDB">
        <w:t>jones</w:t>
      </w:r>
      <w:r w:rsidRPr="002B64C1">
        <w:rPr>
          <w:lang w:val="ru-RU"/>
        </w:rPr>
        <w:t>[0];</w:t>
      </w:r>
    </w:p>
    <w:p w:rsidR="002B64C1" w:rsidRPr="002B64C1" w:rsidRDefault="002B64C1" w:rsidP="002B64C1">
      <w:pPr>
        <w:pStyle w:val="Main"/>
        <w:rPr>
          <w:lang w:val="ru-RU"/>
        </w:rPr>
      </w:pPr>
    </w:p>
    <w:p w:rsidR="002B64C1" w:rsidRPr="002B64C1" w:rsidRDefault="002B64C1" w:rsidP="002B64C1">
      <w:pPr>
        <w:pStyle w:val="Main"/>
        <w:rPr>
          <w:lang w:val="ru-RU"/>
        </w:rPr>
      </w:pPr>
      <w:r w:rsidRPr="002B64C1">
        <w:rPr>
          <w:lang w:val="ru-RU"/>
        </w:rPr>
        <w:t xml:space="preserve">Затем использование операции — &gt; позволяет нам добавить два вклада для первого Джонса. Это действительно очень похоже на последний пример. Далее, цикл </w:t>
      </w:r>
      <w:r w:rsidRPr="00375FDB">
        <w:t>for</w:t>
      </w:r>
      <w:r w:rsidRPr="002B64C1">
        <w:rPr>
          <w:lang w:val="ru-RU"/>
        </w:rPr>
        <w:t xml:space="preserve"> увеличивает указатель </w:t>
      </w:r>
      <w:r w:rsidRPr="00375FDB">
        <w:t>money</w:t>
      </w:r>
      <w:r w:rsidRPr="002B64C1">
        <w:rPr>
          <w:lang w:val="ru-RU"/>
        </w:rPr>
        <w:t xml:space="preserve"> на 1. Теперь он ссылается на следующую структуру, </w:t>
      </w:r>
      <w:r w:rsidRPr="00375FDB">
        <w:t>jones</w:t>
      </w:r>
      <w:r w:rsidRPr="002B64C1">
        <w:rPr>
          <w:lang w:val="ru-RU"/>
        </w:rPr>
        <w:t xml:space="preserve">[1], и остаток вкладов может быть добавлен к </w:t>
      </w:r>
      <w:r w:rsidRPr="00375FDB">
        <w:t>total</w:t>
      </w:r>
      <w:r w:rsidRPr="002B64C1">
        <w:rPr>
          <w:lang w:val="ru-RU"/>
        </w:rPr>
        <w:t>.</w:t>
      </w:r>
    </w:p>
    <w:p w:rsidR="002B64C1" w:rsidRPr="00375FDB" w:rsidRDefault="002B64C1" w:rsidP="002B64C1">
      <w:pPr>
        <w:pStyle w:val="Main"/>
      </w:pPr>
      <w:r w:rsidRPr="003C11A1">
        <w:rPr>
          <w:highlight w:val="yellow"/>
        </w:rPr>
        <w:t>Вот два основных замечания</w:t>
      </w:r>
      <w:r w:rsidRPr="00375FDB">
        <w:t>:</w:t>
      </w:r>
    </w:p>
    <w:p w:rsidR="002B64C1" w:rsidRPr="00A4135E" w:rsidRDefault="002B64C1" w:rsidP="00573E8B">
      <w:pPr>
        <w:numPr>
          <w:ilvl w:val="0"/>
          <w:numId w:val="10"/>
        </w:numPr>
        <w:tabs>
          <w:tab w:val="clear" w:pos="1500"/>
          <w:tab w:val="left" w:pos="360"/>
        </w:tabs>
        <w:ind w:left="360" w:hanging="180"/>
        <w:textAlignment w:val="baseline"/>
        <w:rPr>
          <w:rFonts w:ascii="Arial" w:hAnsi="Arial" w:cs="Arial"/>
          <w:bCs/>
          <w:color w:val="000000"/>
          <w:sz w:val="20"/>
          <w:szCs w:val="20"/>
        </w:rPr>
      </w:pPr>
      <w:r w:rsidRPr="00A4135E">
        <w:rPr>
          <w:rFonts w:ascii="Arial" w:hAnsi="Arial" w:cs="Arial"/>
          <w:bCs/>
          <w:color w:val="000000"/>
          <w:sz w:val="20"/>
          <w:szCs w:val="20"/>
        </w:rPr>
        <w:t>Имя массива можно использовать для передачи в функцию указателя на первую структуру в массиве.</w:t>
      </w:r>
    </w:p>
    <w:p w:rsidR="002B64C1" w:rsidRPr="00A4135E" w:rsidRDefault="002B64C1" w:rsidP="00573E8B">
      <w:pPr>
        <w:numPr>
          <w:ilvl w:val="0"/>
          <w:numId w:val="10"/>
        </w:numPr>
        <w:tabs>
          <w:tab w:val="clear" w:pos="1500"/>
          <w:tab w:val="left" w:pos="360"/>
        </w:tabs>
        <w:ind w:left="360" w:hanging="180"/>
        <w:textAlignment w:val="baseline"/>
        <w:rPr>
          <w:rFonts w:ascii="Arial" w:hAnsi="Arial" w:cs="Arial"/>
          <w:bCs/>
          <w:color w:val="000000"/>
          <w:sz w:val="20"/>
          <w:szCs w:val="20"/>
        </w:rPr>
      </w:pPr>
      <w:r w:rsidRPr="00A4135E">
        <w:rPr>
          <w:rFonts w:ascii="Arial" w:hAnsi="Arial" w:cs="Arial"/>
          <w:bCs/>
          <w:color w:val="000000"/>
          <w:sz w:val="20"/>
          <w:szCs w:val="20"/>
        </w:rPr>
        <w:t>Затем можно использовать арифметическую операцию над указателем, чтобы передвигать его на последующие структуры в массиве. Заметим, что вызов функции</w:t>
      </w:r>
    </w:p>
    <w:p w:rsidR="002B64C1" w:rsidRPr="00375FDB" w:rsidRDefault="002B64C1" w:rsidP="002B64C1">
      <w:pPr>
        <w:pStyle w:val="Main"/>
      </w:pPr>
    </w:p>
    <w:p w:rsidR="002B64C1" w:rsidRPr="00375FDB" w:rsidRDefault="002B64C1" w:rsidP="002B64C1">
      <w:pPr>
        <w:pStyle w:val="Program"/>
      </w:pPr>
      <w:r w:rsidRPr="00375FDB">
        <w:t>sum(&amp;jones[0])</w:t>
      </w:r>
    </w:p>
    <w:p w:rsidR="002B64C1" w:rsidRPr="00375FDB" w:rsidRDefault="002B64C1" w:rsidP="002B64C1">
      <w:pPr>
        <w:pStyle w:val="Main"/>
      </w:pPr>
    </w:p>
    <w:p w:rsidR="002B64C1" w:rsidRPr="002B64C1" w:rsidRDefault="002B64C1" w:rsidP="002B64C1">
      <w:pPr>
        <w:pStyle w:val="Main"/>
        <w:rPr>
          <w:lang w:val="ru-RU"/>
        </w:rPr>
      </w:pPr>
      <w:r w:rsidRPr="002B64C1">
        <w:rPr>
          <w:lang w:val="ru-RU"/>
        </w:rPr>
        <w:t>дал бы тот же самый эффект, что и применение имени массива, так как оба они ссылаются на один и тот же адрес. Использование имени массива является просто косвенным способом передачи адреса структуры.</w:t>
      </w:r>
    </w:p>
    <w:p w:rsidR="002B64C1" w:rsidRPr="002B64C1" w:rsidRDefault="002B64C1" w:rsidP="002B64C1">
      <w:pPr>
        <w:pStyle w:val="Main"/>
        <w:rPr>
          <w:lang w:val="ru-RU"/>
        </w:rPr>
      </w:pPr>
    </w:p>
    <w:p w:rsidR="002B64C1" w:rsidRPr="002B64C1" w:rsidRDefault="002B64C1" w:rsidP="00393795">
      <w:pPr>
        <w:pStyle w:val="41"/>
        <w:spacing w:before="0" w:after="0"/>
        <w:ind w:left="992" w:firstLine="0"/>
      </w:pPr>
      <w:bookmarkStart w:id="62" w:name="_Toc305222146"/>
      <w:bookmarkStart w:id="63" w:name="_Toc515770812"/>
      <w:r w:rsidRPr="002B64C1">
        <w:t>Передача информации о структурах функциям. Использование массива. Типовая задача 2 на С.</w:t>
      </w:r>
      <w:bookmarkEnd w:id="62"/>
      <w:bookmarkEnd w:id="63"/>
    </w:p>
    <w:p w:rsidR="002B64C1" w:rsidRPr="00FF2226" w:rsidRDefault="002B64C1" w:rsidP="002B64C1">
      <w:pPr>
        <w:pStyle w:val="Main"/>
        <w:rPr>
          <w:lang w:val="ru-RU"/>
        </w:rPr>
      </w:pPr>
      <w:r w:rsidRPr="003C11A1">
        <w:rPr>
          <w:highlight w:val="yellow"/>
          <w:lang w:val="ru-RU"/>
        </w:rPr>
        <w:t>Ранее уже говорилось о том, что передача указателя на структуру выполняется быстрее, чем простое копирование структуры в функцию. Этот факт становится еще очевиднее при частом использовании структур в программе. Ниже показано, как при помощи указателя функция может получить доступ к массиву структур</w:t>
      </w:r>
      <w:r w:rsidRPr="003C11A1">
        <w:rPr>
          <w:lang w:val="ru-RU"/>
        </w:rPr>
        <w:t>:</w:t>
      </w:r>
    </w:p>
    <w:p w:rsidR="002B64C1" w:rsidRPr="00FF2226" w:rsidRDefault="002B64C1" w:rsidP="002B64C1">
      <w:pPr>
        <w:pStyle w:val="Main"/>
        <w:rPr>
          <w:lang w:val="ru-RU"/>
        </w:rPr>
      </w:pPr>
    </w:p>
    <w:p w:rsidR="002B64C1" w:rsidRPr="007C7BF4" w:rsidRDefault="002B64C1" w:rsidP="002B64C1">
      <w:pPr>
        <w:pStyle w:val="Main"/>
        <w:rPr>
          <w:rFonts w:cs="Times New Roman"/>
          <w:color w:val="008000"/>
          <w:lang w:val="ru-RU"/>
        </w:rPr>
      </w:pPr>
      <w:r w:rsidRPr="007C7BF4">
        <w:rPr>
          <w:rFonts w:cs="Times New Roman"/>
          <w:color w:val="008000"/>
          <w:lang w:val="ru-RU"/>
        </w:rPr>
        <w:t>/* Программа на С, иллюстрирующая обращение функции к массиву</w:t>
      </w:r>
    </w:p>
    <w:p w:rsidR="002B64C1" w:rsidRPr="007C7BF4" w:rsidRDefault="002B64C1" w:rsidP="002B64C1">
      <w:pPr>
        <w:pStyle w:val="Main"/>
        <w:rPr>
          <w:rFonts w:cs="Times New Roman"/>
          <w:color w:val="008000"/>
          <w:lang w:val="ru-RU"/>
        </w:rPr>
      </w:pPr>
      <w:r w:rsidRPr="007C7BF4">
        <w:rPr>
          <w:rFonts w:cs="Times New Roman"/>
          <w:color w:val="008000"/>
          <w:lang w:val="ru-RU"/>
        </w:rPr>
        <w:t>структур с использованием указателя</w:t>
      </w:r>
    </w:p>
    <w:p w:rsidR="002B64C1" w:rsidRPr="007C7BF4" w:rsidRDefault="002B64C1" w:rsidP="002B64C1">
      <w:pPr>
        <w:pStyle w:val="Main"/>
        <w:rPr>
          <w:rFonts w:cs="Times New Roman"/>
          <w:color w:val="008000"/>
        </w:rPr>
      </w:pPr>
      <w:r w:rsidRPr="007C7BF4">
        <w:rPr>
          <w:rFonts w:cs="Times New Roman"/>
          <w:color w:val="008000"/>
          <w:lang w:val="ru-RU"/>
        </w:rPr>
        <w:t xml:space="preserve">Опять используется реестр катеров фирмы Nineveh Boat Sales! </w:t>
      </w:r>
      <w:r w:rsidRPr="007C7BF4">
        <w:rPr>
          <w:rFonts w:cs="Times New Roman"/>
          <w:color w:val="008000"/>
        </w:rPr>
        <w:t>*/</w:t>
      </w:r>
    </w:p>
    <w:p w:rsidR="002B64C1" w:rsidRPr="007C7BF4" w:rsidRDefault="002B64C1" w:rsidP="002B64C1">
      <w:pPr>
        <w:pStyle w:val="Main"/>
        <w:rPr>
          <w:rFonts w:cs="Times New Roman"/>
        </w:rPr>
      </w:pPr>
      <w:r w:rsidRPr="007C7BF4">
        <w:rPr>
          <w:rFonts w:cs="Times New Roman"/>
          <w:color w:val="0000FF"/>
        </w:rPr>
        <w:t>#include</w:t>
      </w:r>
      <w:r w:rsidRPr="007C7BF4">
        <w:rPr>
          <w:rFonts w:cs="Times New Roman"/>
        </w:rPr>
        <w:t xml:space="preserve"> &lt;stdio.h&gt;</w:t>
      </w:r>
    </w:p>
    <w:p w:rsidR="002B64C1" w:rsidRPr="007C7BF4" w:rsidRDefault="002B64C1" w:rsidP="002B64C1">
      <w:pPr>
        <w:pStyle w:val="Main"/>
        <w:rPr>
          <w:rFonts w:cs="Times New Roman"/>
        </w:rPr>
      </w:pPr>
      <w:r w:rsidRPr="007C7BF4">
        <w:rPr>
          <w:rFonts w:cs="Times New Roman"/>
          <w:color w:val="0000FF"/>
        </w:rPr>
        <w:t>#define</w:t>
      </w:r>
      <w:r w:rsidRPr="007C7BF4">
        <w:rPr>
          <w:rFonts w:cs="Times New Roman"/>
        </w:rPr>
        <w:t xml:space="preserve"> iSTRING15 15</w:t>
      </w:r>
    </w:p>
    <w:p w:rsidR="002B64C1" w:rsidRPr="007C7BF4" w:rsidRDefault="002B64C1" w:rsidP="002B64C1">
      <w:pPr>
        <w:pStyle w:val="Main"/>
        <w:rPr>
          <w:rFonts w:cs="Times New Roman"/>
        </w:rPr>
      </w:pPr>
      <w:r w:rsidRPr="007C7BF4">
        <w:rPr>
          <w:rFonts w:cs="Times New Roman"/>
          <w:color w:val="0000FF"/>
        </w:rPr>
        <w:t>#define</w:t>
      </w:r>
      <w:r w:rsidRPr="007C7BF4">
        <w:rPr>
          <w:rFonts w:cs="Times New Roman"/>
        </w:rPr>
        <w:t xml:space="preserve"> iSTRING20 20</w:t>
      </w:r>
    </w:p>
    <w:p w:rsidR="002B64C1" w:rsidRPr="007C7BF4" w:rsidRDefault="002B64C1" w:rsidP="002B64C1">
      <w:pPr>
        <w:pStyle w:val="Main"/>
        <w:rPr>
          <w:rFonts w:cs="Times New Roman"/>
        </w:rPr>
      </w:pPr>
      <w:r w:rsidRPr="007C7BF4">
        <w:rPr>
          <w:rFonts w:cs="Times New Roman"/>
          <w:color w:val="0000FF"/>
        </w:rPr>
        <w:t>#define</w:t>
      </w:r>
      <w:r w:rsidRPr="007C7BF4">
        <w:rPr>
          <w:rFonts w:cs="Times New Roman"/>
        </w:rPr>
        <w:t xml:space="preserve"> iNULL_CHAR 1</w:t>
      </w:r>
    </w:p>
    <w:p w:rsidR="002B64C1" w:rsidRPr="007C7BF4" w:rsidRDefault="002B64C1" w:rsidP="002B64C1">
      <w:pPr>
        <w:pStyle w:val="Main"/>
        <w:rPr>
          <w:rFonts w:cs="Times New Roman"/>
        </w:rPr>
      </w:pPr>
      <w:r w:rsidRPr="007C7BF4">
        <w:rPr>
          <w:rFonts w:cs="Times New Roman"/>
          <w:color w:val="0000FF"/>
        </w:rPr>
        <w:t>#define</w:t>
      </w:r>
      <w:r w:rsidRPr="007C7BF4">
        <w:rPr>
          <w:rFonts w:cs="Times New Roman"/>
        </w:rPr>
        <w:t xml:space="preserve"> iMAX_BOATS 50</w:t>
      </w:r>
    </w:p>
    <w:p w:rsidR="002B64C1" w:rsidRPr="007C7BF4" w:rsidRDefault="002B64C1" w:rsidP="002B64C1">
      <w:pPr>
        <w:pStyle w:val="Main"/>
        <w:rPr>
          <w:rFonts w:cs="Times New Roman"/>
        </w:rPr>
      </w:pPr>
    </w:p>
    <w:p w:rsidR="002B64C1" w:rsidRPr="007C7BF4" w:rsidRDefault="002B64C1" w:rsidP="002B64C1">
      <w:pPr>
        <w:pStyle w:val="Main"/>
        <w:rPr>
          <w:rFonts w:cs="Times New Roman"/>
        </w:rPr>
      </w:pPr>
      <w:r w:rsidRPr="007C7BF4">
        <w:rPr>
          <w:rFonts w:cs="Times New Roman"/>
          <w:color w:val="0000FF"/>
        </w:rPr>
        <w:t>int</w:t>
      </w:r>
      <w:r w:rsidRPr="007C7BF4">
        <w:rPr>
          <w:rFonts w:cs="Times New Roman"/>
        </w:rPr>
        <w:t xml:space="preserve"> iinstock;</w:t>
      </w:r>
    </w:p>
    <w:p w:rsidR="002B64C1" w:rsidRPr="007C7BF4" w:rsidRDefault="002B64C1" w:rsidP="002B64C1">
      <w:pPr>
        <w:pStyle w:val="Main"/>
        <w:rPr>
          <w:rFonts w:cs="Times New Roman"/>
        </w:rPr>
      </w:pPr>
      <w:r w:rsidRPr="007C7BF4">
        <w:rPr>
          <w:rFonts w:cs="Times New Roman"/>
          <w:color w:val="0000FF"/>
        </w:rPr>
        <w:t>struct</w:t>
      </w:r>
      <w:r w:rsidRPr="007C7BF4">
        <w:rPr>
          <w:rFonts w:cs="Times New Roman"/>
        </w:rPr>
        <w:t xml:space="preserve"> stboat {</w:t>
      </w:r>
    </w:p>
    <w:p w:rsidR="002B64C1" w:rsidRPr="007C7BF4" w:rsidRDefault="002B64C1" w:rsidP="002B64C1">
      <w:pPr>
        <w:pStyle w:val="Main"/>
        <w:rPr>
          <w:rFonts w:cs="Times New Roman"/>
        </w:rPr>
      </w:pPr>
      <w:r w:rsidRPr="007C7BF4">
        <w:rPr>
          <w:rFonts w:cs="Times New Roman"/>
        </w:rPr>
        <w:tab/>
      </w:r>
      <w:r w:rsidRPr="007C7BF4">
        <w:rPr>
          <w:rFonts w:cs="Times New Roman"/>
          <w:color w:val="0000FF"/>
        </w:rPr>
        <w:t xml:space="preserve">char </w:t>
      </w:r>
      <w:r w:rsidRPr="007C7BF4">
        <w:rPr>
          <w:rFonts w:cs="Times New Roman"/>
        </w:rPr>
        <w:t>sztype [iSTRING15 + iNULL_CHAR];</w:t>
      </w:r>
    </w:p>
    <w:p w:rsidR="002B64C1" w:rsidRPr="007C7BF4" w:rsidRDefault="002B64C1" w:rsidP="002B64C1">
      <w:pPr>
        <w:pStyle w:val="Main"/>
        <w:rPr>
          <w:rFonts w:cs="Times New Roman"/>
        </w:rPr>
      </w:pPr>
      <w:r w:rsidRPr="007C7BF4">
        <w:rPr>
          <w:rFonts w:cs="Times New Roman"/>
          <w:color w:val="0000FF"/>
        </w:rPr>
        <w:tab/>
        <w:t>char</w:t>
      </w:r>
      <w:r w:rsidRPr="007C7BF4">
        <w:rPr>
          <w:rFonts w:cs="Times New Roman"/>
        </w:rPr>
        <w:t xml:space="preserve"> szmodel[iSTRING15 + iNULL_CHAR];</w:t>
      </w:r>
    </w:p>
    <w:p w:rsidR="002B64C1" w:rsidRPr="007C7BF4" w:rsidRDefault="002B64C1" w:rsidP="002B64C1">
      <w:pPr>
        <w:pStyle w:val="Main"/>
        <w:rPr>
          <w:rFonts w:cs="Times New Roman"/>
        </w:rPr>
      </w:pPr>
      <w:r w:rsidRPr="007C7BF4">
        <w:rPr>
          <w:rFonts w:cs="Times New Roman"/>
        </w:rPr>
        <w:tab/>
      </w:r>
      <w:r w:rsidRPr="007C7BF4">
        <w:rPr>
          <w:rFonts w:cs="Times New Roman"/>
          <w:color w:val="0000FF"/>
        </w:rPr>
        <w:t>char</w:t>
      </w:r>
      <w:r w:rsidRPr="007C7BF4">
        <w:rPr>
          <w:rFonts w:cs="Times New Roman"/>
        </w:rPr>
        <w:t xml:space="preserve"> sztitle[iSTRING20 + iNULL_CHAR];</w:t>
      </w:r>
    </w:p>
    <w:p w:rsidR="002B64C1" w:rsidRPr="007C7BF4" w:rsidRDefault="002B64C1" w:rsidP="002B64C1">
      <w:pPr>
        <w:pStyle w:val="Main"/>
        <w:rPr>
          <w:rFonts w:cs="Times New Roman"/>
        </w:rPr>
      </w:pPr>
      <w:r w:rsidRPr="007C7BF4">
        <w:rPr>
          <w:rFonts w:cs="Times New Roman"/>
        </w:rPr>
        <w:tab/>
      </w:r>
      <w:r w:rsidRPr="007C7BF4">
        <w:rPr>
          <w:rFonts w:cs="Times New Roman"/>
          <w:color w:val="0000FF"/>
        </w:rPr>
        <w:t>char</w:t>
      </w:r>
      <w:r w:rsidRPr="007C7BF4">
        <w:rPr>
          <w:rFonts w:cs="Times New Roman"/>
        </w:rPr>
        <w:t xml:space="preserve"> szcomment[80];</w:t>
      </w:r>
    </w:p>
    <w:p w:rsidR="002B64C1" w:rsidRPr="007C7BF4" w:rsidRDefault="002B64C1" w:rsidP="002B64C1">
      <w:pPr>
        <w:pStyle w:val="Main"/>
        <w:rPr>
          <w:rFonts w:cs="Times New Roman"/>
        </w:rPr>
      </w:pPr>
      <w:r w:rsidRPr="007C7BF4">
        <w:rPr>
          <w:rFonts w:cs="Times New Roman"/>
        </w:rPr>
        <w:tab/>
      </w:r>
      <w:r w:rsidRPr="007C7BF4">
        <w:rPr>
          <w:rFonts w:cs="Times New Roman"/>
          <w:color w:val="0000FF"/>
        </w:rPr>
        <w:t>int</w:t>
      </w:r>
      <w:r w:rsidRPr="007C7BF4">
        <w:rPr>
          <w:rFonts w:cs="Times New Roman"/>
        </w:rPr>
        <w:t xml:space="preserve"> iyear;</w:t>
      </w:r>
    </w:p>
    <w:p w:rsidR="002B64C1" w:rsidRPr="007C7BF4" w:rsidRDefault="002B64C1" w:rsidP="002B64C1">
      <w:pPr>
        <w:pStyle w:val="Main"/>
        <w:rPr>
          <w:rFonts w:cs="Times New Roman"/>
        </w:rPr>
      </w:pPr>
      <w:r w:rsidRPr="007C7BF4">
        <w:rPr>
          <w:rFonts w:cs="Times New Roman"/>
        </w:rPr>
        <w:tab/>
      </w:r>
      <w:r w:rsidRPr="007C7BF4">
        <w:rPr>
          <w:rFonts w:cs="Times New Roman"/>
          <w:color w:val="0000FF"/>
        </w:rPr>
        <w:t>long int</w:t>
      </w:r>
      <w:r w:rsidRPr="007C7BF4">
        <w:rPr>
          <w:rFonts w:cs="Times New Roman"/>
        </w:rPr>
        <w:t xml:space="preserve"> lmotor_hours;</w:t>
      </w:r>
    </w:p>
    <w:p w:rsidR="002B64C1" w:rsidRPr="007C7BF4" w:rsidRDefault="002B64C1" w:rsidP="002B64C1">
      <w:pPr>
        <w:pStyle w:val="Main"/>
        <w:rPr>
          <w:rFonts w:cs="Times New Roman"/>
        </w:rPr>
      </w:pPr>
      <w:r w:rsidRPr="007C7BF4">
        <w:rPr>
          <w:rFonts w:cs="Times New Roman"/>
        </w:rPr>
        <w:tab/>
      </w:r>
      <w:r w:rsidRPr="007C7BF4">
        <w:rPr>
          <w:rFonts w:cs="Times New Roman"/>
          <w:color w:val="0000FF"/>
        </w:rPr>
        <w:t xml:space="preserve">float </w:t>
      </w:r>
      <w:r w:rsidRPr="007C7BF4">
        <w:rPr>
          <w:rFonts w:cs="Times New Roman"/>
        </w:rPr>
        <w:t>fretail;</w:t>
      </w:r>
    </w:p>
    <w:p w:rsidR="002B64C1" w:rsidRPr="007C7BF4" w:rsidRDefault="002B64C1" w:rsidP="002B64C1">
      <w:pPr>
        <w:pStyle w:val="Main"/>
        <w:rPr>
          <w:rFonts w:cs="Times New Roman"/>
        </w:rPr>
      </w:pPr>
      <w:r w:rsidRPr="007C7BF4">
        <w:rPr>
          <w:rFonts w:cs="Times New Roman"/>
        </w:rPr>
        <w:lastRenderedPageBreak/>
        <w:tab/>
      </w:r>
      <w:r w:rsidRPr="007C7BF4">
        <w:rPr>
          <w:rFonts w:cs="Times New Roman"/>
          <w:color w:val="0000FF"/>
        </w:rPr>
        <w:t>float</w:t>
      </w:r>
      <w:r w:rsidRPr="007C7BF4">
        <w:rPr>
          <w:rFonts w:cs="Times New Roman"/>
        </w:rPr>
        <w:t xml:space="preserve"> fwholesale;</w:t>
      </w:r>
    </w:p>
    <w:p w:rsidR="002B64C1" w:rsidRPr="007C7BF4" w:rsidRDefault="002B64C1" w:rsidP="002B64C1">
      <w:pPr>
        <w:pStyle w:val="Main"/>
        <w:rPr>
          <w:rFonts w:cs="Times New Roman"/>
        </w:rPr>
      </w:pPr>
      <w:r w:rsidRPr="007C7BF4">
        <w:rPr>
          <w:rFonts w:cs="Times New Roman"/>
        </w:rPr>
        <w:t>};</w:t>
      </w:r>
    </w:p>
    <w:p w:rsidR="002B64C1" w:rsidRPr="007C7BF4" w:rsidRDefault="002B64C1" w:rsidP="002B64C1">
      <w:pPr>
        <w:pStyle w:val="Main"/>
        <w:rPr>
          <w:rFonts w:cs="Times New Roman"/>
        </w:rPr>
      </w:pPr>
      <w:r w:rsidRPr="007C7BF4">
        <w:rPr>
          <w:rFonts w:cs="Times New Roman"/>
          <w:color w:val="0000FF"/>
        </w:rPr>
        <w:t xml:space="preserve">void </w:t>
      </w:r>
      <w:r w:rsidRPr="007C7BF4">
        <w:rPr>
          <w:rFonts w:cs="Times New Roman"/>
        </w:rPr>
        <w:t>vprint_data(struct stboat *stany_boatptr);</w:t>
      </w:r>
    </w:p>
    <w:p w:rsidR="002B64C1" w:rsidRPr="007C7BF4" w:rsidRDefault="002B64C1" w:rsidP="002B64C1">
      <w:pPr>
        <w:pStyle w:val="Main"/>
        <w:rPr>
          <w:rFonts w:cs="Times New Roman"/>
        </w:rPr>
      </w:pPr>
      <w:r w:rsidRPr="007C7BF4">
        <w:rPr>
          <w:rFonts w:cs="Times New Roman"/>
          <w:color w:val="0000FF"/>
        </w:rPr>
        <w:t>int</w:t>
      </w:r>
      <w:r w:rsidRPr="007C7BF4">
        <w:rPr>
          <w:rFonts w:cs="Times New Roman"/>
        </w:rPr>
        <w:t xml:space="preserve"> main(</w:t>
      </w:r>
      <w:r w:rsidRPr="007C7BF4">
        <w:rPr>
          <w:rFonts w:cs="Times New Roman"/>
          <w:color w:val="0000FF"/>
        </w:rPr>
        <w:t>void</w:t>
      </w:r>
      <w:r w:rsidRPr="007C7BF4">
        <w:rPr>
          <w:rFonts w:cs="Times New Roman"/>
        </w:rPr>
        <w:t>)</w:t>
      </w:r>
    </w:p>
    <w:p w:rsidR="002B64C1" w:rsidRPr="007C7BF4" w:rsidRDefault="002B64C1" w:rsidP="002B64C1">
      <w:pPr>
        <w:pStyle w:val="Main"/>
        <w:rPr>
          <w:rFonts w:cs="Times New Roman"/>
        </w:rPr>
      </w:pPr>
      <w:r w:rsidRPr="007C7BF4">
        <w:rPr>
          <w:rFonts w:cs="Times New Roman"/>
        </w:rPr>
        <w:t>{</w:t>
      </w:r>
    </w:p>
    <w:p w:rsidR="002B64C1" w:rsidRPr="007C7BF4" w:rsidRDefault="002B64C1" w:rsidP="002B64C1">
      <w:pPr>
        <w:pStyle w:val="Main"/>
        <w:rPr>
          <w:rFonts w:cs="Times New Roman"/>
        </w:rPr>
      </w:pPr>
      <w:r w:rsidRPr="007C7BF4">
        <w:rPr>
          <w:rFonts w:cs="Times New Roman"/>
        </w:rPr>
        <w:tab/>
      </w:r>
      <w:r w:rsidRPr="007C7BF4">
        <w:rPr>
          <w:rFonts w:cs="Times New Roman"/>
          <w:color w:val="0000FF"/>
        </w:rPr>
        <w:t xml:space="preserve">int </w:t>
      </w:r>
      <w:r w:rsidRPr="007C7BF4">
        <w:rPr>
          <w:rFonts w:cs="Times New Roman"/>
        </w:rPr>
        <w:t>i;</w:t>
      </w:r>
    </w:p>
    <w:p w:rsidR="002B64C1" w:rsidRPr="007C7BF4" w:rsidRDefault="002B64C1" w:rsidP="002B64C1">
      <w:pPr>
        <w:pStyle w:val="Main"/>
        <w:rPr>
          <w:rFonts w:cs="Times New Roman"/>
        </w:rPr>
      </w:pPr>
      <w:r w:rsidRPr="007C7BF4">
        <w:rPr>
          <w:rFonts w:cs="Times New Roman"/>
        </w:rPr>
        <w:tab/>
      </w:r>
      <w:r w:rsidRPr="007C7BF4">
        <w:rPr>
          <w:rFonts w:cs="Times New Roman"/>
          <w:color w:val="0000FF"/>
        </w:rPr>
        <w:t>struct</w:t>
      </w:r>
      <w:r w:rsidRPr="007C7BF4">
        <w:rPr>
          <w:rFonts w:cs="Times New Roman"/>
        </w:rPr>
        <w:t xml:space="preserve"> stboat astNineveh[iMAX_BOATS], *pastNineveh;</w:t>
      </w:r>
    </w:p>
    <w:p w:rsidR="002B64C1" w:rsidRPr="007C7BF4" w:rsidRDefault="002B64C1" w:rsidP="002B64C1">
      <w:pPr>
        <w:pStyle w:val="Main"/>
        <w:rPr>
          <w:rFonts w:cs="Times New Roman"/>
        </w:rPr>
      </w:pPr>
      <w:r w:rsidRPr="007C7BF4">
        <w:rPr>
          <w:rFonts w:cs="Times New Roman"/>
        </w:rPr>
        <w:tab/>
        <w:t>pastNineveh=&amp;astNineveh[0];</w:t>
      </w:r>
    </w:p>
    <w:p w:rsidR="002B64C1" w:rsidRPr="007C7BF4" w:rsidRDefault="002B64C1" w:rsidP="002B64C1">
      <w:pPr>
        <w:pStyle w:val="Main"/>
        <w:rPr>
          <w:rFonts w:cs="Times New Roman"/>
        </w:rPr>
      </w:pPr>
      <w:r w:rsidRPr="007C7BF4">
        <w:rPr>
          <w:rFonts w:cs="Times New Roman"/>
        </w:rPr>
        <w:tab/>
        <w:t>printf("How many boats in inventory?\n");</w:t>
      </w:r>
    </w:p>
    <w:p w:rsidR="002B64C1" w:rsidRPr="007C7BF4" w:rsidRDefault="002B64C1" w:rsidP="002B64C1">
      <w:pPr>
        <w:pStyle w:val="Main"/>
        <w:rPr>
          <w:rFonts w:cs="Times New Roman"/>
        </w:rPr>
      </w:pPr>
      <w:r w:rsidRPr="007C7BF4">
        <w:rPr>
          <w:rFonts w:cs="Times New Roman"/>
        </w:rPr>
        <w:tab/>
        <w:t>scanf("%d",&amp;iinstock);</w:t>
      </w:r>
    </w:p>
    <w:p w:rsidR="002B64C1" w:rsidRPr="007C7BF4" w:rsidRDefault="002B64C1" w:rsidP="002B64C1">
      <w:pPr>
        <w:pStyle w:val="Main"/>
        <w:rPr>
          <w:rFonts w:cs="Times New Roman"/>
        </w:rPr>
      </w:pPr>
    </w:p>
    <w:p w:rsidR="002B64C1" w:rsidRPr="007C7BF4" w:rsidRDefault="002B64C1" w:rsidP="002B64C1">
      <w:pPr>
        <w:pStyle w:val="Main"/>
        <w:rPr>
          <w:rFonts w:cs="Times New Roman"/>
        </w:rPr>
      </w:pPr>
      <w:r w:rsidRPr="007C7BF4">
        <w:rPr>
          <w:rFonts w:cs="Times New Roman"/>
        </w:rPr>
        <w:tab/>
      </w:r>
      <w:r w:rsidRPr="007C7BF4">
        <w:rPr>
          <w:rFonts w:cs="Times New Roman"/>
          <w:color w:val="0000FF"/>
        </w:rPr>
        <w:t>for</w:t>
      </w:r>
      <w:r w:rsidRPr="007C7BF4">
        <w:rPr>
          <w:rFonts w:cs="Times New Roman"/>
        </w:rPr>
        <w:t xml:space="preserve"> (i=0; i &lt; iinstock; i++) {</w:t>
      </w:r>
    </w:p>
    <w:p w:rsidR="002B64C1" w:rsidRPr="007C7BF4" w:rsidRDefault="002B64C1" w:rsidP="002B64C1">
      <w:pPr>
        <w:pStyle w:val="Main"/>
        <w:rPr>
          <w:rFonts w:cs="Times New Roman"/>
        </w:rPr>
      </w:pPr>
      <w:r w:rsidRPr="007C7BF4">
        <w:rPr>
          <w:rFonts w:cs="Times New Roman"/>
        </w:rPr>
        <w:tab/>
      </w:r>
      <w:r w:rsidRPr="007C7BF4">
        <w:rPr>
          <w:rFonts w:cs="Times New Roman"/>
        </w:rPr>
        <w:tab/>
        <w:t xml:space="preserve">flushall(); </w:t>
      </w:r>
      <w:r w:rsidRPr="007C7BF4">
        <w:rPr>
          <w:rFonts w:cs="Times New Roman"/>
          <w:color w:val="008000"/>
        </w:rPr>
        <w:t xml:space="preserve">/* </w:t>
      </w:r>
      <w:r w:rsidRPr="007C7BF4">
        <w:rPr>
          <w:rFonts w:cs="Times New Roman"/>
          <w:color w:val="008000"/>
          <w:lang w:val="ru-RU"/>
        </w:rPr>
        <w:t>очистить</w:t>
      </w:r>
      <w:r w:rsidRPr="007C7BF4">
        <w:rPr>
          <w:rFonts w:cs="Times New Roman"/>
          <w:color w:val="008000"/>
        </w:rPr>
        <w:t xml:space="preserve"> </w:t>
      </w:r>
      <w:r w:rsidRPr="007C7BF4">
        <w:rPr>
          <w:rFonts w:cs="Times New Roman"/>
          <w:color w:val="008000"/>
          <w:lang w:val="ru-RU"/>
        </w:rPr>
        <w:t>буфер</w:t>
      </w:r>
      <w:r w:rsidRPr="007C7BF4">
        <w:rPr>
          <w:rFonts w:cs="Times New Roman"/>
          <w:color w:val="008000"/>
        </w:rPr>
        <w:t xml:space="preserve"> </w:t>
      </w:r>
      <w:r w:rsidRPr="007C7BF4">
        <w:rPr>
          <w:rFonts w:cs="Times New Roman"/>
          <w:color w:val="008000"/>
          <w:lang w:val="ru-RU"/>
        </w:rPr>
        <w:t>клавиатуры</w:t>
      </w:r>
      <w:r w:rsidRPr="007C7BF4">
        <w:rPr>
          <w:rFonts w:cs="Times New Roman"/>
          <w:color w:val="008000"/>
        </w:rPr>
        <w:t xml:space="preserve"> */</w:t>
      </w:r>
    </w:p>
    <w:p w:rsidR="002B64C1" w:rsidRPr="007C7BF4" w:rsidRDefault="002B64C1" w:rsidP="002B64C1">
      <w:pPr>
        <w:pStyle w:val="Main"/>
        <w:rPr>
          <w:rFonts w:cs="Times New Roman"/>
        </w:rPr>
      </w:pPr>
      <w:r w:rsidRPr="007C7BF4">
        <w:rPr>
          <w:rFonts w:cs="Times New Roman"/>
        </w:rPr>
        <w:tab/>
      </w:r>
      <w:r w:rsidRPr="007C7BF4">
        <w:rPr>
          <w:rFonts w:cs="Times New Roman"/>
        </w:rPr>
        <w:tab/>
        <w:t>printf("\nPlease enter the make of the boat: ");</w:t>
      </w:r>
    </w:p>
    <w:p w:rsidR="002B64C1" w:rsidRPr="007C7BF4" w:rsidRDefault="002B64C1" w:rsidP="002B64C1">
      <w:pPr>
        <w:pStyle w:val="Main"/>
        <w:rPr>
          <w:rFonts w:cs="Times New Roman"/>
        </w:rPr>
      </w:pPr>
      <w:r w:rsidRPr="007C7BF4">
        <w:rPr>
          <w:rFonts w:cs="Times New Roman"/>
        </w:rPr>
        <w:tab/>
      </w:r>
      <w:r w:rsidRPr="007C7BF4">
        <w:rPr>
          <w:rFonts w:cs="Times New Roman"/>
        </w:rPr>
        <w:tab/>
        <w:t>gets(pastNineveh-&gt;sztype);</w:t>
      </w:r>
    </w:p>
    <w:p w:rsidR="002B64C1" w:rsidRPr="007C7BF4" w:rsidRDefault="002B64C1" w:rsidP="002B64C1">
      <w:pPr>
        <w:pStyle w:val="Main"/>
        <w:rPr>
          <w:rFonts w:cs="Times New Roman"/>
        </w:rPr>
      </w:pPr>
    </w:p>
    <w:p w:rsidR="002B64C1" w:rsidRPr="007C7BF4" w:rsidRDefault="002B64C1" w:rsidP="002B64C1">
      <w:pPr>
        <w:pStyle w:val="Main"/>
        <w:rPr>
          <w:rFonts w:cs="Times New Roman"/>
        </w:rPr>
      </w:pPr>
      <w:r w:rsidRPr="007C7BF4">
        <w:rPr>
          <w:rFonts w:cs="Times New Roman"/>
        </w:rPr>
        <w:tab/>
      </w:r>
      <w:r w:rsidRPr="007C7BF4">
        <w:rPr>
          <w:rFonts w:cs="Times New Roman"/>
        </w:rPr>
        <w:tab/>
        <w:t>printf("\nPlease enter the model of the boat: ");</w:t>
      </w:r>
    </w:p>
    <w:p w:rsidR="002B64C1" w:rsidRPr="007C7BF4" w:rsidRDefault="002B64C1" w:rsidP="002B64C1">
      <w:pPr>
        <w:pStyle w:val="Main"/>
        <w:rPr>
          <w:rFonts w:cs="Times New Roman"/>
        </w:rPr>
      </w:pPr>
      <w:r w:rsidRPr="007C7BF4">
        <w:rPr>
          <w:rFonts w:cs="Times New Roman"/>
        </w:rPr>
        <w:tab/>
      </w:r>
      <w:r w:rsidRPr="007C7BF4">
        <w:rPr>
          <w:rFonts w:cs="Times New Roman"/>
        </w:rPr>
        <w:tab/>
        <w:t>gets(pastNineveh-&gt;szmodel);</w:t>
      </w:r>
    </w:p>
    <w:p w:rsidR="002B64C1" w:rsidRPr="007C7BF4" w:rsidRDefault="002B64C1" w:rsidP="002B64C1">
      <w:pPr>
        <w:pStyle w:val="Main"/>
        <w:rPr>
          <w:rFonts w:cs="Times New Roman"/>
        </w:rPr>
      </w:pPr>
    </w:p>
    <w:p w:rsidR="002B64C1" w:rsidRPr="007C7BF4" w:rsidRDefault="002B64C1" w:rsidP="002B64C1">
      <w:pPr>
        <w:pStyle w:val="Main"/>
        <w:rPr>
          <w:rFonts w:cs="Times New Roman"/>
        </w:rPr>
      </w:pPr>
      <w:r w:rsidRPr="007C7BF4">
        <w:rPr>
          <w:rFonts w:cs="Times New Roman"/>
        </w:rPr>
        <w:tab/>
      </w:r>
      <w:r w:rsidRPr="007C7BF4">
        <w:rPr>
          <w:rFonts w:cs="Times New Roman"/>
        </w:rPr>
        <w:tab/>
        <w:t>printf("\nPlease enter the title number for the boat: ");</w:t>
      </w:r>
    </w:p>
    <w:p w:rsidR="002B64C1" w:rsidRPr="007C7BF4" w:rsidRDefault="002B64C1" w:rsidP="002B64C1">
      <w:pPr>
        <w:pStyle w:val="Main"/>
        <w:rPr>
          <w:rFonts w:cs="Times New Roman"/>
        </w:rPr>
      </w:pPr>
      <w:r w:rsidRPr="007C7BF4">
        <w:rPr>
          <w:rFonts w:cs="Times New Roman"/>
        </w:rPr>
        <w:tab/>
      </w:r>
      <w:r w:rsidRPr="007C7BF4">
        <w:rPr>
          <w:rFonts w:cs="Times New Roman"/>
        </w:rPr>
        <w:tab/>
        <w:t>gets(pastNineveh-&gt;sztitle);</w:t>
      </w:r>
    </w:p>
    <w:p w:rsidR="002B64C1" w:rsidRPr="007C7BF4" w:rsidRDefault="002B64C1" w:rsidP="002B64C1">
      <w:pPr>
        <w:pStyle w:val="Main"/>
        <w:rPr>
          <w:rFonts w:cs="Times New Roman"/>
        </w:rPr>
      </w:pPr>
    </w:p>
    <w:p w:rsidR="002B64C1" w:rsidRPr="007C7BF4" w:rsidRDefault="002B64C1" w:rsidP="002B64C1">
      <w:pPr>
        <w:pStyle w:val="Main"/>
        <w:rPr>
          <w:rFonts w:cs="Times New Roman"/>
        </w:rPr>
      </w:pPr>
      <w:r w:rsidRPr="007C7BF4">
        <w:rPr>
          <w:rFonts w:cs="Times New Roman"/>
        </w:rPr>
        <w:tab/>
      </w:r>
      <w:r w:rsidRPr="007C7BF4">
        <w:rPr>
          <w:rFonts w:cs="Times New Roman"/>
        </w:rPr>
        <w:tab/>
        <w:t>printf("\nPlease enter a one line comment about the boat: ");</w:t>
      </w:r>
    </w:p>
    <w:p w:rsidR="002B64C1" w:rsidRPr="007C7BF4" w:rsidRDefault="002B64C1" w:rsidP="002B64C1">
      <w:pPr>
        <w:pStyle w:val="Main"/>
        <w:rPr>
          <w:rFonts w:cs="Times New Roman"/>
        </w:rPr>
      </w:pPr>
      <w:r w:rsidRPr="007C7BF4">
        <w:rPr>
          <w:rFonts w:cs="Times New Roman"/>
        </w:rPr>
        <w:tab/>
      </w:r>
      <w:r w:rsidRPr="007C7BF4">
        <w:rPr>
          <w:rFonts w:cs="Times New Roman"/>
        </w:rPr>
        <w:tab/>
        <w:t>gets(pastNineveh-&gt;szcomment);</w:t>
      </w:r>
    </w:p>
    <w:p w:rsidR="002B64C1" w:rsidRPr="007C7BF4" w:rsidRDefault="002B64C1" w:rsidP="002B64C1">
      <w:pPr>
        <w:pStyle w:val="Main"/>
        <w:rPr>
          <w:rFonts w:cs="Times New Roman"/>
        </w:rPr>
      </w:pPr>
    </w:p>
    <w:p w:rsidR="002B64C1" w:rsidRPr="007C7BF4" w:rsidRDefault="002B64C1" w:rsidP="002B64C1">
      <w:pPr>
        <w:pStyle w:val="Main"/>
        <w:rPr>
          <w:rFonts w:cs="Times New Roman"/>
        </w:rPr>
      </w:pPr>
      <w:r w:rsidRPr="007C7BF4">
        <w:rPr>
          <w:rFonts w:cs="Times New Roman"/>
        </w:rPr>
        <w:tab/>
      </w:r>
      <w:r w:rsidRPr="007C7BF4">
        <w:rPr>
          <w:rFonts w:cs="Times New Roman"/>
        </w:rPr>
        <w:tab/>
        <w:t>printf("\nPlease enter the model year for the boat: ");</w:t>
      </w:r>
    </w:p>
    <w:p w:rsidR="002B64C1" w:rsidRPr="007C7BF4" w:rsidRDefault="002B64C1" w:rsidP="002B64C1">
      <w:pPr>
        <w:pStyle w:val="Main"/>
        <w:rPr>
          <w:rFonts w:cs="Times New Roman"/>
        </w:rPr>
      </w:pPr>
      <w:r w:rsidRPr="007C7BF4">
        <w:rPr>
          <w:rFonts w:cs="Times New Roman"/>
        </w:rPr>
        <w:tab/>
      </w:r>
      <w:r w:rsidRPr="007C7BF4">
        <w:rPr>
          <w:rFonts w:cs="Times New Roman"/>
        </w:rPr>
        <w:tab/>
        <w:t>scanf("%d",&amp;pastNineveh-&gt;iyear);</w:t>
      </w:r>
    </w:p>
    <w:p w:rsidR="002B64C1" w:rsidRPr="007C7BF4" w:rsidRDefault="002B64C1" w:rsidP="002B64C1">
      <w:pPr>
        <w:pStyle w:val="Main"/>
        <w:rPr>
          <w:rFonts w:cs="Times New Roman"/>
        </w:rPr>
      </w:pPr>
    </w:p>
    <w:p w:rsidR="002B64C1" w:rsidRPr="007C7BF4" w:rsidRDefault="002B64C1" w:rsidP="002B64C1">
      <w:pPr>
        <w:pStyle w:val="Main"/>
        <w:rPr>
          <w:rFonts w:cs="Times New Roman"/>
        </w:rPr>
      </w:pPr>
      <w:r w:rsidRPr="007C7BF4">
        <w:rPr>
          <w:rFonts w:cs="Times New Roman"/>
        </w:rPr>
        <w:tab/>
      </w:r>
      <w:r w:rsidRPr="007C7BF4">
        <w:rPr>
          <w:rFonts w:cs="Times New Roman"/>
        </w:rPr>
        <w:tab/>
        <w:t>printf("\nPlease enter the current hours on ");</w:t>
      </w:r>
    </w:p>
    <w:p w:rsidR="002B64C1" w:rsidRPr="007C7BF4" w:rsidRDefault="002B64C1" w:rsidP="002B64C1">
      <w:pPr>
        <w:pStyle w:val="Main"/>
        <w:rPr>
          <w:rFonts w:cs="Times New Roman"/>
        </w:rPr>
      </w:pPr>
      <w:r w:rsidRPr="007C7BF4">
        <w:rPr>
          <w:rFonts w:cs="Times New Roman"/>
        </w:rPr>
        <w:tab/>
      </w:r>
      <w:r w:rsidRPr="007C7BF4">
        <w:rPr>
          <w:rFonts w:cs="Times New Roman"/>
        </w:rPr>
        <w:tab/>
        <w:t>printf("the motor for the boat: ");</w:t>
      </w:r>
    </w:p>
    <w:p w:rsidR="002B64C1" w:rsidRPr="007C7BF4" w:rsidRDefault="002B64C1" w:rsidP="002B64C1">
      <w:pPr>
        <w:pStyle w:val="Main"/>
        <w:rPr>
          <w:rFonts w:cs="Times New Roman"/>
        </w:rPr>
      </w:pPr>
      <w:r w:rsidRPr="007C7BF4">
        <w:rPr>
          <w:rFonts w:cs="Times New Roman"/>
        </w:rPr>
        <w:tab/>
      </w:r>
      <w:r w:rsidRPr="007C7BF4">
        <w:rPr>
          <w:rFonts w:cs="Times New Roman"/>
        </w:rPr>
        <w:tab/>
        <w:t>scanf("%d",&amp;pastNineveh-&gt;lmotor_hours);</w:t>
      </w:r>
    </w:p>
    <w:p w:rsidR="002B64C1" w:rsidRPr="007C7BF4" w:rsidRDefault="002B64C1" w:rsidP="002B64C1">
      <w:pPr>
        <w:pStyle w:val="Main"/>
        <w:rPr>
          <w:rFonts w:cs="Times New Roman"/>
        </w:rPr>
      </w:pPr>
    </w:p>
    <w:p w:rsidR="002B64C1" w:rsidRPr="007C7BF4" w:rsidRDefault="002B64C1" w:rsidP="002B64C1">
      <w:pPr>
        <w:pStyle w:val="Main"/>
        <w:rPr>
          <w:rFonts w:cs="Times New Roman"/>
        </w:rPr>
      </w:pPr>
      <w:r w:rsidRPr="007C7BF4">
        <w:rPr>
          <w:rFonts w:cs="Times New Roman"/>
        </w:rPr>
        <w:tab/>
      </w:r>
      <w:r w:rsidRPr="007C7BF4">
        <w:rPr>
          <w:rFonts w:cs="Times New Roman"/>
        </w:rPr>
        <w:tab/>
        <w:t>printf("\nPlease enter the retail price of the boat: ");</w:t>
      </w:r>
    </w:p>
    <w:p w:rsidR="002B64C1" w:rsidRPr="007C7BF4" w:rsidRDefault="002B64C1" w:rsidP="002B64C1">
      <w:pPr>
        <w:pStyle w:val="Main"/>
        <w:rPr>
          <w:rFonts w:cs="Times New Roman"/>
        </w:rPr>
      </w:pPr>
      <w:r w:rsidRPr="007C7BF4">
        <w:rPr>
          <w:rFonts w:cs="Times New Roman"/>
        </w:rPr>
        <w:tab/>
      </w:r>
      <w:r w:rsidRPr="007C7BF4">
        <w:rPr>
          <w:rFonts w:cs="Times New Roman"/>
        </w:rPr>
        <w:tab/>
        <w:t>scanf("%f",&amp;pastNineveh-&gt;fretail);</w:t>
      </w:r>
    </w:p>
    <w:p w:rsidR="002B64C1" w:rsidRPr="007C7BF4" w:rsidRDefault="002B64C1" w:rsidP="002B64C1">
      <w:pPr>
        <w:pStyle w:val="Main"/>
        <w:rPr>
          <w:rFonts w:cs="Times New Roman"/>
        </w:rPr>
      </w:pPr>
    </w:p>
    <w:p w:rsidR="002B64C1" w:rsidRPr="007C7BF4" w:rsidRDefault="002B64C1" w:rsidP="002B64C1">
      <w:pPr>
        <w:pStyle w:val="Main"/>
        <w:rPr>
          <w:rFonts w:cs="Times New Roman"/>
        </w:rPr>
      </w:pPr>
      <w:r w:rsidRPr="007C7BF4">
        <w:rPr>
          <w:rFonts w:cs="Times New Roman"/>
        </w:rPr>
        <w:tab/>
      </w:r>
      <w:r w:rsidRPr="007C7BF4">
        <w:rPr>
          <w:rFonts w:cs="Times New Roman"/>
        </w:rPr>
        <w:tab/>
        <w:t>printf("\nPlease enter the wholesale price of the boat: ");</w:t>
      </w:r>
    </w:p>
    <w:p w:rsidR="002B64C1" w:rsidRPr="007C7BF4" w:rsidRDefault="002B64C1" w:rsidP="002B64C1">
      <w:pPr>
        <w:pStyle w:val="Main"/>
        <w:rPr>
          <w:rFonts w:cs="Times New Roman"/>
        </w:rPr>
      </w:pPr>
      <w:r w:rsidRPr="007C7BF4">
        <w:rPr>
          <w:rFonts w:cs="Times New Roman"/>
        </w:rPr>
        <w:tab/>
      </w:r>
      <w:r w:rsidRPr="007C7BF4">
        <w:rPr>
          <w:rFonts w:cs="Times New Roman"/>
        </w:rPr>
        <w:tab/>
        <w:t>scanf("%f",&amp;pastNineveh-&gt;fwholesale);</w:t>
      </w:r>
    </w:p>
    <w:p w:rsidR="002B64C1" w:rsidRPr="007C7BF4" w:rsidRDefault="002B64C1" w:rsidP="002B64C1">
      <w:pPr>
        <w:pStyle w:val="Main"/>
        <w:rPr>
          <w:rFonts w:cs="Times New Roman"/>
        </w:rPr>
      </w:pPr>
    </w:p>
    <w:p w:rsidR="002B64C1" w:rsidRPr="007C7BF4" w:rsidRDefault="002B64C1" w:rsidP="002B64C1">
      <w:pPr>
        <w:pStyle w:val="Main"/>
        <w:rPr>
          <w:rFonts w:cs="Times New Roman"/>
        </w:rPr>
      </w:pPr>
      <w:r w:rsidRPr="007C7BF4">
        <w:rPr>
          <w:rFonts w:cs="Times New Roman"/>
        </w:rPr>
        <w:tab/>
      </w:r>
      <w:r w:rsidRPr="007C7BF4">
        <w:rPr>
          <w:rFonts w:cs="Times New Roman"/>
        </w:rPr>
        <w:tab/>
        <w:t>pastNineveh++;</w:t>
      </w:r>
    </w:p>
    <w:p w:rsidR="002B64C1" w:rsidRPr="007C7BF4" w:rsidRDefault="002B64C1" w:rsidP="002B64C1">
      <w:pPr>
        <w:pStyle w:val="Main"/>
        <w:rPr>
          <w:rFonts w:cs="Times New Roman"/>
        </w:rPr>
      </w:pPr>
    </w:p>
    <w:p w:rsidR="002B64C1" w:rsidRPr="007C7BF4" w:rsidRDefault="002B64C1" w:rsidP="002B64C1">
      <w:pPr>
        <w:pStyle w:val="Main"/>
        <w:rPr>
          <w:rFonts w:cs="Times New Roman"/>
        </w:rPr>
      </w:pPr>
      <w:r w:rsidRPr="007C7BF4">
        <w:rPr>
          <w:rFonts w:cs="Times New Roman"/>
        </w:rPr>
        <w:tab/>
        <w:t>}</w:t>
      </w:r>
    </w:p>
    <w:p w:rsidR="002B64C1" w:rsidRPr="007C7BF4" w:rsidRDefault="002B64C1" w:rsidP="002B64C1">
      <w:pPr>
        <w:pStyle w:val="Main"/>
        <w:rPr>
          <w:rFonts w:cs="Times New Roman"/>
        </w:rPr>
      </w:pPr>
    </w:p>
    <w:p w:rsidR="002B64C1" w:rsidRPr="007C7BF4" w:rsidRDefault="002B64C1" w:rsidP="002B64C1">
      <w:pPr>
        <w:pStyle w:val="Main"/>
        <w:rPr>
          <w:rFonts w:cs="Times New Roman"/>
        </w:rPr>
      </w:pPr>
      <w:r w:rsidRPr="007C7BF4">
        <w:rPr>
          <w:rFonts w:cs="Times New Roman"/>
        </w:rPr>
        <w:tab/>
        <w:t>pastNineveh = &amp;astNineveh[0];</w:t>
      </w:r>
    </w:p>
    <w:p w:rsidR="002B64C1" w:rsidRPr="007C7BF4" w:rsidRDefault="002B64C1" w:rsidP="002B64C1">
      <w:pPr>
        <w:pStyle w:val="Main"/>
        <w:rPr>
          <w:rFonts w:cs="Times New Roman"/>
        </w:rPr>
      </w:pPr>
      <w:r w:rsidRPr="007C7BF4">
        <w:rPr>
          <w:rFonts w:cs="Times New Roman"/>
        </w:rPr>
        <w:tab/>
        <w:t>vprint_data(pastNineveh);</w:t>
      </w:r>
    </w:p>
    <w:p w:rsidR="002B64C1" w:rsidRPr="007C7BF4" w:rsidRDefault="002B64C1" w:rsidP="002B64C1">
      <w:pPr>
        <w:pStyle w:val="Main"/>
        <w:rPr>
          <w:rFonts w:cs="Times New Roman"/>
        </w:rPr>
      </w:pPr>
    </w:p>
    <w:p w:rsidR="002B64C1" w:rsidRPr="007C7BF4" w:rsidRDefault="002B64C1" w:rsidP="002B64C1">
      <w:pPr>
        <w:pStyle w:val="Main"/>
        <w:rPr>
          <w:rFonts w:cs="Times New Roman"/>
        </w:rPr>
      </w:pPr>
      <w:r w:rsidRPr="007C7BF4">
        <w:rPr>
          <w:rFonts w:cs="Times New Roman"/>
        </w:rPr>
        <w:tab/>
      </w:r>
      <w:r w:rsidRPr="007C7BF4">
        <w:rPr>
          <w:rFonts w:cs="Times New Roman"/>
          <w:color w:val="0000FF"/>
        </w:rPr>
        <w:t>return</w:t>
      </w:r>
      <w:r w:rsidRPr="007C7BF4">
        <w:rPr>
          <w:rFonts w:cs="Times New Roman"/>
        </w:rPr>
        <w:t xml:space="preserve"> (0);</w:t>
      </w:r>
    </w:p>
    <w:p w:rsidR="002B64C1" w:rsidRPr="007C7BF4" w:rsidRDefault="002B64C1" w:rsidP="002B64C1">
      <w:pPr>
        <w:pStyle w:val="Main"/>
        <w:rPr>
          <w:rFonts w:cs="Times New Roman"/>
        </w:rPr>
      </w:pPr>
      <w:r w:rsidRPr="007C7BF4">
        <w:rPr>
          <w:rFonts w:cs="Times New Roman"/>
        </w:rPr>
        <w:t>}</w:t>
      </w:r>
    </w:p>
    <w:p w:rsidR="002B64C1" w:rsidRPr="007C7BF4" w:rsidRDefault="002B64C1" w:rsidP="002B64C1">
      <w:pPr>
        <w:pStyle w:val="Main"/>
        <w:rPr>
          <w:rFonts w:cs="Times New Roman"/>
        </w:rPr>
      </w:pPr>
    </w:p>
    <w:p w:rsidR="002B64C1" w:rsidRPr="007C7BF4" w:rsidRDefault="002B64C1" w:rsidP="002B64C1">
      <w:pPr>
        <w:pStyle w:val="Main"/>
        <w:rPr>
          <w:rFonts w:cs="Times New Roman"/>
        </w:rPr>
      </w:pPr>
      <w:r w:rsidRPr="007C7BF4">
        <w:rPr>
          <w:rFonts w:cs="Times New Roman"/>
          <w:color w:val="0000FF"/>
        </w:rPr>
        <w:t>void</w:t>
      </w:r>
      <w:r w:rsidRPr="007C7BF4">
        <w:rPr>
          <w:rFonts w:cs="Times New Roman"/>
        </w:rPr>
        <w:t xml:space="preserve"> vprint_data(struct stboat *stany_boatptr)</w:t>
      </w:r>
    </w:p>
    <w:p w:rsidR="002B64C1" w:rsidRPr="007C7BF4" w:rsidRDefault="002B64C1" w:rsidP="002B64C1">
      <w:pPr>
        <w:pStyle w:val="Main"/>
        <w:rPr>
          <w:rFonts w:cs="Times New Roman"/>
        </w:rPr>
      </w:pPr>
      <w:r w:rsidRPr="007C7BF4">
        <w:rPr>
          <w:rFonts w:cs="Times New Roman"/>
        </w:rPr>
        <w:t>{</w:t>
      </w:r>
    </w:p>
    <w:p w:rsidR="002B64C1" w:rsidRPr="007C7BF4" w:rsidRDefault="002B64C1" w:rsidP="002B64C1">
      <w:pPr>
        <w:pStyle w:val="Main"/>
        <w:rPr>
          <w:rFonts w:cs="Times New Roman"/>
        </w:rPr>
      </w:pPr>
      <w:r w:rsidRPr="007C7BF4">
        <w:rPr>
          <w:rFonts w:cs="Times New Roman"/>
        </w:rPr>
        <w:tab/>
      </w:r>
      <w:r w:rsidRPr="007C7BF4">
        <w:rPr>
          <w:rFonts w:cs="Times New Roman"/>
          <w:color w:val="0000FF"/>
        </w:rPr>
        <w:t>int</w:t>
      </w:r>
      <w:r w:rsidRPr="007C7BF4">
        <w:rPr>
          <w:rFonts w:cs="Times New Roman"/>
        </w:rPr>
        <w:t xml:space="preserve"> i;</w:t>
      </w:r>
    </w:p>
    <w:p w:rsidR="002B64C1" w:rsidRPr="007C7BF4" w:rsidRDefault="002B64C1" w:rsidP="002B64C1">
      <w:pPr>
        <w:pStyle w:val="Main"/>
        <w:rPr>
          <w:rFonts w:cs="Times New Roman"/>
        </w:rPr>
      </w:pPr>
    </w:p>
    <w:p w:rsidR="002B64C1" w:rsidRPr="007C7BF4" w:rsidRDefault="002B64C1" w:rsidP="002B64C1">
      <w:pPr>
        <w:pStyle w:val="Main"/>
        <w:rPr>
          <w:rFonts w:cs="Times New Roman"/>
        </w:rPr>
      </w:pPr>
      <w:r w:rsidRPr="007C7BF4">
        <w:rPr>
          <w:rFonts w:cs="Times New Roman"/>
        </w:rPr>
        <w:tab/>
        <w:t>printf("\n\n\n");</w:t>
      </w:r>
    </w:p>
    <w:p w:rsidR="002B64C1" w:rsidRPr="007C7BF4" w:rsidRDefault="002B64C1" w:rsidP="002B64C1">
      <w:pPr>
        <w:pStyle w:val="Main"/>
        <w:rPr>
          <w:rFonts w:cs="Times New Roman"/>
        </w:rPr>
      </w:pPr>
      <w:r w:rsidRPr="007C7BF4">
        <w:rPr>
          <w:rFonts w:cs="Times New Roman"/>
        </w:rPr>
        <w:tab/>
      </w:r>
      <w:r w:rsidRPr="007C7BF4">
        <w:rPr>
          <w:rFonts w:cs="Times New Roman"/>
          <w:color w:val="0000FF"/>
        </w:rPr>
        <w:t>for</w:t>
      </w:r>
      <w:r w:rsidRPr="007C7BF4">
        <w:rPr>
          <w:rFonts w:cs="Times New Roman"/>
        </w:rPr>
        <w:t xml:space="preserve"> (i=0; i &lt; iinstock; i++) {</w:t>
      </w:r>
    </w:p>
    <w:p w:rsidR="00D3068C" w:rsidRDefault="002B64C1" w:rsidP="002B64C1">
      <w:pPr>
        <w:pStyle w:val="Main"/>
        <w:rPr>
          <w:rFonts w:cs="Times New Roman"/>
        </w:rPr>
      </w:pPr>
      <w:r w:rsidRPr="007C7BF4">
        <w:rPr>
          <w:rFonts w:cs="Times New Roman"/>
        </w:rPr>
        <w:tab/>
      </w:r>
      <w:r w:rsidRPr="007C7BF4">
        <w:rPr>
          <w:rFonts w:cs="Times New Roman"/>
        </w:rPr>
        <w:tab/>
        <w:t>printf("A %d %s %s beauty with %ld low hours.\n", stany_boatptr-&gt;iyear,</w:t>
      </w:r>
      <w:r w:rsidR="00D3068C">
        <w:rPr>
          <w:rFonts w:cs="Times New Roman"/>
        </w:rPr>
        <w:t xml:space="preserve"> </w:t>
      </w:r>
    </w:p>
    <w:p w:rsidR="002B64C1" w:rsidRPr="007C7BF4" w:rsidRDefault="002B64C1" w:rsidP="002B64C1">
      <w:pPr>
        <w:pStyle w:val="Main"/>
        <w:rPr>
          <w:rFonts w:cs="Times New Roman"/>
        </w:rPr>
      </w:pPr>
      <w:r w:rsidRPr="007C7BF4">
        <w:rPr>
          <w:rFonts w:cs="Times New Roman"/>
        </w:rPr>
        <w:t>stany_boatptr-&gt;sztype, stany_boatptr-&gt;szmodel, stany_boatptr-&gt;lmotor_hours);</w:t>
      </w:r>
    </w:p>
    <w:p w:rsidR="002B64C1" w:rsidRPr="007C7BF4" w:rsidRDefault="002B64C1" w:rsidP="002B64C1">
      <w:pPr>
        <w:pStyle w:val="Main"/>
        <w:rPr>
          <w:rFonts w:cs="Times New Roman"/>
        </w:rPr>
      </w:pPr>
      <w:r w:rsidRPr="007C7BF4">
        <w:rPr>
          <w:rFonts w:cs="Times New Roman"/>
        </w:rPr>
        <w:tab/>
      </w:r>
      <w:r w:rsidRPr="007C7BF4">
        <w:rPr>
          <w:rFonts w:cs="Times New Roman"/>
        </w:rPr>
        <w:tab/>
        <w:t>printf ("%s\n",stany_boatptr-&gt;szcomment);</w:t>
      </w:r>
    </w:p>
    <w:p w:rsidR="002B64C1" w:rsidRPr="007C7BF4" w:rsidRDefault="002B64C1" w:rsidP="002B64C1">
      <w:pPr>
        <w:pStyle w:val="Main"/>
        <w:rPr>
          <w:rFonts w:cs="Times New Roman"/>
        </w:rPr>
      </w:pPr>
      <w:r w:rsidRPr="007C7BF4">
        <w:rPr>
          <w:rFonts w:cs="Times New Roman"/>
        </w:rPr>
        <w:tab/>
      </w:r>
      <w:r w:rsidRPr="007C7BF4">
        <w:rPr>
          <w:rFonts w:cs="Times New Roman"/>
        </w:rPr>
        <w:tab/>
        <w:t xml:space="preserve">printf ("Grab the deal by asking your </w:t>
      </w:r>
      <w:smartTag w:uri="urn:schemas-microsoft-com:office:smarttags" w:element="place">
        <w:smartTag w:uri="urn:schemas-microsoft-com:office:smarttags" w:element="City">
          <w:r w:rsidRPr="007C7BF4">
            <w:rPr>
              <w:rFonts w:cs="Times New Roman"/>
            </w:rPr>
            <w:t>Nineveh</w:t>
          </w:r>
        </w:smartTag>
      </w:smartTag>
      <w:r w:rsidRPr="007C7BF4">
        <w:rPr>
          <w:rFonts w:cs="Times New Roman"/>
        </w:rPr>
        <w:t xml:space="preserve"> salesperson for\n");</w:t>
      </w:r>
    </w:p>
    <w:p w:rsidR="002B64C1" w:rsidRPr="007C7BF4" w:rsidRDefault="002B64C1" w:rsidP="002B64C1">
      <w:pPr>
        <w:pStyle w:val="Main"/>
        <w:rPr>
          <w:rFonts w:cs="Times New Roman"/>
        </w:rPr>
      </w:pPr>
      <w:r w:rsidRPr="007C7BF4">
        <w:rPr>
          <w:rFonts w:cs="Times New Roman"/>
        </w:rPr>
        <w:tab/>
      </w:r>
      <w:r w:rsidRPr="007C7BF4">
        <w:rPr>
          <w:rFonts w:cs="Times New Roman"/>
        </w:rPr>
        <w:tab/>
        <w:t>printf ("#%s ONLY! $%8.2f.\n",stany_boatptr-&gt;sztitle, stany_boatptr-&gt;fretail);</w:t>
      </w:r>
    </w:p>
    <w:p w:rsidR="002B64C1" w:rsidRPr="007C7BF4" w:rsidRDefault="002B64C1" w:rsidP="002B64C1">
      <w:pPr>
        <w:pStyle w:val="Main"/>
        <w:rPr>
          <w:rFonts w:cs="Times New Roman"/>
        </w:rPr>
      </w:pPr>
      <w:r w:rsidRPr="007C7BF4">
        <w:rPr>
          <w:rFonts w:cs="Times New Roman"/>
        </w:rPr>
        <w:tab/>
      </w:r>
      <w:r w:rsidRPr="007C7BF4">
        <w:rPr>
          <w:rFonts w:cs="Times New Roman"/>
        </w:rPr>
        <w:tab/>
        <w:t>printf("\n\n");</w:t>
      </w:r>
    </w:p>
    <w:p w:rsidR="002B64C1" w:rsidRPr="007C7BF4" w:rsidRDefault="002B64C1" w:rsidP="002B64C1">
      <w:pPr>
        <w:pStyle w:val="Main"/>
        <w:rPr>
          <w:rFonts w:cs="Times New Roman"/>
        </w:rPr>
      </w:pPr>
      <w:r w:rsidRPr="007C7BF4">
        <w:rPr>
          <w:rFonts w:cs="Times New Roman"/>
        </w:rPr>
        <w:tab/>
      </w:r>
      <w:r w:rsidRPr="007C7BF4">
        <w:rPr>
          <w:rFonts w:cs="Times New Roman"/>
        </w:rPr>
        <w:tab/>
        <w:t>stany_boatptr++;</w:t>
      </w:r>
    </w:p>
    <w:p w:rsidR="002B64C1" w:rsidRPr="007C7BF4" w:rsidRDefault="002B64C1" w:rsidP="002B64C1">
      <w:pPr>
        <w:pStyle w:val="Main"/>
        <w:rPr>
          <w:rFonts w:cs="Times New Roman"/>
          <w:lang w:val="ru-RU"/>
        </w:rPr>
      </w:pPr>
      <w:r w:rsidRPr="007C7BF4">
        <w:rPr>
          <w:rFonts w:cs="Times New Roman"/>
        </w:rPr>
        <w:tab/>
      </w:r>
      <w:r w:rsidRPr="007C7BF4">
        <w:rPr>
          <w:rFonts w:cs="Times New Roman"/>
          <w:lang w:val="ru-RU"/>
        </w:rPr>
        <w:t>}</w:t>
      </w:r>
    </w:p>
    <w:p w:rsidR="002B64C1" w:rsidRDefault="002B64C1" w:rsidP="002B64C1">
      <w:pPr>
        <w:pStyle w:val="Main"/>
        <w:rPr>
          <w:rFonts w:cs="Times New Roman"/>
          <w:lang w:val="ru-RU"/>
        </w:rPr>
      </w:pPr>
      <w:r w:rsidRPr="007C7BF4">
        <w:rPr>
          <w:rFonts w:cs="Times New Roman"/>
          <w:lang w:val="ru-RU"/>
        </w:rPr>
        <w:t>}</w:t>
      </w:r>
    </w:p>
    <w:p w:rsidR="002B64C1" w:rsidRDefault="002B64C1" w:rsidP="002B64C1">
      <w:pPr>
        <w:pStyle w:val="Main"/>
        <w:ind w:firstLine="0"/>
        <w:jc w:val="center"/>
        <w:rPr>
          <w:lang w:val="ru-RU"/>
        </w:rPr>
      </w:pPr>
    </w:p>
    <w:p w:rsidR="002B64C1" w:rsidRDefault="002B64C1" w:rsidP="002B64C1">
      <w:pPr>
        <w:pStyle w:val="Main"/>
        <w:ind w:firstLine="0"/>
        <w:jc w:val="center"/>
        <w:rPr>
          <w:lang w:val="ru-RU"/>
        </w:rPr>
      </w:pPr>
      <w:r>
        <w:rPr>
          <w:noProof/>
          <w:lang w:val="ru-RU" w:eastAsia="ru-RU"/>
        </w:rPr>
        <w:lastRenderedPageBreak/>
        <w:drawing>
          <wp:inline distT="0" distB="0" distL="0" distR="0">
            <wp:extent cx="2981960" cy="1391920"/>
            <wp:effectExtent l="19050" t="0" r="889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srcRect/>
                    <a:stretch>
                      <a:fillRect/>
                    </a:stretch>
                  </pic:blipFill>
                  <pic:spPr bwMode="auto">
                    <a:xfrm>
                      <a:off x="0" y="0"/>
                      <a:ext cx="2981960" cy="1391920"/>
                    </a:xfrm>
                    <a:prstGeom prst="rect">
                      <a:avLst/>
                    </a:prstGeom>
                    <a:noFill/>
                    <a:ln w="9525">
                      <a:noFill/>
                      <a:miter lim="800000"/>
                      <a:headEnd/>
                      <a:tailEnd/>
                    </a:ln>
                  </pic:spPr>
                </pic:pic>
              </a:graphicData>
            </a:graphic>
          </wp:inline>
        </w:drawing>
      </w:r>
    </w:p>
    <w:p w:rsidR="002B64C1" w:rsidRPr="003E7B94" w:rsidRDefault="002B64C1" w:rsidP="002B64C1">
      <w:pPr>
        <w:pStyle w:val="Main"/>
        <w:ind w:firstLine="0"/>
        <w:jc w:val="center"/>
        <w:rPr>
          <w:lang w:val="ru-RU"/>
        </w:rPr>
      </w:pPr>
    </w:p>
    <w:p w:rsidR="002B64C1" w:rsidRPr="007C7BF4" w:rsidRDefault="002B64C1" w:rsidP="002B64C1">
      <w:pPr>
        <w:pStyle w:val="Main"/>
        <w:rPr>
          <w:lang w:val="ru-RU"/>
        </w:rPr>
      </w:pPr>
      <w:r w:rsidRPr="003C11A1">
        <w:rPr>
          <w:highlight w:val="yellow"/>
          <w:lang w:val="ru-RU"/>
        </w:rPr>
        <w:t xml:space="preserve">Первое отличие данной программы от предыдущей касается прототипа функции </w:t>
      </w:r>
      <w:r w:rsidRPr="003C11A1">
        <w:rPr>
          <w:highlight w:val="yellow"/>
        </w:rPr>
        <w:t>vprint</w:t>
      </w:r>
      <w:r w:rsidRPr="003C11A1">
        <w:rPr>
          <w:highlight w:val="yellow"/>
          <w:lang w:val="ru-RU"/>
        </w:rPr>
        <w:t>_</w:t>
      </w:r>
      <w:r w:rsidRPr="003C11A1">
        <w:rPr>
          <w:highlight w:val="yellow"/>
        </w:rPr>
        <w:t>data</w:t>
      </w:r>
      <w:r w:rsidRPr="003C11A1">
        <w:rPr>
          <w:highlight w:val="yellow"/>
          <w:lang w:val="ru-RU"/>
        </w:rPr>
        <w:t>():</w:t>
      </w:r>
    </w:p>
    <w:p w:rsidR="002B64C1" w:rsidRPr="007C7BF4" w:rsidRDefault="002B64C1" w:rsidP="002B64C1">
      <w:pPr>
        <w:pStyle w:val="Main"/>
        <w:rPr>
          <w:lang w:val="ru-RU"/>
        </w:rPr>
      </w:pPr>
    </w:p>
    <w:p w:rsidR="002B64C1" w:rsidRPr="00375FDB" w:rsidRDefault="002B64C1" w:rsidP="002B64C1">
      <w:pPr>
        <w:pStyle w:val="Program"/>
      </w:pPr>
      <w:r w:rsidRPr="00357A9B">
        <w:rPr>
          <w:color w:val="0000FF"/>
        </w:rPr>
        <w:t>void</w:t>
      </w:r>
      <w:r w:rsidRPr="00375FDB">
        <w:t xml:space="preserve"> vprint_data(struct stboat *stany_boatptr);</w:t>
      </w:r>
    </w:p>
    <w:p w:rsidR="002B64C1" w:rsidRPr="00375FDB" w:rsidRDefault="002B64C1" w:rsidP="002B64C1">
      <w:pPr>
        <w:pStyle w:val="Main"/>
      </w:pPr>
    </w:p>
    <w:p w:rsidR="002B64C1" w:rsidRPr="00FF2226" w:rsidRDefault="002B64C1" w:rsidP="002B64C1">
      <w:pPr>
        <w:pStyle w:val="Main"/>
        <w:rPr>
          <w:lang w:val="ru-RU"/>
        </w:rPr>
      </w:pPr>
      <w:r w:rsidRPr="00FF2226">
        <w:rPr>
          <w:lang w:val="ru-RU"/>
        </w:rPr>
        <w:t xml:space="preserve">Эта функция в качестве параметра получает указатель на описанную выше структуру. В функции </w:t>
      </w:r>
      <w:r w:rsidRPr="00375FDB">
        <w:t>main</w:t>
      </w:r>
      <w:r w:rsidRPr="00FF2226">
        <w:rPr>
          <w:lang w:val="ru-RU"/>
        </w:rPr>
        <w:t xml:space="preserve">() массив </w:t>
      </w:r>
      <w:r w:rsidRPr="00375FDB">
        <w:t>astNineveh</w:t>
      </w:r>
      <w:r w:rsidRPr="00FF2226">
        <w:rPr>
          <w:lang w:val="ru-RU"/>
        </w:rPr>
        <w:t>[</w:t>
      </w:r>
      <w:r w:rsidRPr="00375FDB">
        <w:t>iMAX</w:t>
      </w:r>
      <w:r w:rsidRPr="00FF2226">
        <w:rPr>
          <w:lang w:val="ru-RU"/>
        </w:rPr>
        <w:t>_</w:t>
      </w:r>
      <w:r w:rsidRPr="00375FDB">
        <w:t>BOATS</w:t>
      </w:r>
      <w:r w:rsidRPr="00FF2226">
        <w:rPr>
          <w:lang w:val="ru-RU"/>
        </w:rPr>
        <w:t>] и указатель *</w:t>
      </w:r>
      <w:r w:rsidRPr="00375FDB">
        <w:t>pastNineveh</w:t>
      </w:r>
      <w:r w:rsidRPr="00FF2226">
        <w:rPr>
          <w:lang w:val="ru-RU"/>
        </w:rPr>
        <w:t xml:space="preserve"> связываются со структурой при помощи следующего оператора:</w:t>
      </w:r>
    </w:p>
    <w:p w:rsidR="002B64C1" w:rsidRPr="00FF2226" w:rsidRDefault="002B64C1" w:rsidP="002B64C1">
      <w:pPr>
        <w:pStyle w:val="Main"/>
        <w:rPr>
          <w:lang w:val="ru-RU"/>
        </w:rPr>
      </w:pPr>
    </w:p>
    <w:p w:rsidR="002B64C1" w:rsidRPr="00375FDB" w:rsidRDefault="002B64C1" w:rsidP="002B64C1">
      <w:pPr>
        <w:pStyle w:val="Program"/>
      </w:pPr>
      <w:r w:rsidRPr="00421707">
        <w:rPr>
          <w:color w:val="0000FF"/>
        </w:rPr>
        <w:t>struct</w:t>
      </w:r>
      <w:r w:rsidRPr="00375FDB">
        <w:t xml:space="preserve"> stboat astNineveh[iMAX_BOATS], *pastNineveh;</w:t>
      </w:r>
    </w:p>
    <w:p w:rsidR="002B64C1" w:rsidRPr="00375FDB" w:rsidRDefault="002B64C1" w:rsidP="002B64C1">
      <w:pPr>
        <w:pStyle w:val="Main"/>
      </w:pPr>
    </w:p>
    <w:p w:rsidR="002B64C1" w:rsidRPr="00FF2226" w:rsidRDefault="002B64C1" w:rsidP="002B64C1">
      <w:pPr>
        <w:pStyle w:val="Main"/>
        <w:rPr>
          <w:lang w:val="ru-RU"/>
        </w:rPr>
      </w:pPr>
      <w:r w:rsidRPr="003C11A1">
        <w:rPr>
          <w:highlight w:val="yellow"/>
          <w:lang w:val="ru-RU"/>
        </w:rPr>
        <w:t xml:space="preserve">После того как информация для реестра катеров введена, она передается в функцию </w:t>
      </w:r>
      <w:r w:rsidRPr="003C11A1">
        <w:rPr>
          <w:highlight w:val="yellow"/>
        </w:rPr>
        <w:t>vprint</w:t>
      </w:r>
      <w:r w:rsidRPr="003C11A1">
        <w:rPr>
          <w:highlight w:val="yellow"/>
          <w:lang w:val="ru-RU"/>
        </w:rPr>
        <w:t>_</w:t>
      </w:r>
      <w:r w:rsidRPr="003C11A1">
        <w:rPr>
          <w:highlight w:val="yellow"/>
        </w:rPr>
        <w:t>data</w:t>
      </w:r>
      <w:r w:rsidRPr="003C11A1">
        <w:rPr>
          <w:highlight w:val="yellow"/>
          <w:lang w:val="ru-RU"/>
        </w:rPr>
        <w:t>() посредством указателя</w:t>
      </w:r>
      <w:r w:rsidRPr="00FF2226">
        <w:rPr>
          <w:lang w:val="ru-RU"/>
        </w:rPr>
        <w:t>:</w:t>
      </w:r>
    </w:p>
    <w:p w:rsidR="002B64C1" w:rsidRPr="00FF2226" w:rsidRDefault="002B64C1" w:rsidP="002B64C1">
      <w:pPr>
        <w:pStyle w:val="Main"/>
        <w:rPr>
          <w:lang w:val="ru-RU"/>
        </w:rPr>
      </w:pPr>
    </w:p>
    <w:p w:rsidR="002B64C1" w:rsidRPr="00FF2226" w:rsidRDefault="002B64C1" w:rsidP="002B64C1">
      <w:pPr>
        <w:pStyle w:val="Program"/>
        <w:rPr>
          <w:lang w:val="ru-RU"/>
        </w:rPr>
      </w:pPr>
      <w:r w:rsidRPr="00375FDB">
        <w:t>vprint</w:t>
      </w:r>
      <w:r w:rsidRPr="00FF2226">
        <w:rPr>
          <w:lang w:val="ru-RU"/>
        </w:rPr>
        <w:t>_</w:t>
      </w:r>
      <w:r w:rsidRPr="00375FDB">
        <w:t>data</w:t>
      </w:r>
      <w:r w:rsidRPr="00FF2226">
        <w:rPr>
          <w:lang w:val="ru-RU"/>
        </w:rPr>
        <w:t>(</w:t>
      </w:r>
      <w:r w:rsidRPr="00375FDB">
        <w:t>pastNineveh</w:t>
      </w:r>
      <w:r w:rsidRPr="00FF2226">
        <w:rPr>
          <w:lang w:val="ru-RU"/>
        </w:rPr>
        <w:t>);</w:t>
      </w:r>
    </w:p>
    <w:p w:rsidR="002B64C1" w:rsidRPr="00FF2226" w:rsidRDefault="002B64C1" w:rsidP="002B64C1">
      <w:pPr>
        <w:pStyle w:val="Main"/>
        <w:rPr>
          <w:lang w:val="ru-RU"/>
        </w:rPr>
      </w:pPr>
    </w:p>
    <w:p w:rsidR="002B64C1" w:rsidRPr="00FF2226" w:rsidRDefault="002B64C1" w:rsidP="002B64C1">
      <w:pPr>
        <w:pStyle w:val="Main"/>
        <w:rPr>
          <w:lang w:val="ru-RU"/>
        </w:rPr>
      </w:pPr>
      <w:r w:rsidRPr="003C11A1">
        <w:rPr>
          <w:highlight w:val="yellow"/>
          <w:lang w:val="ru-RU"/>
        </w:rPr>
        <w:t>Одним из главных преимуществ от использования указателей при передаче массива структур в функцию является то, что в этом случае массив вызывается по имени или по ссылке. Это означает, что функция обращается к исходному массиву, а не к его копии. При использовании данного метода вызова любые изменения массива структур внутри функции имеют глобальную область действия.</w:t>
      </w:r>
      <w:r w:rsidRPr="00FF2226">
        <w:rPr>
          <w:lang w:val="ru-RU"/>
        </w:rPr>
        <w:t xml:space="preserve"> Результат работы этой программы такой же, как и для предыдущего примера.</w:t>
      </w:r>
    </w:p>
    <w:p w:rsidR="002B64C1" w:rsidRPr="00FF2226" w:rsidRDefault="002B64C1" w:rsidP="002B64C1">
      <w:pPr>
        <w:pStyle w:val="Main"/>
        <w:rPr>
          <w:lang w:val="ru-RU"/>
        </w:rPr>
      </w:pPr>
    </w:p>
    <w:p w:rsidR="002B64C1" w:rsidRPr="00375FDB" w:rsidRDefault="002B64C1" w:rsidP="002B64C1">
      <w:pPr>
        <w:pStyle w:val="41"/>
        <w:spacing w:before="0" w:after="0"/>
        <w:ind w:left="992" w:firstLine="0"/>
      </w:pPr>
      <w:bookmarkStart w:id="64" w:name="_Toc305222147"/>
      <w:bookmarkStart w:id="65" w:name="_Toc515770813"/>
      <w:r w:rsidRPr="00375FDB">
        <w:t>Передача информации о структурах функциям. Использование массива.</w:t>
      </w:r>
      <w:r w:rsidRPr="00FF2226">
        <w:t xml:space="preserve"> </w:t>
      </w:r>
      <w:r>
        <w:t>Типовая задача</w:t>
      </w:r>
      <w:r w:rsidRPr="00FF2226">
        <w:t xml:space="preserve"> 2</w:t>
      </w:r>
      <w:r>
        <w:t xml:space="preserve"> на </w:t>
      </w:r>
      <w:r w:rsidRPr="00375FDB">
        <w:t>C++.</w:t>
      </w:r>
      <w:bookmarkEnd w:id="64"/>
      <w:bookmarkEnd w:id="65"/>
    </w:p>
    <w:p w:rsidR="002B64C1" w:rsidRPr="00FF2226" w:rsidRDefault="002B64C1" w:rsidP="002B64C1">
      <w:pPr>
        <w:pStyle w:val="Main"/>
        <w:rPr>
          <w:lang w:val="ru-RU"/>
        </w:rPr>
      </w:pPr>
      <w:r w:rsidRPr="003C11A1">
        <w:rPr>
          <w:highlight w:val="yellow"/>
          <w:lang w:val="ru-RU"/>
        </w:rPr>
        <w:t xml:space="preserve">Далее следует программа на </w:t>
      </w:r>
      <w:r w:rsidRPr="003C11A1">
        <w:rPr>
          <w:highlight w:val="yellow"/>
        </w:rPr>
        <w:t>C</w:t>
      </w:r>
      <w:r w:rsidRPr="003C11A1">
        <w:rPr>
          <w:highlight w:val="yellow"/>
          <w:lang w:val="ru-RU"/>
        </w:rPr>
        <w:t xml:space="preserve">++, похожая на последнюю программу на С. Если говорить о синтаксисе, то оба языка обрабатывают структуры одинаково. Однако, в этом примере используются преимущества более компактных синтаксических конструкций </w:t>
      </w:r>
      <w:r w:rsidRPr="003C11A1">
        <w:rPr>
          <w:highlight w:val="yellow"/>
        </w:rPr>
        <w:t>C</w:t>
      </w:r>
      <w:r w:rsidRPr="003C11A1">
        <w:rPr>
          <w:highlight w:val="yellow"/>
          <w:lang w:val="ru-RU"/>
        </w:rPr>
        <w:t>++</w:t>
      </w:r>
      <w:r w:rsidRPr="00FF2226">
        <w:rPr>
          <w:lang w:val="ru-RU"/>
        </w:rPr>
        <w:t>:</w:t>
      </w:r>
    </w:p>
    <w:p w:rsidR="002B64C1" w:rsidRPr="00FF2226" w:rsidRDefault="002B64C1" w:rsidP="002B64C1">
      <w:pPr>
        <w:pStyle w:val="Main"/>
        <w:rPr>
          <w:lang w:val="ru-RU"/>
        </w:rPr>
      </w:pPr>
    </w:p>
    <w:p w:rsidR="002B64C1" w:rsidRPr="00F670AD" w:rsidRDefault="002B64C1" w:rsidP="002B64C1">
      <w:pPr>
        <w:pStyle w:val="Program"/>
        <w:rPr>
          <w:color w:val="008000"/>
          <w:lang w:val="ru-RU"/>
        </w:rPr>
      </w:pPr>
      <w:r w:rsidRPr="00F670AD">
        <w:rPr>
          <w:color w:val="008000"/>
          <w:lang w:val="ru-RU"/>
        </w:rPr>
        <w:t xml:space="preserve">// Программа на </w:t>
      </w:r>
      <w:r w:rsidRPr="00F670AD">
        <w:rPr>
          <w:color w:val="008000"/>
        </w:rPr>
        <w:t>C</w:t>
      </w:r>
      <w:r w:rsidRPr="00F670AD">
        <w:rPr>
          <w:color w:val="008000"/>
          <w:lang w:val="ru-RU"/>
        </w:rPr>
        <w:t>++, иллюстрирующая использование указателей при</w:t>
      </w:r>
    </w:p>
    <w:p w:rsidR="002B64C1" w:rsidRPr="00F670AD" w:rsidRDefault="002B64C1" w:rsidP="002B64C1">
      <w:pPr>
        <w:pStyle w:val="Program"/>
        <w:rPr>
          <w:color w:val="008000"/>
          <w:lang w:val="ru-RU"/>
        </w:rPr>
      </w:pPr>
      <w:r w:rsidRPr="00F670AD">
        <w:rPr>
          <w:color w:val="008000"/>
          <w:lang w:val="ru-RU"/>
        </w:rPr>
        <w:t>// обращении к данным в структуре из функции.</w:t>
      </w:r>
    </w:p>
    <w:p w:rsidR="002B64C1" w:rsidRPr="00F670AD" w:rsidRDefault="002B64C1" w:rsidP="002B64C1">
      <w:pPr>
        <w:pStyle w:val="Program"/>
        <w:rPr>
          <w:color w:val="008000"/>
          <w:lang w:val="ru-RU"/>
        </w:rPr>
      </w:pPr>
      <w:r w:rsidRPr="00F670AD">
        <w:rPr>
          <w:color w:val="008000"/>
          <w:lang w:val="ru-RU"/>
        </w:rPr>
        <w:t>// Примечание: Строка комментария заканчивается точкой (.)</w:t>
      </w:r>
    </w:p>
    <w:p w:rsidR="002B64C1" w:rsidRDefault="002B64C1" w:rsidP="002B64C1">
      <w:pPr>
        <w:pStyle w:val="Program"/>
      </w:pPr>
      <w:r w:rsidRPr="00F670AD">
        <w:rPr>
          <w:color w:val="0000FF"/>
        </w:rPr>
        <w:t>#include</w:t>
      </w:r>
      <w:r>
        <w:t xml:space="preserve"> &lt;iostream.h&gt;</w:t>
      </w:r>
    </w:p>
    <w:p w:rsidR="002B64C1" w:rsidRDefault="002B64C1" w:rsidP="002B64C1">
      <w:pPr>
        <w:pStyle w:val="Program"/>
      </w:pPr>
      <w:r w:rsidRPr="00F670AD">
        <w:rPr>
          <w:color w:val="0000FF"/>
        </w:rPr>
        <w:t>#define</w:t>
      </w:r>
      <w:r>
        <w:t xml:space="preserve"> iSTRING15 15</w:t>
      </w:r>
    </w:p>
    <w:p w:rsidR="002B64C1" w:rsidRDefault="002B64C1" w:rsidP="002B64C1">
      <w:pPr>
        <w:pStyle w:val="Program"/>
      </w:pPr>
      <w:r w:rsidRPr="00F670AD">
        <w:rPr>
          <w:color w:val="0000FF"/>
        </w:rPr>
        <w:t>#define</w:t>
      </w:r>
      <w:r>
        <w:t xml:space="preserve"> iSTRING20 20</w:t>
      </w:r>
    </w:p>
    <w:p w:rsidR="002B64C1" w:rsidRDefault="002B64C1" w:rsidP="002B64C1">
      <w:pPr>
        <w:pStyle w:val="Program"/>
      </w:pPr>
      <w:r w:rsidRPr="00F670AD">
        <w:rPr>
          <w:color w:val="0000FF"/>
        </w:rPr>
        <w:t>#define</w:t>
      </w:r>
      <w:r>
        <w:t xml:space="preserve"> iNULL_CHAR 1</w:t>
      </w:r>
    </w:p>
    <w:p w:rsidR="002B64C1" w:rsidRDefault="002B64C1" w:rsidP="002B64C1">
      <w:pPr>
        <w:pStyle w:val="Program"/>
      </w:pPr>
      <w:r w:rsidRPr="00F670AD">
        <w:rPr>
          <w:color w:val="0000FF"/>
        </w:rPr>
        <w:t>#define</w:t>
      </w:r>
      <w:r>
        <w:t xml:space="preserve"> iMAX_BOATS 50</w:t>
      </w:r>
    </w:p>
    <w:p w:rsidR="002B64C1" w:rsidRDefault="002B64C1" w:rsidP="002B64C1">
      <w:pPr>
        <w:pStyle w:val="Program"/>
      </w:pPr>
      <w:r w:rsidRPr="00F670AD">
        <w:rPr>
          <w:color w:val="0000FF"/>
        </w:rPr>
        <w:t>int</w:t>
      </w:r>
      <w:r>
        <w:t xml:space="preserve"> iinstock;</w:t>
      </w:r>
    </w:p>
    <w:p w:rsidR="002B64C1" w:rsidRDefault="002B64C1" w:rsidP="002B64C1">
      <w:pPr>
        <w:pStyle w:val="Program"/>
      </w:pPr>
      <w:r w:rsidRPr="00F670AD">
        <w:rPr>
          <w:color w:val="0000FF"/>
        </w:rPr>
        <w:t>struct</w:t>
      </w:r>
      <w:r>
        <w:t xml:space="preserve"> stboat {</w:t>
      </w:r>
    </w:p>
    <w:p w:rsidR="002B64C1" w:rsidRDefault="002B64C1" w:rsidP="002B64C1">
      <w:pPr>
        <w:pStyle w:val="Program"/>
      </w:pPr>
      <w:r>
        <w:tab/>
      </w:r>
      <w:r w:rsidRPr="00F670AD">
        <w:rPr>
          <w:color w:val="0000FF"/>
        </w:rPr>
        <w:t>char</w:t>
      </w:r>
      <w:r>
        <w:t xml:space="preserve"> sztype [iSTRING15 + iNULL_CHAR];</w:t>
      </w:r>
    </w:p>
    <w:p w:rsidR="002B64C1" w:rsidRDefault="002B64C1" w:rsidP="002B64C1">
      <w:pPr>
        <w:pStyle w:val="Program"/>
      </w:pPr>
      <w:r>
        <w:tab/>
      </w:r>
      <w:r w:rsidRPr="00F670AD">
        <w:rPr>
          <w:color w:val="0000FF"/>
        </w:rPr>
        <w:t xml:space="preserve">char </w:t>
      </w:r>
      <w:r>
        <w:t>szmodel[iSTRING15 + iNULL_CHAR];</w:t>
      </w:r>
    </w:p>
    <w:p w:rsidR="002B64C1" w:rsidRDefault="002B64C1" w:rsidP="002B64C1">
      <w:pPr>
        <w:pStyle w:val="Program"/>
      </w:pPr>
      <w:r>
        <w:tab/>
      </w:r>
      <w:r w:rsidRPr="00F670AD">
        <w:rPr>
          <w:color w:val="0000FF"/>
        </w:rPr>
        <w:t>char</w:t>
      </w:r>
      <w:r>
        <w:t xml:space="preserve"> sztitle[iSTRING20 + iNULL_CHAR];</w:t>
      </w:r>
    </w:p>
    <w:p w:rsidR="002B64C1" w:rsidRDefault="002B64C1" w:rsidP="002B64C1">
      <w:pPr>
        <w:pStyle w:val="Program"/>
      </w:pPr>
      <w:r>
        <w:tab/>
      </w:r>
      <w:r w:rsidRPr="00F670AD">
        <w:rPr>
          <w:color w:val="0000FF"/>
        </w:rPr>
        <w:t>char</w:t>
      </w:r>
      <w:r>
        <w:t xml:space="preserve"> szcomment[80];</w:t>
      </w:r>
    </w:p>
    <w:p w:rsidR="002B64C1" w:rsidRDefault="002B64C1" w:rsidP="002B64C1">
      <w:pPr>
        <w:pStyle w:val="Program"/>
      </w:pPr>
      <w:r>
        <w:tab/>
      </w:r>
      <w:r w:rsidRPr="00F670AD">
        <w:rPr>
          <w:color w:val="0000FF"/>
        </w:rPr>
        <w:t>int</w:t>
      </w:r>
      <w:r>
        <w:t xml:space="preserve"> iyear;</w:t>
      </w:r>
    </w:p>
    <w:p w:rsidR="002B64C1" w:rsidRDefault="002B64C1" w:rsidP="002B64C1">
      <w:pPr>
        <w:pStyle w:val="Program"/>
      </w:pPr>
      <w:r>
        <w:tab/>
      </w:r>
      <w:r w:rsidRPr="00F670AD">
        <w:rPr>
          <w:color w:val="0000FF"/>
        </w:rPr>
        <w:t>long int</w:t>
      </w:r>
      <w:r>
        <w:t xml:space="preserve"> lmotor_hours;</w:t>
      </w:r>
    </w:p>
    <w:p w:rsidR="002B64C1" w:rsidRDefault="002B64C1" w:rsidP="002B64C1">
      <w:pPr>
        <w:pStyle w:val="Program"/>
      </w:pPr>
      <w:r>
        <w:tab/>
      </w:r>
      <w:r w:rsidRPr="00F670AD">
        <w:rPr>
          <w:color w:val="0000FF"/>
        </w:rPr>
        <w:t>float</w:t>
      </w:r>
      <w:r>
        <w:t xml:space="preserve"> fretail;</w:t>
      </w:r>
    </w:p>
    <w:p w:rsidR="002B64C1" w:rsidRDefault="002B64C1" w:rsidP="002B64C1">
      <w:pPr>
        <w:pStyle w:val="Program"/>
      </w:pPr>
      <w:r>
        <w:tab/>
      </w:r>
      <w:r w:rsidRPr="00F670AD">
        <w:rPr>
          <w:color w:val="0000FF"/>
        </w:rPr>
        <w:t xml:space="preserve">float </w:t>
      </w:r>
      <w:r>
        <w:t>fwholesale;</w:t>
      </w:r>
    </w:p>
    <w:p w:rsidR="002B64C1" w:rsidRDefault="002B64C1" w:rsidP="002B64C1">
      <w:pPr>
        <w:pStyle w:val="Program"/>
      </w:pPr>
      <w:r>
        <w:t>};</w:t>
      </w:r>
    </w:p>
    <w:p w:rsidR="002B64C1" w:rsidRDefault="002B64C1" w:rsidP="002B64C1">
      <w:pPr>
        <w:pStyle w:val="Program"/>
      </w:pPr>
    </w:p>
    <w:p w:rsidR="002B64C1" w:rsidRDefault="002B64C1" w:rsidP="002B64C1">
      <w:pPr>
        <w:pStyle w:val="Program"/>
      </w:pPr>
      <w:r w:rsidRPr="00F670AD">
        <w:rPr>
          <w:color w:val="0000FF"/>
        </w:rPr>
        <w:t xml:space="preserve">void </w:t>
      </w:r>
      <w:r>
        <w:t>vprint_data(stboat *stany_boatptr);</w:t>
      </w:r>
    </w:p>
    <w:p w:rsidR="002B64C1" w:rsidRDefault="002B64C1" w:rsidP="002B64C1">
      <w:pPr>
        <w:pStyle w:val="Program"/>
      </w:pPr>
      <w:r w:rsidRPr="00F670AD">
        <w:rPr>
          <w:color w:val="0000FF"/>
        </w:rPr>
        <w:t>int</w:t>
      </w:r>
      <w:r>
        <w:t xml:space="preserve"> main(</w:t>
      </w:r>
      <w:r w:rsidRPr="00F670AD">
        <w:rPr>
          <w:color w:val="0000FF"/>
        </w:rPr>
        <w:t>void</w:t>
      </w:r>
      <w:r>
        <w:t>)</w:t>
      </w:r>
    </w:p>
    <w:p w:rsidR="002B64C1" w:rsidRDefault="002B64C1" w:rsidP="002B64C1">
      <w:pPr>
        <w:pStyle w:val="Program"/>
      </w:pPr>
      <w:r>
        <w:t>{</w:t>
      </w:r>
    </w:p>
    <w:p w:rsidR="002B64C1" w:rsidRDefault="002B64C1" w:rsidP="002B64C1">
      <w:pPr>
        <w:pStyle w:val="Program"/>
      </w:pPr>
      <w:r>
        <w:tab/>
      </w:r>
      <w:r w:rsidRPr="00F670AD">
        <w:rPr>
          <w:color w:val="0000FF"/>
        </w:rPr>
        <w:t>int</w:t>
      </w:r>
      <w:r>
        <w:t xml:space="preserve"> i;</w:t>
      </w:r>
    </w:p>
    <w:p w:rsidR="002B64C1" w:rsidRDefault="002B64C1" w:rsidP="002B64C1">
      <w:pPr>
        <w:pStyle w:val="Program"/>
      </w:pPr>
      <w:r>
        <w:tab/>
      </w:r>
      <w:r w:rsidRPr="00F670AD">
        <w:rPr>
          <w:color w:val="0000FF"/>
        </w:rPr>
        <w:t>char</w:t>
      </w:r>
      <w:r>
        <w:t xml:space="preserve"> newline;</w:t>
      </w:r>
    </w:p>
    <w:p w:rsidR="002B64C1" w:rsidRDefault="002B64C1" w:rsidP="002B64C1">
      <w:pPr>
        <w:pStyle w:val="Program"/>
      </w:pPr>
      <w:r>
        <w:tab/>
        <w:t>stboat astNineveh[iMAX_BOATS],*pastNineveh;</w:t>
      </w:r>
    </w:p>
    <w:p w:rsidR="002B64C1" w:rsidRDefault="002B64C1" w:rsidP="002B64C1">
      <w:pPr>
        <w:pStyle w:val="Program"/>
      </w:pPr>
    </w:p>
    <w:p w:rsidR="002B64C1" w:rsidRDefault="002B64C1" w:rsidP="002B64C1">
      <w:pPr>
        <w:pStyle w:val="Program"/>
      </w:pPr>
      <w:r>
        <w:tab/>
        <w:t>pastNineveh=&amp;astNineveh[0];</w:t>
      </w:r>
    </w:p>
    <w:p w:rsidR="002B64C1" w:rsidRDefault="002B64C1" w:rsidP="002B64C1">
      <w:pPr>
        <w:pStyle w:val="Program"/>
      </w:pPr>
      <w:r>
        <w:tab/>
        <w:t>cout &lt;&lt; "How many boats in inventory? ";</w:t>
      </w:r>
    </w:p>
    <w:p w:rsidR="002B64C1" w:rsidRDefault="002B64C1" w:rsidP="002B64C1">
      <w:pPr>
        <w:pStyle w:val="Program"/>
      </w:pPr>
    </w:p>
    <w:p w:rsidR="002B64C1" w:rsidRDefault="002B64C1" w:rsidP="002B64C1">
      <w:pPr>
        <w:pStyle w:val="Program"/>
      </w:pPr>
      <w:r>
        <w:tab/>
        <w:t>cin &gt;&gt; iinstock;</w:t>
      </w:r>
    </w:p>
    <w:p w:rsidR="002B64C1" w:rsidRDefault="002B64C1" w:rsidP="002B64C1">
      <w:pPr>
        <w:pStyle w:val="Program"/>
      </w:pPr>
    </w:p>
    <w:p w:rsidR="002B64C1" w:rsidRDefault="002B64C1" w:rsidP="002B64C1">
      <w:pPr>
        <w:pStyle w:val="Program"/>
      </w:pPr>
      <w:r>
        <w:tab/>
      </w:r>
      <w:r w:rsidRPr="00F670AD">
        <w:rPr>
          <w:color w:val="0000FF"/>
        </w:rPr>
        <w:t>for</w:t>
      </w:r>
      <w:r>
        <w:t xml:space="preserve"> (i=0; i&lt;iinstock; i++) {</w:t>
      </w:r>
    </w:p>
    <w:p w:rsidR="002B64C1" w:rsidRDefault="002B64C1" w:rsidP="002B64C1">
      <w:pPr>
        <w:pStyle w:val="Program"/>
      </w:pPr>
      <w:r>
        <w:tab/>
      </w:r>
      <w:r>
        <w:tab/>
        <w:t>cout &lt;&lt; "\nPlease enter the make of the boat: ";</w:t>
      </w:r>
    </w:p>
    <w:p w:rsidR="002B64C1" w:rsidRDefault="002B64C1" w:rsidP="002B64C1">
      <w:pPr>
        <w:pStyle w:val="Program"/>
      </w:pPr>
      <w:r>
        <w:tab/>
      </w:r>
      <w:r>
        <w:tab/>
        <w:t>cin &gt;&gt; pastNineveh-&gt;sztype;</w:t>
      </w:r>
    </w:p>
    <w:p w:rsidR="002B64C1" w:rsidRDefault="002B64C1" w:rsidP="002B64C1">
      <w:pPr>
        <w:pStyle w:val="Program"/>
      </w:pPr>
    </w:p>
    <w:p w:rsidR="002B64C1" w:rsidRDefault="002B64C1" w:rsidP="002B64C1">
      <w:pPr>
        <w:pStyle w:val="Program"/>
      </w:pPr>
      <w:r>
        <w:tab/>
      </w:r>
      <w:r>
        <w:tab/>
        <w:t>cout &lt;&lt; "\nPlease enter the model of the boat: ";</w:t>
      </w:r>
    </w:p>
    <w:p w:rsidR="002B64C1" w:rsidRDefault="002B64C1" w:rsidP="002B64C1">
      <w:pPr>
        <w:pStyle w:val="Program"/>
      </w:pPr>
      <w:r>
        <w:tab/>
      </w:r>
      <w:r>
        <w:tab/>
        <w:t>cin &gt;&gt; pastNineveh-&gt;szmodel;</w:t>
      </w:r>
    </w:p>
    <w:p w:rsidR="002B64C1" w:rsidRDefault="002B64C1" w:rsidP="002B64C1">
      <w:pPr>
        <w:pStyle w:val="Program"/>
      </w:pPr>
    </w:p>
    <w:p w:rsidR="002B64C1" w:rsidRDefault="002B64C1" w:rsidP="002B64C1">
      <w:pPr>
        <w:pStyle w:val="Program"/>
      </w:pPr>
      <w:r>
        <w:tab/>
      </w:r>
      <w:r>
        <w:tab/>
        <w:t>cout &lt;&lt; "\n Please enter the title number for the boat: ";</w:t>
      </w:r>
    </w:p>
    <w:p w:rsidR="002B64C1" w:rsidRDefault="002B64C1" w:rsidP="002B64C1">
      <w:pPr>
        <w:pStyle w:val="Program"/>
      </w:pPr>
      <w:r>
        <w:tab/>
      </w:r>
      <w:r>
        <w:tab/>
        <w:t>cin &gt;&gt; pastNineveh-&gt;sztitle;</w:t>
      </w:r>
    </w:p>
    <w:p w:rsidR="002B64C1" w:rsidRDefault="002B64C1" w:rsidP="002B64C1">
      <w:pPr>
        <w:pStyle w:val="Program"/>
      </w:pPr>
    </w:p>
    <w:p w:rsidR="002B64C1" w:rsidRDefault="002B64C1" w:rsidP="002B64C1">
      <w:pPr>
        <w:pStyle w:val="Program"/>
      </w:pPr>
      <w:r>
        <w:tab/>
      </w:r>
      <w:r>
        <w:tab/>
        <w:t>cout &lt;&lt; "\nPlease enter the model year for the boat: ";</w:t>
      </w:r>
    </w:p>
    <w:p w:rsidR="002B64C1" w:rsidRDefault="002B64C1" w:rsidP="002B64C1">
      <w:pPr>
        <w:pStyle w:val="Program"/>
      </w:pPr>
      <w:r>
        <w:tab/>
      </w:r>
      <w:r>
        <w:tab/>
        <w:t>cin &gt;&gt; pastNineveh-&gt;iyear;</w:t>
      </w:r>
    </w:p>
    <w:p w:rsidR="002B64C1" w:rsidRDefault="002B64C1" w:rsidP="002B64C1">
      <w:pPr>
        <w:pStyle w:val="Program"/>
      </w:pPr>
    </w:p>
    <w:p w:rsidR="002B64C1" w:rsidRDefault="002B64C1" w:rsidP="002B64C1">
      <w:pPr>
        <w:pStyle w:val="Program"/>
      </w:pPr>
      <w:r>
        <w:tab/>
      </w:r>
      <w:r>
        <w:tab/>
        <w:t>cout &lt;&lt; "\nPlease enter the current hours on "&lt;&lt; "the motor for the boat: ";</w:t>
      </w:r>
    </w:p>
    <w:p w:rsidR="002B64C1" w:rsidRDefault="002B64C1" w:rsidP="002B64C1">
      <w:pPr>
        <w:pStyle w:val="Program"/>
      </w:pPr>
      <w:r>
        <w:tab/>
      </w:r>
      <w:r>
        <w:tab/>
        <w:t>cin &gt;&gt; pastNineveh-&gt;lmotor_hours;</w:t>
      </w:r>
    </w:p>
    <w:p w:rsidR="002B64C1" w:rsidRDefault="002B64C1" w:rsidP="002B64C1">
      <w:pPr>
        <w:pStyle w:val="Program"/>
      </w:pPr>
    </w:p>
    <w:p w:rsidR="002B64C1" w:rsidRDefault="002B64C1" w:rsidP="002B64C1">
      <w:pPr>
        <w:pStyle w:val="Program"/>
      </w:pPr>
      <w:r>
        <w:tab/>
      </w:r>
      <w:r>
        <w:tab/>
        <w:t>cout &lt;&lt; "\nPlease enter the retail price of the boat: ";</w:t>
      </w:r>
    </w:p>
    <w:p w:rsidR="002B64C1" w:rsidRDefault="002B64C1" w:rsidP="002B64C1">
      <w:pPr>
        <w:pStyle w:val="Program"/>
      </w:pPr>
      <w:r>
        <w:tab/>
      </w:r>
      <w:r>
        <w:tab/>
        <w:t>cin &gt;&gt; pastNineveh-&gt;fretail;</w:t>
      </w:r>
    </w:p>
    <w:p w:rsidR="002B64C1" w:rsidRDefault="002B64C1" w:rsidP="002B64C1">
      <w:pPr>
        <w:pStyle w:val="Program"/>
      </w:pPr>
    </w:p>
    <w:p w:rsidR="002B64C1" w:rsidRDefault="002B64C1" w:rsidP="002B64C1">
      <w:pPr>
        <w:pStyle w:val="Program"/>
      </w:pPr>
      <w:r>
        <w:tab/>
      </w:r>
      <w:r>
        <w:tab/>
        <w:t>cout &lt;&lt; "\nPlease enter the wholesale price of the boat: ";</w:t>
      </w:r>
    </w:p>
    <w:p w:rsidR="002B64C1" w:rsidRDefault="002B64C1" w:rsidP="002B64C1">
      <w:pPr>
        <w:pStyle w:val="Program"/>
      </w:pPr>
      <w:r>
        <w:tab/>
      </w:r>
      <w:r>
        <w:tab/>
        <w:t>cin &gt;&gt; pastNineveh-&gt;fwholesale;</w:t>
      </w:r>
    </w:p>
    <w:p w:rsidR="002B64C1" w:rsidRDefault="002B64C1" w:rsidP="002B64C1">
      <w:pPr>
        <w:pStyle w:val="Program"/>
      </w:pPr>
    </w:p>
    <w:p w:rsidR="002B64C1" w:rsidRDefault="002B64C1" w:rsidP="002B64C1">
      <w:pPr>
        <w:pStyle w:val="Program"/>
      </w:pPr>
      <w:r>
        <w:tab/>
      </w:r>
      <w:r>
        <w:tab/>
        <w:t>cout &lt;&lt; "\nPlease enter a one line comment about the boat: ";</w:t>
      </w:r>
    </w:p>
    <w:p w:rsidR="002B64C1" w:rsidRPr="00F670AD" w:rsidRDefault="002B64C1" w:rsidP="002B64C1">
      <w:pPr>
        <w:pStyle w:val="Program"/>
        <w:rPr>
          <w:lang w:val="ru-RU"/>
        </w:rPr>
      </w:pPr>
      <w:r>
        <w:tab/>
      </w:r>
      <w:r>
        <w:tab/>
        <w:t>cin</w:t>
      </w:r>
      <w:r w:rsidRPr="00F670AD">
        <w:rPr>
          <w:lang w:val="ru-RU"/>
        </w:rPr>
        <w:t>.</w:t>
      </w:r>
      <w:r>
        <w:t>get</w:t>
      </w:r>
      <w:r w:rsidRPr="00F670AD">
        <w:rPr>
          <w:lang w:val="ru-RU"/>
        </w:rPr>
        <w:t>(</w:t>
      </w:r>
      <w:r>
        <w:t>newline</w:t>
      </w:r>
      <w:r w:rsidRPr="00F670AD">
        <w:rPr>
          <w:lang w:val="ru-RU"/>
        </w:rPr>
        <w:t xml:space="preserve">); </w:t>
      </w:r>
      <w:r w:rsidRPr="00F670AD">
        <w:rPr>
          <w:color w:val="008000"/>
          <w:lang w:val="ru-RU"/>
        </w:rPr>
        <w:t>// обрабатывается возврат каретки</w:t>
      </w:r>
    </w:p>
    <w:p w:rsidR="002B64C1" w:rsidRDefault="002B64C1" w:rsidP="002B64C1">
      <w:pPr>
        <w:pStyle w:val="Program"/>
      </w:pPr>
      <w:r w:rsidRPr="00F670AD">
        <w:rPr>
          <w:lang w:val="ru-RU"/>
        </w:rPr>
        <w:tab/>
      </w:r>
      <w:r w:rsidRPr="00F670AD">
        <w:rPr>
          <w:lang w:val="ru-RU"/>
        </w:rPr>
        <w:tab/>
      </w:r>
      <w:r>
        <w:t>cin.get(pastNineveh-&gt;szcomment,80,'.');</w:t>
      </w:r>
    </w:p>
    <w:p w:rsidR="002B64C1" w:rsidRPr="00F670AD" w:rsidRDefault="002B64C1" w:rsidP="002B64C1">
      <w:pPr>
        <w:pStyle w:val="Program"/>
        <w:rPr>
          <w:color w:val="008000"/>
        </w:rPr>
      </w:pPr>
      <w:r>
        <w:tab/>
      </w:r>
      <w:r>
        <w:tab/>
        <w:t xml:space="preserve">cin.get(newline); </w:t>
      </w:r>
      <w:r w:rsidRPr="00F670AD">
        <w:rPr>
          <w:color w:val="008000"/>
        </w:rPr>
        <w:t>// обрабатывается возврат каретки pastNineveh++;</w:t>
      </w:r>
    </w:p>
    <w:p w:rsidR="002B64C1" w:rsidRDefault="002B64C1" w:rsidP="002B64C1">
      <w:pPr>
        <w:pStyle w:val="Program"/>
      </w:pPr>
      <w:r>
        <w:tab/>
        <w:t>}</w:t>
      </w:r>
    </w:p>
    <w:p w:rsidR="002B64C1" w:rsidRDefault="002B64C1" w:rsidP="002B64C1">
      <w:pPr>
        <w:pStyle w:val="Program"/>
      </w:pPr>
      <w:r>
        <w:tab/>
        <w:t>pastNineveh=&amp;astNineveh[0];</w:t>
      </w:r>
    </w:p>
    <w:p w:rsidR="002B64C1" w:rsidRDefault="002B64C1" w:rsidP="002B64C1">
      <w:pPr>
        <w:pStyle w:val="Program"/>
      </w:pPr>
      <w:r>
        <w:tab/>
        <w:t>vprint_data(pastNineveh);</w:t>
      </w:r>
    </w:p>
    <w:p w:rsidR="002B64C1" w:rsidRDefault="002B64C1" w:rsidP="002B64C1">
      <w:pPr>
        <w:pStyle w:val="Program"/>
      </w:pPr>
    </w:p>
    <w:p w:rsidR="002B64C1" w:rsidRDefault="002B64C1" w:rsidP="002B64C1">
      <w:pPr>
        <w:pStyle w:val="Program"/>
      </w:pPr>
      <w:r>
        <w:tab/>
      </w:r>
      <w:r w:rsidRPr="00F670AD">
        <w:rPr>
          <w:color w:val="0000FF"/>
        </w:rPr>
        <w:t>return</w:t>
      </w:r>
      <w:r>
        <w:t xml:space="preserve"> (0);</w:t>
      </w:r>
    </w:p>
    <w:p w:rsidR="002B64C1" w:rsidRDefault="002B64C1" w:rsidP="002B64C1">
      <w:pPr>
        <w:pStyle w:val="Program"/>
      </w:pPr>
    </w:p>
    <w:p w:rsidR="002B64C1" w:rsidRDefault="002B64C1" w:rsidP="002B64C1">
      <w:pPr>
        <w:pStyle w:val="Program"/>
      </w:pPr>
      <w:r>
        <w:t>}</w:t>
      </w:r>
    </w:p>
    <w:p w:rsidR="002B64C1" w:rsidRDefault="002B64C1" w:rsidP="002B64C1">
      <w:pPr>
        <w:pStyle w:val="Program"/>
      </w:pPr>
    </w:p>
    <w:p w:rsidR="002B64C1" w:rsidRDefault="002B64C1" w:rsidP="002B64C1">
      <w:pPr>
        <w:pStyle w:val="Program"/>
      </w:pPr>
      <w:r w:rsidRPr="00F670AD">
        <w:rPr>
          <w:color w:val="0000FF"/>
        </w:rPr>
        <w:t>void</w:t>
      </w:r>
      <w:r>
        <w:t xml:space="preserve"> vprint_data(stboat *stany_boatptr)</w:t>
      </w:r>
    </w:p>
    <w:p w:rsidR="002B64C1" w:rsidRDefault="002B64C1" w:rsidP="002B64C1">
      <w:pPr>
        <w:pStyle w:val="Program"/>
      </w:pPr>
      <w:r>
        <w:t>{</w:t>
      </w:r>
    </w:p>
    <w:p w:rsidR="002B64C1" w:rsidRDefault="002B64C1" w:rsidP="002B64C1">
      <w:pPr>
        <w:pStyle w:val="Program"/>
      </w:pPr>
      <w:r>
        <w:tab/>
      </w:r>
      <w:r w:rsidRPr="00F670AD">
        <w:rPr>
          <w:color w:val="0000FF"/>
        </w:rPr>
        <w:t xml:space="preserve">int </w:t>
      </w:r>
      <w:r>
        <w:t>i;</w:t>
      </w:r>
    </w:p>
    <w:p w:rsidR="002B64C1" w:rsidRDefault="002B64C1" w:rsidP="002B64C1">
      <w:pPr>
        <w:pStyle w:val="Program"/>
      </w:pPr>
      <w:r>
        <w:tab/>
        <w:t>cout &lt;&lt; "\n\n\n";</w:t>
      </w:r>
    </w:p>
    <w:p w:rsidR="002B64C1" w:rsidRDefault="002B64C1" w:rsidP="002B64C1">
      <w:pPr>
        <w:pStyle w:val="Program"/>
      </w:pPr>
    </w:p>
    <w:p w:rsidR="002B64C1" w:rsidRDefault="002B64C1" w:rsidP="002B64C1">
      <w:pPr>
        <w:pStyle w:val="Program"/>
      </w:pPr>
      <w:r>
        <w:tab/>
      </w:r>
      <w:r w:rsidRPr="00F670AD">
        <w:rPr>
          <w:color w:val="0000FF"/>
        </w:rPr>
        <w:t>for</w:t>
      </w:r>
      <w:r>
        <w:t xml:space="preserve"> (i=0; i&lt;iinstock; i++) {</w:t>
      </w:r>
    </w:p>
    <w:p w:rsidR="002B64C1" w:rsidRPr="00FF2226" w:rsidRDefault="002B64C1" w:rsidP="002B64C1">
      <w:pPr>
        <w:pStyle w:val="Program"/>
      </w:pPr>
      <w:r>
        <w:tab/>
      </w:r>
      <w:r>
        <w:tab/>
        <w:t>cout &lt;&lt; "A[{|"&lt;&lt; stany_boatptr-&gt;iyear &lt;&lt;"|}] [{|"&lt;&lt; stany_boatptr-&gt;sztype&lt;&lt;"|}] [{I"</w:t>
      </w:r>
    </w:p>
    <w:p w:rsidR="002B64C1" w:rsidRDefault="002B64C1" w:rsidP="002B64C1">
      <w:pPr>
        <w:pStyle w:val="Program"/>
      </w:pPr>
      <w:r>
        <w:t>&lt;&lt; stany_boatptr-&gt;szmodel &lt;&lt;"I}] beauty with [{|"&lt;&lt; stany_boatptr-&gt;lmotor_hours &lt;&lt;"|}] low hours.\n";</w:t>
      </w:r>
    </w:p>
    <w:p w:rsidR="002B64C1" w:rsidRDefault="002B64C1" w:rsidP="002B64C1">
      <w:pPr>
        <w:pStyle w:val="Program"/>
      </w:pPr>
      <w:r>
        <w:tab/>
      </w:r>
      <w:r>
        <w:tab/>
        <w:t>cout &lt;&lt; stany_boatptr-&gt;szcomment &lt;&lt; endl;</w:t>
      </w:r>
    </w:p>
    <w:p w:rsidR="002B64C1" w:rsidRDefault="002B64C1" w:rsidP="002B64C1">
      <w:pPr>
        <w:pStyle w:val="Program"/>
      </w:pPr>
      <w:r>
        <w:tab/>
      </w:r>
      <w:r>
        <w:tab/>
        <w:t xml:space="preserve">cout &lt;&lt; "Grab the deal by asking your </w:t>
      </w:r>
      <w:smartTag w:uri="urn:schemas-microsoft-com:office:smarttags" w:element="place">
        <w:smartTag w:uri="urn:schemas-microsoft-com:office:smarttags" w:element="City">
          <w:r>
            <w:t>Nineveh</w:t>
          </w:r>
        </w:smartTag>
      </w:smartTag>
      <w:r>
        <w:t xml:space="preserve"> "&lt;&lt; "salesperson for #";</w:t>
      </w:r>
    </w:p>
    <w:p w:rsidR="002B64C1" w:rsidRDefault="002B64C1" w:rsidP="002B64C1">
      <w:pPr>
        <w:pStyle w:val="Program"/>
      </w:pPr>
      <w:r>
        <w:tab/>
      </w:r>
      <w:r>
        <w:tab/>
        <w:t>cout &lt;&lt; stany_boatptr-&gt;sztitle &lt;&lt; "ONLY! $"&lt;&lt; stany_boatptr-&gt;fretail &lt;&lt; "\n\n";</w:t>
      </w:r>
    </w:p>
    <w:p w:rsidR="002B64C1" w:rsidRDefault="002B64C1" w:rsidP="002B64C1">
      <w:pPr>
        <w:pStyle w:val="Program"/>
      </w:pPr>
    </w:p>
    <w:p w:rsidR="002B64C1" w:rsidRDefault="002B64C1" w:rsidP="002B64C1">
      <w:pPr>
        <w:pStyle w:val="Program"/>
      </w:pPr>
      <w:r>
        <w:tab/>
      </w:r>
      <w:r>
        <w:tab/>
        <w:t>stany_boatptr++;</w:t>
      </w:r>
    </w:p>
    <w:p w:rsidR="002B64C1" w:rsidRDefault="002B64C1" w:rsidP="002B64C1">
      <w:pPr>
        <w:pStyle w:val="Program"/>
      </w:pPr>
      <w:r>
        <w:tab/>
        <w:t>}</w:t>
      </w:r>
    </w:p>
    <w:p w:rsidR="002B64C1" w:rsidRPr="00F670AD" w:rsidRDefault="002B64C1" w:rsidP="002B64C1">
      <w:pPr>
        <w:pStyle w:val="Program"/>
        <w:rPr>
          <w:lang w:val="ru-RU"/>
        </w:rPr>
      </w:pPr>
      <w:r>
        <w:t>}</w:t>
      </w:r>
    </w:p>
    <w:p w:rsidR="002B64C1" w:rsidRDefault="002B64C1" w:rsidP="002B64C1">
      <w:pPr>
        <w:pStyle w:val="Main"/>
        <w:ind w:firstLine="0"/>
        <w:jc w:val="center"/>
        <w:rPr>
          <w:lang w:val="ru-RU"/>
        </w:rPr>
      </w:pPr>
    </w:p>
    <w:p w:rsidR="002B64C1" w:rsidRPr="009C3BDC" w:rsidRDefault="002B64C1" w:rsidP="002B64C1">
      <w:pPr>
        <w:pStyle w:val="Main"/>
        <w:ind w:firstLine="0"/>
        <w:jc w:val="center"/>
        <w:rPr>
          <w:lang w:val="ru-RU"/>
        </w:rPr>
      </w:pPr>
      <w:r>
        <w:rPr>
          <w:noProof/>
          <w:lang w:val="ru-RU" w:eastAsia="ru-RU"/>
        </w:rPr>
        <w:drawing>
          <wp:inline distT="0" distB="0" distL="0" distR="0">
            <wp:extent cx="4366260" cy="790575"/>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rcRect/>
                    <a:stretch>
                      <a:fillRect/>
                    </a:stretch>
                  </pic:blipFill>
                  <pic:spPr bwMode="auto">
                    <a:xfrm>
                      <a:off x="0" y="0"/>
                      <a:ext cx="4366260" cy="790575"/>
                    </a:xfrm>
                    <a:prstGeom prst="rect">
                      <a:avLst/>
                    </a:prstGeom>
                    <a:noFill/>
                    <a:ln w="9525">
                      <a:noFill/>
                      <a:miter lim="800000"/>
                      <a:headEnd/>
                      <a:tailEnd/>
                    </a:ln>
                  </pic:spPr>
                </pic:pic>
              </a:graphicData>
            </a:graphic>
          </wp:inline>
        </w:drawing>
      </w:r>
    </w:p>
    <w:p w:rsidR="002B64C1" w:rsidRDefault="002B64C1" w:rsidP="002B64C1">
      <w:pPr>
        <w:pStyle w:val="Main"/>
        <w:ind w:firstLine="0"/>
        <w:jc w:val="center"/>
        <w:rPr>
          <w:lang w:val="ru-RU"/>
        </w:rPr>
      </w:pPr>
    </w:p>
    <w:p w:rsidR="002B64C1" w:rsidRPr="00375FDB" w:rsidRDefault="002B64C1" w:rsidP="002B64C1">
      <w:pPr>
        <w:pStyle w:val="Main"/>
      </w:pPr>
      <w:r w:rsidRPr="003C11A1">
        <w:rPr>
          <w:highlight w:val="yellow"/>
          <w:lang w:val="ru-RU"/>
        </w:rPr>
        <w:t xml:space="preserve">Реальные различия между программами на С и </w:t>
      </w:r>
      <w:r w:rsidRPr="003C11A1">
        <w:rPr>
          <w:highlight w:val="yellow"/>
        </w:rPr>
        <w:t>C</w:t>
      </w:r>
      <w:r w:rsidRPr="003C11A1">
        <w:rPr>
          <w:highlight w:val="yellow"/>
          <w:lang w:val="ru-RU"/>
        </w:rPr>
        <w:t xml:space="preserve">++ заключаются в том, как они управляют потоковым вводом/выводом. Обычно для замены стандартных функций С </w:t>
      </w:r>
      <w:r w:rsidRPr="003C11A1">
        <w:rPr>
          <w:highlight w:val="yellow"/>
        </w:rPr>
        <w:t>printfO</w:t>
      </w:r>
      <w:r w:rsidRPr="003C11A1">
        <w:rPr>
          <w:highlight w:val="yellow"/>
          <w:lang w:val="ru-RU"/>
        </w:rPr>
        <w:t xml:space="preserve"> и </w:t>
      </w:r>
      <w:r w:rsidRPr="003C11A1">
        <w:rPr>
          <w:highlight w:val="yellow"/>
        </w:rPr>
        <w:t>gets</w:t>
      </w:r>
      <w:r w:rsidRPr="003C11A1">
        <w:rPr>
          <w:highlight w:val="yellow"/>
          <w:lang w:val="ru-RU"/>
        </w:rPr>
        <w:t xml:space="preserve">() можно использовать потоки </w:t>
      </w:r>
      <w:r w:rsidRPr="003C11A1">
        <w:rPr>
          <w:highlight w:val="yellow"/>
        </w:rPr>
        <w:t>C</w:t>
      </w:r>
      <w:r w:rsidRPr="003C11A1">
        <w:rPr>
          <w:highlight w:val="yellow"/>
          <w:lang w:val="ru-RU"/>
        </w:rPr>
        <w:t xml:space="preserve">++ </w:t>
      </w:r>
      <w:r w:rsidRPr="003C11A1">
        <w:rPr>
          <w:highlight w:val="yellow"/>
        </w:rPr>
        <w:t>cout</w:t>
      </w:r>
      <w:r w:rsidRPr="003C11A1">
        <w:rPr>
          <w:highlight w:val="yellow"/>
          <w:lang w:val="ru-RU"/>
        </w:rPr>
        <w:t xml:space="preserve"> и </w:t>
      </w:r>
      <w:r w:rsidRPr="003C11A1">
        <w:rPr>
          <w:highlight w:val="yellow"/>
        </w:rPr>
        <w:t>cin</w:t>
      </w:r>
      <w:r w:rsidRPr="003C11A1">
        <w:rPr>
          <w:highlight w:val="yellow"/>
          <w:lang w:val="ru-RU"/>
        </w:rPr>
        <w:t>.</w:t>
      </w:r>
      <w:r w:rsidRPr="00FF2226">
        <w:rPr>
          <w:lang w:val="ru-RU"/>
        </w:rPr>
        <w:t xml:space="preserve"> </w:t>
      </w:r>
      <w:r w:rsidRPr="00375FDB">
        <w:t>Например:</w:t>
      </w:r>
    </w:p>
    <w:p w:rsidR="002B64C1" w:rsidRPr="00375FDB" w:rsidRDefault="002B64C1" w:rsidP="002B64C1">
      <w:pPr>
        <w:pStyle w:val="Main"/>
      </w:pPr>
    </w:p>
    <w:p w:rsidR="002B64C1" w:rsidRPr="00375FDB" w:rsidRDefault="002B64C1" w:rsidP="002B64C1">
      <w:pPr>
        <w:pStyle w:val="Program"/>
      </w:pPr>
      <w:r w:rsidRPr="00375FDB">
        <w:t>cout &lt;&lt; "\nPlease enter the wholesale price of the boat: ";</w:t>
      </w:r>
    </w:p>
    <w:p w:rsidR="002B64C1" w:rsidRPr="00FF2226" w:rsidRDefault="002B64C1" w:rsidP="002B64C1">
      <w:pPr>
        <w:pStyle w:val="Program"/>
        <w:rPr>
          <w:lang w:val="ru-RU"/>
        </w:rPr>
      </w:pPr>
      <w:r w:rsidRPr="00375FDB">
        <w:t>cin</w:t>
      </w:r>
      <w:r w:rsidRPr="00FF2226">
        <w:rPr>
          <w:lang w:val="ru-RU"/>
        </w:rPr>
        <w:t xml:space="preserve"> &gt;&gt; </w:t>
      </w:r>
      <w:r w:rsidRPr="00375FDB">
        <w:t>pastNineveh</w:t>
      </w:r>
      <w:r w:rsidRPr="00FF2226">
        <w:rPr>
          <w:lang w:val="ru-RU"/>
        </w:rPr>
        <w:t>-&gt;</w:t>
      </w:r>
      <w:r w:rsidRPr="00375FDB">
        <w:t>fwholesale</w:t>
      </w:r>
      <w:r w:rsidRPr="00FF2226">
        <w:rPr>
          <w:lang w:val="ru-RU"/>
        </w:rPr>
        <w:t>;</w:t>
      </w:r>
    </w:p>
    <w:p w:rsidR="002B64C1" w:rsidRPr="00FF2226" w:rsidRDefault="002B64C1" w:rsidP="002B64C1">
      <w:pPr>
        <w:pStyle w:val="Main"/>
        <w:rPr>
          <w:lang w:val="ru-RU"/>
        </w:rPr>
      </w:pPr>
    </w:p>
    <w:p w:rsidR="002B64C1" w:rsidRPr="00FF2226" w:rsidRDefault="002B64C1" w:rsidP="002B64C1">
      <w:pPr>
        <w:pStyle w:val="Main"/>
        <w:rPr>
          <w:lang w:val="ru-RU"/>
        </w:rPr>
      </w:pPr>
      <w:r w:rsidRPr="00FF2226">
        <w:rPr>
          <w:lang w:val="ru-RU"/>
        </w:rPr>
        <w:lastRenderedPageBreak/>
        <w:t xml:space="preserve">Один из операторов программы предназначен для запроса комментария пользователя о каждом катере. В операторе ввода </w:t>
      </w:r>
      <w:r w:rsidRPr="00375FDB">
        <w:t>C</w:t>
      </w:r>
      <w:r w:rsidRPr="00FF2226">
        <w:rPr>
          <w:lang w:val="ru-RU"/>
        </w:rPr>
        <w:t xml:space="preserve">++, необходимом для считывания строки комментария, используется другой метод ввода/вывода. Напомним, что </w:t>
      </w:r>
      <w:r w:rsidRPr="003C11A1">
        <w:rPr>
          <w:highlight w:val="yellow"/>
          <w:lang w:val="ru-RU"/>
        </w:rPr>
        <w:t xml:space="preserve">поток </w:t>
      </w:r>
      <w:r w:rsidRPr="003C11A1">
        <w:rPr>
          <w:highlight w:val="yellow"/>
        </w:rPr>
        <w:t>cin</w:t>
      </w:r>
      <w:r w:rsidRPr="003C11A1">
        <w:rPr>
          <w:highlight w:val="yellow"/>
          <w:lang w:val="ru-RU"/>
        </w:rPr>
        <w:t xml:space="preserve"> считывает символьную информацию до первого разделительного символа. В нашем случае таким разделителем служит символ пробела между словами в комментарии.</w:t>
      </w:r>
      <w:r w:rsidRPr="00FF2226">
        <w:rPr>
          <w:lang w:val="ru-RU"/>
        </w:rPr>
        <w:t xml:space="preserve"> Если использовать </w:t>
      </w:r>
      <w:r w:rsidRPr="00375FDB">
        <w:t>cin</w:t>
      </w:r>
      <w:r w:rsidRPr="00FF2226">
        <w:rPr>
          <w:lang w:val="ru-RU"/>
        </w:rPr>
        <w:t xml:space="preserve">, то только первое слово строки комментария можно запомнить в элементе структуры </w:t>
      </w:r>
      <w:r w:rsidRPr="00375FDB">
        <w:t>szcomment</w:t>
      </w:r>
      <w:r w:rsidRPr="00FF2226">
        <w:rPr>
          <w:lang w:val="ru-RU"/>
        </w:rPr>
        <w:t xml:space="preserve">. Поэтому для ввода целой строки текста используется модифицированный вид потока </w:t>
      </w:r>
      <w:r w:rsidRPr="00375FDB">
        <w:t>cin</w:t>
      </w:r>
      <w:r w:rsidRPr="00FF2226">
        <w:rPr>
          <w:lang w:val="ru-RU"/>
        </w:rPr>
        <w:t>:</w:t>
      </w:r>
    </w:p>
    <w:p w:rsidR="002B64C1" w:rsidRPr="00FF2226" w:rsidRDefault="002B64C1" w:rsidP="002B64C1">
      <w:pPr>
        <w:pStyle w:val="Main"/>
        <w:rPr>
          <w:lang w:val="ru-RU"/>
        </w:rPr>
      </w:pPr>
    </w:p>
    <w:p w:rsidR="002B64C1" w:rsidRPr="00375FDB" w:rsidRDefault="002B64C1" w:rsidP="002B64C1">
      <w:pPr>
        <w:pStyle w:val="Program"/>
      </w:pPr>
      <w:r w:rsidRPr="00375FDB">
        <w:t>cout &lt;&lt; "\nPlease enter a one line comment about the boat: ";</w:t>
      </w:r>
    </w:p>
    <w:p w:rsidR="002B64C1" w:rsidRPr="00FF2226" w:rsidRDefault="002B64C1" w:rsidP="002B64C1">
      <w:pPr>
        <w:pStyle w:val="Program"/>
        <w:rPr>
          <w:lang w:val="ru-RU"/>
        </w:rPr>
      </w:pPr>
      <w:r w:rsidRPr="00375FDB">
        <w:t>cin</w:t>
      </w:r>
      <w:r w:rsidRPr="00FF2226">
        <w:rPr>
          <w:lang w:val="ru-RU"/>
        </w:rPr>
        <w:t>.</w:t>
      </w:r>
      <w:r w:rsidRPr="00375FDB">
        <w:t>get</w:t>
      </w:r>
      <w:r w:rsidRPr="00FF2226">
        <w:rPr>
          <w:lang w:val="ru-RU"/>
        </w:rPr>
        <w:t>(</w:t>
      </w:r>
      <w:r w:rsidRPr="00375FDB">
        <w:t>newline</w:t>
      </w:r>
      <w:r w:rsidRPr="00FF2226">
        <w:rPr>
          <w:lang w:val="ru-RU"/>
        </w:rPr>
        <w:t>); // обрабатывается возврат каретки</w:t>
      </w:r>
    </w:p>
    <w:p w:rsidR="002B64C1" w:rsidRPr="00375FDB" w:rsidRDefault="002B64C1" w:rsidP="002B64C1">
      <w:pPr>
        <w:pStyle w:val="Program"/>
      </w:pPr>
      <w:r w:rsidRPr="00375FDB">
        <w:t>cin.get(pastNineveh-&gt;szcomment,80, '.') ;</w:t>
      </w:r>
    </w:p>
    <w:p w:rsidR="002B64C1" w:rsidRPr="00FF2226" w:rsidRDefault="002B64C1" w:rsidP="002B64C1">
      <w:pPr>
        <w:pStyle w:val="Program"/>
        <w:rPr>
          <w:lang w:val="ru-RU"/>
        </w:rPr>
      </w:pPr>
      <w:r w:rsidRPr="00375FDB">
        <w:t>cin</w:t>
      </w:r>
      <w:r w:rsidRPr="00FF2226">
        <w:rPr>
          <w:lang w:val="ru-RU"/>
        </w:rPr>
        <w:t>.</w:t>
      </w:r>
      <w:r w:rsidRPr="00375FDB">
        <w:t>get</w:t>
      </w:r>
      <w:r w:rsidRPr="00FF2226">
        <w:rPr>
          <w:lang w:val="ru-RU"/>
        </w:rPr>
        <w:t>(</w:t>
      </w:r>
      <w:r w:rsidRPr="00375FDB">
        <w:t>newline</w:t>
      </w:r>
      <w:r w:rsidRPr="00FF2226">
        <w:rPr>
          <w:lang w:val="ru-RU"/>
        </w:rPr>
        <w:t>); // обрабатывается возврат каретки</w:t>
      </w:r>
    </w:p>
    <w:p w:rsidR="002B64C1" w:rsidRPr="00FF2226" w:rsidRDefault="002B64C1" w:rsidP="002B64C1">
      <w:pPr>
        <w:pStyle w:val="Main"/>
        <w:rPr>
          <w:lang w:val="ru-RU"/>
        </w:rPr>
      </w:pPr>
    </w:p>
    <w:p w:rsidR="002B64C1" w:rsidRPr="00FF2226" w:rsidRDefault="002B64C1" w:rsidP="002B64C1">
      <w:pPr>
        <w:pStyle w:val="Main"/>
        <w:rPr>
          <w:lang w:val="ru-RU"/>
        </w:rPr>
      </w:pPr>
      <w:r w:rsidRPr="00FF2226">
        <w:rPr>
          <w:lang w:val="ru-RU"/>
        </w:rPr>
        <w:t xml:space="preserve">Сначала используется вызов </w:t>
      </w:r>
      <w:r w:rsidRPr="00375FDB">
        <w:t>cin</w:t>
      </w:r>
      <w:r w:rsidRPr="00FF2226">
        <w:rPr>
          <w:lang w:val="ru-RU"/>
        </w:rPr>
        <w:t>.</w:t>
      </w:r>
      <w:r w:rsidRPr="00375FDB">
        <w:t>get</w:t>
      </w:r>
      <w:r w:rsidRPr="00FF2226">
        <w:rPr>
          <w:lang w:val="ru-RU"/>
        </w:rPr>
        <w:t>(</w:t>
      </w:r>
      <w:r w:rsidRPr="00375FDB">
        <w:t>newline</w:t>
      </w:r>
      <w:r w:rsidRPr="00FF2226">
        <w:rPr>
          <w:lang w:val="ru-RU"/>
        </w:rPr>
        <w:t xml:space="preserve">); он аналогичен вызову функции </w:t>
      </w:r>
      <w:r w:rsidRPr="00375FDB">
        <w:t>flushall</w:t>
      </w:r>
      <w:r w:rsidRPr="00FF2226">
        <w:rPr>
          <w:lang w:val="ru-RU"/>
        </w:rPr>
        <w:t xml:space="preserve">() в предыдущих программах на С. В системах, где запросы от клавиатуры буферизируются, зачастую необходимо удалять символ перевода строки из входного буфера. Для этого существуют, конечно, и другие способы, однако они не более эффективны. Оператор </w:t>
      </w:r>
      <w:r w:rsidRPr="00375FDB">
        <w:t>cin</w:t>
      </w:r>
      <w:r w:rsidRPr="00FF2226">
        <w:rPr>
          <w:lang w:val="ru-RU"/>
        </w:rPr>
        <w:t>.</w:t>
      </w:r>
      <w:r w:rsidRPr="00375FDB">
        <w:t>get</w:t>
      </w:r>
      <w:r w:rsidRPr="00FF2226">
        <w:rPr>
          <w:lang w:val="ru-RU"/>
        </w:rPr>
        <w:t>(</w:t>
      </w:r>
      <w:r w:rsidRPr="00375FDB">
        <w:t>newline</w:t>
      </w:r>
      <w:r w:rsidRPr="00FF2226">
        <w:rPr>
          <w:lang w:val="ru-RU"/>
        </w:rPr>
        <w:t xml:space="preserve">) считывает символ перевода строки и запоминает его в переменной </w:t>
      </w:r>
      <w:r w:rsidRPr="00375FDB">
        <w:t>newline</w:t>
      </w:r>
      <w:r w:rsidRPr="00FF2226">
        <w:rPr>
          <w:lang w:val="ru-RU"/>
        </w:rPr>
        <w:t>, которая служит только для сбора информации и в программе фактически не используется. Строка комментария вводится при помощи следующего оператора:</w:t>
      </w:r>
    </w:p>
    <w:p w:rsidR="002B64C1" w:rsidRPr="00FF2226" w:rsidRDefault="002B64C1" w:rsidP="002B64C1">
      <w:pPr>
        <w:pStyle w:val="Main"/>
        <w:rPr>
          <w:lang w:val="ru-RU"/>
        </w:rPr>
      </w:pPr>
    </w:p>
    <w:p w:rsidR="002B64C1" w:rsidRPr="00DD3FA6" w:rsidRDefault="002B64C1" w:rsidP="002B64C1">
      <w:pPr>
        <w:pStyle w:val="Program"/>
        <w:rPr>
          <w:lang w:val="ru-RU"/>
        </w:rPr>
      </w:pPr>
      <w:r w:rsidRPr="00375FDB">
        <w:t>cin</w:t>
      </w:r>
      <w:r w:rsidRPr="00DD3FA6">
        <w:rPr>
          <w:lang w:val="ru-RU"/>
        </w:rPr>
        <w:t>.</w:t>
      </w:r>
      <w:r w:rsidRPr="00375FDB">
        <w:t>get</w:t>
      </w:r>
      <w:r w:rsidRPr="00DD3FA6">
        <w:rPr>
          <w:lang w:val="ru-RU"/>
        </w:rPr>
        <w:t>(</w:t>
      </w:r>
      <w:r w:rsidRPr="00375FDB">
        <w:t>pastNineveh</w:t>
      </w:r>
      <w:r w:rsidRPr="00DD3FA6">
        <w:rPr>
          <w:lang w:val="ru-RU"/>
        </w:rPr>
        <w:t>-&gt;</w:t>
      </w:r>
      <w:r w:rsidRPr="00375FDB">
        <w:t>szcomment</w:t>
      </w:r>
      <w:r w:rsidRPr="00DD3FA6">
        <w:rPr>
          <w:lang w:val="ru-RU"/>
        </w:rPr>
        <w:t>,80,'.');</w:t>
      </w:r>
    </w:p>
    <w:p w:rsidR="002B64C1" w:rsidRPr="00DD3FA6" w:rsidRDefault="002B64C1" w:rsidP="002B64C1">
      <w:pPr>
        <w:pStyle w:val="Main"/>
        <w:rPr>
          <w:lang w:val="ru-RU"/>
        </w:rPr>
      </w:pPr>
    </w:p>
    <w:p w:rsidR="002B64C1" w:rsidRPr="00375FDB" w:rsidRDefault="002B64C1" w:rsidP="002B64C1">
      <w:pPr>
        <w:pStyle w:val="Main"/>
      </w:pPr>
      <w:r w:rsidRPr="00FF2226">
        <w:rPr>
          <w:lang w:val="ru-RU"/>
        </w:rPr>
        <w:t xml:space="preserve">В этом операторе используется указатель на член структуры </w:t>
      </w:r>
      <w:r w:rsidRPr="00375FDB">
        <w:t>szcomment</w:t>
      </w:r>
      <w:r w:rsidRPr="00FF2226">
        <w:rPr>
          <w:lang w:val="ru-RU"/>
        </w:rPr>
        <w:t>, затем указывается максимальная длина комментария (80) и следует символ окончания (.). В этом случае строка комментария заканчивается после ввода (</w:t>
      </w:r>
      <w:r>
        <w:rPr>
          <w:lang w:val="ru-RU"/>
        </w:rPr>
        <w:t>n</w:t>
      </w:r>
      <w:r w:rsidRPr="00FF2226">
        <w:rPr>
          <w:lang w:val="ru-RU"/>
        </w:rPr>
        <w:t xml:space="preserve">-1) или (80-1) символов или при вводе точки (последняя, </w:t>
      </w:r>
      <w:r w:rsidRPr="00375FDB">
        <w:t>n</w:t>
      </w:r>
      <w:r w:rsidRPr="00FF2226">
        <w:rPr>
          <w:lang w:val="ru-RU"/>
        </w:rPr>
        <w:t xml:space="preserve">-ая позиция отводится под символ окончания строки </w:t>
      </w:r>
      <w:r w:rsidRPr="00375FDB">
        <w:t>null</w:t>
      </w:r>
      <w:r w:rsidRPr="00FF2226">
        <w:rPr>
          <w:lang w:val="ru-RU"/>
        </w:rPr>
        <w:t xml:space="preserve">, \0). Символ точки не запоминается как часть комментария, поэтому он добавляется уже после вывода комментария. </w:t>
      </w:r>
      <w:r w:rsidRPr="00375FDB">
        <w:t>Найдите оператор, выполняющий эти действия.</w:t>
      </w:r>
    </w:p>
    <w:p w:rsidR="002B64C1" w:rsidRDefault="002B64C1" w:rsidP="002B64C1">
      <w:pPr>
        <w:pStyle w:val="Main"/>
        <w:rPr>
          <w:lang w:val="ru-RU"/>
        </w:rPr>
      </w:pPr>
    </w:p>
    <w:p w:rsidR="00CC4AB6" w:rsidRPr="00CC4AB6" w:rsidRDefault="00CC4AB6" w:rsidP="00CC4AB6">
      <w:pPr>
        <w:pStyle w:val="3"/>
        <w:keepNext w:val="0"/>
        <w:spacing w:before="0" w:after="0"/>
        <w:ind w:left="709" w:firstLine="0"/>
        <w:rPr>
          <w:sz w:val="20"/>
          <w:szCs w:val="20"/>
        </w:rPr>
      </w:pPr>
      <w:bookmarkStart w:id="66" w:name="_Toc515770814"/>
      <w:r w:rsidRPr="00CC4AB6">
        <w:rPr>
          <w:sz w:val="20"/>
          <w:szCs w:val="20"/>
        </w:rPr>
        <w:t>Функция – член структуры</w:t>
      </w:r>
      <w:bookmarkEnd w:id="66"/>
    </w:p>
    <w:p w:rsidR="00CC4AB6" w:rsidRPr="004B7321" w:rsidRDefault="00CC4AB6" w:rsidP="00CC4AB6">
      <w:pPr>
        <w:pStyle w:val="Main"/>
        <w:rPr>
          <w:lang w:val="ru-RU"/>
        </w:rPr>
      </w:pPr>
      <w:r w:rsidRPr="004B7321">
        <w:rPr>
          <w:lang w:val="ru-RU"/>
        </w:rPr>
        <w:t>При описании параметров некоторых объектов, например, человека, достаточно занести только конкретное значение, например, имя, фамилия, рост и так далее. Но некоторые параметры требуют выполнения процедур на момент их запроса, как-то: давление, температура и так далее.</w:t>
      </w:r>
    </w:p>
    <w:p w:rsidR="00CC4AB6" w:rsidRDefault="00CC4AB6" w:rsidP="00CC4AB6">
      <w:pPr>
        <w:pStyle w:val="Main"/>
        <w:rPr>
          <w:lang w:val="ru-RU"/>
        </w:rPr>
      </w:pPr>
      <w:r w:rsidRPr="004B7321">
        <w:rPr>
          <w:lang w:val="ru-RU"/>
        </w:rPr>
        <w:t>Поэтому, как правило, описав новую структуру, приходится создавать набор функций, работающих с элементами этой структурой. Например, можно описать структуру трехмерной точки в декартовой системе или вектор. Пример.</w:t>
      </w:r>
    </w:p>
    <w:p w:rsidR="00CC4AB6" w:rsidRDefault="00CC4AB6" w:rsidP="00CC4AB6">
      <w:pPr>
        <w:pStyle w:val="Main"/>
        <w:rPr>
          <w:lang w:val="ru-RU"/>
        </w:rPr>
      </w:pPr>
    </w:p>
    <w:p w:rsidR="00CC4AB6" w:rsidRPr="00CC4AB6" w:rsidRDefault="00CC4AB6" w:rsidP="00CC4AB6">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struct</w:t>
      </w:r>
      <w:r w:rsidRPr="00CC4AB6">
        <w:rPr>
          <w:rFonts w:ascii="Courier New" w:hAnsi="Courier New" w:cs="Courier New"/>
          <w:b/>
          <w:bCs/>
          <w:noProof/>
          <w:sz w:val="20"/>
          <w:szCs w:val="20"/>
          <w:lang w:eastAsia="en-US"/>
        </w:rPr>
        <w:t xml:space="preserve"> _3</w:t>
      </w:r>
      <w:r>
        <w:rPr>
          <w:rFonts w:ascii="Courier New" w:hAnsi="Courier New" w:cs="Courier New"/>
          <w:b/>
          <w:bCs/>
          <w:noProof/>
          <w:sz w:val="20"/>
          <w:szCs w:val="20"/>
          <w:lang w:val="en-US" w:eastAsia="en-US"/>
        </w:rPr>
        <w:t>d</w:t>
      </w:r>
      <w:r w:rsidRPr="00CC4AB6">
        <w:rPr>
          <w:rFonts w:ascii="Courier New" w:hAnsi="Courier New" w:cs="Courier New"/>
          <w:b/>
          <w:bCs/>
          <w:noProof/>
          <w:sz w:val="20"/>
          <w:szCs w:val="20"/>
          <w:lang w:eastAsia="en-US"/>
        </w:rPr>
        <w:t xml:space="preserve"> {</w:t>
      </w:r>
    </w:p>
    <w:p w:rsidR="00CC4AB6" w:rsidRPr="00CC4AB6" w:rsidRDefault="00CC4AB6" w:rsidP="00CC4AB6">
      <w:pPr>
        <w:autoSpaceDE w:val="0"/>
        <w:autoSpaceDN w:val="0"/>
        <w:adjustRightInd w:val="0"/>
        <w:rPr>
          <w:rFonts w:ascii="Courier New" w:hAnsi="Courier New" w:cs="Courier New"/>
          <w:noProof/>
          <w:sz w:val="20"/>
          <w:szCs w:val="20"/>
          <w:lang w:eastAsia="en-US"/>
        </w:rPr>
      </w:pPr>
      <w:r w:rsidRPr="00CC4AB6">
        <w:rPr>
          <w:rFonts w:ascii="Courier New" w:hAnsi="Courier New" w:cs="Courier New"/>
          <w:b/>
          <w:bCs/>
          <w:noProof/>
          <w:sz w:val="20"/>
          <w:szCs w:val="20"/>
          <w:lang w:eastAsia="en-US"/>
        </w:rPr>
        <w:tab/>
      </w:r>
      <w:r>
        <w:rPr>
          <w:rFonts w:ascii="Courier New" w:hAnsi="Courier New" w:cs="Courier New"/>
          <w:noProof/>
          <w:color w:val="0000FF"/>
          <w:sz w:val="20"/>
          <w:szCs w:val="20"/>
          <w:lang w:val="en-US" w:eastAsia="en-US"/>
        </w:rPr>
        <w:t>double</w:t>
      </w:r>
      <w:r w:rsidRPr="00CC4AB6">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x</w:t>
      </w:r>
      <w:r w:rsidRPr="00CC4AB6">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y</w:t>
      </w:r>
      <w:r w:rsidRPr="00CC4AB6">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z</w:t>
      </w:r>
      <w:r w:rsidRPr="00CC4AB6">
        <w:rPr>
          <w:rFonts w:ascii="Courier New" w:hAnsi="Courier New" w:cs="Courier New"/>
          <w:b/>
          <w:bCs/>
          <w:noProof/>
          <w:sz w:val="20"/>
          <w:szCs w:val="20"/>
          <w:lang w:eastAsia="en-US"/>
        </w:rPr>
        <w:t>;</w:t>
      </w:r>
    </w:p>
    <w:p w:rsidR="00CC4AB6" w:rsidRPr="004B7321" w:rsidRDefault="00CC4AB6" w:rsidP="00CC4AB6">
      <w:pPr>
        <w:autoSpaceDE w:val="0"/>
        <w:autoSpaceDN w:val="0"/>
        <w:adjustRightInd w:val="0"/>
        <w:rPr>
          <w:rFonts w:ascii="Courier New" w:hAnsi="Courier New" w:cs="Courier New"/>
          <w:noProof/>
          <w:sz w:val="20"/>
          <w:szCs w:val="20"/>
          <w:lang w:eastAsia="en-US"/>
        </w:rPr>
      </w:pPr>
      <w:r w:rsidRPr="004B7321">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vect</w:t>
      </w:r>
      <w:r w:rsidRPr="004B7321">
        <w:rPr>
          <w:rFonts w:ascii="Courier New" w:hAnsi="Courier New" w:cs="Courier New"/>
          <w:noProof/>
          <w:sz w:val="20"/>
          <w:szCs w:val="20"/>
          <w:lang w:eastAsia="en-US"/>
        </w:rPr>
        <w:t>;</w:t>
      </w:r>
    </w:p>
    <w:p w:rsidR="00CC4AB6" w:rsidRDefault="00CC4AB6" w:rsidP="00CC4AB6">
      <w:pPr>
        <w:pStyle w:val="Main"/>
        <w:rPr>
          <w:lang w:val="ru-RU"/>
        </w:rPr>
      </w:pPr>
    </w:p>
    <w:p w:rsidR="00CC4AB6" w:rsidRDefault="00CC4AB6" w:rsidP="00CC4AB6">
      <w:pPr>
        <w:pStyle w:val="Main"/>
        <w:rPr>
          <w:lang w:val="ru-RU"/>
        </w:rPr>
      </w:pPr>
      <w:r w:rsidRPr="004B7321">
        <w:rPr>
          <w:lang w:val="ru-RU"/>
        </w:rPr>
        <w:t>Было бы логично написать функцию, которая будет вычислять модуль вектора (длину). Пример.</w:t>
      </w:r>
    </w:p>
    <w:p w:rsidR="00CC4AB6" w:rsidRDefault="00CC4AB6" w:rsidP="00CC4AB6">
      <w:pPr>
        <w:pStyle w:val="Main"/>
        <w:rPr>
          <w:lang w:val="ru-RU"/>
        </w:rPr>
      </w:pPr>
    </w:p>
    <w:p w:rsidR="00CC4AB6" w:rsidRPr="004B7321" w:rsidRDefault="00CC4AB6" w:rsidP="00CC4AB6">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double</w:t>
      </w:r>
      <w:r w:rsidRPr="004B7321">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mod</w:t>
      </w:r>
      <w:r w:rsidRPr="004B7321">
        <w:rPr>
          <w:rFonts w:ascii="Courier New" w:hAnsi="Courier New" w:cs="Courier New"/>
          <w:b/>
          <w:bCs/>
          <w:noProof/>
          <w:sz w:val="20"/>
          <w:szCs w:val="20"/>
          <w:lang w:eastAsia="en-US"/>
        </w:rPr>
        <w:t xml:space="preserve"> (_3</w:t>
      </w:r>
      <w:r>
        <w:rPr>
          <w:rFonts w:ascii="Courier New" w:hAnsi="Courier New" w:cs="Courier New"/>
          <w:b/>
          <w:bCs/>
          <w:noProof/>
          <w:sz w:val="20"/>
          <w:szCs w:val="20"/>
          <w:lang w:val="en-US" w:eastAsia="en-US"/>
        </w:rPr>
        <w:t>d</w:t>
      </w:r>
      <w:r w:rsidRPr="004B7321">
        <w:rPr>
          <w:rFonts w:ascii="Courier New" w:hAnsi="Courier New" w:cs="Courier New"/>
          <w:b/>
          <w:bCs/>
          <w:noProof/>
          <w:sz w:val="20"/>
          <w:szCs w:val="20"/>
          <w:lang w:eastAsia="en-US"/>
        </w:rPr>
        <w:t xml:space="preserve"> &amp;</w:t>
      </w:r>
      <w:r>
        <w:rPr>
          <w:rFonts w:ascii="Courier New" w:hAnsi="Courier New" w:cs="Courier New"/>
          <w:b/>
          <w:bCs/>
          <w:noProof/>
          <w:sz w:val="20"/>
          <w:szCs w:val="20"/>
          <w:lang w:val="en-US" w:eastAsia="en-US"/>
        </w:rPr>
        <w:t>V</w:t>
      </w:r>
      <w:r w:rsidRPr="004B7321">
        <w:rPr>
          <w:rFonts w:ascii="Courier New" w:hAnsi="Courier New" w:cs="Courier New"/>
          <w:b/>
          <w:bCs/>
          <w:noProof/>
          <w:sz w:val="20"/>
          <w:szCs w:val="20"/>
          <w:lang w:eastAsia="en-US"/>
        </w:rPr>
        <w:t>);</w:t>
      </w:r>
    </w:p>
    <w:p w:rsidR="00CC4AB6" w:rsidRDefault="00CC4AB6" w:rsidP="00CC4AB6">
      <w:pPr>
        <w:pStyle w:val="Main"/>
        <w:rPr>
          <w:lang w:val="ru-RU"/>
        </w:rPr>
      </w:pPr>
    </w:p>
    <w:p w:rsidR="00CC4AB6" w:rsidRPr="004B7321" w:rsidRDefault="00CC4AB6" w:rsidP="00CC4AB6">
      <w:pPr>
        <w:pStyle w:val="Main"/>
        <w:rPr>
          <w:lang w:val="ru-RU"/>
        </w:rPr>
      </w:pPr>
      <w:r w:rsidRPr="004B7321">
        <w:rPr>
          <w:lang w:val="ru-RU"/>
        </w:rPr>
        <w:t>Это традиционный путь для программ как на языке С так и других. Описывается функция, вычисляющая модуль вектора, который передается ей через формальные параметры. Между тем, модуль — характеристика, присущая каждому вектору. Поэтому, будет логично, совместить описание вектора и его длину, то есть вектор будет, как бы, сам возвращать свою длину.</w:t>
      </w:r>
    </w:p>
    <w:p w:rsidR="00CC4AB6" w:rsidRPr="00CC4AB6" w:rsidRDefault="00CC4AB6" w:rsidP="00CC4AB6">
      <w:pPr>
        <w:pStyle w:val="Main"/>
      </w:pPr>
      <w:r w:rsidRPr="004B7321">
        <w:rPr>
          <w:lang w:val="ru-RU"/>
        </w:rPr>
        <w:t>Для того чтобы функция стала членом структуры, достаточно поместить ее описание внутрь описания структуры. Пример</w:t>
      </w:r>
      <w:r w:rsidRPr="004B7321">
        <w:t>.</w:t>
      </w:r>
    </w:p>
    <w:p w:rsidR="00CC4AB6" w:rsidRPr="00CC4AB6" w:rsidRDefault="00CC4AB6" w:rsidP="00CC4AB6">
      <w:pPr>
        <w:pStyle w:val="Main"/>
      </w:pP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struct</w:t>
      </w:r>
      <w:r>
        <w:rPr>
          <w:rFonts w:ascii="Courier New" w:hAnsi="Courier New" w:cs="Courier New"/>
          <w:b/>
          <w:bCs/>
          <w:noProof/>
          <w:sz w:val="20"/>
          <w:szCs w:val="20"/>
          <w:lang w:val="en-US" w:eastAsia="en-US"/>
        </w:rPr>
        <w:t xml:space="preserve"> _3d {</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double</w:t>
      </w:r>
      <w:r>
        <w:rPr>
          <w:rFonts w:ascii="Courier New" w:hAnsi="Courier New" w:cs="Courier New"/>
          <w:b/>
          <w:bCs/>
          <w:noProof/>
          <w:sz w:val="20"/>
          <w:szCs w:val="20"/>
          <w:lang w:val="en-US" w:eastAsia="en-US"/>
        </w:rPr>
        <w:t xml:space="preserve"> x, y, z;</w:t>
      </w:r>
    </w:p>
    <w:p w:rsidR="00CC4AB6" w:rsidRP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double</w:t>
      </w:r>
      <w:r w:rsidRPr="00CC4AB6">
        <w:rPr>
          <w:rFonts w:ascii="Courier New" w:hAnsi="Courier New" w:cs="Courier New"/>
          <w:b/>
          <w:bCs/>
          <w:noProof/>
          <w:sz w:val="20"/>
          <w:szCs w:val="20"/>
          <w:lang w:val="en-US" w:eastAsia="en-US"/>
        </w:rPr>
        <w:t xml:space="preserve"> </w:t>
      </w:r>
      <w:r>
        <w:rPr>
          <w:rFonts w:ascii="Courier New" w:hAnsi="Courier New" w:cs="Courier New"/>
          <w:b/>
          <w:bCs/>
          <w:noProof/>
          <w:sz w:val="20"/>
          <w:szCs w:val="20"/>
          <w:lang w:val="en-US" w:eastAsia="en-US"/>
        </w:rPr>
        <w:t>mod</w:t>
      </w:r>
      <w:r w:rsidRPr="00CC4AB6">
        <w:rPr>
          <w:rFonts w:ascii="Courier New" w:hAnsi="Courier New" w:cs="Courier New"/>
          <w:b/>
          <w:bCs/>
          <w:noProof/>
          <w:sz w:val="20"/>
          <w:szCs w:val="20"/>
          <w:lang w:val="en-US" w:eastAsia="en-US"/>
        </w:rPr>
        <w:t xml:space="preserve"> ();</w:t>
      </w:r>
    </w:p>
    <w:p w:rsidR="00CC4AB6" w:rsidRPr="00CC4AB6" w:rsidRDefault="00CC4AB6" w:rsidP="00CC4AB6">
      <w:pPr>
        <w:autoSpaceDE w:val="0"/>
        <w:autoSpaceDN w:val="0"/>
        <w:adjustRightInd w:val="0"/>
        <w:rPr>
          <w:rFonts w:ascii="Courier New" w:hAnsi="Courier New" w:cs="Courier New"/>
          <w:noProof/>
          <w:sz w:val="20"/>
          <w:szCs w:val="20"/>
          <w:lang w:val="en-US" w:eastAsia="en-US"/>
        </w:rPr>
      </w:pPr>
      <w:r w:rsidRPr="00CC4AB6">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vect</w:t>
      </w:r>
      <w:r w:rsidRPr="00CC4AB6">
        <w:rPr>
          <w:rFonts w:ascii="Courier New" w:hAnsi="Courier New" w:cs="Courier New"/>
          <w:noProof/>
          <w:sz w:val="20"/>
          <w:szCs w:val="20"/>
          <w:lang w:val="en-US" w:eastAsia="en-US"/>
        </w:rPr>
        <w:t>;</w:t>
      </w:r>
    </w:p>
    <w:p w:rsidR="00CC4AB6" w:rsidRPr="00CC4AB6" w:rsidRDefault="00CC4AB6" w:rsidP="00CC4AB6">
      <w:pPr>
        <w:pStyle w:val="Main"/>
      </w:pPr>
    </w:p>
    <w:p w:rsidR="00CC4AB6" w:rsidRPr="004B7321" w:rsidRDefault="00CC4AB6" w:rsidP="00CC4AB6">
      <w:pPr>
        <w:pStyle w:val="Main"/>
        <w:rPr>
          <w:lang w:val="ru-RU"/>
        </w:rPr>
      </w:pPr>
      <w:r w:rsidRPr="004B7321">
        <w:rPr>
          <w:lang w:val="ru-RU"/>
        </w:rPr>
        <w:t xml:space="preserve">Здесь функция mod </w:t>
      </w:r>
      <w:r>
        <w:rPr>
          <w:lang w:val="ru-RU"/>
        </w:rPr>
        <w:t>(</w:t>
      </w:r>
      <w:r w:rsidRPr="004B7321">
        <w:rPr>
          <w:lang w:val="ru-RU"/>
        </w:rPr>
        <w:t>) выступает как член структуры.</w:t>
      </w:r>
    </w:p>
    <w:p w:rsidR="00CC4AB6" w:rsidRPr="00CC4AB6" w:rsidRDefault="00CC4AB6" w:rsidP="00CC4AB6">
      <w:pPr>
        <w:pStyle w:val="Main"/>
      </w:pPr>
      <w:r w:rsidRPr="004B7321">
        <w:rPr>
          <w:lang w:val="ru-RU"/>
        </w:rPr>
        <w:t>При описании реализации функции надо после типа возвращаемого значения указать имя шаблона структуры, членом которого является данная функция, и имя функции, отделив их знаком "::" (два двоеточия). Пример</w:t>
      </w:r>
      <w:r w:rsidRPr="004B7321">
        <w:t>.</w:t>
      </w:r>
    </w:p>
    <w:p w:rsidR="00CC4AB6" w:rsidRPr="00CC4AB6" w:rsidRDefault="00CC4AB6" w:rsidP="00CC4AB6">
      <w:pPr>
        <w:pStyle w:val="Main"/>
      </w:pP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double</w:t>
      </w:r>
      <w:r>
        <w:rPr>
          <w:rFonts w:ascii="Courier New" w:hAnsi="Courier New" w:cs="Courier New"/>
          <w:b/>
          <w:bCs/>
          <w:noProof/>
          <w:sz w:val="20"/>
          <w:szCs w:val="20"/>
          <w:lang w:val="en-US" w:eastAsia="en-US"/>
        </w:rPr>
        <w:t xml:space="preserve"> _3d::mod()</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sqrt (x * x + y * y + z * z);</w:t>
      </w:r>
    </w:p>
    <w:p w:rsidR="00CC4AB6" w:rsidRPr="004B7321" w:rsidRDefault="00CC4AB6" w:rsidP="00CC4AB6">
      <w:pPr>
        <w:autoSpaceDE w:val="0"/>
        <w:autoSpaceDN w:val="0"/>
        <w:adjustRightInd w:val="0"/>
        <w:rPr>
          <w:rFonts w:ascii="Courier New" w:hAnsi="Courier New" w:cs="Courier New"/>
          <w:noProof/>
          <w:sz w:val="20"/>
          <w:szCs w:val="20"/>
          <w:lang w:eastAsia="en-US"/>
        </w:rPr>
      </w:pPr>
      <w:r w:rsidRPr="004B7321">
        <w:rPr>
          <w:rFonts w:ascii="Courier New" w:hAnsi="Courier New" w:cs="Courier New"/>
          <w:noProof/>
          <w:sz w:val="20"/>
          <w:szCs w:val="20"/>
          <w:lang w:eastAsia="en-US"/>
        </w:rPr>
        <w:t>}</w:t>
      </w:r>
    </w:p>
    <w:p w:rsidR="00CC4AB6" w:rsidRDefault="00CC4AB6" w:rsidP="00CC4AB6">
      <w:pPr>
        <w:pStyle w:val="Main"/>
        <w:rPr>
          <w:lang w:val="ru-RU"/>
        </w:rPr>
      </w:pPr>
    </w:p>
    <w:p w:rsidR="00CC4AB6" w:rsidRPr="004B7321" w:rsidRDefault="00CC4AB6" w:rsidP="00CC4AB6">
      <w:pPr>
        <w:pStyle w:val="Main"/>
        <w:rPr>
          <w:lang w:val="ru-RU"/>
        </w:rPr>
      </w:pPr>
      <w:r w:rsidRPr="004B7321">
        <w:rPr>
          <w:lang w:val="ru-RU"/>
        </w:rPr>
        <w:lastRenderedPageBreak/>
        <w:t>Если текст функции короткий, то реализацию функции можно поместить непосредственно внутрь</w:t>
      </w:r>
      <w:r>
        <w:rPr>
          <w:lang w:val="ru-RU"/>
        </w:rPr>
        <w:t xml:space="preserve"> </w:t>
      </w:r>
      <w:r w:rsidRPr="004B7321">
        <w:rPr>
          <w:lang w:val="ru-RU"/>
        </w:rPr>
        <w:t>описания структуры.</w:t>
      </w:r>
    </w:p>
    <w:p w:rsidR="00CC4AB6" w:rsidRPr="004B7321" w:rsidRDefault="00CC4AB6" w:rsidP="00CC4AB6">
      <w:pPr>
        <w:pStyle w:val="Main"/>
        <w:rPr>
          <w:lang w:val="ru-RU"/>
        </w:rPr>
      </w:pPr>
      <w:r w:rsidRPr="004B7321">
        <w:rPr>
          <w:lang w:val="ru-RU"/>
        </w:rPr>
        <w:t>Пример.</w:t>
      </w:r>
    </w:p>
    <w:p w:rsidR="00CC4AB6" w:rsidRPr="007125F2" w:rsidRDefault="00CC4AB6" w:rsidP="00CC4AB6">
      <w:pPr>
        <w:pStyle w:val="Main"/>
        <w:rPr>
          <w:lang w:val="ru-RU"/>
        </w:rPr>
      </w:pPr>
    </w:p>
    <w:p w:rsidR="00CC4AB6" w:rsidRPr="00CC4AB6" w:rsidRDefault="00CC4AB6" w:rsidP="00CC4AB6">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struct</w:t>
      </w:r>
      <w:r w:rsidRPr="00CC4AB6">
        <w:rPr>
          <w:rFonts w:ascii="Courier New" w:hAnsi="Courier New" w:cs="Courier New"/>
          <w:b/>
          <w:bCs/>
          <w:noProof/>
          <w:sz w:val="20"/>
          <w:szCs w:val="20"/>
          <w:lang w:eastAsia="en-US"/>
        </w:rPr>
        <w:t xml:space="preserve"> _3</w:t>
      </w:r>
      <w:r>
        <w:rPr>
          <w:rFonts w:ascii="Courier New" w:hAnsi="Courier New" w:cs="Courier New"/>
          <w:b/>
          <w:bCs/>
          <w:noProof/>
          <w:sz w:val="20"/>
          <w:szCs w:val="20"/>
          <w:lang w:val="en-US" w:eastAsia="en-US"/>
        </w:rPr>
        <w:t>d</w:t>
      </w:r>
      <w:r w:rsidRPr="00CC4AB6">
        <w:rPr>
          <w:rFonts w:ascii="Courier New" w:hAnsi="Courier New" w:cs="Courier New"/>
          <w:b/>
          <w:bCs/>
          <w:noProof/>
          <w:sz w:val="20"/>
          <w:szCs w:val="20"/>
          <w:lang w:eastAsia="en-US"/>
        </w:rPr>
        <w:t xml:space="preserve"> {</w:t>
      </w:r>
    </w:p>
    <w:p w:rsidR="00CC4AB6" w:rsidRPr="00CC4AB6" w:rsidRDefault="00CC4AB6" w:rsidP="00CC4AB6">
      <w:pPr>
        <w:autoSpaceDE w:val="0"/>
        <w:autoSpaceDN w:val="0"/>
        <w:adjustRightInd w:val="0"/>
        <w:rPr>
          <w:rFonts w:ascii="Courier New" w:hAnsi="Courier New" w:cs="Courier New"/>
          <w:noProof/>
          <w:sz w:val="20"/>
          <w:szCs w:val="20"/>
          <w:lang w:eastAsia="en-US"/>
        </w:rPr>
      </w:pPr>
      <w:r w:rsidRPr="00CC4AB6">
        <w:rPr>
          <w:rFonts w:ascii="Courier New" w:hAnsi="Courier New" w:cs="Courier New"/>
          <w:b/>
          <w:bCs/>
          <w:noProof/>
          <w:sz w:val="20"/>
          <w:szCs w:val="20"/>
          <w:lang w:eastAsia="en-US"/>
        </w:rPr>
        <w:tab/>
      </w:r>
      <w:r>
        <w:rPr>
          <w:rFonts w:ascii="Courier New" w:hAnsi="Courier New" w:cs="Courier New"/>
          <w:noProof/>
          <w:color w:val="0000FF"/>
          <w:sz w:val="20"/>
          <w:szCs w:val="20"/>
          <w:lang w:val="en-US" w:eastAsia="en-US"/>
        </w:rPr>
        <w:t>double</w:t>
      </w:r>
      <w:r w:rsidRPr="00CC4AB6">
        <w:rPr>
          <w:rFonts w:ascii="Courier New" w:hAnsi="Courier New" w:cs="Courier New"/>
          <w:b/>
          <w:bCs/>
          <w:noProof/>
          <w:sz w:val="20"/>
          <w:szCs w:val="20"/>
          <w:lang w:eastAsia="en-US"/>
        </w:rPr>
        <w:t xml:space="preserve"> х, у, </w:t>
      </w:r>
      <w:r>
        <w:rPr>
          <w:rFonts w:ascii="Courier New" w:hAnsi="Courier New" w:cs="Courier New"/>
          <w:b/>
          <w:bCs/>
          <w:noProof/>
          <w:sz w:val="20"/>
          <w:szCs w:val="20"/>
          <w:lang w:val="en-US" w:eastAsia="en-US"/>
        </w:rPr>
        <w:t>z</w:t>
      </w:r>
      <w:r w:rsidRPr="00CC4AB6">
        <w:rPr>
          <w:rFonts w:ascii="Courier New" w:hAnsi="Courier New" w:cs="Courier New"/>
          <w:b/>
          <w:bCs/>
          <w:noProof/>
          <w:sz w:val="20"/>
          <w:szCs w:val="20"/>
          <w:lang w:eastAsia="en-US"/>
        </w:rPr>
        <w:t>;</w:t>
      </w:r>
    </w:p>
    <w:p w:rsidR="00CC4AB6" w:rsidRDefault="00CC4AB6" w:rsidP="00CC4AB6">
      <w:pPr>
        <w:autoSpaceDE w:val="0"/>
        <w:autoSpaceDN w:val="0"/>
        <w:adjustRightInd w:val="0"/>
        <w:rPr>
          <w:rFonts w:ascii="Courier New" w:hAnsi="Courier New" w:cs="Courier New"/>
          <w:noProof/>
          <w:sz w:val="20"/>
          <w:szCs w:val="20"/>
          <w:lang w:val="en-US" w:eastAsia="en-US"/>
        </w:rPr>
      </w:pPr>
      <w:r w:rsidRPr="00CC4AB6">
        <w:rPr>
          <w:rFonts w:ascii="Courier New" w:hAnsi="Courier New" w:cs="Courier New"/>
          <w:b/>
          <w:bCs/>
          <w:noProof/>
          <w:sz w:val="20"/>
          <w:szCs w:val="20"/>
          <w:lang w:eastAsia="en-US"/>
        </w:rPr>
        <w:tab/>
      </w:r>
      <w:r>
        <w:rPr>
          <w:rFonts w:ascii="Courier New" w:hAnsi="Courier New" w:cs="Courier New"/>
          <w:noProof/>
          <w:color w:val="0000FF"/>
          <w:sz w:val="20"/>
          <w:szCs w:val="20"/>
          <w:lang w:val="en-US" w:eastAsia="en-US"/>
        </w:rPr>
        <w:t>double</w:t>
      </w:r>
      <w:r>
        <w:rPr>
          <w:rFonts w:ascii="Courier New" w:hAnsi="Courier New" w:cs="Courier New"/>
          <w:b/>
          <w:bCs/>
          <w:noProof/>
          <w:sz w:val="20"/>
          <w:szCs w:val="20"/>
          <w:lang w:val="en-US" w:eastAsia="en-US"/>
        </w:rPr>
        <w:t xml:space="preserve"> mod () { </w:t>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sqrt (x * x + у * у + z * z); }</w:t>
      </w:r>
    </w:p>
    <w:p w:rsidR="00CC4AB6" w:rsidRPr="007125F2" w:rsidRDefault="00CC4AB6" w:rsidP="00CC4AB6">
      <w:pPr>
        <w:autoSpaceDE w:val="0"/>
        <w:autoSpaceDN w:val="0"/>
        <w:adjustRightInd w:val="0"/>
        <w:rPr>
          <w:rFonts w:ascii="Courier New" w:hAnsi="Courier New" w:cs="Courier New"/>
          <w:noProof/>
          <w:sz w:val="20"/>
          <w:szCs w:val="20"/>
          <w:lang w:eastAsia="en-US"/>
        </w:rPr>
      </w:pPr>
      <w:r w:rsidRPr="007125F2">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vect</w:t>
      </w:r>
      <w:r w:rsidRPr="007125F2">
        <w:rPr>
          <w:rFonts w:ascii="Courier New" w:hAnsi="Courier New" w:cs="Courier New"/>
          <w:noProof/>
          <w:sz w:val="20"/>
          <w:szCs w:val="20"/>
          <w:lang w:eastAsia="en-US"/>
        </w:rPr>
        <w:t>;</w:t>
      </w:r>
    </w:p>
    <w:p w:rsidR="00CC4AB6" w:rsidRPr="007125F2" w:rsidRDefault="00CC4AB6" w:rsidP="00CC4AB6">
      <w:pPr>
        <w:pStyle w:val="Main"/>
        <w:rPr>
          <w:lang w:val="ru-RU"/>
        </w:rPr>
      </w:pPr>
    </w:p>
    <w:p w:rsidR="00CC4AB6" w:rsidRPr="004B7321" w:rsidRDefault="00CC4AB6" w:rsidP="00CC4AB6">
      <w:pPr>
        <w:pStyle w:val="Main"/>
        <w:rPr>
          <w:lang w:val="ru-RU"/>
        </w:rPr>
      </w:pPr>
      <w:r w:rsidRPr="004B7321">
        <w:rPr>
          <w:lang w:val="ru-RU"/>
        </w:rPr>
        <w:t xml:space="preserve">В этом случае можно опустить имя структуры, а сама функция будет считаться </w:t>
      </w:r>
      <w:r w:rsidRPr="004B7321">
        <w:rPr>
          <w:b/>
          <w:lang w:val="ru-RU"/>
        </w:rPr>
        <w:t>inline</w:t>
      </w:r>
      <w:r w:rsidRPr="004B7321">
        <w:rPr>
          <w:lang w:val="ru-RU"/>
        </w:rPr>
        <w:t>.</w:t>
      </w:r>
    </w:p>
    <w:p w:rsidR="00CC4AB6" w:rsidRPr="004B7321" w:rsidRDefault="00CC4AB6" w:rsidP="00CC4AB6">
      <w:pPr>
        <w:pStyle w:val="Main"/>
        <w:rPr>
          <w:lang w:val="ru-RU"/>
        </w:rPr>
      </w:pPr>
      <w:r w:rsidRPr="004B7321">
        <w:rPr>
          <w:lang w:val="ru-RU"/>
        </w:rPr>
        <w:t>В качестве преимуществ такой структуры отметим, что такая функция обращается к свои</w:t>
      </w:r>
      <w:r>
        <w:rPr>
          <w:lang w:val="ru-RU"/>
        </w:rPr>
        <w:t>м</w:t>
      </w:r>
      <w:r w:rsidRPr="004B7321">
        <w:rPr>
          <w:lang w:val="ru-RU"/>
        </w:rPr>
        <w:t xml:space="preserve"> переменным (членам структуры) запросто по имени. То есть, если функция не использует посторонние данные (не члены структуры) для достижения результата и не возвращает результат через список параметров, то список параметров может быть пустым.</w:t>
      </w:r>
    </w:p>
    <w:p w:rsidR="00CC4AB6" w:rsidRPr="007125F2" w:rsidRDefault="00CC4AB6" w:rsidP="00CC4AB6">
      <w:pPr>
        <w:pStyle w:val="Main"/>
        <w:rPr>
          <w:lang w:val="ru-RU"/>
        </w:rPr>
      </w:pPr>
      <w:r w:rsidRPr="004B7321">
        <w:rPr>
          <w:lang w:val="ru-RU"/>
        </w:rPr>
        <w:t>Помимо этого необходимо отметить, что каждая функция шаблона структуры представлена в е</w:t>
      </w:r>
      <w:r>
        <w:rPr>
          <w:lang w:val="ru-RU"/>
        </w:rPr>
        <w:t>д</w:t>
      </w:r>
      <w:r w:rsidRPr="004B7321">
        <w:rPr>
          <w:lang w:val="ru-RU"/>
        </w:rPr>
        <w:t>инственно</w:t>
      </w:r>
      <w:r>
        <w:rPr>
          <w:lang w:val="ru-RU"/>
        </w:rPr>
        <w:t>м</w:t>
      </w:r>
      <w:r w:rsidRPr="004B7321">
        <w:rPr>
          <w:lang w:val="ru-RU"/>
        </w:rPr>
        <w:t xml:space="preserve"> экземпляре и полу</w:t>
      </w:r>
      <w:r>
        <w:rPr>
          <w:lang w:val="ru-RU"/>
        </w:rPr>
        <w:t>ч</w:t>
      </w:r>
      <w:r w:rsidRPr="004B7321">
        <w:rPr>
          <w:lang w:val="ru-RU"/>
        </w:rPr>
        <w:t>ает один скрытый параметр — указатель на ту</w:t>
      </w:r>
      <w:r>
        <w:rPr>
          <w:lang w:val="ru-RU"/>
        </w:rPr>
        <w:t xml:space="preserve"> переменную структуру, для которой она вызвана. К этому указателю можно обратиться непосредственно по его имени – this.</w:t>
      </w:r>
    </w:p>
    <w:p w:rsidR="00CC4AB6" w:rsidRDefault="00CC4AB6" w:rsidP="00CC4AB6">
      <w:pPr>
        <w:pStyle w:val="Main"/>
        <w:rPr>
          <w:lang w:val="ru-RU"/>
        </w:rPr>
      </w:pPr>
      <w:r>
        <w:rPr>
          <w:lang w:val="ru-RU"/>
        </w:rPr>
        <w:t>Обращаться к функциям-членам структуры (класса) следует также как и к переменным: указать имя структуры и функции через точку; указать имя указателя на структуру и функции через знак «-&gt;».</w:t>
      </w:r>
    </w:p>
    <w:p w:rsidR="00CC4AB6" w:rsidRPr="004B7321" w:rsidRDefault="00CC4AB6" w:rsidP="00CC4AB6">
      <w:pPr>
        <w:pStyle w:val="Main"/>
      </w:pPr>
      <w:r>
        <w:rPr>
          <w:lang w:val="ru-RU"/>
        </w:rPr>
        <w:t>Пример</w:t>
      </w:r>
    </w:p>
    <w:p w:rsidR="00CC4AB6" w:rsidRPr="00CC4AB6" w:rsidRDefault="00CC4AB6" w:rsidP="00CC4AB6">
      <w:pPr>
        <w:pStyle w:val="Main"/>
      </w:pP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_3d a, *b;</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double</w:t>
      </w:r>
      <w:r>
        <w:rPr>
          <w:rFonts w:ascii="Courier New" w:hAnsi="Courier New" w:cs="Courier New"/>
          <w:b/>
          <w:bCs/>
          <w:noProof/>
          <w:sz w:val="20"/>
          <w:szCs w:val="20"/>
          <w:lang w:val="en-US" w:eastAsia="en-US"/>
        </w:rPr>
        <w:t xml:space="preserve"> lenA, lenB, lenAB;</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 xml:space="preserve">b = </w:t>
      </w:r>
      <w:r>
        <w:rPr>
          <w:rFonts w:ascii="Courier New" w:hAnsi="Courier New" w:cs="Courier New"/>
          <w:noProof/>
          <w:color w:val="0000FF"/>
          <w:sz w:val="20"/>
          <w:szCs w:val="20"/>
          <w:lang w:val="en-US" w:eastAsia="en-US"/>
        </w:rPr>
        <w:t>new</w:t>
      </w:r>
      <w:r>
        <w:rPr>
          <w:rFonts w:ascii="Courier New" w:hAnsi="Courier New" w:cs="Courier New"/>
          <w:b/>
          <w:bCs/>
          <w:noProof/>
          <w:sz w:val="20"/>
          <w:szCs w:val="20"/>
          <w:lang w:val="en-US" w:eastAsia="en-US"/>
        </w:rPr>
        <w:t xml:space="preserve"> _3d;</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a.x = 1.;</w:t>
      </w:r>
    </w:p>
    <w:p w:rsidR="00CC4AB6" w:rsidRPr="00CC4AB6" w:rsidRDefault="00CC4AB6" w:rsidP="00CC4AB6">
      <w:pPr>
        <w:autoSpaceDE w:val="0"/>
        <w:autoSpaceDN w:val="0"/>
        <w:adjustRightInd w:val="0"/>
        <w:rPr>
          <w:rFonts w:ascii="Courier New" w:hAnsi="Courier New" w:cs="Courier New"/>
          <w:noProof/>
          <w:sz w:val="20"/>
          <w:szCs w:val="20"/>
          <w:lang w:val="en-US" w:eastAsia="en-US"/>
        </w:rPr>
      </w:pPr>
      <w:r w:rsidRPr="00CC4AB6">
        <w:rPr>
          <w:rFonts w:ascii="Courier New" w:hAnsi="Courier New" w:cs="Courier New"/>
          <w:b/>
          <w:bCs/>
          <w:noProof/>
          <w:sz w:val="20"/>
          <w:szCs w:val="20"/>
          <w:lang w:val="en-US" w:eastAsia="en-US"/>
        </w:rPr>
        <w:t>…</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lenA = a.mod();</w:t>
      </w:r>
    </w:p>
    <w:p w:rsidR="00CC4AB6" w:rsidRPr="00CC4AB6" w:rsidRDefault="00CC4AB6" w:rsidP="00CC4AB6">
      <w:pPr>
        <w:autoSpaceDE w:val="0"/>
        <w:autoSpaceDN w:val="0"/>
        <w:adjustRightInd w:val="0"/>
        <w:rPr>
          <w:rFonts w:ascii="Courier New" w:hAnsi="Courier New" w:cs="Courier New"/>
          <w:noProof/>
          <w:sz w:val="20"/>
          <w:szCs w:val="20"/>
          <w:lang w:val="en-US" w:eastAsia="en-US"/>
        </w:rPr>
      </w:pPr>
      <w:r w:rsidRPr="00CC4AB6">
        <w:rPr>
          <w:rFonts w:ascii="Courier New" w:hAnsi="Courier New" w:cs="Courier New"/>
          <w:noProof/>
          <w:sz w:val="20"/>
          <w:szCs w:val="20"/>
          <w:lang w:val="en-US" w:eastAsia="en-US"/>
        </w:rPr>
        <w:t>…</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b-&gt;x = 3.;</w:t>
      </w:r>
    </w:p>
    <w:p w:rsidR="00CC4AB6" w:rsidRPr="00CC4AB6" w:rsidRDefault="00CC4AB6" w:rsidP="00CC4AB6">
      <w:pPr>
        <w:autoSpaceDE w:val="0"/>
        <w:autoSpaceDN w:val="0"/>
        <w:adjustRightInd w:val="0"/>
        <w:rPr>
          <w:rFonts w:ascii="Courier New" w:hAnsi="Courier New" w:cs="Courier New"/>
          <w:noProof/>
          <w:sz w:val="20"/>
          <w:szCs w:val="20"/>
          <w:lang w:val="en-US" w:eastAsia="en-US"/>
        </w:rPr>
      </w:pPr>
      <w:r w:rsidRPr="00CC4AB6">
        <w:rPr>
          <w:rFonts w:ascii="Courier New" w:hAnsi="Courier New" w:cs="Courier New"/>
          <w:b/>
          <w:bCs/>
          <w:noProof/>
          <w:sz w:val="20"/>
          <w:szCs w:val="20"/>
          <w:lang w:val="en-US" w:eastAsia="en-US"/>
        </w:rPr>
        <w:t>…</w:t>
      </w:r>
    </w:p>
    <w:p w:rsidR="00CC4AB6" w:rsidRPr="00CC4AB6" w:rsidRDefault="00CC4AB6" w:rsidP="00CC4AB6">
      <w:pPr>
        <w:autoSpaceDE w:val="0"/>
        <w:autoSpaceDN w:val="0"/>
        <w:adjustRightInd w:val="0"/>
        <w:rPr>
          <w:rFonts w:ascii="Courier New" w:hAnsi="Courier New" w:cs="Courier New"/>
          <w:b/>
          <w:bCs/>
          <w:noProof/>
          <w:sz w:val="20"/>
          <w:szCs w:val="20"/>
          <w:lang w:val="en-US" w:eastAsia="en-US"/>
        </w:rPr>
      </w:pPr>
      <w:r>
        <w:rPr>
          <w:rFonts w:ascii="Courier New" w:hAnsi="Courier New" w:cs="Courier New"/>
          <w:b/>
          <w:bCs/>
          <w:noProof/>
          <w:sz w:val="20"/>
          <w:szCs w:val="20"/>
          <w:lang w:val="en-US" w:eastAsia="en-US"/>
        </w:rPr>
        <w:tab/>
        <w:t>lenB = b-&gt;mod();</w:t>
      </w:r>
    </w:p>
    <w:p w:rsidR="00CC4AB6" w:rsidRPr="007125F2" w:rsidRDefault="00CC4AB6" w:rsidP="00CC4AB6">
      <w:pPr>
        <w:autoSpaceDE w:val="0"/>
        <w:autoSpaceDN w:val="0"/>
        <w:adjustRightInd w:val="0"/>
        <w:rPr>
          <w:rFonts w:ascii="Courier New" w:hAnsi="Courier New" w:cs="Courier New"/>
          <w:noProof/>
          <w:sz w:val="20"/>
          <w:szCs w:val="20"/>
          <w:lang w:eastAsia="en-US"/>
        </w:rPr>
      </w:pPr>
      <w:r>
        <w:rPr>
          <w:rFonts w:ascii="Courier New" w:hAnsi="Courier New" w:cs="Courier New"/>
          <w:b/>
          <w:bCs/>
          <w:noProof/>
          <w:sz w:val="20"/>
          <w:szCs w:val="20"/>
          <w:lang w:eastAsia="en-US"/>
        </w:rPr>
        <w:t>…</w:t>
      </w:r>
    </w:p>
    <w:p w:rsidR="00CC4AB6" w:rsidRPr="00B54D55" w:rsidRDefault="00CC4AB6" w:rsidP="00CC4AB6">
      <w:pPr>
        <w:pStyle w:val="Main"/>
        <w:rPr>
          <w:lang w:val="ru-RU"/>
        </w:rPr>
      </w:pPr>
    </w:p>
    <w:p w:rsidR="00CC4AB6" w:rsidRDefault="00CC4AB6" w:rsidP="00CC4AB6">
      <w:pPr>
        <w:pStyle w:val="Main"/>
        <w:rPr>
          <w:lang w:val="ru-RU"/>
        </w:rPr>
      </w:pPr>
      <w:r>
        <w:rPr>
          <w:lang w:val="ru-RU"/>
        </w:rPr>
        <w:t>Полный пример, который показывает, как использовать поля и функции переменной типа структуры и указателя на структуру</w:t>
      </w:r>
    </w:p>
    <w:p w:rsidR="00CC4AB6" w:rsidRDefault="00CC4AB6" w:rsidP="00CC4AB6">
      <w:pPr>
        <w:pStyle w:val="Main"/>
        <w:rPr>
          <w:lang w:val="ru-RU"/>
        </w:rPr>
      </w:pPr>
    </w:p>
    <w:p w:rsidR="00CC4AB6" w:rsidRDefault="00CC4AB6" w:rsidP="00CC4AB6">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&lt;stdio.h&gt;</w:t>
      </w:r>
    </w:p>
    <w:p w:rsidR="00CC4AB6" w:rsidRDefault="00CC4AB6" w:rsidP="00CC4AB6">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&lt;stdlib.h&gt;</w:t>
      </w:r>
    </w:p>
    <w:p w:rsidR="00CC4AB6" w:rsidRDefault="00CC4AB6" w:rsidP="00CC4AB6">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&lt;math.h&gt;</w:t>
      </w:r>
    </w:p>
    <w:p w:rsidR="00CC4AB6" w:rsidRDefault="00CC4AB6" w:rsidP="00CC4AB6">
      <w:pPr>
        <w:autoSpaceDE w:val="0"/>
        <w:autoSpaceDN w:val="0"/>
        <w:adjustRightInd w:val="0"/>
        <w:rPr>
          <w:rFonts w:ascii="Courier New" w:hAnsi="Courier New" w:cs="Courier New"/>
          <w:noProof/>
          <w:color w:val="A31515"/>
          <w:sz w:val="20"/>
          <w:szCs w:val="20"/>
          <w:lang w:val="en-US" w:eastAsia="en-US"/>
        </w:rPr>
      </w:pP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struct</w:t>
      </w:r>
      <w:r>
        <w:rPr>
          <w:rFonts w:ascii="Courier New" w:hAnsi="Courier New" w:cs="Courier New"/>
          <w:b/>
          <w:bCs/>
          <w:noProof/>
          <w:sz w:val="20"/>
          <w:szCs w:val="20"/>
          <w:lang w:val="en-US" w:eastAsia="en-US"/>
        </w:rPr>
        <w:t xml:space="preserve"> _3d {</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double</w:t>
      </w:r>
      <w:r>
        <w:rPr>
          <w:rFonts w:ascii="Courier New" w:hAnsi="Courier New" w:cs="Courier New"/>
          <w:b/>
          <w:bCs/>
          <w:noProof/>
          <w:sz w:val="20"/>
          <w:szCs w:val="20"/>
          <w:lang w:val="en-US" w:eastAsia="en-US"/>
        </w:rPr>
        <w:t xml:space="preserve"> x, y, z;</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double</w:t>
      </w:r>
      <w:r>
        <w:rPr>
          <w:rFonts w:ascii="Courier New" w:hAnsi="Courier New" w:cs="Courier New"/>
          <w:b/>
          <w:bCs/>
          <w:noProof/>
          <w:sz w:val="20"/>
          <w:szCs w:val="20"/>
          <w:lang w:val="en-US" w:eastAsia="en-US"/>
        </w:rPr>
        <w:t xml:space="preserve"> mod ();</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vect;</w:t>
      </w:r>
    </w:p>
    <w:p w:rsidR="00CC4AB6" w:rsidRDefault="00CC4AB6" w:rsidP="00CC4AB6">
      <w:pPr>
        <w:autoSpaceDE w:val="0"/>
        <w:autoSpaceDN w:val="0"/>
        <w:adjustRightInd w:val="0"/>
        <w:rPr>
          <w:rFonts w:ascii="Courier New" w:hAnsi="Courier New" w:cs="Courier New"/>
          <w:noProof/>
          <w:sz w:val="20"/>
          <w:szCs w:val="20"/>
          <w:lang w:val="en-US" w:eastAsia="en-US"/>
        </w:rPr>
      </w:pP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struct</w:t>
      </w:r>
      <w:r>
        <w:rPr>
          <w:rFonts w:ascii="Courier New" w:hAnsi="Courier New" w:cs="Courier New"/>
          <w:b/>
          <w:bCs/>
          <w:noProof/>
          <w:sz w:val="20"/>
          <w:szCs w:val="20"/>
          <w:lang w:val="en-US" w:eastAsia="en-US"/>
        </w:rPr>
        <w:t xml:space="preserve"> _3d {</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double</w:t>
      </w:r>
      <w:r>
        <w:rPr>
          <w:rFonts w:ascii="Courier New" w:hAnsi="Courier New" w:cs="Courier New"/>
          <w:b/>
          <w:bCs/>
          <w:noProof/>
          <w:sz w:val="20"/>
          <w:szCs w:val="20"/>
          <w:lang w:val="en-US" w:eastAsia="en-US"/>
        </w:rPr>
        <w:t xml:space="preserve"> х, у, z;</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double</w:t>
      </w:r>
      <w:r>
        <w:rPr>
          <w:rFonts w:ascii="Courier New" w:hAnsi="Courier New" w:cs="Courier New"/>
          <w:b/>
          <w:bCs/>
          <w:noProof/>
          <w:sz w:val="20"/>
          <w:szCs w:val="20"/>
          <w:lang w:val="en-US" w:eastAsia="en-US"/>
        </w:rPr>
        <w:t xml:space="preserve"> mod () { </w:t>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sqrt (x * x + у * у + z * z); }</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vect;</w:t>
      </w:r>
    </w:p>
    <w:p w:rsidR="00CC4AB6" w:rsidRDefault="00CC4AB6" w:rsidP="00CC4AB6">
      <w:pPr>
        <w:autoSpaceDE w:val="0"/>
        <w:autoSpaceDN w:val="0"/>
        <w:adjustRightInd w:val="0"/>
        <w:rPr>
          <w:rFonts w:ascii="Courier New" w:hAnsi="Courier New" w:cs="Courier New"/>
          <w:noProof/>
          <w:sz w:val="20"/>
          <w:szCs w:val="20"/>
          <w:lang w:val="en-US" w:eastAsia="en-US"/>
        </w:rPr>
      </w:pPr>
    </w:p>
    <w:p w:rsidR="00CC4AB6" w:rsidRDefault="00CC4AB6" w:rsidP="00CC4AB6">
      <w:pPr>
        <w:autoSpaceDE w:val="0"/>
        <w:autoSpaceDN w:val="0"/>
        <w:adjustRightInd w:val="0"/>
        <w:rPr>
          <w:rFonts w:ascii="Courier New" w:hAnsi="Courier New" w:cs="Courier New"/>
          <w:noProof/>
          <w:sz w:val="20"/>
          <w:szCs w:val="20"/>
          <w:lang w:val="en-US" w:eastAsia="en-US"/>
        </w:rPr>
      </w:pP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double</w:t>
      </w:r>
      <w:r>
        <w:rPr>
          <w:rFonts w:ascii="Courier New" w:hAnsi="Courier New" w:cs="Courier New"/>
          <w:b/>
          <w:bCs/>
          <w:noProof/>
          <w:sz w:val="20"/>
          <w:szCs w:val="20"/>
          <w:lang w:val="en-US" w:eastAsia="en-US"/>
        </w:rPr>
        <w:t xml:space="preserve"> _3d::mod()</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sqrt (x * x + y * y + z * z);</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CC4AB6" w:rsidRDefault="00CC4AB6" w:rsidP="00CC4AB6">
      <w:pPr>
        <w:autoSpaceDE w:val="0"/>
        <w:autoSpaceDN w:val="0"/>
        <w:adjustRightInd w:val="0"/>
        <w:rPr>
          <w:rFonts w:ascii="Courier New" w:hAnsi="Courier New" w:cs="Courier New"/>
          <w:noProof/>
          <w:sz w:val="20"/>
          <w:szCs w:val="20"/>
          <w:lang w:val="en-US" w:eastAsia="en-US"/>
        </w:rPr>
      </w:pP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main()</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_3d a, *b;</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double</w:t>
      </w:r>
      <w:r>
        <w:rPr>
          <w:rFonts w:ascii="Courier New" w:hAnsi="Courier New" w:cs="Courier New"/>
          <w:b/>
          <w:bCs/>
          <w:noProof/>
          <w:sz w:val="20"/>
          <w:szCs w:val="20"/>
          <w:lang w:val="en-US" w:eastAsia="en-US"/>
        </w:rPr>
        <w:t xml:space="preserve"> lenA, lenB, lenAB;</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 xml:space="preserve">b = </w:t>
      </w:r>
      <w:r>
        <w:rPr>
          <w:rFonts w:ascii="Courier New" w:hAnsi="Courier New" w:cs="Courier New"/>
          <w:noProof/>
          <w:color w:val="0000FF"/>
          <w:sz w:val="20"/>
          <w:szCs w:val="20"/>
          <w:lang w:val="en-US" w:eastAsia="en-US"/>
        </w:rPr>
        <w:t>new</w:t>
      </w:r>
      <w:r>
        <w:rPr>
          <w:rFonts w:ascii="Courier New" w:hAnsi="Courier New" w:cs="Courier New"/>
          <w:b/>
          <w:bCs/>
          <w:noProof/>
          <w:sz w:val="20"/>
          <w:szCs w:val="20"/>
          <w:lang w:val="en-US" w:eastAsia="en-US"/>
        </w:rPr>
        <w:t xml:space="preserve"> _3d;</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a.x = 1.;</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a.y = 2.;</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a.z = 3.;</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lenA = a.mod();</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printf(</w:t>
      </w:r>
      <w:r>
        <w:rPr>
          <w:rFonts w:ascii="Courier New" w:hAnsi="Courier New" w:cs="Courier New"/>
          <w:noProof/>
          <w:color w:val="A31515"/>
          <w:sz w:val="20"/>
          <w:szCs w:val="20"/>
          <w:lang w:val="en-US" w:eastAsia="en-US"/>
        </w:rPr>
        <w:t>"%f\n"</w:t>
      </w:r>
      <w:r>
        <w:rPr>
          <w:rFonts w:ascii="Courier New" w:hAnsi="Courier New" w:cs="Courier New"/>
          <w:noProof/>
          <w:sz w:val="20"/>
          <w:szCs w:val="20"/>
          <w:lang w:val="en-US" w:eastAsia="en-US"/>
        </w:rPr>
        <w:t>,a.x);</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printf(</w:t>
      </w:r>
      <w:r>
        <w:rPr>
          <w:rFonts w:ascii="Courier New" w:hAnsi="Courier New" w:cs="Courier New"/>
          <w:noProof/>
          <w:color w:val="A31515"/>
          <w:sz w:val="20"/>
          <w:szCs w:val="20"/>
          <w:lang w:val="en-US" w:eastAsia="en-US"/>
        </w:rPr>
        <w:t>"%f\n"</w:t>
      </w:r>
      <w:r>
        <w:rPr>
          <w:rFonts w:ascii="Courier New" w:hAnsi="Courier New" w:cs="Courier New"/>
          <w:noProof/>
          <w:sz w:val="20"/>
          <w:szCs w:val="20"/>
          <w:lang w:val="en-US" w:eastAsia="en-US"/>
        </w:rPr>
        <w:t>,a.y);</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lastRenderedPageBreak/>
        <w:t xml:space="preserve">    printf(</w:t>
      </w:r>
      <w:r>
        <w:rPr>
          <w:rFonts w:ascii="Courier New" w:hAnsi="Courier New" w:cs="Courier New"/>
          <w:noProof/>
          <w:color w:val="A31515"/>
          <w:sz w:val="20"/>
          <w:szCs w:val="20"/>
          <w:lang w:val="en-US" w:eastAsia="en-US"/>
        </w:rPr>
        <w:t>"%f\n"</w:t>
      </w:r>
      <w:r>
        <w:rPr>
          <w:rFonts w:ascii="Courier New" w:hAnsi="Courier New" w:cs="Courier New"/>
          <w:noProof/>
          <w:sz w:val="20"/>
          <w:szCs w:val="20"/>
          <w:lang w:val="en-US" w:eastAsia="en-US"/>
        </w:rPr>
        <w:t>,a.z);</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printf(</w:t>
      </w:r>
      <w:r>
        <w:rPr>
          <w:rFonts w:ascii="Courier New" w:hAnsi="Courier New" w:cs="Courier New"/>
          <w:noProof/>
          <w:color w:val="A31515"/>
          <w:sz w:val="20"/>
          <w:szCs w:val="20"/>
          <w:lang w:val="en-US" w:eastAsia="en-US"/>
        </w:rPr>
        <w:t>"%f\n\n"</w:t>
      </w:r>
      <w:r>
        <w:rPr>
          <w:rFonts w:ascii="Courier New" w:hAnsi="Courier New" w:cs="Courier New"/>
          <w:noProof/>
          <w:sz w:val="20"/>
          <w:szCs w:val="20"/>
          <w:lang w:val="en-US" w:eastAsia="en-US"/>
        </w:rPr>
        <w:t>,lenA);</w:t>
      </w:r>
    </w:p>
    <w:p w:rsidR="00CC4AB6" w:rsidRDefault="00CC4AB6" w:rsidP="00CC4AB6">
      <w:pPr>
        <w:autoSpaceDE w:val="0"/>
        <w:autoSpaceDN w:val="0"/>
        <w:adjustRightInd w:val="0"/>
        <w:rPr>
          <w:rFonts w:ascii="Courier New" w:hAnsi="Courier New" w:cs="Courier New"/>
          <w:noProof/>
          <w:sz w:val="20"/>
          <w:szCs w:val="20"/>
          <w:lang w:val="en-US" w:eastAsia="en-US"/>
        </w:rPr>
      </w:pP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b-&gt;x = 3.;</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b-&gt;y = 2.;</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b-&gt;z = 1.;</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lenB = b-&gt;mod();</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printf(</w:t>
      </w:r>
      <w:r>
        <w:rPr>
          <w:rFonts w:ascii="Courier New" w:hAnsi="Courier New" w:cs="Courier New"/>
          <w:noProof/>
          <w:color w:val="A31515"/>
          <w:sz w:val="20"/>
          <w:szCs w:val="20"/>
          <w:lang w:val="en-US" w:eastAsia="en-US"/>
        </w:rPr>
        <w:t>"%f\n"</w:t>
      </w:r>
      <w:r>
        <w:rPr>
          <w:rFonts w:ascii="Courier New" w:hAnsi="Courier New" w:cs="Courier New"/>
          <w:noProof/>
          <w:sz w:val="20"/>
          <w:szCs w:val="20"/>
          <w:lang w:val="en-US" w:eastAsia="en-US"/>
        </w:rPr>
        <w:t>,b-&gt;x);</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printf(</w:t>
      </w:r>
      <w:r>
        <w:rPr>
          <w:rFonts w:ascii="Courier New" w:hAnsi="Courier New" w:cs="Courier New"/>
          <w:noProof/>
          <w:color w:val="A31515"/>
          <w:sz w:val="20"/>
          <w:szCs w:val="20"/>
          <w:lang w:val="en-US" w:eastAsia="en-US"/>
        </w:rPr>
        <w:t>"%f\n"</w:t>
      </w:r>
      <w:r>
        <w:rPr>
          <w:rFonts w:ascii="Courier New" w:hAnsi="Courier New" w:cs="Courier New"/>
          <w:noProof/>
          <w:sz w:val="20"/>
          <w:szCs w:val="20"/>
          <w:lang w:val="en-US" w:eastAsia="en-US"/>
        </w:rPr>
        <w:t>,b-&gt;y);</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printf(</w:t>
      </w:r>
      <w:r>
        <w:rPr>
          <w:rFonts w:ascii="Courier New" w:hAnsi="Courier New" w:cs="Courier New"/>
          <w:noProof/>
          <w:color w:val="A31515"/>
          <w:sz w:val="20"/>
          <w:szCs w:val="20"/>
          <w:lang w:val="en-US" w:eastAsia="en-US"/>
        </w:rPr>
        <w:t>"%f\n"</w:t>
      </w:r>
      <w:r>
        <w:rPr>
          <w:rFonts w:ascii="Courier New" w:hAnsi="Courier New" w:cs="Courier New"/>
          <w:noProof/>
          <w:sz w:val="20"/>
          <w:szCs w:val="20"/>
          <w:lang w:val="en-US" w:eastAsia="en-US"/>
        </w:rPr>
        <w:t>,b-&gt;z);</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printf(</w:t>
      </w:r>
      <w:r>
        <w:rPr>
          <w:rFonts w:ascii="Courier New" w:hAnsi="Courier New" w:cs="Courier New"/>
          <w:noProof/>
          <w:color w:val="A31515"/>
          <w:sz w:val="20"/>
          <w:szCs w:val="20"/>
          <w:lang w:val="en-US" w:eastAsia="en-US"/>
        </w:rPr>
        <w:t>"%f\n\n"</w:t>
      </w:r>
      <w:r>
        <w:rPr>
          <w:rFonts w:ascii="Courier New" w:hAnsi="Courier New" w:cs="Courier New"/>
          <w:noProof/>
          <w:sz w:val="20"/>
          <w:szCs w:val="20"/>
          <w:lang w:val="en-US" w:eastAsia="en-US"/>
        </w:rPr>
        <w:t>,lenB);</w:t>
      </w:r>
    </w:p>
    <w:p w:rsidR="00CC4AB6" w:rsidRDefault="00CC4AB6" w:rsidP="00CC4AB6">
      <w:pPr>
        <w:autoSpaceDE w:val="0"/>
        <w:autoSpaceDN w:val="0"/>
        <w:adjustRightInd w:val="0"/>
        <w:rPr>
          <w:rFonts w:ascii="Courier New" w:hAnsi="Courier New" w:cs="Courier New"/>
          <w:noProof/>
          <w:sz w:val="20"/>
          <w:szCs w:val="20"/>
          <w:lang w:val="en-US" w:eastAsia="en-US"/>
        </w:rPr>
      </w:pP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lenAB = a.mod() + b-&gt;mod();</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printf(</w:t>
      </w:r>
      <w:r>
        <w:rPr>
          <w:rFonts w:ascii="Courier New" w:hAnsi="Courier New" w:cs="Courier New"/>
          <w:noProof/>
          <w:color w:val="A31515"/>
          <w:sz w:val="20"/>
          <w:szCs w:val="20"/>
          <w:lang w:val="en-US" w:eastAsia="en-US"/>
        </w:rPr>
        <w:t>"%f\n\n"</w:t>
      </w:r>
      <w:r>
        <w:rPr>
          <w:rFonts w:ascii="Courier New" w:hAnsi="Courier New" w:cs="Courier New"/>
          <w:noProof/>
          <w:sz w:val="20"/>
          <w:szCs w:val="20"/>
          <w:lang w:val="en-US" w:eastAsia="en-US"/>
        </w:rPr>
        <w:t>,lenAB);</w:t>
      </w:r>
    </w:p>
    <w:p w:rsidR="00CC4AB6" w:rsidRDefault="00CC4AB6" w:rsidP="00CC4AB6">
      <w:pPr>
        <w:autoSpaceDE w:val="0"/>
        <w:autoSpaceDN w:val="0"/>
        <w:adjustRightInd w:val="0"/>
        <w:rPr>
          <w:rFonts w:ascii="Courier New" w:hAnsi="Courier New" w:cs="Courier New"/>
          <w:noProof/>
          <w:sz w:val="20"/>
          <w:szCs w:val="20"/>
          <w:lang w:val="en-US" w:eastAsia="en-US"/>
        </w:rPr>
      </w:pP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0;</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CC4AB6" w:rsidRPr="00B54D55" w:rsidRDefault="00CC4AB6" w:rsidP="00CC4AB6">
      <w:pPr>
        <w:pStyle w:val="Main"/>
        <w:ind w:firstLine="0"/>
        <w:jc w:val="center"/>
        <w:rPr>
          <w:lang w:val="ru-RU"/>
        </w:rPr>
      </w:pPr>
    </w:p>
    <w:p w:rsidR="00CC4AB6" w:rsidRDefault="00CC4AB6" w:rsidP="00CC4AB6">
      <w:pPr>
        <w:pStyle w:val="Main"/>
        <w:ind w:firstLine="0"/>
        <w:jc w:val="center"/>
        <w:rPr>
          <w:lang w:val="ru-RU"/>
        </w:rPr>
      </w:pPr>
      <w:r>
        <w:rPr>
          <w:noProof/>
          <w:lang w:val="ru-RU" w:eastAsia="ru-RU"/>
        </w:rPr>
        <w:drawing>
          <wp:inline distT="0" distB="0" distL="0" distR="0">
            <wp:extent cx="2590800" cy="1543050"/>
            <wp:effectExtent l="19050" t="0" r="0" b="0"/>
            <wp:docPr id="2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2590800" cy="1543050"/>
                    </a:xfrm>
                    <a:prstGeom prst="rect">
                      <a:avLst/>
                    </a:prstGeom>
                    <a:noFill/>
                    <a:ln w="9525">
                      <a:noFill/>
                      <a:miter lim="800000"/>
                      <a:headEnd/>
                      <a:tailEnd/>
                    </a:ln>
                  </pic:spPr>
                </pic:pic>
              </a:graphicData>
            </a:graphic>
          </wp:inline>
        </w:drawing>
      </w:r>
    </w:p>
    <w:p w:rsidR="00CC4AB6" w:rsidRDefault="00CC4AB6" w:rsidP="00CC4AB6">
      <w:pPr>
        <w:pStyle w:val="Main"/>
        <w:ind w:firstLine="0"/>
        <w:jc w:val="center"/>
        <w:rPr>
          <w:lang w:val="ru-RU"/>
        </w:rPr>
      </w:pPr>
    </w:p>
    <w:p w:rsidR="00CC4AB6" w:rsidRPr="00EF7121" w:rsidRDefault="00CC4AB6" w:rsidP="00EF7121">
      <w:pPr>
        <w:pStyle w:val="41"/>
        <w:spacing w:before="0" w:after="0"/>
        <w:ind w:left="992" w:firstLine="0"/>
      </w:pPr>
      <w:bookmarkStart w:id="67" w:name="_Toc515770815"/>
      <w:r w:rsidRPr="00B54D55">
        <w:t>Особенность возврата const.</w:t>
      </w:r>
      <w:bookmarkEnd w:id="67"/>
    </w:p>
    <w:p w:rsidR="00EF7121" w:rsidRPr="0003407A" w:rsidRDefault="0003407A" w:rsidP="00CC4AB6">
      <w:pPr>
        <w:pStyle w:val="Main"/>
        <w:rPr>
          <w:b/>
          <w:lang w:val="ru-RU"/>
        </w:rPr>
      </w:pPr>
      <w:r w:rsidRPr="0003407A">
        <w:rPr>
          <w:b/>
          <w:lang w:val="ru-RU"/>
        </w:rPr>
        <w:t>Замечание</w:t>
      </w:r>
    </w:p>
    <w:p w:rsidR="0003407A" w:rsidRPr="0003407A" w:rsidRDefault="00775C48" w:rsidP="00CC4AB6">
      <w:pPr>
        <w:pStyle w:val="Main"/>
        <w:rPr>
          <w:lang w:val="ru-RU"/>
        </w:rPr>
      </w:pPr>
      <w:r>
        <w:rPr>
          <w:lang w:val="ru-RU"/>
        </w:rPr>
        <w:t xml:space="preserve">1. </w:t>
      </w:r>
      <w:r w:rsidR="0003407A">
        <w:rPr>
          <w:lang w:val="ru-RU"/>
        </w:rPr>
        <w:t xml:space="preserve">Расширение возможностей и/или обход установок выполняемых </w:t>
      </w:r>
      <w:r w:rsidR="0003407A" w:rsidRPr="0003407A">
        <w:rPr>
          <w:lang w:val="ru-RU"/>
        </w:rPr>
        <w:t>const</w:t>
      </w:r>
      <w:r w:rsidR="0003407A">
        <w:rPr>
          <w:lang w:val="ru-RU"/>
        </w:rPr>
        <w:t xml:space="preserve"> можно осуществить с помощью </w:t>
      </w:r>
      <w:r w:rsidR="0003407A" w:rsidRPr="0003407A">
        <w:rPr>
          <w:lang w:val="ru-RU"/>
        </w:rPr>
        <w:t>ключевого слова mutable</w:t>
      </w:r>
      <w:r w:rsidR="0003407A">
        <w:rPr>
          <w:lang w:val="ru-RU"/>
        </w:rPr>
        <w:t xml:space="preserve"> (тема «</w:t>
      </w:r>
      <w:r w:rsidR="0003407A" w:rsidRPr="00775C48">
        <w:rPr>
          <w:i/>
          <w:lang w:val="ru-RU"/>
        </w:rPr>
        <w:t>Классы С++</w:t>
      </w:r>
      <w:r w:rsidR="0003407A">
        <w:rPr>
          <w:lang w:val="ru-RU"/>
        </w:rPr>
        <w:t>» в ООП).</w:t>
      </w:r>
    </w:p>
    <w:p w:rsidR="0003407A" w:rsidRPr="00775C48" w:rsidRDefault="00775C48" w:rsidP="00CC4AB6">
      <w:pPr>
        <w:pStyle w:val="Main"/>
        <w:rPr>
          <w:lang w:val="ru-RU"/>
        </w:rPr>
      </w:pPr>
      <w:r>
        <w:rPr>
          <w:lang w:val="ru-RU"/>
        </w:rPr>
        <w:t>2. Полезно ознакомиться с вопросом «</w:t>
      </w:r>
      <w:r w:rsidRPr="00775C48">
        <w:rPr>
          <w:i/>
          <w:lang w:val="ru-RU"/>
        </w:rPr>
        <w:t>Сложные формы данных</w:t>
      </w:r>
      <w:r>
        <w:rPr>
          <w:i/>
          <w:lang w:val="ru-RU"/>
        </w:rPr>
        <w:t>» этой темы</w:t>
      </w:r>
    </w:p>
    <w:p w:rsidR="00775C48" w:rsidRPr="0003407A" w:rsidRDefault="00775C48" w:rsidP="00CC4AB6">
      <w:pPr>
        <w:pStyle w:val="Main"/>
        <w:rPr>
          <w:lang w:val="ru-RU"/>
        </w:rPr>
      </w:pPr>
    </w:p>
    <w:p w:rsidR="00EF7121" w:rsidRPr="00EF7121" w:rsidRDefault="0003407A" w:rsidP="00CC4AB6">
      <w:pPr>
        <w:pStyle w:val="Main"/>
        <w:rPr>
          <w:lang w:val="ru-RU"/>
        </w:rPr>
      </w:pPr>
      <w:r>
        <w:rPr>
          <w:lang w:val="ru-RU"/>
        </w:rPr>
        <w:t xml:space="preserve">Немного теории. </w:t>
      </w:r>
      <w:r w:rsidR="00EF7121">
        <w:rPr>
          <w:lang w:val="ru-RU"/>
        </w:rPr>
        <w:t>Прежде всего учитываем то, что</w:t>
      </w:r>
    </w:p>
    <w:p w:rsidR="00EF7121" w:rsidRPr="00BB70E8" w:rsidRDefault="00EF7121" w:rsidP="00CC4AB6">
      <w:pPr>
        <w:pStyle w:val="Main"/>
        <w:rPr>
          <w:lang w:val="ru-RU"/>
        </w:rPr>
      </w:pPr>
    </w:p>
    <w:p w:rsidR="00EF7121" w:rsidRPr="008A123D" w:rsidRDefault="00EF7121" w:rsidP="00EF7121">
      <w:pPr>
        <w:pStyle w:val="Main"/>
        <w:tabs>
          <w:tab w:val="left" w:pos="2410"/>
        </w:tabs>
      </w:pPr>
      <w:r w:rsidRPr="00EF7121">
        <w:t>int</w:t>
      </w:r>
      <w:r w:rsidRPr="008A123D">
        <w:t>*</w:t>
      </w:r>
      <w:r w:rsidRPr="008A123D">
        <w:tab/>
        <w:t xml:space="preserve">- </w:t>
      </w:r>
      <w:r w:rsidRPr="00EF7121">
        <w:t>pointer</w:t>
      </w:r>
      <w:r w:rsidRPr="008A123D">
        <w:t xml:space="preserve"> </w:t>
      </w:r>
      <w:r>
        <w:rPr>
          <w:lang w:val="ru-RU"/>
        </w:rPr>
        <w:t>на</w:t>
      </w:r>
      <w:r w:rsidRPr="008A123D">
        <w:t xml:space="preserve"> </w:t>
      </w:r>
      <w:r w:rsidRPr="00EF7121">
        <w:t>int</w:t>
      </w:r>
    </w:p>
    <w:p w:rsidR="00EF7121" w:rsidRPr="00EF7121" w:rsidRDefault="00EF7121" w:rsidP="00EF7121">
      <w:pPr>
        <w:pStyle w:val="Main"/>
        <w:tabs>
          <w:tab w:val="left" w:pos="2410"/>
        </w:tabs>
      </w:pPr>
      <w:r w:rsidRPr="00EF7121">
        <w:t>int const *</w:t>
      </w:r>
      <w:r w:rsidRPr="00EF7121">
        <w:tab/>
        <w:t xml:space="preserve">- pointer </w:t>
      </w:r>
      <w:r>
        <w:rPr>
          <w:lang w:val="ru-RU"/>
        </w:rPr>
        <w:t>на</w:t>
      </w:r>
      <w:r w:rsidRPr="00EF7121">
        <w:t xml:space="preserve"> const int</w:t>
      </w:r>
    </w:p>
    <w:p w:rsidR="00EF7121" w:rsidRPr="00EF7121" w:rsidRDefault="00EF7121" w:rsidP="00EF7121">
      <w:pPr>
        <w:pStyle w:val="Main"/>
        <w:tabs>
          <w:tab w:val="left" w:pos="2410"/>
        </w:tabs>
      </w:pPr>
      <w:r w:rsidRPr="00EF7121">
        <w:t>int * const</w:t>
      </w:r>
      <w:r w:rsidRPr="00EF7121">
        <w:tab/>
        <w:t xml:space="preserve">- const pointer </w:t>
      </w:r>
      <w:r>
        <w:rPr>
          <w:lang w:val="ru-RU"/>
        </w:rPr>
        <w:t>на</w:t>
      </w:r>
      <w:r w:rsidRPr="00EF7121">
        <w:t xml:space="preserve"> int</w:t>
      </w:r>
    </w:p>
    <w:p w:rsidR="00EF7121" w:rsidRPr="00EF7121" w:rsidRDefault="00EF7121" w:rsidP="00EF7121">
      <w:pPr>
        <w:pStyle w:val="Main"/>
        <w:tabs>
          <w:tab w:val="left" w:pos="2410"/>
        </w:tabs>
      </w:pPr>
      <w:r w:rsidRPr="00EF7121">
        <w:t>int const * const</w:t>
      </w:r>
      <w:r w:rsidRPr="00EF7121">
        <w:tab/>
        <w:t xml:space="preserve">- const pointer </w:t>
      </w:r>
      <w:r>
        <w:rPr>
          <w:lang w:val="ru-RU"/>
        </w:rPr>
        <w:t>на</w:t>
      </w:r>
      <w:r w:rsidRPr="00EF7121">
        <w:t xml:space="preserve"> const int</w:t>
      </w:r>
    </w:p>
    <w:p w:rsidR="00EF7121" w:rsidRDefault="00EF7121" w:rsidP="00CC4AB6">
      <w:pPr>
        <w:pStyle w:val="Main"/>
      </w:pPr>
    </w:p>
    <w:p w:rsidR="00EF7121" w:rsidRPr="00EF7121" w:rsidRDefault="00EF7121" w:rsidP="00CC4AB6">
      <w:pPr>
        <w:pStyle w:val="Main"/>
        <w:rPr>
          <w:lang w:val="ru-RU"/>
        </w:rPr>
      </w:pPr>
      <w:r w:rsidRPr="00EF7121">
        <w:rPr>
          <w:lang w:val="ru-RU"/>
        </w:rPr>
        <w:t>Теперь первый const может быть по обе стороны от типа:</w:t>
      </w:r>
    </w:p>
    <w:p w:rsidR="00EF7121" w:rsidRPr="00EF7121" w:rsidRDefault="00EF7121" w:rsidP="00CC4AB6">
      <w:pPr>
        <w:pStyle w:val="Main"/>
        <w:rPr>
          <w:lang w:val="ru-RU"/>
        </w:rPr>
      </w:pPr>
    </w:p>
    <w:p w:rsidR="00EF7121" w:rsidRPr="00EF7121" w:rsidRDefault="00EF7121" w:rsidP="00EF7121">
      <w:pPr>
        <w:pStyle w:val="Main"/>
        <w:tabs>
          <w:tab w:val="left" w:pos="2410"/>
        </w:tabs>
      </w:pPr>
      <w:r w:rsidRPr="00EF7121">
        <w:t>const int *</w:t>
      </w:r>
      <w:r w:rsidR="00775C48">
        <w:t xml:space="preserve"> </w:t>
      </w:r>
      <w:r w:rsidRPr="00EF7121">
        <w:t>==</w:t>
      </w:r>
      <w:r w:rsidR="00775C48">
        <w:t xml:space="preserve"> </w:t>
      </w:r>
      <w:r w:rsidRPr="00EF7121">
        <w:t>int const *</w:t>
      </w:r>
    </w:p>
    <w:p w:rsidR="00EF7121" w:rsidRPr="00EF7121" w:rsidRDefault="00EF7121" w:rsidP="00EF7121">
      <w:pPr>
        <w:pStyle w:val="Main"/>
        <w:tabs>
          <w:tab w:val="left" w:pos="2410"/>
        </w:tabs>
      </w:pPr>
      <w:r w:rsidRPr="00EF7121">
        <w:t>const int * const</w:t>
      </w:r>
      <w:r w:rsidR="00775C48">
        <w:t xml:space="preserve"> </w:t>
      </w:r>
      <w:r w:rsidRPr="00EF7121">
        <w:t>==</w:t>
      </w:r>
      <w:r w:rsidR="00775C48">
        <w:t xml:space="preserve"> </w:t>
      </w:r>
      <w:r w:rsidRPr="00EF7121">
        <w:t>int const * const</w:t>
      </w:r>
    </w:p>
    <w:p w:rsidR="00EF7121" w:rsidRPr="00EF7121" w:rsidRDefault="00EF7121" w:rsidP="00CC4AB6">
      <w:pPr>
        <w:pStyle w:val="Main"/>
      </w:pPr>
    </w:p>
    <w:p w:rsidR="00EF7121" w:rsidRDefault="00EF7121" w:rsidP="00CC4AB6">
      <w:pPr>
        <w:pStyle w:val="Main"/>
        <w:rPr>
          <w:lang w:val="ru-RU"/>
        </w:rPr>
      </w:pPr>
      <w:r>
        <w:rPr>
          <w:lang w:val="ru-RU"/>
        </w:rPr>
        <w:t>Если вы хотите с</w:t>
      </w:r>
      <w:r w:rsidRPr="00EF7121">
        <w:rPr>
          <w:lang w:val="ru-RU"/>
        </w:rPr>
        <w:t>о</w:t>
      </w:r>
      <w:r>
        <w:rPr>
          <w:lang w:val="ru-RU"/>
        </w:rPr>
        <w:t>йти</w:t>
      </w:r>
      <w:r w:rsidRPr="00EF7121">
        <w:rPr>
          <w:lang w:val="ru-RU"/>
        </w:rPr>
        <w:t xml:space="preserve"> с ума, вы можете делать так</w:t>
      </w:r>
      <w:r>
        <w:rPr>
          <w:lang w:val="ru-RU"/>
        </w:rPr>
        <w:t>ое</w:t>
      </w:r>
      <w:r w:rsidRPr="00EF7121">
        <w:rPr>
          <w:lang w:val="ru-RU"/>
        </w:rPr>
        <w:t>:</w:t>
      </w:r>
    </w:p>
    <w:p w:rsidR="00EF7121" w:rsidRDefault="00EF7121" w:rsidP="00CC4AB6">
      <w:pPr>
        <w:pStyle w:val="Main"/>
        <w:rPr>
          <w:lang w:val="ru-RU"/>
        </w:rPr>
      </w:pPr>
    </w:p>
    <w:p w:rsidR="00EF7121" w:rsidRPr="00EF7121" w:rsidRDefault="00EF7121" w:rsidP="00EF7121">
      <w:pPr>
        <w:pStyle w:val="Main"/>
        <w:tabs>
          <w:tab w:val="left" w:pos="2410"/>
        </w:tabs>
      </w:pPr>
      <w:r w:rsidRPr="00EF7121">
        <w:t>int **</w:t>
      </w:r>
      <w:r w:rsidR="00775C48" w:rsidRPr="008A123D">
        <w:tab/>
      </w:r>
      <w:r w:rsidRPr="00EF7121">
        <w:t xml:space="preserve">- pointer </w:t>
      </w:r>
      <w:r w:rsidRPr="00775C48">
        <w:t>на</w:t>
      </w:r>
      <w:r w:rsidRPr="00EF7121">
        <w:t xml:space="preserve"> pointer </w:t>
      </w:r>
      <w:r w:rsidRPr="00775C48">
        <w:t>на</w:t>
      </w:r>
      <w:r w:rsidRPr="00EF7121">
        <w:t xml:space="preserve"> int</w:t>
      </w:r>
    </w:p>
    <w:p w:rsidR="00EF7121" w:rsidRPr="00EF7121" w:rsidRDefault="00EF7121" w:rsidP="00EF7121">
      <w:pPr>
        <w:pStyle w:val="Main"/>
        <w:tabs>
          <w:tab w:val="left" w:pos="2410"/>
        </w:tabs>
      </w:pPr>
      <w:r w:rsidRPr="00EF7121">
        <w:t>int ** const</w:t>
      </w:r>
      <w:r w:rsidR="00775C48" w:rsidRPr="008A123D">
        <w:tab/>
      </w:r>
      <w:r w:rsidRPr="00EF7121">
        <w:t xml:space="preserve">- const pointer </w:t>
      </w:r>
      <w:r w:rsidRPr="00775C48">
        <w:t>на</w:t>
      </w:r>
      <w:r w:rsidRPr="00EF7121">
        <w:t xml:space="preserve"> a pointer </w:t>
      </w:r>
      <w:r w:rsidRPr="00775C48">
        <w:t>на</w:t>
      </w:r>
      <w:r w:rsidRPr="00EF7121">
        <w:t xml:space="preserve"> int</w:t>
      </w:r>
    </w:p>
    <w:p w:rsidR="00EF7121" w:rsidRPr="00EF7121" w:rsidRDefault="00EF7121" w:rsidP="00EF7121">
      <w:pPr>
        <w:pStyle w:val="Main"/>
        <w:tabs>
          <w:tab w:val="left" w:pos="2410"/>
        </w:tabs>
      </w:pPr>
      <w:r w:rsidRPr="00EF7121">
        <w:t>int * const *</w:t>
      </w:r>
      <w:r w:rsidR="00775C48" w:rsidRPr="008A123D">
        <w:tab/>
      </w:r>
      <w:r w:rsidRPr="00EF7121">
        <w:t xml:space="preserve">- pointer </w:t>
      </w:r>
      <w:r w:rsidRPr="00775C48">
        <w:t>на</w:t>
      </w:r>
      <w:r w:rsidRPr="00EF7121">
        <w:t xml:space="preserve"> const pointer </w:t>
      </w:r>
      <w:r w:rsidRPr="00775C48">
        <w:t>на</w:t>
      </w:r>
      <w:r w:rsidRPr="00EF7121">
        <w:t xml:space="preserve"> int</w:t>
      </w:r>
    </w:p>
    <w:p w:rsidR="00EF7121" w:rsidRPr="00EF7121" w:rsidRDefault="00EF7121" w:rsidP="00EF7121">
      <w:pPr>
        <w:pStyle w:val="Main"/>
        <w:tabs>
          <w:tab w:val="left" w:pos="2410"/>
        </w:tabs>
      </w:pPr>
      <w:r w:rsidRPr="00EF7121">
        <w:t>int const **</w:t>
      </w:r>
      <w:r w:rsidR="00775C48" w:rsidRPr="008A123D">
        <w:tab/>
      </w:r>
      <w:r w:rsidRPr="00EF7121">
        <w:t xml:space="preserve">- pointer </w:t>
      </w:r>
      <w:r w:rsidRPr="00775C48">
        <w:t>на</w:t>
      </w:r>
      <w:r w:rsidRPr="00EF7121">
        <w:t xml:space="preserve"> pointer </w:t>
      </w:r>
      <w:r w:rsidRPr="00775C48">
        <w:t>на</w:t>
      </w:r>
      <w:r w:rsidRPr="00EF7121">
        <w:t xml:space="preserve"> const int</w:t>
      </w:r>
    </w:p>
    <w:p w:rsidR="00EF7121" w:rsidRPr="00EF7121" w:rsidRDefault="00EF7121" w:rsidP="00EF7121">
      <w:pPr>
        <w:pStyle w:val="Main"/>
        <w:tabs>
          <w:tab w:val="left" w:pos="2410"/>
        </w:tabs>
      </w:pPr>
      <w:r w:rsidRPr="00EF7121">
        <w:t>int * const * const</w:t>
      </w:r>
      <w:r w:rsidR="00775C48" w:rsidRPr="008A123D">
        <w:tab/>
      </w:r>
      <w:r w:rsidRPr="00EF7121">
        <w:t xml:space="preserve">- const pointer </w:t>
      </w:r>
      <w:r w:rsidRPr="00775C48">
        <w:t>на</w:t>
      </w:r>
      <w:r w:rsidRPr="00EF7121">
        <w:t xml:space="preserve"> const pointer </w:t>
      </w:r>
      <w:r w:rsidRPr="00775C48">
        <w:t>на</w:t>
      </w:r>
      <w:r w:rsidRPr="00EF7121">
        <w:t xml:space="preserve"> int</w:t>
      </w:r>
    </w:p>
    <w:p w:rsidR="00EF7121" w:rsidRPr="00EF7121" w:rsidRDefault="00EF7121" w:rsidP="00EF7121">
      <w:pPr>
        <w:pStyle w:val="Main"/>
        <w:tabs>
          <w:tab w:val="left" w:pos="2410"/>
        </w:tabs>
        <w:rPr>
          <w:lang w:val="ru-RU"/>
        </w:rPr>
      </w:pPr>
      <w:r w:rsidRPr="00EF7121">
        <w:rPr>
          <w:lang w:val="ru-RU"/>
        </w:rPr>
        <w:t>...</w:t>
      </w:r>
    </w:p>
    <w:p w:rsidR="00EF7121" w:rsidRDefault="00EF7121" w:rsidP="00CC4AB6">
      <w:pPr>
        <w:pStyle w:val="Main"/>
        <w:rPr>
          <w:lang w:val="ru-RU"/>
        </w:rPr>
      </w:pPr>
    </w:p>
    <w:p w:rsidR="00EF7121" w:rsidRDefault="00EF7121" w:rsidP="00CC4AB6">
      <w:pPr>
        <w:pStyle w:val="Main"/>
        <w:rPr>
          <w:lang w:val="ru-RU"/>
        </w:rPr>
      </w:pPr>
      <w:r w:rsidRPr="00EF7121">
        <w:rPr>
          <w:lang w:val="ru-RU"/>
        </w:rPr>
        <w:t>И чтобы убедиться, что мы ясно понимаем значение const</w:t>
      </w:r>
    </w:p>
    <w:p w:rsidR="00EF7121" w:rsidRDefault="00EF7121" w:rsidP="00CC4AB6">
      <w:pPr>
        <w:pStyle w:val="Main"/>
        <w:rPr>
          <w:lang w:val="ru-RU"/>
        </w:rPr>
      </w:pPr>
    </w:p>
    <w:p w:rsidR="00EF7121" w:rsidRPr="00EF7121" w:rsidRDefault="00EF7121" w:rsidP="00EF7121">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const</w:t>
      </w:r>
      <w:r w:rsidRPr="00EF7121">
        <w:rPr>
          <w:rFonts w:ascii="Courier New" w:hAnsi="Courier New" w:cs="Courier New"/>
          <w:b/>
          <w:bCs/>
          <w:noProof/>
          <w:sz w:val="20"/>
          <w:szCs w:val="20"/>
          <w:lang w:eastAsia="en-US"/>
        </w:rPr>
        <w:t xml:space="preserve"> </w:t>
      </w:r>
      <w:r>
        <w:rPr>
          <w:rFonts w:ascii="Courier New" w:hAnsi="Courier New" w:cs="Courier New"/>
          <w:noProof/>
          <w:color w:val="0000FF"/>
          <w:sz w:val="20"/>
          <w:szCs w:val="20"/>
          <w:lang w:val="en-US" w:eastAsia="en-US"/>
        </w:rPr>
        <w:t>int</w:t>
      </w:r>
      <w:r w:rsidRPr="00EF7121">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foo</w:t>
      </w:r>
      <w:r w:rsidRPr="00EF7121">
        <w:rPr>
          <w:rFonts w:ascii="Courier New" w:hAnsi="Courier New" w:cs="Courier New"/>
          <w:noProof/>
          <w:sz w:val="20"/>
          <w:szCs w:val="20"/>
          <w:lang w:eastAsia="en-US"/>
        </w:rPr>
        <w:t>;</w:t>
      </w:r>
    </w:p>
    <w:p w:rsidR="00D3068C" w:rsidRDefault="00EF7121" w:rsidP="00EF7121">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00FF"/>
          <w:sz w:val="20"/>
          <w:szCs w:val="20"/>
          <w:lang w:val="en-US" w:eastAsia="en-US"/>
        </w:rPr>
        <w:t>int</w:t>
      </w:r>
      <w:r w:rsidRPr="00EF7121">
        <w:rPr>
          <w:rFonts w:ascii="Courier New" w:hAnsi="Courier New" w:cs="Courier New"/>
          <w:b/>
          <w:bCs/>
          <w:noProof/>
          <w:sz w:val="20"/>
          <w:szCs w:val="20"/>
          <w:lang w:eastAsia="en-US"/>
        </w:rPr>
        <w:t xml:space="preserve"> *</w:t>
      </w:r>
      <w:r>
        <w:rPr>
          <w:rFonts w:ascii="Courier New" w:hAnsi="Courier New" w:cs="Courier New"/>
          <w:noProof/>
          <w:color w:val="0000FF"/>
          <w:sz w:val="20"/>
          <w:szCs w:val="20"/>
          <w:lang w:val="en-US" w:eastAsia="en-US"/>
        </w:rPr>
        <w:t>const</w:t>
      </w:r>
      <w:r w:rsidRPr="00EF7121">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bar</w:t>
      </w:r>
      <w:r w:rsidRPr="00EF7121">
        <w:rPr>
          <w:rFonts w:ascii="Courier New" w:hAnsi="Courier New" w:cs="Courier New"/>
          <w:b/>
          <w:bCs/>
          <w:noProof/>
          <w:sz w:val="20"/>
          <w:szCs w:val="20"/>
          <w:lang w:eastAsia="en-US"/>
        </w:rPr>
        <w:t xml:space="preserve">; </w:t>
      </w:r>
      <w:r w:rsidRPr="00EF7121">
        <w:rPr>
          <w:rFonts w:ascii="Courier New" w:hAnsi="Courier New" w:cs="Courier New"/>
          <w:noProof/>
          <w:color w:val="008000"/>
          <w:sz w:val="20"/>
          <w:szCs w:val="20"/>
          <w:lang w:eastAsia="en-US"/>
        </w:rPr>
        <w:t>//обратите внимание, вам действительно нужно установить указатель</w:t>
      </w:r>
      <w:r w:rsidR="00D3068C">
        <w:rPr>
          <w:rFonts w:ascii="Courier New" w:hAnsi="Courier New" w:cs="Courier New"/>
          <w:noProof/>
          <w:color w:val="008000"/>
          <w:sz w:val="20"/>
          <w:szCs w:val="20"/>
          <w:lang w:eastAsia="en-US"/>
        </w:rPr>
        <w:t xml:space="preserve"> </w:t>
      </w:r>
    </w:p>
    <w:p w:rsidR="00EF7121" w:rsidRPr="00EF7121" w:rsidRDefault="00EF7121" w:rsidP="00EF7121">
      <w:pPr>
        <w:autoSpaceDE w:val="0"/>
        <w:autoSpaceDN w:val="0"/>
        <w:adjustRightInd w:val="0"/>
        <w:rPr>
          <w:rFonts w:ascii="Courier New" w:hAnsi="Courier New" w:cs="Courier New"/>
          <w:noProof/>
          <w:color w:val="008000"/>
          <w:sz w:val="20"/>
          <w:szCs w:val="20"/>
          <w:lang w:eastAsia="en-US"/>
        </w:rPr>
      </w:pPr>
      <w:r w:rsidRPr="00EF7121">
        <w:rPr>
          <w:rFonts w:ascii="Courier New" w:hAnsi="Courier New" w:cs="Courier New"/>
          <w:b/>
          <w:bCs/>
          <w:noProof/>
          <w:sz w:val="20"/>
          <w:szCs w:val="20"/>
          <w:lang w:eastAsia="en-US"/>
        </w:rPr>
        <w:t xml:space="preserve">                </w:t>
      </w:r>
      <w:r w:rsidRPr="00EF7121">
        <w:rPr>
          <w:rFonts w:ascii="Courier New" w:hAnsi="Courier New" w:cs="Courier New"/>
          <w:noProof/>
          <w:color w:val="008000"/>
          <w:sz w:val="20"/>
          <w:szCs w:val="20"/>
          <w:lang w:eastAsia="en-US"/>
        </w:rPr>
        <w:t>//здесь, потому что вы не можете изменить его позже</w:t>
      </w:r>
    </w:p>
    <w:p w:rsidR="00EF7121" w:rsidRDefault="00EF7121" w:rsidP="00CC4AB6">
      <w:pPr>
        <w:pStyle w:val="Main"/>
        <w:rPr>
          <w:lang w:val="ru-RU"/>
        </w:rPr>
      </w:pPr>
    </w:p>
    <w:p w:rsidR="0014319A" w:rsidRPr="0014319A" w:rsidRDefault="0014319A" w:rsidP="0014319A">
      <w:pPr>
        <w:pStyle w:val="Main"/>
        <w:rPr>
          <w:lang w:val="ru-RU"/>
        </w:rPr>
      </w:pPr>
      <w:r w:rsidRPr="0014319A">
        <w:rPr>
          <w:b/>
          <w:lang w:val="ru-RU"/>
        </w:rPr>
        <w:t>foo</w:t>
      </w:r>
      <w:r w:rsidRPr="0014319A">
        <w:rPr>
          <w:lang w:val="ru-RU"/>
        </w:rPr>
        <w:t xml:space="preserve"> - переменный указатель на константу int. Это позволяет вам изменить то, </w:t>
      </w:r>
      <w:r>
        <w:rPr>
          <w:lang w:val="ru-RU"/>
        </w:rPr>
        <w:t xml:space="preserve">на </w:t>
      </w:r>
      <w:r w:rsidRPr="0014319A">
        <w:rPr>
          <w:lang w:val="ru-RU"/>
        </w:rPr>
        <w:t xml:space="preserve">что вы указываете, но не значение, на которое вы указываете. Чаще всего это наблюдается </w:t>
      </w:r>
      <w:r>
        <w:rPr>
          <w:lang w:val="ru-RU"/>
        </w:rPr>
        <w:t>для</w:t>
      </w:r>
      <w:r w:rsidRPr="0014319A">
        <w:rPr>
          <w:lang w:val="ru-RU"/>
        </w:rPr>
        <w:t xml:space="preserve"> cstrings, где у вас есть </w:t>
      </w:r>
      <w:r w:rsidRPr="0014319A">
        <w:rPr>
          <w:lang w:val="ru-RU"/>
        </w:rPr>
        <w:lastRenderedPageBreak/>
        <w:t>указатель на const char. Вы можете изменить строку, на которую указываете, но вы не можете изменить содержимое этих строк. Это важно, когда сама строка находится в сегменте данных программы и не должна изменяться.</w:t>
      </w:r>
    </w:p>
    <w:p w:rsidR="0014319A" w:rsidRPr="0014319A" w:rsidRDefault="0014319A" w:rsidP="0014319A">
      <w:pPr>
        <w:pStyle w:val="Main"/>
        <w:rPr>
          <w:lang w:val="ru-RU"/>
        </w:rPr>
      </w:pPr>
    </w:p>
    <w:p w:rsidR="00EF7121" w:rsidRDefault="0014319A" w:rsidP="0014319A">
      <w:pPr>
        <w:pStyle w:val="Main"/>
        <w:rPr>
          <w:lang w:val="ru-RU"/>
        </w:rPr>
      </w:pPr>
      <w:r w:rsidRPr="0014319A">
        <w:rPr>
          <w:b/>
          <w:lang w:val="ru-RU"/>
        </w:rPr>
        <w:t>bar</w:t>
      </w:r>
      <w:r w:rsidRPr="0014319A">
        <w:rPr>
          <w:lang w:val="ru-RU"/>
        </w:rPr>
        <w:t xml:space="preserve"> является константой или фиксированным указателем на значение, которое можно изменить. Это похоже на ссылку без дополнительного синтаксического </w:t>
      </w:r>
      <w:r>
        <w:rPr>
          <w:lang w:val="ru-RU"/>
        </w:rPr>
        <w:t>излишества</w:t>
      </w:r>
      <w:r w:rsidRPr="0014319A">
        <w:rPr>
          <w:lang w:val="ru-RU"/>
        </w:rPr>
        <w:t>. Из-за этого, как правило, вы будете использовать ссылку, где вы будете использовать указатель T * const, если вам не нужно разрешать нулевые указатели.</w:t>
      </w:r>
    </w:p>
    <w:p w:rsidR="00EF7121" w:rsidRDefault="0014319A" w:rsidP="00CC4AB6">
      <w:pPr>
        <w:pStyle w:val="Main"/>
        <w:rPr>
          <w:lang w:val="ru-RU"/>
        </w:rPr>
      </w:pPr>
      <w:r>
        <w:rPr>
          <w:lang w:val="ru-RU"/>
        </w:rPr>
        <w:t>Вот визуальная подсказка</w:t>
      </w:r>
    </w:p>
    <w:p w:rsidR="0014319A" w:rsidRDefault="0014319A" w:rsidP="0014319A">
      <w:pPr>
        <w:pStyle w:val="Main"/>
        <w:ind w:firstLine="0"/>
        <w:jc w:val="center"/>
        <w:rPr>
          <w:lang w:val="ru-RU"/>
        </w:rPr>
      </w:pPr>
    </w:p>
    <w:p w:rsidR="0014319A" w:rsidRDefault="0014319A" w:rsidP="0014319A">
      <w:pPr>
        <w:pStyle w:val="Main"/>
        <w:ind w:firstLine="0"/>
        <w:jc w:val="center"/>
        <w:rPr>
          <w:lang w:val="ru-RU"/>
        </w:rPr>
      </w:pPr>
      <w:r>
        <w:rPr>
          <w:noProof/>
          <w:lang w:val="ru-RU" w:eastAsia="ru-RU"/>
        </w:rPr>
        <w:drawing>
          <wp:inline distT="0" distB="0" distL="0" distR="0">
            <wp:extent cx="4630420" cy="4203065"/>
            <wp:effectExtent l="19050" t="0" r="0" b="0"/>
            <wp:docPr id="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4630420" cy="4203065"/>
                    </a:xfrm>
                    <a:prstGeom prst="rect">
                      <a:avLst/>
                    </a:prstGeom>
                    <a:noFill/>
                    <a:ln w="9525">
                      <a:noFill/>
                      <a:miter lim="800000"/>
                      <a:headEnd/>
                      <a:tailEnd/>
                    </a:ln>
                  </pic:spPr>
                </pic:pic>
              </a:graphicData>
            </a:graphic>
          </wp:inline>
        </w:drawing>
      </w:r>
    </w:p>
    <w:p w:rsidR="0014319A" w:rsidRDefault="0014319A" w:rsidP="0014319A">
      <w:pPr>
        <w:pStyle w:val="Main"/>
        <w:ind w:firstLine="0"/>
        <w:jc w:val="center"/>
        <w:rPr>
          <w:lang w:val="ru-RU"/>
        </w:rPr>
      </w:pPr>
    </w:p>
    <w:p w:rsidR="0014319A" w:rsidRPr="0014319A" w:rsidRDefault="0014319A" w:rsidP="0014319A">
      <w:pPr>
        <w:pStyle w:val="Main"/>
        <w:numPr>
          <w:ilvl w:val="0"/>
          <w:numId w:val="32"/>
        </w:numPr>
        <w:ind w:left="426"/>
        <w:rPr>
          <w:b/>
          <w:lang w:val="ru-RU"/>
        </w:rPr>
      </w:pPr>
      <w:r w:rsidRPr="0014319A">
        <w:rPr>
          <w:b/>
          <w:lang w:val="ru-RU"/>
        </w:rPr>
        <w:t>Постоянная ссылка:</w:t>
      </w:r>
    </w:p>
    <w:p w:rsidR="0014319A" w:rsidRDefault="0014319A" w:rsidP="0014319A">
      <w:pPr>
        <w:pStyle w:val="Main"/>
        <w:ind w:left="1134" w:firstLine="0"/>
        <w:rPr>
          <w:lang w:val="ru-RU"/>
        </w:rPr>
      </w:pPr>
      <w:r w:rsidRPr="0014319A">
        <w:rPr>
          <w:lang w:val="ru-RU"/>
        </w:rPr>
        <w:t>Ссылка на переменную (здесь int), которая является постоянной. Мы передаем переменную как ссылку главным образом, потому что ссылки меньше по размеру, чем фактическое значение, но есть побочный эффект, и это потому, что он похож на псевдоним на фактическую переменную. Мы можем случайно изменить основную переменную через наш полный доступ к псевдониму, поэтому мы делаем его постоянным, чтобы предотвратить этот побочный эффект.</w:t>
      </w:r>
    </w:p>
    <w:p w:rsidR="0014319A" w:rsidRDefault="0014319A" w:rsidP="00CC4AB6">
      <w:pPr>
        <w:pStyle w:val="Main"/>
        <w:rPr>
          <w:lang w:val="ru-RU"/>
        </w:rPr>
      </w:pPr>
    </w:p>
    <w:p w:rsidR="0014319A" w:rsidRDefault="0014319A" w:rsidP="0014319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var0 = 0;</w:t>
      </w:r>
    </w:p>
    <w:p w:rsidR="0014319A" w:rsidRDefault="0014319A" w:rsidP="0014319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&amp;ptr1 = var0;</w:t>
      </w:r>
    </w:p>
    <w:p w:rsidR="0014319A" w:rsidRDefault="0014319A" w:rsidP="0014319A">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ptr1 = 8; </w:t>
      </w:r>
      <w:r>
        <w:rPr>
          <w:rFonts w:ascii="Courier New" w:hAnsi="Courier New" w:cs="Courier New"/>
          <w:noProof/>
          <w:color w:val="008000"/>
          <w:sz w:val="20"/>
          <w:szCs w:val="20"/>
          <w:lang w:val="en-US" w:eastAsia="en-US"/>
        </w:rPr>
        <w:t>// Error</w:t>
      </w:r>
    </w:p>
    <w:p w:rsidR="0014319A" w:rsidRDefault="0014319A" w:rsidP="0014319A">
      <w:pPr>
        <w:pStyle w:val="Main"/>
        <w:ind w:firstLine="0"/>
        <w:jc w:val="left"/>
        <w:rPr>
          <w:rFonts w:ascii="Courier New" w:hAnsi="Courier New" w:cs="Courier New"/>
          <w:noProof/>
          <w:color w:val="008000"/>
          <w:lang w:val="ru-RU" w:eastAsia="en-US"/>
        </w:rPr>
      </w:pPr>
      <w:r>
        <w:rPr>
          <w:rFonts w:ascii="Courier New" w:hAnsi="Courier New" w:cs="Courier New"/>
          <w:noProof/>
          <w:lang w:eastAsia="en-US"/>
        </w:rPr>
        <w:t xml:space="preserve">var0 = 6; </w:t>
      </w:r>
      <w:r>
        <w:rPr>
          <w:rFonts w:ascii="Courier New" w:hAnsi="Courier New" w:cs="Courier New"/>
          <w:noProof/>
          <w:color w:val="008000"/>
          <w:lang w:eastAsia="en-US"/>
        </w:rPr>
        <w:t>// OK</w:t>
      </w:r>
    </w:p>
    <w:p w:rsidR="0014319A" w:rsidRPr="0014319A" w:rsidRDefault="0014319A" w:rsidP="0014319A">
      <w:pPr>
        <w:pStyle w:val="Main"/>
        <w:rPr>
          <w:lang w:val="ru-RU"/>
        </w:rPr>
      </w:pPr>
    </w:p>
    <w:p w:rsidR="0014319A" w:rsidRPr="00AB0E1D" w:rsidRDefault="00AB0E1D" w:rsidP="00AB0E1D">
      <w:pPr>
        <w:pStyle w:val="Main"/>
        <w:numPr>
          <w:ilvl w:val="0"/>
          <w:numId w:val="32"/>
        </w:numPr>
        <w:ind w:left="426"/>
        <w:rPr>
          <w:b/>
          <w:lang w:val="ru-RU"/>
        </w:rPr>
      </w:pPr>
      <w:r w:rsidRPr="00AB0E1D">
        <w:rPr>
          <w:b/>
          <w:lang w:val="ru-RU"/>
        </w:rPr>
        <w:t>Константные указатели</w:t>
      </w:r>
    </w:p>
    <w:p w:rsidR="0014319A" w:rsidRDefault="00AB0E1D" w:rsidP="00AB0E1D">
      <w:pPr>
        <w:pStyle w:val="Main"/>
        <w:ind w:left="1134" w:firstLine="0"/>
        <w:rPr>
          <w:lang w:val="ru-RU"/>
        </w:rPr>
      </w:pPr>
      <w:r w:rsidRPr="00AB0E1D">
        <w:rPr>
          <w:lang w:val="ru-RU"/>
        </w:rPr>
        <w:t>Как только постоянный указатель указывает на переменную, он не может указывать на какую-либо другую переменную.</w:t>
      </w:r>
    </w:p>
    <w:p w:rsidR="0014319A" w:rsidRDefault="0014319A" w:rsidP="00CC4AB6">
      <w:pPr>
        <w:pStyle w:val="Main"/>
        <w:rPr>
          <w:lang w:val="ru-RU"/>
        </w:rPr>
      </w:pPr>
    </w:p>
    <w:p w:rsidR="00AB0E1D" w:rsidRDefault="00AB0E1D" w:rsidP="00AB0E1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var1 = 1;</w:t>
      </w:r>
    </w:p>
    <w:p w:rsidR="00AB0E1D" w:rsidRDefault="00AB0E1D" w:rsidP="00AB0E1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var2 = 0;</w:t>
      </w:r>
    </w:p>
    <w:p w:rsidR="00AB0E1D" w:rsidRDefault="00AB0E1D" w:rsidP="00AB0E1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ptr2 = &amp;var1;</w:t>
      </w:r>
    </w:p>
    <w:p w:rsidR="0014319A" w:rsidRDefault="00AB0E1D" w:rsidP="00AB0E1D">
      <w:pPr>
        <w:pStyle w:val="Main"/>
        <w:ind w:firstLine="0"/>
        <w:jc w:val="left"/>
        <w:rPr>
          <w:rFonts w:ascii="Courier New" w:hAnsi="Courier New" w:cs="Courier New"/>
          <w:noProof/>
          <w:color w:val="008000"/>
          <w:lang w:val="ru-RU" w:eastAsia="en-US"/>
        </w:rPr>
      </w:pPr>
      <w:r>
        <w:rPr>
          <w:rFonts w:ascii="Courier New" w:hAnsi="Courier New" w:cs="Courier New"/>
          <w:noProof/>
          <w:lang w:eastAsia="en-US"/>
        </w:rPr>
        <w:t xml:space="preserve">ptr2 = &amp;var2; </w:t>
      </w:r>
      <w:r>
        <w:rPr>
          <w:rFonts w:ascii="Courier New" w:hAnsi="Courier New" w:cs="Courier New"/>
          <w:noProof/>
          <w:color w:val="008000"/>
          <w:lang w:eastAsia="en-US"/>
        </w:rPr>
        <w:t>// Error</w:t>
      </w:r>
    </w:p>
    <w:p w:rsidR="00AB0E1D" w:rsidRPr="00AB0E1D" w:rsidRDefault="00AB0E1D" w:rsidP="00AB0E1D">
      <w:pPr>
        <w:pStyle w:val="Main"/>
        <w:rPr>
          <w:lang w:val="ru-RU"/>
        </w:rPr>
      </w:pPr>
    </w:p>
    <w:p w:rsidR="0014319A" w:rsidRPr="00AB0E1D" w:rsidRDefault="00AB0E1D" w:rsidP="00AB0E1D">
      <w:pPr>
        <w:pStyle w:val="Main"/>
        <w:numPr>
          <w:ilvl w:val="0"/>
          <w:numId w:val="32"/>
        </w:numPr>
        <w:ind w:left="426"/>
        <w:rPr>
          <w:b/>
          <w:lang w:val="ru-RU"/>
        </w:rPr>
      </w:pPr>
      <w:r w:rsidRPr="00AB0E1D">
        <w:rPr>
          <w:b/>
          <w:lang w:val="ru-RU"/>
        </w:rPr>
        <w:t>Указатель на константу</w:t>
      </w:r>
    </w:p>
    <w:p w:rsidR="0014319A" w:rsidRDefault="00AB0E1D" w:rsidP="00AB0E1D">
      <w:pPr>
        <w:pStyle w:val="Main"/>
        <w:ind w:left="1134" w:firstLine="0"/>
        <w:rPr>
          <w:lang w:val="ru-RU"/>
        </w:rPr>
      </w:pPr>
      <w:r w:rsidRPr="00AB0E1D">
        <w:rPr>
          <w:lang w:val="ru-RU"/>
        </w:rPr>
        <w:t xml:space="preserve">Указатель, через который нельзя изменить значение переменной, </w:t>
      </w:r>
      <w:r>
        <w:rPr>
          <w:lang w:val="ru-RU"/>
        </w:rPr>
        <w:t xml:space="preserve">на </w:t>
      </w:r>
      <w:r w:rsidRPr="00AB0E1D">
        <w:rPr>
          <w:lang w:val="ru-RU"/>
        </w:rPr>
        <w:t>которую он указывает, называется указателем на константу.</w:t>
      </w:r>
    </w:p>
    <w:p w:rsidR="00AB0E1D" w:rsidRDefault="00AB0E1D" w:rsidP="00CC4AB6">
      <w:pPr>
        <w:pStyle w:val="Main"/>
        <w:rPr>
          <w:lang w:val="ru-RU"/>
        </w:rPr>
      </w:pPr>
    </w:p>
    <w:p w:rsidR="00AB0E1D" w:rsidRDefault="00AB0E1D" w:rsidP="00AB0E1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 ptr3 = &amp;var2;</w:t>
      </w:r>
    </w:p>
    <w:p w:rsidR="00AB0E1D" w:rsidRDefault="00AB0E1D" w:rsidP="00AB0E1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*ptr3 = 4; </w:t>
      </w:r>
      <w:r>
        <w:rPr>
          <w:rFonts w:ascii="Courier New" w:hAnsi="Courier New" w:cs="Courier New"/>
          <w:noProof/>
          <w:color w:val="008000"/>
          <w:sz w:val="20"/>
          <w:szCs w:val="20"/>
          <w:lang w:val="en-US" w:eastAsia="en-US"/>
        </w:rPr>
        <w:t>// Error</w:t>
      </w:r>
    </w:p>
    <w:p w:rsidR="00AB0E1D" w:rsidRPr="00AB0E1D" w:rsidRDefault="00AB0E1D" w:rsidP="00CC4AB6">
      <w:pPr>
        <w:pStyle w:val="Main"/>
      </w:pPr>
    </w:p>
    <w:p w:rsidR="0014319A" w:rsidRPr="00AB0E1D" w:rsidRDefault="00AB0E1D" w:rsidP="00AB0E1D">
      <w:pPr>
        <w:pStyle w:val="Main"/>
        <w:numPr>
          <w:ilvl w:val="0"/>
          <w:numId w:val="32"/>
        </w:numPr>
        <w:ind w:left="426"/>
        <w:rPr>
          <w:b/>
          <w:lang w:val="ru-RU"/>
        </w:rPr>
      </w:pPr>
      <w:r w:rsidRPr="00AB0E1D">
        <w:rPr>
          <w:b/>
          <w:lang w:val="ru-RU"/>
        </w:rPr>
        <w:t>Постоянный указатель на константу</w:t>
      </w:r>
    </w:p>
    <w:p w:rsidR="0014319A" w:rsidRPr="00AB0E1D" w:rsidRDefault="00AB0E1D" w:rsidP="00AB0E1D">
      <w:pPr>
        <w:pStyle w:val="Main"/>
        <w:ind w:left="1134" w:firstLine="0"/>
        <w:rPr>
          <w:lang w:val="ru-RU"/>
        </w:rPr>
      </w:pPr>
      <w:r w:rsidRPr="00AB0E1D">
        <w:rPr>
          <w:lang w:val="ru-RU"/>
        </w:rPr>
        <w:t>Постоянным указателем на константу является указатель, который не может ни изменить адрес, на который он указывает, ни изменить значение, сохраненное на этом адресе, и не изменять его.</w:t>
      </w:r>
    </w:p>
    <w:p w:rsidR="0014319A" w:rsidRPr="00AB0E1D" w:rsidRDefault="0014319A" w:rsidP="00CC4AB6">
      <w:pPr>
        <w:pStyle w:val="Main"/>
        <w:rPr>
          <w:lang w:val="ru-RU"/>
        </w:rPr>
      </w:pPr>
    </w:p>
    <w:p w:rsidR="00AB0E1D" w:rsidRDefault="00AB0E1D" w:rsidP="00AB0E1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var3 = 0;</w:t>
      </w:r>
    </w:p>
    <w:p w:rsidR="00AB0E1D" w:rsidRDefault="00AB0E1D" w:rsidP="00AB0E1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var4 = 0;</w:t>
      </w:r>
    </w:p>
    <w:p w:rsidR="00AB0E1D" w:rsidRDefault="00AB0E1D" w:rsidP="00AB0E1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 </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ptr4 = &amp;var3;</w:t>
      </w:r>
    </w:p>
    <w:p w:rsidR="00AB0E1D" w:rsidRPr="00BB70E8" w:rsidRDefault="00AB0E1D" w:rsidP="00AB0E1D">
      <w:pPr>
        <w:autoSpaceDE w:val="0"/>
        <w:autoSpaceDN w:val="0"/>
        <w:adjustRightInd w:val="0"/>
        <w:rPr>
          <w:rFonts w:ascii="Courier New" w:hAnsi="Courier New" w:cs="Courier New"/>
          <w:noProof/>
          <w:color w:val="008000"/>
          <w:sz w:val="20"/>
          <w:szCs w:val="20"/>
          <w:lang w:eastAsia="en-US"/>
        </w:rPr>
      </w:pPr>
      <w:r w:rsidRPr="00BB70E8">
        <w:rPr>
          <w:rFonts w:ascii="Courier New" w:hAnsi="Courier New" w:cs="Courier New"/>
          <w:noProof/>
          <w:sz w:val="20"/>
          <w:szCs w:val="20"/>
          <w:lang w:eastAsia="en-US"/>
        </w:rPr>
        <w:t>*</w:t>
      </w:r>
      <w:r>
        <w:rPr>
          <w:rFonts w:ascii="Courier New" w:hAnsi="Courier New" w:cs="Courier New"/>
          <w:noProof/>
          <w:sz w:val="20"/>
          <w:szCs w:val="20"/>
          <w:lang w:val="en-US" w:eastAsia="en-US"/>
        </w:rPr>
        <w:t>ptr</w:t>
      </w:r>
      <w:r w:rsidRPr="00BB70E8">
        <w:rPr>
          <w:rFonts w:ascii="Courier New" w:hAnsi="Courier New" w:cs="Courier New"/>
          <w:noProof/>
          <w:sz w:val="20"/>
          <w:szCs w:val="20"/>
          <w:lang w:eastAsia="en-US"/>
        </w:rPr>
        <w:t xml:space="preserve">4 = 1; </w:t>
      </w:r>
      <w:r w:rsidRPr="00BB70E8">
        <w:rPr>
          <w:rFonts w:ascii="Courier New" w:hAnsi="Courier New" w:cs="Courier New"/>
          <w:noProof/>
          <w:color w:val="008000"/>
          <w:sz w:val="20"/>
          <w:szCs w:val="20"/>
          <w:lang w:eastAsia="en-US"/>
        </w:rPr>
        <w:t xml:space="preserve">// </w:t>
      </w:r>
      <w:r>
        <w:rPr>
          <w:rFonts w:ascii="Courier New" w:hAnsi="Courier New" w:cs="Courier New"/>
          <w:noProof/>
          <w:color w:val="008000"/>
          <w:sz w:val="20"/>
          <w:szCs w:val="20"/>
          <w:lang w:val="en-US" w:eastAsia="en-US"/>
        </w:rPr>
        <w:t>Error</w:t>
      </w:r>
    </w:p>
    <w:p w:rsidR="00AB0E1D" w:rsidRPr="00BB70E8" w:rsidRDefault="00AB0E1D" w:rsidP="00AB0E1D">
      <w:pPr>
        <w:autoSpaceDE w:val="0"/>
        <w:autoSpaceDN w:val="0"/>
        <w:adjustRightInd w:val="0"/>
        <w:rPr>
          <w:rFonts w:ascii="Courier New" w:hAnsi="Courier New" w:cs="Courier New"/>
          <w:noProof/>
          <w:color w:val="008000"/>
          <w:sz w:val="20"/>
          <w:szCs w:val="20"/>
          <w:lang w:eastAsia="en-US"/>
        </w:rPr>
      </w:pPr>
      <w:r>
        <w:rPr>
          <w:rFonts w:ascii="Courier New" w:hAnsi="Courier New" w:cs="Courier New"/>
          <w:b/>
          <w:bCs/>
          <w:noProof/>
          <w:sz w:val="20"/>
          <w:szCs w:val="20"/>
          <w:lang w:val="en-US" w:eastAsia="en-US"/>
        </w:rPr>
        <w:t>ptr</w:t>
      </w:r>
      <w:r w:rsidRPr="00BB70E8">
        <w:rPr>
          <w:rFonts w:ascii="Courier New" w:hAnsi="Courier New" w:cs="Courier New"/>
          <w:b/>
          <w:bCs/>
          <w:noProof/>
          <w:sz w:val="20"/>
          <w:szCs w:val="20"/>
          <w:lang w:eastAsia="en-US"/>
        </w:rPr>
        <w:t>4 = &amp;</w:t>
      </w:r>
      <w:r>
        <w:rPr>
          <w:rFonts w:ascii="Courier New" w:hAnsi="Courier New" w:cs="Courier New"/>
          <w:b/>
          <w:bCs/>
          <w:noProof/>
          <w:sz w:val="20"/>
          <w:szCs w:val="20"/>
          <w:lang w:val="en-US" w:eastAsia="en-US"/>
        </w:rPr>
        <w:t>var</w:t>
      </w:r>
      <w:r w:rsidRPr="00BB70E8">
        <w:rPr>
          <w:rFonts w:ascii="Courier New" w:hAnsi="Courier New" w:cs="Courier New"/>
          <w:b/>
          <w:bCs/>
          <w:noProof/>
          <w:sz w:val="20"/>
          <w:szCs w:val="20"/>
          <w:lang w:eastAsia="en-US"/>
        </w:rPr>
        <w:t xml:space="preserve">4; </w:t>
      </w:r>
      <w:r w:rsidRPr="00BB70E8">
        <w:rPr>
          <w:rFonts w:ascii="Courier New" w:hAnsi="Courier New" w:cs="Courier New"/>
          <w:noProof/>
          <w:color w:val="008000"/>
          <w:sz w:val="20"/>
          <w:szCs w:val="20"/>
          <w:lang w:eastAsia="en-US"/>
        </w:rPr>
        <w:t xml:space="preserve">// </w:t>
      </w:r>
      <w:r>
        <w:rPr>
          <w:rFonts w:ascii="Courier New" w:hAnsi="Courier New" w:cs="Courier New"/>
          <w:noProof/>
          <w:color w:val="008000"/>
          <w:sz w:val="20"/>
          <w:szCs w:val="20"/>
          <w:lang w:val="en-US" w:eastAsia="en-US"/>
        </w:rPr>
        <w:t>Error</w:t>
      </w:r>
    </w:p>
    <w:p w:rsidR="00EF7121" w:rsidRPr="00BB70E8" w:rsidRDefault="00EF7121" w:rsidP="00CC4AB6">
      <w:pPr>
        <w:pStyle w:val="Main"/>
        <w:rPr>
          <w:lang w:val="ru-RU"/>
        </w:rPr>
      </w:pPr>
    </w:p>
    <w:p w:rsidR="00AB0E1D" w:rsidRDefault="00AB0E1D" w:rsidP="00CC4AB6">
      <w:pPr>
        <w:pStyle w:val="Main"/>
        <w:rPr>
          <w:lang w:val="ru-RU"/>
        </w:rPr>
      </w:pPr>
      <w:r>
        <w:rPr>
          <w:lang w:val="ru-RU"/>
        </w:rPr>
        <w:t>С учетом теории</w:t>
      </w:r>
      <w:r w:rsidR="007D4EDC">
        <w:rPr>
          <w:lang w:val="ru-RU"/>
        </w:rPr>
        <w:t>,</w:t>
      </w:r>
      <w:r>
        <w:rPr>
          <w:lang w:val="ru-RU"/>
        </w:rPr>
        <w:t xml:space="preserve"> оч</w:t>
      </w:r>
      <w:r w:rsidR="007D4EDC">
        <w:rPr>
          <w:lang w:val="ru-RU"/>
        </w:rPr>
        <w:t>е</w:t>
      </w:r>
      <w:r>
        <w:rPr>
          <w:lang w:val="ru-RU"/>
        </w:rPr>
        <w:t>видными стан</w:t>
      </w:r>
      <w:r w:rsidR="007D4EDC">
        <w:rPr>
          <w:lang w:val="ru-RU"/>
        </w:rPr>
        <w:t>о</w:t>
      </w:r>
      <w:r>
        <w:rPr>
          <w:lang w:val="ru-RU"/>
        </w:rPr>
        <w:t>вятся примеры кода</w:t>
      </w:r>
    </w:p>
    <w:p w:rsidR="00AB0E1D" w:rsidRDefault="00AB0E1D" w:rsidP="00CC4AB6">
      <w:pPr>
        <w:pStyle w:val="Main"/>
        <w:rPr>
          <w:lang w:val="ru-RU"/>
        </w:rPr>
      </w:pPr>
    </w:p>
    <w:p w:rsidR="007D4EDC" w:rsidRPr="00BB70E8" w:rsidRDefault="007D4EDC" w:rsidP="00CC4AB6">
      <w:pPr>
        <w:pStyle w:val="Main"/>
        <w:rPr>
          <w:b/>
        </w:rPr>
      </w:pPr>
      <w:r w:rsidRPr="007D4EDC">
        <w:rPr>
          <w:b/>
          <w:lang w:val="ru-RU"/>
        </w:rPr>
        <w:t>Пример</w:t>
      </w:r>
      <w:r w:rsidRPr="00BB70E8">
        <w:rPr>
          <w:b/>
        </w:rPr>
        <w:t>1</w:t>
      </w:r>
    </w:p>
    <w:p w:rsidR="007D4EDC" w:rsidRPr="00BB70E8" w:rsidRDefault="007D4EDC" w:rsidP="00CC4AB6">
      <w:pPr>
        <w:pStyle w:val="Main"/>
      </w:pPr>
    </w:p>
    <w:p w:rsidR="00AB0E1D" w:rsidRDefault="00AB0E1D" w:rsidP="00AB0E1D">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AB0E1D" w:rsidRDefault="00AB0E1D" w:rsidP="00AB0E1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b/>
          <w:bCs/>
          <w:noProof/>
          <w:sz w:val="20"/>
          <w:szCs w:val="20"/>
          <w:lang w:val="en-US" w:eastAsia="en-US"/>
        </w:rPr>
        <w:t xml:space="preserve"> std;</w:t>
      </w:r>
    </w:p>
    <w:p w:rsidR="00AB0E1D" w:rsidRDefault="00AB0E1D" w:rsidP="00AB0E1D">
      <w:pPr>
        <w:autoSpaceDE w:val="0"/>
        <w:autoSpaceDN w:val="0"/>
        <w:adjustRightInd w:val="0"/>
        <w:rPr>
          <w:rFonts w:ascii="Courier New" w:hAnsi="Courier New" w:cs="Courier New"/>
          <w:noProof/>
          <w:sz w:val="20"/>
          <w:szCs w:val="20"/>
          <w:lang w:val="en-US" w:eastAsia="en-US"/>
        </w:rPr>
      </w:pPr>
    </w:p>
    <w:p w:rsidR="00AB0E1D" w:rsidRDefault="00AB0E1D" w:rsidP="00AB0E1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main() {</w:t>
      </w:r>
    </w:p>
    <w:p w:rsidR="00AB0E1D" w:rsidRDefault="00AB0E1D" w:rsidP="00AB0E1D">
      <w:pPr>
        <w:autoSpaceDE w:val="0"/>
        <w:autoSpaceDN w:val="0"/>
        <w:adjustRightInd w:val="0"/>
        <w:rPr>
          <w:rFonts w:ascii="Courier New" w:hAnsi="Courier New" w:cs="Courier New"/>
          <w:noProof/>
          <w:sz w:val="20"/>
          <w:szCs w:val="20"/>
          <w:lang w:val="en-US" w:eastAsia="en-US"/>
        </w:rPr>
      </w:pPr>
    </w:p>
    <w:p w:rsidR="00AB0E1D" w:rsidRDefault="00AB0E1D" w:rsidP="00AB0E1D">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a,b;</w:t>
      </w:r>
    </w:p>
    <w:p w:rsidR="00AB0E1D" w:rsidRDefault="00AB0E1D" w:rsidP="00AB0E1D">
      <w:pPr>
        <w:autoSpaceDE w:val="0"/>
        <w:autoSpaceDN w:val="0"/>
        <w:adjustRightInd w:val="0"/>
        <w:rPr>
          <w:rFonts w:ascii="Courier New" w:hAnsi="Courier New" w:cs="Courier New"/>
          <w:noProof/>
          <w:sz w:val="20"/>
          <w:szCs w:val="20"/>
          <w:lang w:val="en-US" w:eastAsia="en-US"/>
        </w:rPr>
      </w:pPr>
    </w:p>
    <w:p w:rsidR="00AB0E1D" w:rsidRDefault="00AB0E1D" w:rsidP="00AB0E1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w;                       </w:t>
      </w:r>
      <w:r>
        <w:rPr>
          <w:rFonts w:ascii="Courier New" w:hAnsi="Courier New" w:cs="Courier New"/>
          <w:noProof/>
          <w:color w:val="008000"/>
          <w:sz w:val="20"/>
          <w:szCs w:val="20"/>
          <w:lang w:val="en-US" w:eastAsia="en-US"/>
        </w:rPr>
        <w:t>// read/write int, read/write pointer</w:t>
      </w:r>
    </w:p>
    <w:p w:rsidR="00AB0E1D" w:rsidRDefault="00AB0E1D" w:rsidP="00AB0E1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w= &amp;b;                        </w:t>
      </w:r>
      <w:r>
        <w:rPr>
          <w:rFonts w:ascii="Courier New" w:hAnsi="Courier New" w:cs="Courier New"/>
          <w:noProof/>
          <w:color w:val="008000"/>
          <w:sz w:val="20"/>
          <w:szCs w:val="20"/>
          <w:lang w:val="en-US" w:eastAsia="en-US"/>
        </w:rPr>
        <w:t>// OK</w:t>
      </w:r>
    </w:p>
    <w:p w:rsidR="00AB0E1D" w:rsidRDefault="00AB0E1D" w:rsidP="00AB0E1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*w= 1;                        </w:t>
      </w:r>
      <w:r>
        <w:rPr>
          <w:rFonts w:ascii="Courier New" w:hAnsi="Courier New" w:cs="Courier New"/>
          <w:noProof/>
          <w:color w:val="008000"/>
          <w:sz w:val="20"/>
          <w:szCs w:val="20"/>
          <w:lang w:val="en-US" w:eastAsia="en-US"/>
        </w:rPr>
        <w:t>// OK</w:t>
      </w:r>
    </w:p>
    <w:p w:rsidR="00AB0E1D" w:rsidRDefault="00AB0E1D" w:rsidP="00AB0E1D">
      <w:pPr>
        <w:autoSpaceDE w:val="0"/>
        <w:autoSpaceDN w:val="0"/>
        <w:adjustRightInd w:val="0"/>
        <w:rPr>
          <w:rFonts w:ascii="Courier New" w:hAnsi="Courier New" w:cs="Courier New"/>
          <w:noProof/>
          <w:color w:val="008000"/>
          <w:sz w:val="20"/>
          <w:szCs w:val="20"/>
          <w:lang w:val="en-US" w:eastAsia="en-US"/>
        </w:rPr>
      </w:pPr>
    </w:p>
    <w:p w:rsidR="00D3068C" w:rsidRDefault="00AB0E1D" w:rsidP="00AB0E1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x = &amp;a;            </w:t>
      </w:r>
      <w:r>
        <w:rPr>
          <w:rFonts w:ascii="Courier New" w:hAnsi="Courier New" w:cs="Courier New"/>
          <w:noProof/>
          <w:color w:val="008000"/>
          <w:sz w:val="20"/>
          <w:szCs w:val="20"/>
          <w:lang w:val="en-US" w:eastAsia="en-US"/>
        </w:rPr>
        <w:t>// read only pointer, read/write int</w:t>
      </w:r>
      <w:r w:rsidR="00D3068C">
        <w:rPr>
          <w:rFonts w:ascii="Courier New" w:hAnsi="Courier New" w:cs="Courier New"/>
          <w:noProof/>
          <w:color w:val="008000"/>
          <w:sz w:val="20"/>
          <w:szCs w:val="20"/>
          <w:lang w:val="en-US" w:eastAsia="en-US"/>
        </w:rPr>
        <w:t xml:space="preserve"> </w:t>
      </w:r>
    </w:p>
    <w:p w:rsidR="00AB0E1D" w:rsidRDefault="00AB0E1D" w:rsidP="00AB0E1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8000"/>
          <w:sz w:val="20"/>
          <w:szCs w:val="20"/>
          <w:lang w:val="en-US" w:eastAsia="en-US"/>
        </w:rPr>
        <w:t>// x = &amp;b;                    // compilation error</w:t>
      </w:r>
    </w:p>
    <w:p w:rsidR="00AB0E1D" w:rsidRDefault="00AB0E1D" w:rsidP="00AB0E1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*x = 0;                       </w:t>
      </w:r>
      <w:r>
        <w:rPr>
          <w:rFonts w:ascii="Courier New" w:hAnsi="Courier New" w:cs="Courier New"/>
          <w:noProof/>
          <w:color w:val="008000"/>
          <w:sz w:val="20"/>
          <w:szCs w:val="20"/>
          <w:lang w:val="en-US" w:eastAsia="en-US"/>
        </w:rPr>
        <w:t>// OK</w:t>
      </w:r>
    </w:p>
    <w:p w:rsidR="00AB0E1D" w:rsidRDefault="00AB0E1D" w:rsidP="00AB0E1D">
      <w:pPr>
        <w:autoSpaceDE w:val="0"/>
        <w:autoSpaceDN w:val="0"/>
        <w:adjustRightInd w:val="0"/>
        <w:rPr>
          <w:rFonts w:ascii="Courier New" w:hAnsi="Courier New" w:cs="Courier New"/>
          <w:noProof/>
          <w:color w:val="008000"/>
          <w:sz w:val="20"/>
          <w:szCs w:val="20"/>
          <w:lang w:val="en-US" w:eastAsia="en-US"/>
        </w:rPr>
      </w:pPr>
    </w:p>
    <w:p w:rsidR="00D3068C" w:rsidRDefault="00AB0E1D" w:rsidP="00AB0E1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 y;                </w:t>
      </w:r>
      <w:r>
        <w:rPr>
          <w:rFonts w:ascii="Courier New" w:hAnsi="Courier New" w:cs="Courier New"/>
          <w:noProof/>
          <w:color w:val="008000"/>
          <w:sz w:val="20"/>
          <w:szCs w:val="20"/>
          <w:lang w:val="en-US" w:eastAsia="en-US"/>
        </w:rPr>
        <w:t>// read/write ptr, read only int</w:t>
      </w:r>
      <w:r w:rsidR="00D3068C">
        <w:rPr>
          <w:rFonts w:ascii="Courier New" w:hAnsi="Courier New" w:cs="Courier New"/>
          <w:noProof/>
          <w:color w:val="008000"/>
          <w:sz w:val="20"/>
          <w:szCs w:val="20"/>
          <w:lang w:val="en-US" w:eastAsia="en-US"/>
        </w:rPr>
        <w:t xml:space="preserve"> </w:t>
      </w:r>
    </w:p>
    <w:p w:rsidR="00AB0E1D" w:rsidRDefault="00AB0E1D" w:rsidP="00AB0E1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 y2;               </w:t>
      </w:r>
      <w:r>
        <w:rPr>
          <w:rFonts w:ascii="Courier New" w:hAnsi="Courier New" w:cs="Courier New"/>
          <w:noProof/>
          <w:color w:val="008000"/>
          <w:sz w:val="20"/>
          <w:szCs w:val="20"/>
          <w:lang w:val="en-US" w:eastAsia="en-US"/>
        </w:rPr>
        <w:t>// "    "    "</w:t>
      </w:r>
    </w:p>
    <w:p w:rsidR="00AB0E1D" w:rsidRDefault="00AB0E1D" w:rsidP="00AB0E1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y = &amp;a;                       </w:t>
      </w:r>
      <w:r>
        <w:rPr>
          <w:rFonts w:ascii="Courier New" w:hAnsi="Courier New" w:cs="Courier New"/>
          <w:noProof/>
          <w:color w:val="008000"/>
          <w:sz w:val="20"/>
          <w:szCs w:val="20"/>
          <w:lang w:val="en-US" w:eastAsia="en-US"/>
        </w:rPr>
        <w:t>// OK</w:t>
      </w:r>
    </w:p>
    <w:p w:rsidR="00AB0E1D" w:rsidRDefault="00AB0E1D" w:rsidP="00AB0E1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8000"/>
          <w:sz w:val="20"/>
          <w:szCs w:val="20"/>
          <w:lang w:val="en-US" w:eastAsia="en-US"/>
        </w:rPr>
        <w:t>// *y = 0;                    // compilation error</w:t>
      </w:r>
    </w:p>
    <w:p w:rsidR="00AB0E1D" w:rsidRDefault="00AB0E1D" w:rsidP="00AB0E1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y2 = &amp;a;                      </w:t>
      </w:r>
      <w:r>
        <w:rPr>
          <w:rFonts w:ascii="Courier New" w:hAnsi="Courier New" w:cs="Courier New"/>
          <w:noProof/>
          <w:color w:val="008000"/>
          <w:sz w:val="20"/>
          <w:szCs w:val="20"/>
          <w:lang w:val="en-US" w:eastAsia="en-US"/>
        </w:rPr>
        <w:t>// OK</w:t>
      </w:r>
    </w:p>
    <w:p w:rsidR="00AB0E1D" w:rsidRDefault="00AB0E1D" w:rsidP="00AB0E1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8000"/>
          <w:sz w:val="20"/>
          <w:szCs w:val="20"/>
          <w:lang w:val="en-US" w:eastAsia="en-US"/>
        </w:rPr>
        <w:t>// *y2 = 0;                   // compilation error</w:t>
      </w:r>
    </w:p>
    <w:p w:rsidR="00AB0E1D" w:rsidRDefault="00AB0E1D" w:rsidP="00AB0E1D">
      <w:pPr>
        <w:autoSpaceDE w:val="0"/>
        <w:autoSpaceDN w:val="0"/>
        <w:adjustRightInd w:val="0"/>
        <w:rPr>
          <w:rFonts w:ascii="Courier New" w:hAnsi="Courier New" w:cs="Courier New"/>
          <w:noProof/>
          <w:color w:val="008000"/>
          <w:sz w:val="20"/>
          <w:szCs w:val="20"/>
          <w:lang w:val="en-US" w:eastAsia="en-US"/>
        </w:rPr>
      </w:pPr>
    </w:p>
    <w:p w:rsidR="00D3068C" w:rsidRDefault="00AB0E1D" w:rsidP="00AB0E1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 </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z = &amp;a;     </w:t>
      </w:r>
      <w:r>
        <w:rPr>
          <w:rFonts w:ascii="Courier New" w:hAnsi="Courier New" w:cs="Courier New"/>
          <w:noProof/>
          <w:color w:val="008000"/>
          <w:sz w:val="20"/>
          <w:szCs w:val="20"/>
          <w:lang w:val="en-US" w:eastAsia="en-US"/>
        </w:rPr>
        <w:t>// read only ptr and read only int</w:t>
      </w:r>
      <w:r w:rsidR="00D3068C">
        <w:rPr>
          <w:rFonts w:ascii="Courier New" w:hAnsi="Courier New" w:cs="Courier New"/>
          <w:noProof/>
          <w:color w:val="008000"/>
          <w:sz w:val="20"/>
          <w:szCs w:val="20"/>
          <w:lang w:val="en-US" w:eastAsia="en-US"/>
        </w:rPr>
        <w:t xml:space="preserve"> </w:t>
      </w:r>
    </w:p>
    <w:p w:rsidR="00D3068C" w:rsidRDefault="00AB0E1D" w:rsidP="00AB0E1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 </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z2 = &amp;b;    </w:t>
      </w:r>
      <w:r>
        <w:rPr>
          <w:rFonts w:ascii="Courier New" w:hAnsi="Courier New" w:cs="Courier New"/>
          <w:noProof/>
          <w:color w:val="008000"/>
          <w:sz w:val="20"/>
          <w:szCs w:val="20"/>
          <w:lang w:val="en-US" w:eastAsia="en-US"/>
        </w:rPr>
        <w:t xml:space="preserve">// "    "   "   "  </w:t>
      </w:r>
      <w:r w:rsidR="00D3068C">
        <w:rPr>
          <w:rFonts w:ascii="Courier New" w:hAnsi="Courier New" w:cs="Courier New"/>
          <w:noProof/>
          <w:color w:val="008000"/>
          <w:sz w:val="20"/>
          <w:szCs w:val="20"/>
          <w:lang w:val="en-US" w:eastAsia="en-US"/>
        </w:rPr>
        <w:t xml:space="preserve"> </w:t>
      </w:r>
    </w:p>
    <w:p w:rsidR="00AB0E1D" w:rsidRDefault="00AB0E1D" w:rsidP="00AB0E1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8000"/>
          <w:sz w:val="20"/>
          <w:szCs w:val="20"/>
          <w:lang w:val="en-US" w:eastAsia="en-US"/>
        </w:rPr>
        <w:t>// *z = 0;                    // compilation error</w:t>
      </w:r>
    </w:p>
    <w:p w:rsidR="00AB0E1D" w:rsidRDefault="00AB0E1D" w:rsidP="00AB0E1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8000"/>
          <w:sz w:val="20"/>
          <w:szCs w:val="20"/>
          <w:lang w:val="en-US" w:eastAsia="en-US"/>
        </w:rPr>
        <w:t>// z = &amp;a;                    // compilation error</w:t>
      </w:r>
    </w:p>
    <w:p w:rsidR="00AB0E1D" w:rsidRDefault="00AB0E1D" w:rsidP="00AB0E1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8000"/>
          <w:sz w:val="20"/>
          <w:szCs w:val="20"/>
          <w:lang w:val="en-US" w:eastAsia="en-US"/>
        </w:rPr>
        <w:t>// *z2 = 0;                   // compilation error</w:t>
      </w:r>
    </w:p>
    <w:p w:rsidR="00AB0E1D" w:rsidRDefault="00AB0E1D" w:rsidP="00AB0E1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8000"/>
          <w:sz w:val="20"/>
          <w:szCs w:val="20"/>
          <w:lang w:val="en-US" w:eastAsia="en-US"/>
        </w:rPr>
        <w:t>// z2 = &amp;a;                   // compilation error</w:t>
      </w:r>
    </w:p>
    <w:p w:rsidR="00AB0E1D" w:rsidRDefault="00AB0E1D" w:rsidP="00AB0E1D">
      <w:pPr>
        <w:autoSpaceDE w:val="0"/>
        <w:autoSpaceDN w:val="0"/>
        <w:adjustRightInd w:val="0"/>
        <w:rPr>
          <w:rFonts w:ascii="Courier New" w:hAnsi="Courier New" w:cs="Courier New"/>
          <w:noProof/>
          <w:color w:val="008000"/>
          <w:sz w:val="20"/>
          <w:szCs w:val="20"/>
          <w:lang w:val="en-US" w:eastAsia="en-US"/>
        </w:rPr>
      </w:pPr>
    </w:p>
    <w:p w:rsidR="00AB0E1D" w:rsidRPr="00BB70E8" w:rsidRDefault="00AB0E1D" w:rsidP="007D4EDC">
      <w:pPr>
        <w:pStyle w:val="Main"/>
        <w:ind w:firstLine="0"/>
        <w:jc w:val="left"/>
        <w:rPr>
          <w:rFonts w:ascii="Courier New" w:hAnsi="Courier New" w:cs="Courier New"/>
          <w:noProof/>
          <w:lang w:eastAsia="en-US"/>
        </w:rPr>
      </w:pPr>
      <w:r>
        <w:rPr>
          <w:rFonts w:ascii="Courier New" w:hAnsi="Courier New" w:cs="Courier New"/>
          <w:noProof/>
          <w:lang w:eastAsia="en-US"/>
        </w:rPr>
        <w:t>}</w:t>
      </w:r>
    </w:p>
    <w:p w:rsidR="007D4EDC" w:rsidRPr="00BB70E8" w:rsidRDefault="007D4EDC" w:rsidP="00AB0E1D">
      <w:pPr>
        <w:pStyle w:val="Main"/>
      </w:pPr>
    </w:p>
    <w:p w:rsidR="007D4EDC" w:rsidRPr="00BB70E8" w:rsidRDefault="007D4EDC" w:rsidP="007D4EDC">
      <w:pPr>
        <w:pStyle w:val="Main"/>
        <w:rPr>
          <w:b/>
        </w:rPr>
      </w:pPr>
      <w:r>
        <w:rPr>
          <w:b/>
          <w:lang w:val="ru-RU"/>
        </w:rPr>
        <w:t>Пример</w:t>
      </w:r>
      <w:r w:rsidRPr="00BB70E8">
        <w:rPr>
          <w:b/>
        </w:rPr>
        <w:t>2</w:t>
      </w:r>
    </w:p>
    <w:p w:rsidR="007D4EDC" w:rsidRPr="00BB70E8" w:rsidRDefault="007D4EDC" w:rsidP="00AB0E1D">
      <w:pPr>
        <w:pStyle w:val="Main"/>
      </w:pPr>
    </w:p>
    <w:p w:rsidR="007D4EDC" w:rsidRDefault="007D4EDC" w:rsidP="007D4EDC">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7D4EDC" w:rsidRDefault="007D4EDC" w:rsidP="007D4ED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b/>
          <w:bCs/>
          <w:noProof/>
          <w:sz w:val="20"/>
          <w:szCs w:val="20"/>
          <w:lang w:val="en-US" w:eastAsia="en-US"/>
        </w:rPr>
        <w:t xml:space="preserve"> std;</w:t>
      </w:r>
    </w:p>
    <w:p w:rsidR="007D4EDC" w:rsidRDefault="007D4EDC" w:rsidP="007D4EDC">
      <w:pPr>
        <w:autoSpaceDE w:val="0"/>
        <w:autoSpaceDN w:val="0"/>
        <w:adjustRightInd w:val="0"/>
        <w:rPr>
          <w:rFonts w:ascii="Courier New" w:hAnsi="Courier New" w:cs="Courier New"/>
          <w:noProof/>
          <w:sz w:val="20"/>
          <w:szCs w:val="20"/>
          <w:lang w:val="en-US" w:eastAsia="en-US"/>
        </w:rPr>
      </w:pPr>
    </w:p>
    <w:p w:rsidR="007D4EDC" w:rsidRDefault="007D4EDC" w:rsidP="007D4ED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class</w:t>
      </w:r>
      <w:r>
        <w:rPr>
          <w:rFonts w:ascii="Courier New" w:hAnsi="Courier New" w:cs="Courier New"/>
          <w:b/>
          <w:bCs/>
          <w:noProof/>
          <w:sz w:val="20"/>
          <w:szCs w:val="20"/>
          <w:lang w:val="en-US" w:eastAsia="en-US"/>
        </w:rPr>
        <w:t xml:space="preserve"> A</w:t>
      </w:r>
    </w:p>
    <w:p w:rsidR="007D4EDC" w:rsidRDefault="007D4EDC" w:rsidP="007D4ED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7D4EDC" w:rsidRDefault="007D4EDC" w:rsidP="007D4ED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public</w:t>
      </w:r>
      <w:r>
        <w:rPr>
          <w:rFonts w:ascii="Courier New" w:hAnsi="Courier New" w:cs="Courier New"/>
          <w:noProof/>
          <w:sz w:val="20"/>
          <w:szCs w:val="20"/>
          <w:lang w:val="en-US" w:eastAsia="en-US"/>
        </w:rPr>
        <w:t>:</w:t>
      </w:r>
    </w:p>
    <w:p w:rsidR="007D4EDC" w:rsidRDefault="007D4EDC" w:rsidP="007D4ED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A():member_()</w:t>
      </w:r>
    </w:p>
    <w:p w:rsidR="007D4EDC" w:rsidRDefault="007D4EDC" w:rsidP="007D4ED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7D4EDC" w:rsidRDefault="007D4EDC" w:rsidP="007D4ED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7D4EDC" w:rsidRDefault="007D4EDC" w:rsidP="007D4EDC">
      <w:pPr>
        <w:autoSpaceDE w:val="0"/>
        <w:autoSpaceDN w:val="0"/>
        <w:adjustRightInd w:val="0"/>
        <w:rPr>
          <w:rFonts w:ascii="Courier New" w:hAnsi="Courier New" w:cs="Courier New"/>
          <w:noProof/>
          <w:sz w:val="20"/>
          <w:szCs w:val="20"/>
          <w:lang w:val="en-US" w:eastAsia="en-US"/>
        </w:rPr>
      </w:pPr>
    </w:p>
    <w:p w:rsidR="007D4EDC" w:rsidRDefault="007D4EDC" w:rsidP="007D4EDC">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hashGetter() </w:t>
      </w:r>
      <w:r>
        <w:rPr>
          <w:rFonts w:ascii="Courier New" w:hAnsi="Courier New" w:cs="Courier New"/>
          <w:noProof/>
          <w:color w:val="0000FF"/>
          <w:sz w:val="20"/>
          <w:szCs w:val="20"/>
          <w:lang w:val="en-US" w:eastAsia="en-US"/>
        </w:rPr>
        <w:t>const</w:t>
      </w:r>
    </w:p>
    <w:p w:rsidR="007D4EDC" w:rsidRDefault="007D4EDC" w:rsidP="007D4ED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7D4EDC" w:rsidRDefault="007D4EDC" w:rsidP="007D4ED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state_ = 1;</w:t>
      </w:r>
    </w:p>
    <w:p w:rsidR="007D4EDC" w:rsidRDefault="007D4EDC" w:rsidP="007D4ED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member_;</w:t>
      </w:r>
    </w:p>
    <w:p w:rsidR="007D4EDC" w:rsidRDefault="007D4EDC" w:rsidP="007D4ED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7D4EDC" w:rsidRDefault="007D4EDC" w:rsidP="007D4EDC">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goodGetter() </w:t>
      </w:r>
      <w:r>
        <w:rPr>
          <w:rFonts w:ascii="Courier New" w:hAnsi="Courier New" w:cs="Courier New"/>
          <w:noProof/>
          <w:color w:val="0000FF"/>
          <w:sz w:val="20"/>
          <w:szCs w:val="20"/>
          <w:lang w:val="en-US" w:eastAsia="en-US"/>
        </w:rPr>
        <w:t>const</w:t>
      </w:r>
    </w:p>
    <w:p w:rsidR="007D4EDC" w:rsidRDefault="007D4EDC" w:rsidP="007D4ED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7D4EDC" w:rsidRDefault="007D4EDC" w:rsidP="007D4ED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member_;</w:t>
      </w:r>
    </w:p>
    <w:p w:rsidR="007D4EDC" w:rsidRDefault="007D4EDC" w:rsidP="007D4ED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lastRenderedPageBreak/>
        <w:t xml:space="preserve">    }</w:t>
      </w:r>
    </w:p>
    <w:p w:rsidR="007D4EDC" w:rsidRDefault="007D4EDC" w:rsidP="007D4EDC">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getter() </w:t>
      </w:r>
      <w:r>
        <w:rPr>
          <w:rFonts w:ascii="Courier New" w:hAnsi="Courier New" w:cs="Courier New"/>
          <w:noProof/>
          <w:color w:val="0000FF"/>
          <w:sz w:val="20"/>
          <w:szCs w:val="20"/>
          <w:lang w:val="en-US" w:eastAsia="en-US"/>
        </w:rPr>
        <w:t>const</w:t>
      </w:r>
    </w:p>
    <w:p w:rsidR="007D4EDC" w:rsidRDefault="007D4EDC" w:rsidP="007D4ED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7D4EDC" w:rsidRDefault="007D4EDC" w:rsidP="007D4EDC">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8000"/>
          <w:sz w:val="20"/>
          <w:szCs w:val="20"/>
          <w:lang w:val="en-US" w:eastAsia="en-US"/>
        </w:rPr>
        <w:t>//member_ = 2; // error</w:t>
      </w:r>
    </w:p>
    <w:p w:rsidR="007D4EDC" w:rsidRDefault="007D4EDC" w:rsidP="007D4ED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member_;</w:t>
      </w:r>
    </w:p>
    <w:p w:rsidR="007D4EDC" w:rsidRDefault="007D4EDC" w:rsidP="007D4ED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7D4EDC" w:rsidRDefault="007D4EDC" w:rsidP="007D4ED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badGetter()</w:t>
      </w:r>
    </w:p>
    <w:p w:rsidR="007D4EDC" w:rsidRDefault="007D4EDC" w:rsidP="007D4ED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7D4EDC" w:rsidRDefault="007D4EDC" w:rsidP="007D4ED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member_;</w:t>
      </w:r>
    </w:p>
    <w:p w:rsidR="007D4EDC" w:rsidRDefault="007D4EDC" w:rsidP="007D4ED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7D4EDC" w:rsidRDefault="007D4EDC" w:rsidP="007D4ED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private</w:t>
      </w:r>
      <w:r>
        <w:rPr>
          <w:rFonts w:ascii="Courier New" w:hAnsi="Courier New" w:cs="Courier New"/>
          <w:noProof/>
          <w:sz w:val="20"/>
          <w:szCs w:val="20"/>
          <w:lang w:val="en-US" w:eastAsia="en-US"/>
        </w:rPr>
        <w:t>:</w:t>
      </w:r>
    </w:p>
    <w:p w:rsidR="007D4EDC" w:rsidRDefault="007D4EDC" w:rsidP="007D4ED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mutable</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state_;</w:t>
      </w:r>
    </w:p>
    <w:p w:rsidR="007D4EDC" w:rsidRDefault="007D4EDC" w:rsidP="007D4ED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member_;</w:t>
      </w:r>
    </w:p>
    <w:p w:rsidR="007D4EDC" w:rsidRDefault="007D4EDC" w:rsidP="007D4ED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7D4EDC" w:rsidRDefault="007D4EDC" w:rsidP="007D4EDC">
      <w:pPr>
        <w:autoSpaceDE w:val="0"/>
        <w:autoSpaceDN w:val="0"/>
        <w:adjustRightInd w:val="0"/>
        <w:rPr>
          <w:rFonts w:ascii="Courier New" w:hAnsi="Courier New" w:cs="Courier New"/>
          <w:noProof/>
          <w:sz w:val="20"/>
          <w:szCs w:val="20"/>
          <w:lang w:val="en-US" w:eastAsia="en-US"/>
        </w:rPr>
      </w:pPr>
    </w:p>
    <w:p w:rsidR="007D4EDC" w:rsidRDefault="007D4EDC" w:rsidP="007D4ED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main()</w:t>
      </w:r>
    </w:p>
    <w:p w:rsidR="007D4EDC" w:rsidRDefault="007D4EDC" w:rsidP="007D4ED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7D4EDC" w:rsidRDefault="007D4EDC" w:rsidP="007D4ED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A a1;</w:t>
      </w:r>
    </w:p>
    <w:p w:rsidR="007D4EDC" w:rsidRDefault="007D4EDC" w:rsidP="007D4EDC">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8000"/>
          <w:sz w:val="20"/>
          <w:szCs w:val="20"/>
          <w:lang w:val="en-US" w:eastAsia="en-US"/>
        </w:rPr>
        <w:t>//a1.badGetter(); // doesn't work</w:t>
      </w:r>
    </w:p>
    <w:p w:rsidR="007D4EDC" w:rsidRDefault="007D4EDC" w:rsidP="007D4EDC">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a1.goodGetter(); </w:t>
      </w:r>
      <w:r>
        <w:rPr>
          <w:rFonts w:ascii="Courier New" w:hAnsi="Courier New" w:cs="Courier New"/>
          <w:noProof/>
          <w:color w:val="008000"/>
          <w:sz w:val="20"/>
          <w:szCs w:val="20"/>
          <w:lang w:val="en-US" w:eastAsia="en-US"/>
        </w:rPr>
        <w:t>// OK</w:t>
      </w:r>
    </w:p>
    <w:p w:rsidR="007D4EDC" w:rsidRDefault="007D4EDC" w:rsidP="007D4EDC">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a1.hashGetter(); </w:t>
      </w:r>
      <w:r>
        <w:rPr>
          <w:rFonts w:ascii="Courier New" w:hAnsi="Courier New" w:cs="Courier New"/>
          <w:noProof/>
          <w:color w:val="008000"/>
          <w:sz w:val="20"/>
          <w:szCs w:val="20"/>
          <w:lang w:val="en-US" w:eastAsia="en-US"/>
        </w:rPr>
        <w:t>// OK</w:t>
      </w:r>
    </w:p>
    <w:p w:rsidR="007D4EDC" w:rsidRDefault="007D4EDC" w:rsidP="007D4EDC">
      <w:pPr>
        <w:autoSpaceDE w:val="0"/>
        <w:autoSpaceDN w:val="0"/>
        <w:adjustRightInd w:val="0"/>
        <w:rPr>
          <w:rFonts w:ascii="Courier New" w:hAnsi="Courier New" w:cs="Courier New"/>
          <w:noProof/>
          <w:color w:val="008000"/>
          <w:sz w:val="20"/>
          <w:szCs w:val="20"/>
          <w:lang w:val="en-US" w:eastAsia="en-US"/>
        </w:rPr>
      </w:pPr>
    </w:p>
    <w:p w:rsidR="007D4EDC" w:rsidRDefault="007D4EDC" w:rsidP="007D4ED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A a2;</w:t>
      </w:r>
    </w:p>
    <w:p w:rsidR="007D4EDC" w:rsidRDefault="007D4EDC" w:rsidP="007D4EDC">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a2.badGetter(); </w:t>
      </w:r>
      <w:r>
        <w:rPr>
          <w:rFonts w:ascii="Courier New" w:hAnsi="Courier New" w:cs="Courier New"/>
          <w:noProof/>
          <w:color w:val="008000"/>
          <w:sz w:val="20"/>
          <w:szCs w:val="20"/>
          <w:lang w:val="en-US" w:eastAsia="en-US"/>
        </w:rPr>
        <w:t>// OK</w:t>
      </w:r>
    </w:p>
    <w:p w:rsidR="007D4EDC" w:rsidRDefault="007D4EDC" w:rsidP="007D4EDC">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a2.goodGetter(); </w:t>
      </w:r>
      <w:r>
        <w:rPr>
          <w:rFonts w:ascii="Courier New" w:hAnsi="Courier New" w:cs="Courier New"/>
          <w:noProof/>
          <w:color w:val="008000"/>
          <w:sz w:val="20"/>
          <w:szCs w:val="20"/>
          <w:lang w:val="en-US" w:eastAsia="en-US"/>
        </w:rPr>
        <w:t>// OK</w:t>
      </w:r>
    </w:p>
    <w:p w:rsidR="007D4EDC" w:rsidRDefault="007D4EDC" w:rsidP="007D4EDC">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a2.hashGetter(); </w:t>
      </w:r>
      <w:r>
        <w:rPr>
          <w:rFonts w:ascii="Courier New" w:hAnsi="Courier New" w:cs="Courier New"/>
          <w:noProof/>
          <w:color w:val="008000"/>
          <w:sz w:val="20"/>
          <w:szCs w:val="20"/>
          <w:lang w:val="en-US" w:eastAsia="en-US"/>
        </w:rPr>
        <w:t>// OK</w:t>
      </w:r>
    </w:p>
    <w:p w:rsidR="007D4EDC" w:rsidRDefault="007D4EDC" w:rsidP="007D4ED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7D4EDC" w:rsidRDefault="007D4EDC" w:rsidP="007D4ED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7D4EDC" w:rsidRPr="00BB70E8" w:rsidRDefault="007D4EDC" w:rsidP="00AB0E1D">
      <w:pPr>
        <w:pStyle w:val="Main"/>
      </w:pPr>
    </w:p>
    <w:p w:rsidR="007D4EDC" w:rsidRPr="00BB70E8" w:rsidRDefault="007D4EDC" w:rsidP="007D4EDC">
      <w:pPr>
        <w:pStyle w:val="Main"/>
        <w:rPr>
          <w:b/>
        </w:rPr>
      </w:pPr>
      <w:r>
        <w:rPr>
          <w:b/>
          <w:lang w:val="ru-RU"/>
        </w:rPr>
        <w:t>Пример</w:t>
      </w:r>
      <w:r w:rsidRPr="00BB70E8">
        <w:rPr>
          <w:b/>
        </w:rPr>
        <w:t>3</w:t>
      </w:r>
    </w:p>
    <w:p w:rsidR="007D4EDC" w:rsidRPr="00BB70E8" w:rsidRDefault="007D4EDC" w:rsidP="00AB0E1D">
      <w:pPr>
        <w:pStyle w:val="Main"/>
      </w:pPr>
    </w:p>
    <w:p w:rsidR="00AB0E1D" w:rsidRDefault="00AB0E1D" w:rsidP="00AB0E1D">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AB0E1D" w:rsidRDefault="00AB0E1D" w:rsidP="00AB0E1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b/>
          <w:bCs/>
          <w:noProof/>
          <w:sz w:val="20"/>
          <w:szCs w:val="20"/>
          <w:lang w:val="en-US" w:eastAsia="en-US"/>
        </w:rPr>
        <w:t xml:space="preserve"> std;</w:t>
      </w:r>
    </w:p>
    <w:p w:rsidR="00AB0E1D" w:rsidRDefault="00AB0E1D" w:rsidP="00AB0E1D">
      <w:pPr>
        <w:autoSpaceDE w:val="0"/>
        <w:autoSpaceDN w:val="0"/>
        <w:adjustRightInd w:val="0"/>
        <w:rPr>
          <w:rFonts w:ascii="Courier New" w:hAnsi="Courier New" w:cs="Courier New"/>
          <w:noProof/>
          <w:sz w:val="20"/>
          <w:szCs w:val="20"/>
          <w:lang w:val="en-US" w:eastAsia="en-US"/>
        </w:rPr>
      </w:pPr>
    </w:p>
    <w:p w:rsidR="00AB0E1D" w:rsidRDefault="00AB0E1D" w:rsidP="00AB0E1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main()</w:t>
      </w:r>
    </w:p>
    <w:p w:rsidR="00AB0E1D" w:rsidRDefault="00AB0E1D" w:rsidP="00AB0E1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AB0E1D" w:rsidRDefault="00AB0E1D" w:rsidP="00AB0E1D">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i1 = 0;</w:t>
      </w:r>
    </w:p>
    <w:p w:rsidR="00AB0E1D" w:rsidRDefault="00AB0E1D" w:rsidP="00AB0E1D">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i2 = 10;</w:t>
      </w:r>
    </w:p>
    <w:p w:rsidR="00AB0E1D" w:rsidRDefault="00AB0E1D" w:rsidP="00AB0E1D">
      <w:pPr>
        <w:autoSpaceDE w:val="0"/>
        <w:autoSpaceDN w:val="0"/>
        <w:adjustRightInd w:val="0"/>
        <w:rPr>
          <w:rFonts w:ascii="Courier New" w:hAnsi="Courier New" w:cs="Courier New"/>
          <w:noProof/>
          <w:sz w:val="20"/>
          <w:szCs w:val="20"/>
          <w:lang w:val="en-US" w:eastAsia="en-US"/>
        </w:rPr>
      </w:pPr>
    </w:p>
    <w:p w:rsidR="00AB0E1D" w:rsidRDefault="00AB0E1D" w:rsidP="00AB0E1D">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*p = &amp;i1;</w:t>
      </w:r>
    </w:p>
    <w:p w:rsidR="00AB0E1D" w:rsidRDefault="00AB0E1D" w:rsidP="00AB0E1D">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*p2 = &amp;i1;</w:t>
      </w:r>
    </w:p>
    <w:p w:rsidR="00AB0E1D" w:rsidRDefault="00AB0E1D" w:rsidP="00AB0E1D">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*p3 = &amp;i1;</w:t>
      </w:r>
    </w:p>
    <w:p w:rsidR="00AB0E1D" w:rsidRDefault="00AB0E1D" w:rsidP="00AB0E1D">
      <w:pPr>
        <w:autoSpaceDE w:val="0"/>
        <w:autoSpaceDN w:val="0"/>
        <w:adjustRightInd w:val="0"/>
        <w:rPr>
          <w:rFonts w:ascii="Courier New" w:hAnsi="Courier New" w:cs="Courier New"/>
          <w:noProof/>
          <w:sz w:val="20"/>
          <w:szCs w:val="20"/>
          <w:lang w:val="en-US" w:eastAsia="en-US"/>
        </w:rPr>
      </w:pPr>
    </w:p>
    <w:p w:rsidR="00AB0E1D" w:rsidRDefault="00AB0E1D" w:rsidP="00AB0E1D">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p = &amp;i2;</w:t>
      </w:r>
    </w:p>
    <w:p w:rsidR="00AB0E1D" w:rsidRDefault="00AB0E1D" w:rsidP="00AB0E1D">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p2 = &amp;i2;</w:t>
      </w:r>
    </w:p>
    <w:p w:rsidR="00AB0E1D" w:rsidRDefault="00AB0E1D" w:rsidP="00AB0E1D">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p3 = &amp;i2;</w:t>
      </w:r>
    </w:p>
    <w:p w:rsidR="00AB0E1D" w:rsidRDefault="00AB0E1D" w:rsidP="00AB0E1D">
      <w:pPr>
        <w:autoSpaceDE w:val="0"/>
        <w:autoSpaceDN w:val="0"/>
        <w:adjustRightInd w:val="0"/>
        <w:rPr>
          <w:rFonts w:ascii="Courier New" w:hAnsi="Courier New" w:cs="Courier New"/>
          <w:noProof/>
          <w:sz w:val="20"/>
          <w:szCs w:val="20"/>
          <w:lang w:val="en-US" w:eastAsia="en-US"/>
        </w:rPr>
      </w:pPr>
    </w:p>
    <w:p w:rsidR="00AB0E1D" w:rsidRDefault="00AB0E1D" w:rsidP="00AB0E1D">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cout &lt;&lt; *p &lt;&lt; endl</w:t>
      </w:r>
    </w:p>
    <w:p w:rsidR="00AB0E1D" w:rsidRDefault="00AB0E1D" w:rsidP="00AB0E1D">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&lt;&lt; *p2 &lt;&lt;endl</w:t>
      </w:r>
    </w:p>
    <w:p w:rsidR="00AB0E1D" w:rsidRDefault="00AB0E1D" w:rsidP="00AB0E1D">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&lt;&lt; *p3 &lt;&lt;endl;</w:t>
      </w:r>
    </w:p>
    <w:p w:rsidR="00AB0E1D" w:rsidRDefault="007D4EDC" w:rsidP="00AB0E1D">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sidR="00AB0E1D">
        <w:rPr>
          <w:rFonts w:ascii="Courier New" w:hAnsi="Courier New" w:cs="Courier New"/>
          <w:b/>
          <w:bCs/>
          <w:noProof/>
          <w:sz w:val="20"/>
          <w:szCs w:val="20"/>
          <w:lang w:val="en-US" w:eastAsia="en-US"/>
        </w:rPr>
        <w:t>system(</w:t>
      </w:r>
      <w:r w:rsidR="00AB0E1D">
        <w:rPr>
          <w:rFonts w:ascii="Courier New" w:hAnsi="Courier New" w:cs="Courier New"/>
          <w:noProof/>
          <w:color w:val="A31515"/>
          <w:sz w:val="20"/>
          <w:szCs w:val="20"/>
          <w:lang w:val="en-US" w:eastAsia="en-US"/>
        </w:rPr>
        <w:t>"PAUSE"</w:t>
      </w:r>
      <w:r w:rsidR="00AB0E1D">
        <w:rPr>
          <w:rFonts w:ascii="Courier New" w:hAnsi="Courier New" w:cs="Courier New"/>
          <w:noProof/>
          <w:sz w:val="20"/>
          <w:szCs w:val="20"/>
          <w:lang w:val="en-US" w:eastAsia="en-US"/>
        </w:rPr>
        <w:t>);</w:t>
      </w:r>
    </w:p>
    <w:p w:rsidR="00AB0E1D" w:rsidRDefault="00AB0E1D" w:rsidP="00AB0E1D">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0;</w:t>
      </w:r>
    </w:p>
    <w:p w:rsidR="00AB0E1D" w:rsidRDefault="00AB0E1D" w:rsidP="00AB0E1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AB0E1D" w:rsidRDefault="00AB0E1D" w:rsidP="00AB0E1D">
      <w:pPr>
        <w:pStyle w:val="Main"/>
        <w:ind w:firstLine="0"/>
        <w:jc w:val="center"/>
        <w:rPr>
          <w:lang w:val="ru-RU"/>
        </w:rPr>
      </w:pPr>
    </w:p>
    <w:p w:rsidR="00AB0E1D" w:rsidRDefault="00AB0E1D" w:rsidP="00AB0E1D">
      <w:pPr>
        <w:pStyle w:val="Main"/>
        <w:ind w:firstLine="0"/>
        <w:jc w:val="center"/>
        <w:rPr>
          <w:lang w:val="ru-RU"/>
        </w:rPr>
      </w:pPr>
      <w:r>
        <w:rPr>
          <w:noProof/>
          <w:lang w:val="ru-RU" w:eastAsia="ru-RU"/>
        </w:rPr>
        <w:drawing>
          <wp:inline distT="0" distB="0" distL="0" distR="0">
            <wp:extent cx="2458085" cy="553720"/>
            <wp:effectExtent l="19050" t="0" r="0" b="0"/>
            <wp:docPr id="2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a:stretch>
                      <a:fillRect/>
                    </a:stretch>
                  </pic:blipFill>
                  <pic:spPr bwMode="auto">
                    <a:xfrm>
                      <a:off x="0" y="0"/>
                      <a:ext cx="2458085" cy="553720"/>
                    </a:xfrm>
                    <a:prstGeom prst="rect">
                      <a:avLst/>
                    </a:prstGeom>
                    <a:noFill/>
                    <a:ln w="9525">
                      <a:noFill/>
                      <a:miter lim="800000"/>
                      <a:headEnd/>
                      <a:tailEnd/>
                    </a:ln>
                  </pic:spPr>
                </pic:pic>
              </a:graphicData>
            </a:graphic>
          </wp:inline>
        </w:drawing>
      </w:r>
    </w:p>
    <w:p w:rsidR="00AB0E1D" w:rsidRDefault="00AB0E1D" w:rsidP="00AB0E1D">
      <w:pPr>
        <w:pStyle w:val="Main"/>
        <w:ind w:firstLine="0"/>
        <w:jc w:val="center"/>
        <w:rPr>
          <w:lang w:val="ru-RU"/>
        </w:rPr>
      </w:pPr>
    </w:p>
    <w:p w:rsidR="00AB0E1D" w:rsidRDefault="007D4EDC" w:rsidP="00CC4AB6">
      <w:pPr>
        <w:pStyle w:val="Main"/>
        <w:rPr>
          <w:lang w:val="ru-RU"/>
        </w:rPr>
      </w:pPr>
      <w:r>
        <w:rPr>
          <w:lang w:val="ru-RU"/>
        </w:rPr>
        <w:t>Т</w:t>
      </w:r>
      <w:r w:rsidRPr="007D4EDC">
        <w:rPr>
          <w:lang w:val="ru-RU"/>
        </w:rPr>
        <w:t xml:space="preserve">акже имеет значение </w:t>
      </w:r>
      <w:r w:rsidR="00AF11B5">
        <w:rPr>
          <w:lang w:val="ru-RU"/>
        </w:rPr>
        <w:t>р</w:t>
      </w:r>
      <w:r w:rsidRPr="007D4EDC">
        <w:rPr>
          <w:lang w:val="ru-RU"/>
        </w:rPr>
        <w:t>азличи</w:t>
      </w:r>
      <w:r w:rsidR="00AF11B5">
        <w:rPr>
          <w:lang w:val="ru-RU"/>
        </w:rPr>
        <w:t>я</w:t>
      </w:r>
      <w:r w:rsidRPr="007D4EDC">
        <w:rPr>
          <w:lang w:val="ru-RU"/>
        </w:rPr>
        <w:t xml:space="preserve"> возвращаемых значений типа класса: если вы возвращаете T const, то вызывающий не может вызывать неконстантные функции по возвращаемому значению, например:</w:t>
      </w:r>
    </w:p>
    <w:p w:rsidR="00AB0E1D" w:rsidRDefault="00AB0E1D" w:rsidP="00CC4AB6">
      <w:pPr>
        <w:pStyle w:val="Main"/>
        <w:rPr>
          <w:lang w:val="ru-RU"/>
        </w:rPr>
      </w:pPr>
    </w:p>
    <w:p w:rsidR="00AF11B5" w:rsidRDefault="00AF11B5" w:rsidP="00AF11B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class</w:t>
      </w:r>
      <w:r>
        <w:rPr>
          <w:rFonts w:ascii="Courier New" w:hAnsi="Courier New" w:cs="Courier New"/>
          <w:b/>
          <w:bCs/>
          <w:noProof/>
          <w:sz w:val="20"/>
          <w:szCs w:val="20"/>
          <w:lang w:val="en-US" w:eastAsia="en-US"/>
        </w:rPr>
        <w:t xml:space="preserve"> Test</w:t>
      </w:r>
    </w:p>
    <w:p w:rsidR="00AF11B5" w:rsidRDefault="00AF11B5" w:rsidP="00AF11B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AF11B5" w:rsidRDefault="00AF11B5" w:rsidP="00AF11B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public</w:t>
      </w:r>
      <w:r>
        <w:rPr>
          <w:rFonts w:ascii="Courier New" w:hAnsi="Courier New" w:cs="Courier New"/>
          <w:noProof/>
          <w:sz w:val="20"/>
          <w:szCs w:val="20"/>
          <w:lang w:val="en-US" w:eastAsia="en-US"/>
        </w:rPr>
        <w:t>:</w:t>
      </w:r>
    </w:p>
    <w:p w:rsidR="00AF11B5" w:rsidRDefault="00AF11B5" w:rsidP="00AF11B5">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f();</w:t>
      </w:r>
    </w:p>
    <w:p w:rsidR="00AF11B5" w:rsidRDefault="00AF11B5" w:rsidP="00AF11B5">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g()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w:t>
      </w:r>
    </w:p>
    <w:p w:rsidR="00AF11B5" w:rsidRDefault="00AF11B5" w:rsidP="00AF11B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lastRenderedPageBreak/>
        <w:t>};</w:t>
      </w:r>
    </w:p>
    <w:p w:rsidR="00AF11B5" w:rsidRDefault="00AF11B5" w:rsidP="00AF11B5">
      <w:pPr>
        <w:autoSpaceDE w:val="0"/>
        <w:autoSpaceDN w:val="0"/>
        <w:adjustRightInd w:val="0"/>
        <w:rPr>
          <w:rFonts w:ascii="Courier New" w:hAnsi="Courier New" w:cs="Courier New"/>
          <w:noProof/>
          <w:sz w:val="20"/>
          <w:szCs w:val="20"/>
          <w:lang w:val="en-US" w:eastAsia="en-US"/>
        </w:rPr>
      </w:pPr>
    </w:p>
    <w:p w:rsidR="00AF11B5" w:rsidRDefault="00AF11B5" w:rsidP="00AF11B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Test ff();</w:t>
      </w:r>
    </w:p>
    <w:p w:rsidR="00AF11B5" w:rsidRDefault="00AF11B5" w:rsidP="00AF11B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Test </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gg();</w:t>
      </w:r>
    </w:p>
    <w:p w:rsidR="00AF11B5" w:rsidRDefault="00AF11B5" w:rsidP="00AF11B5">
      <w:pPr>
        <w:autoSpaceDE w:val="0"/>
        <w:autoSpaceDN w:val="0"/>
        <w:adjustRightInd w:val="0"/>
        <w:rPr>
          <w:rFonts w:ascii="Courier New" w:hAnsi="Courier New" w:cs="Courier New"/>
          <w:noProof/>
          <w:sz w:val="20"/>
          <w:szCs w:val="20"/>
          <w:lang w:val="en-US" w:eastAsia="en-US"/>
        </w:rPr>
      </w:pPr>
    </w:p>
    <w:p w:rsidR="00AF11B5" w:rsidRDefault="00AF11B5" w:rsidP="00AF11B5">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ff().f(); </w:t>
      </w:r>
      <w:r>
        <w:rPr>
          <w:rFonts w:ascii="Courier New" w:hAnsi="Courier New" w:cs="Courier New"/>
          <w:noProof/>
          <w:color w:val="008000"/>
          <w:sz w:val="20"/>
          <w:szCs w:val="20"/>
          <w:lang w:val="en-US" w:eastAsia="en-US"/>
        </w:rPr>
        <w:t>//  legal</w:t>
      </w:r>
    </w:p>
    <w:p w:rsidR="00AF11B5" w:rsidRDefault="00AF11B5" w:rsidP="00AF11B5">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ff().g(); </w:t>
      </w:r>
      <w:r>
        <w:rPr>
          <w:rFonts w:ascii="Courier New" w:hAnsi="Courier New" w:cs="Courier New"/>
          <w:noProof/>
          <w:color w:val="008000"/>
          <w:sz w:val="20"/>
          <w:szCs w:val="20"/>
          <w:lang w:val="en-US" w:eastAsia="en-US"/>
        </w:rPr>
        <w:t>//  legal</w:t>
      </w:r>
    </w:p>
    <w:p w:rsidR="00AF11B5" w:rsidRDefault="00AF11B5" w:rsidP="00AF11B5">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gg().f(); </w:t>
      </w:r>
      <w:r>
        <w:rPr>
          <w:rFonts w:ascii="Courier New" w:hAnsi="Courier New" w:cs="Courier New"/>
          <w:noProof/>
          <w:color w:val="008000"/>
          <w:sz w:val="20"/>
          <w:szCs w:val="20"/>
          <w:lang w:val="en-US" w:eastAsia="en-US"/>
        </w:rPr>
        <w:t>//  **illegal**</w:t>
      </w:r>
    </w:p>
    <w:p w:rsidR="00AF11B5" w:rsidRPr="00AF11B5" w:rsidRDefault="00AF11B5" w:rsidP="00AF11B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val="en-US" w:eastAsia="en-US"/>
        </w:rPr>
        <w:t>gg</w:t>
      </w:r>
      <w:r w:rsidRPr="00AF11B5">
        <w:rPr>
          <w:rFonts w:ascii="Courier New" w:hAnsi="Courier New" w:cs="Courier New"/>
          <w:noProof/>
          <w:sz w:val="20"/>
          <w:szCs w:val="20"/>
          <w:lang w:eastAsia="en-US"/>
        </w:rPr>
        <w:t>().</w:t>
      </w:r>
      <w:r>
        <w:rPr>
          <w:rFonts w:ascii="Courier New" w:hAnsi="Courier New" w:cs="Courier New"/>
          <w:noProof/>
          <w:sz w:val="20"/>
          <w:szCs w:val="20"/>
          <w:lang w:val="en-US" w:eastAsia="en-US"/>
        </w:rPr>
        <w:t>g</w:t>
      </w:r>
      <w:r w:rsidRPr="00AF11B5">
        <w:rPr>
          <w:rFonts w:ascii="Courier New" w:hAnsi="Courier New" w:cs="Courier New"/>
          <w:noProof/>
          <w:sz w:val="20"/>
          <w:szCs w:val="20"/>
          <w:lang w:eastAsia="en-US"/>
        </w:rPr>
        <w:t xml:space="preserve">(); </w:t>
      </w:r>
      <w:r w:rsidRPr="00AF11B5">
        <w:rPr>
          <w:rFonts w:ascii="Courier New" w:hAnsi="Courier New" w:cs="Courier New"/>
          <w:noProof/>
          <w:color w:val="008000"/>
          <w:sz w:val="20"/>
          <w:szCs w:val="20"/>
          <w:lang w:eastAsia="en-US"/>
        </w:rPr>
        <w:t xml:space="preserve">//  </w:t>
      </w:r>
      <w:r>
        <w:rPr>
          <w:rFonts w:ascii="Courier New" w:hAnsi="Courier New" w:cs="Courier New"/>
          <w:noProof/>
          <w:color w:val="008000"/>
          <w:sz w:val="20"/>
          <w:szCs w:val="20"/>
          <w:lang w:val="en-US" w:eastAsia="en-US"/>
        </w:rPr>
        <w:t>legal</w:t>
      </w:r>
    </w:p>
    <w:p w:rsidR="00AB0E1D" w:rsidRDefault="00AB0E1D" w:rsidP="00CC4AB6">
      <w:pPr>
        <w:pStyle w:val="Main"/>
        <w:rPr>
          <w:lang w:val="ru-RU"/>
        </w:rPr>
      </w:pPr>
    </w:p>
    <w:p w:rsidR="00D405C1" w:rsidRPr="00D405C1" w:rsidRDefault="00D405C1" w:rsidP="00D405C1">
      <w:pPr>
        <w:pStyle w:val="Main"/>
        <w:rPr>
          <w:lang w:val="ru-RU"/>
        </w:rPr>
      </w:pPr>
      <w:r w:rsidRPr="00D405C1">
        <w:rPr>
          <w:lang w:val="ru-RU"/>
        </w:rPr>
        <w:t xml:space="preserve">Когда вы добавляете ключевое слово const в метод, </w:t>
      </w:r>
      <w:r>
        <w:rPr>
          <w:lang w:val="ru-RU"/>
        </w:rPr>
        <w:t xml:space="preserve">то </w:t>
      </w:r>
      <w:r w:rsidRPr="00D405C1">
        <w:rPr>
          <w:lang w:val="ru-RU"/>
        </w:rPr>
        <w:t>этот указатель будет по существу const, и поэтому вы не можете изменять какие-либо данные элемента. (Если вы не используете mutable, более подробно об этом позже).</w:t>
      </w:r>
    </w:p>
    <w:p w:rsidR="00D405C1" w:rsidRDefault="00D405C1" w:rsidP="00D405C1">
      <w:pPr>
        <w:pStyle w:val="Main"/>
        <w:rPr>
          <w:lang w:val="ru-RU"/>
        </w:rPr>
      </w:pPr>
      <w:r w:rsidRPr="00D405C1">
        <w:rPr>
          <w:lang w:val="ru-RU"/>
        </w:rPr>
        <w:t>Ключевое слово const является частью сигнатуры функций, что означает, что вы можете реализовать два похожих метода: тот, который вызывается, когда объект const, а другой - нет.</w:t>
      </w:r>
    </w:p>
    <w:p w:rsidR="00D405C1" w:rsidRDefault="00D405C1" w:rsidP="00CC4AB6">
      <w:pPr>
        <w:pStyle w:val="Main"/>
        <w:rPr>
          <w:lang w:val="ru-RU"/>
        </w:rPr>
      </w:pPr>
    </w:p>
    <w:p w:rsidR="00D405C1" w:rsidRDefault="00D405C1" w:rsidP="00D405C1">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b/>
          <w:bCs/>
          <w:noProof/>
          <w:sz w:val="20"/>
          <w:szCs w:val="20"/>
          <w:lang w:val="en-US" w:eastAsia="en-US"/>
        </w:rPr>
        <w:t xml:space="preserve"> std;</w:t>
      </w:r>
    </w:p>
    <w:p w:rsidR="00D405C1" w:rsidRDefault="00D405C1" w:rsidP="00D405C1">
      <w:pPr>
        <w:autoSpaceDE w:val="0"/>
        <w:autoSpaceDN w:val="0"/>
        <w:adjustRightInd w:val="0"/>
        <w:rPr>
          <w:rFonts w:ascii="Courier New" w:hAnsi="Courier New" w:cs="Courier New"/>
          <w:noProof/>
          <w:sz w:val="20"/>
          <w:szCs w:val="20"/>
          <w:lang w:val="en-US" w:eastAsia="en-US"/>
        </w:rPr>
      </w:pP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class</w:t>
      </w:r>
      <w:r>
        <w:rPr>
          <w:rFonts w:ascii="Courier New" w:hAnsi="Courier New" w:cs="Courier New"/>
          <w:b/>
          <w:bCs/>
          <w:noProof/>
          <w:sz w:val="20"/>
          <w:szCs w:val="20"/>
          <w:lang w:val="en-US" w:eastAsia="en-US"/>
        </w:rPr>
        <w:t xml:space="preserve"> MyClass</w:t>
      </w: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private</w:t>
      </w:r>
      <w:r>
        <w:rPr>
          <w:rFonts w:ascii="Courier New" w:hAnsi="Courier New" w:cs="Courier New"/>
          <w:noProof/>
          <w:sz w:val="20"/>
          <w:szCs w:val="20"/>
          <w:lang w:val="en-US" w:eastAsia="en-US"/>
        </w:rPr>
        <w:t>:</w:t>
      </w: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counter;</w:t>
      </w: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public</w:t>
      </w:r>
      <w:r>
        <w:rPr>
          <w:rFonts w:ascii="Courier New" w:hAnsi="Courier New" w:cs="Courier New"/>
          <w:noProof/>
          <w:sz w:val="20"/>
          <w:szCs w:val="20"/>
          <w:lang w:val="en-US" w:eastAsia="en-US"/>
        </w:rPr>
        <w:t>:</w:t>
      </w: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Foo()</w:t>
      </w:r>
    </w:p>
    <w:p w:rsidR="00D3068C" w:rsidRDefault="00D405C1" w:rsidP="00D405C1">
      <w:pPr>
        <w:autoSpaceDE w:val="0"/>
        <w:autoSpaceDN w:val="0"/>
        <w:adjustRightInd w:val="0"/>
        <w:rPr>
          <w:rFonts w:ascii="Courier New" w:hAnsi="Courier New" w:cs="Courier New"/>
          <w:b/>
          <w:bCs/>
          <w:noProof/>
          <w:sz w:val="20"/>
          <w:szCs w:val="20"/>
          <w:lang w:val="en-US" w:eastAsia="en-US"/>
        </w:rPr>
      </w:pPr>
      <w:r>
        <w:rPr>
          <w:rFonts w:ascii="Courier New" w:hAnsi="Courier New" w:cs="Courier New"/>
          <w:b/>
          <w:bCs/>
          <w:noProof/>
          <w:sz w:val="20"/>
          <w:szCs w:val="20"/>
          <w:lang w:val="en-US" w:eastAsia="en-US"/>
        </w:rPr>
        <w:t xml:space="preserve">    {</w:t>
      </w:r>
      <w:r w:rsidR="00D3068C">
        <w:rPr>
          <w:rFonts w:ascii="Courier New" w:hAnsi="Courier New" w:cs="Courier New"/>
          <w:b/>
          <w:bCs/>
          <w:noProof/>
          <w:sz w:val="20"/>
          <w:szCs w:val="20"/>
          <w:lang w:val="en-US" w:eastAsia="en-US"/>
        </w:rPr>
        <w:t xml:space="preserve"> </w:t>
      </w:r>
    </w:p>
    <w:p w:rsidR="00D405C1" w:rsidRPr="00BB70E8"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cout &lt;&lt; </w:t>
      </w:r>
      <w:r>
        <w:rPr>
          <w:rFonts w:ascii="Courier New" w:hAnsi="Courier New" w:cs="Courier New"/>
          <w:noProof/>
          <w:color w:val="A31515"/>
          <w:sz w:val="20"/>
          <w:szCs w:val="20"/>
          <w:lang w:val="en-US" w:eastAsia="en-US"/>
        </w:rPr>
        <w:t>"Foo"</w:t>
      </w:r>
      <w:r>
        <w:rPr>
          <w:rFonts w:ascii="Courier New" w:hAnsi="Courier New" w:cs="Courier New"/>
          <w:b/>
          <w:bCs/>
          <w:noProof/>
          <w:sz w:val="20"/>
          <w:szCs w:val="20"/>
          <w:lang w:val="en-US" w:eastAsia="en-US"/>
        </w:rPr>
        <w:t xml:space="preserve"> &lt;&lt; endl;</w:t>
      </w: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D405C1" w:rsidRDefault="00D405C1" w:rsidP="00D405C1">
      <w:pPr>
        <w:autoSpaceDE w:val="0"/>
        <w:autoSpaceDN w:val="0"/>
        <w:adjustRightInd w:val="0"/>
        <w:rPr>
          <w:rFonts w:ascii="Courier New" w:hAnsi="Courier New" w:cs="Courier New"/>
          <w:noProof/>
          <w:sz w:val="20"/>
          <w:szCs w:val="20"/>
          <w:lang w:val="en-US" w:eastAsia="en-US"/>
        </w:rPr>
      </w:pPr>
    </w:p>
    <w:p w:rsidR="00D405C1" w:rsidRDefault="00D405C1" w:rsidP="00D405C1">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Foo() </w:t>
      </w:r>
      <w:r>
        <w:rPr>
          <w:rFonts w:ascii="Courier New" w:hAnsi="Courier New" w:cs="Courier New"/>
          <w:noProof/>
          <w:color w:val="0000FF"/>
          <w:sz w:val="20"/>
          <w:szCs w:val="20"/>
          <w:lang w:val="en-US" w:eastAsia="en-US"/>
        </w:rPr>
        <w:t>const</w:t>
      </w: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cout &lt;&lt; </w:t>
      </w:r>
      <w:r>
        <w:rPr>
          <w:rFonts w:ascii="Courier New" w:hAnsi="Courier New" w:cs="Courier New"/>
          <w:noProof/>
          <w:color w:val="A31515"/>
          <w:sz w:val="20"/>
          <w:szCs w:val="20"/>
          <w:lang w:val="en-US" w:eastAsia="en-US"/>
        </w:rPr>
        <w:t>"Foo const"</w:t>
      </w:r>
      <w:r>
        <w:rPr>
          <w:rFonts w:ascii="Courier New" w:hAnsi="Courier New" w:cs="Courier New"/>
          <w:b/>
          <w:bCs/>
          <w:noProof/>
          <w:sz w:val="20"/>
          <w:szCs w:val="20"/>
          <w:lang w:val="en-US" w:eastAsia="en-US"/>
        </w:rPr>
        <w:t xml:space="preserve"> &lt;&lt; endl;</w:t>
      </w: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D405C1" w:rsidRDefault="00D405C1" w:rsidP="00D405C1">
      <w:pPr>
        <w:autoSpaceDE w:val="0"/>
        <w:autoSpaceDN w:val="0"/>
        <w:adjustRightInd w:val="0"/>
        <w:rPr>
          <w:rFonts w:ascii="Courier New" w:hAnsi="Courier New" w:cs="Courier New"/>
          <w:noProof/>
          <w:sz w:val="20"/>
          <w:szCs w:val="20"/>
          <w:lang w:val="en-US" w:eastAsia="en-US"/>
        </w:rPr>
      </w:pP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405C1" w:rsidRDefault="00D405C1" w:rsidP="00D405C1">
      <w:pPr>
        <w:autoSpaceDE w:val="0"/>
        <w:autoSpaceDN w:val="0"/>
        <w:adjustRightInd w:val="0"/>
        <w:rPr>
          <w:rFonts w:ascii="Courier New" w:hAnsi="Courier New" w:cs="Courier New"/>
          <w:noProof/>
          <w:sz w:val="20"/>
          <w:szCs w:val="20"/>
          <w:lang w:val="en-US" w:eastAsia="en-US"/>
        </w:rPr>
      </w:pP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main()</w:t>
      </w: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MyClass cc;</w:t>
      </w: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MyClass&amp; ccc = cc;</w:t>
      </w: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cc.Foo();</w:t>
      </w: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ccc.Foo();</w:t>
      </w: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405C1" w:rsidRDefault="00D405C1" w:rsidP="00D405C1">
      <w:pPr>
        <w:pStyle w:val="Main"/>
        <w:ind w:firstLine="0"/>
        <w:jc w:val="center"/>
        <w:rPr>
          <w:lang w:val="ru-RU"/>
        </w:rPr>
      </w:pPr>
    </w:p>
    <w:p w:rsidR="00D405C1" w:rsidRDefault="00D405C1" w:rsidP="00D405C1">
      <w:pPr>
        <w:pStyle w:val="Main"/>
        <w:ind w:firstLine="0"/>
        <w:jc w:val="center"/>
        <w:rPr>
          <w:lang w:val="ru-RU"/>
        </w:rPr>
      </w:pPr>
      <w:r>
        <w:rPr>
          <w:noProof/>
          <w:lang w:val="ru-RU" w:eastAsia="ru-RU"/>
        </w:rPr>
        <w:drawing>
          <wp:inline distT="0" distB="0" distL="0" distR="0">
            <wp:extent cx="2416175" cy="410845"/>
            <wp:effectExtent l="19050" t="0" r="3175" b="0"/>
            <wp:docPr id="2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a:stretch>
                      <a:fillRect/>
                    </a:stretch>
                  </pic:blipFill>
                  <pic:spPr bwMode="auto">
                    <a:xfrm>
                      <a:off x="0" y="0"/>
                      <a:ext cx="2416175" cy="410845"/>
                    </a:xfrm>
                    <a:prstGeom prst="rect">
                      <a:avLst/>
                    </a:prstGeom>
                    <a:noFill/>
                    <a:ln w="9525">
                      <a:noFill/>
                      <a:miter lim="800000"/>
                      <a:headEnd/>
                      <a:tailEnd/>
                    </a:ln>
                  </pic:spPr>
                </pic:pic>
              </a:graphicData>
            </a:graphic>
          </wp:inline>
        </w:drawing>
      </w:r>
    </w:p>
    <w:p w:rsidR="00D405C1" w:rsidRDefault="00D405C1" w:rsidP="00D405C1">
      <w:pPr>
        <w:pStyle w:val="Main"/>
        <w:ind w:firstLine="0"/>
        <w:jc w:val="center"/>
        <w:rPr>
          <w:lang w:val="ru-RU"/>
        </w:rPr>
      </w:pPr>
    </w:p>
    <w:p w:rsidR="00D405C1" w:rsidRDefault="00D405C1" w:rsidP="00CC4AB6">
      <w:pPr>
        <w:pStyle w:val="Main"/>
        <w:rPr>
          <w:lang w:val="ru-RU"/>
        </w:rPr>
      </w:pPr>
      <w:r w:rsidRPr="00D405C1">
        <w:rPr>
          <w:lang w:val="ru-RU"/>
        </w:rPr>
        <w:t xml:space="preserve">В методе non-const вы можете изменить члены экземпляра, </w:t>
      </w:r>
      <w:r>
        <w:rPr>
          <w:lang w:val="ru-RU"/>
        </w:rPr>
        <w:t>что</w:t>
      </w:r>
      <w:r w:rsidRPr="00D405C1">
        <w:rPr>
          <w:lang w:val="ru-RU"/>
        </w:rPr>
        <w:t xml:space="preserve"> вы не можете сделать в версии const. Если вы измените объявление метода в приведенном выше примере на код ниже, вы получите некоторые ошибки.</w:t>
      </w:r>
    </w:p>
    <w:p w:rsidR="00D405C1" w:rsidRDefault="00D405C1" w:rsidP="00CC4AB6">
      <w:pPr>
        <w:pStyle w:val="Main"/>
        <w:rPr>
          <w:lang w:val="ru-RU"/>
        </w:rPr>
      </w:pP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Foo()</w:t>
      </w: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405C1" w:rsidRDefault="00D405C1" w:rsidP="00D405C1">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counter++; </w:t>
      </w:r>
      <w:r>
        <w:rPr>
          <w:rFonts w:ascii="Courier New" w:hAnsi="Courier New" w:cs="Courier New"/>
          <w:noProof/>
          <w:color w:val="008000"/>
          <w:sz w:val="20"/>
          <w:szCs w:val="20"/>
          <w:lang w:val="en-US" w:eastAsia="en-US"/>
        </w:rPr>
        <w:t>//this works</w:t>
      </w: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cout &lt;&lt; </w:t>
      </w:r>
      <w:r>
        <w:rPr>
          <w:rFonts w:ascii="Courier New" w:hAnsi="Courier New" w:cs="Courier New"/>
          <w:noProof/>
          <w:color w:val="A31515"/>
          <w:sz w:val="20"/>
          <w:szCs w:val="20"/>
          <w:lang w:val="en-US" w:eastAsia="en-US"/>
        </w:rPr>
        <w:t>"Foo"</w:t>
      </w:r>
      <w:r>
        <w:rPr>
          <w:rFonts w:ascii="Courier New" w:hAnsi="Courier New" w:cs="Courier New"/>
          <w:b/>
          <w:bCs/>
          <w:noProof/>
          <w:sz w:val="20"/>
          <w:szCs w:val="20"/>
          <w:lang w:val="en-US" w:eastAsia="en-US"/>
        </w:rPr>
        <w:t xml:space="preserve"> &lt;&lt; endl;</w:t>
      </w: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405C1" w:rsidRDefault="00D405C1" w:rsidP="00D405C1">
      <w:pPr>
        <w:autoSpaceDE w:val="0"/>
        <w:autoSpaceDN w:val="0"/>
        <w:adjustRightInd w:val="0"/>
        <w:rPr>
          <w:rFonts w:ascii="Courier New" w:hAnsi="Courier New" w:cs="Courier New"/>
          <w:noProof/>
          <w:sz w:val="20"/>
          <w:szCs w:val="20"/>
          <w:lang w:val="en-US" w:eastAsia="en-US"/>
        </w:rPr>
      </w:pPr>
    </w:p>
    <w:p w:rsidR="00D405C1" w:rsidRDefault="00D405C1" w:rsidP="00D405C1">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Foo() </w:t>
      </w:r>
      <w:r>
        <w:rPr>
          <w:rFonts w:ascii="Courier New" w:hAnsi="Courier New" w:cs="Courier New"/>
          <w:noProof/>
          <w:color w:val="0000FF"/>
          <w:sz w:val="20"/>
          <w:szCs w:val="20"/>
          <w:lang w:val="en-US" w:eastAsia="en-US"/>
        </w:rPr>
        <w:t>const</w:t>
      </w: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405C1" w:rsidRDefault="00D405C1" w:rsidP="00D405C1">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counter++; </w:t>
      </w:r>
      <w:r>
        <w:rPr>
          <w:rFonts w:ascii="Courier New" w:hAnsi="Courier New" w:cs="Courier New"/>
          <w:noProof/>
          <w:color w:val="008000"/>
          <w:sz w:val="20"/>
          <w:szCs w:val="20"/>
          <w:lang w:val="en-US" w:eastAsia="en-US"/>
        </w:rPr>
        <w:t>//this will not compile</w:t>
      </w:r>
    </w:p>
    <w:p w:rsidR="00D405C1" w:rsidRPr="00D405C1" w:rsidRDefault="00D405C1" w:rsidP="00D405C1">
      <w:pPr>
        <w:autoSpaceDE w:val="0"/>
        <w:autoSpaceDN w:val="0"/>
        <w:adjustRightInd w:val="0"/>
        <w:rPr>
          <w:rFonts w:ascii="Courier New" w:hAnsi="Courier New" w:cs="Courier New"/>
          <w:noProof/>
          <w:sz w:val="20"/>
          <w:szCs w:val="20"/>
          <w:lang w:eastAsia="en-US"/>
        </w:rPr>
      </w:pPr>
      <w:r>
        <w:rPr>
          <w:rFonts w:ascii="Courier New" w:hAnsi="Courier New" w:cs="Courier New"/>
          <w:b/>
          <w:bCs/>
          <w:noProof/>
          <w:sz w:val="20"/>
          <w:szCs w:val="20"/>
          <w:lang w:val="en-US" w:eastAsia="en-US"/>
        </w:rPr>
        <w:t xml:space="preserve">    cout</w:t>
      </w:r>
      <w:r w:rsidRPr="00D405C1">
        <w:rPr>
          <w:rFonts w:ascii="Courier New" w:hAnsi="Courier New" w:cs="Courier New"/>
          <w:b/>
          <w:bCs/>
          <w:noProof/>
          <w:sz w:val="20"/>
          <w:szCs w:val="20"/>
          <w:lang w:eastAsia="en-US"/>
        </w:rPr>
        <w:t xml:space="preserve"> &lt;&lt; </w:t>
      </w:r>
      <w:r w:rsidRPr="00D405C1">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Foo</w:t>
      </w:r>
      <w:r w:rsidRPr="00D405C1">
        <w:rPr>
          <w:rFonts w:ascii="Courier New" w:hAnsi="Courier New" w:cs="Courier New"/>
          <w:noProof/>
          <w:color w:val="A31515"/>
          <w:sz w:val="20"/>
          <w:szCs w:val="20"/>
          <w:lang w:eastAsia="en-US"/>
        </w:rPr>
        <w:t xml:space="preserve"> </w:t>
      </w:r>
      <w:r>
        <w:rPr>
          <w:rFonts w:ascii="Courier New" w:hAnsi="Courier New" w:cs="Courier New"/>
          <w:noProof/>
          <w:color w:val="A31515"/>
          <w:sz w:val="20"/>
          <w:szCs w:val="20"/>
          <w:lang w:val="en-US" w:eastAsia="en-US"/>
        </w:rPr>
        <w:t>const</w:t>
      </w:r>
      <w:r w:rsidRPr="00D405C1">
        <w:rPr>
          <w:rFonts w:ascii="Courier New" w:hAnsi="Courier New" w:cs="Courier New"/>
          <w:noProof/>
          <w:color w:val="A31515"/>
          <w:sz w:val="20"/>
          <w:szCs w:val="20"/>
          <w:lang w:eastAsia="en-US"/>
        </w:rPr>
        <w:t>"</w:t>
      </w:r>
      <w:r w:rsidRPr="00D405C1">
        <w:rPr>
          <w:rFonts w:ascii="Courier New" w:hAnsi="Courier New" w:cs="Courier New"/>
          <w:b/>
          <w:bCs/>
          <w:noProof/>
          <w:sz w:val="20"/>
          <w:szCs w:val="20"/>
          <w:lang w:eastAsia="en-US"/>
        </w:rPr>
        <w:t xml:space="preserve"> &lt;&lt; </w:t>
      </w:r>
      <w:r>
        <w:rPr>
          <w:rFonts w:ascii="Courier New" w:hAnsi="Courier New" w:cs="Courier New"/>
          <w:b/>
          <w:bCs/>
          <w:noProof/>
          <w:sz w:val="20"/>
          <w:szCs w:val="20"/>
          <w:lang w:val="en-US" w:eastAsia="en-US"/>
        </w:rPr>
        <w:t>endl</w:t>
      </w:r>
      <w:r w:rsidRPr="00D405C1">
        <w:rPr>
          <w:rFonts w:ascii="Courier New" w:hAnsi="Courier New" w:cs="Courier New"/>
          <w:b/>
          <w:bCs/>
          <w:noProof/>
          <w:sz w:val="20"/>
          <w:szCs w:val="20"/>
          <w:lang w:eastAsia="en-US"/>
        </w:rPr>
        <w:t>;</w:t>
      </w:r>
    </w:p>
    <w:p w:rsidR="00D405C1" w:rsidRPr="00D405C1" w:rsidRDefault="00D405C1" w:rsidP="00D405C1">
      <w:pPr>
        <w:autoSpaceDE w:val="0"/>
        <w:autoSpaceDN w:val="0"/>
        <w:adjustRightInd w:val="0"/>
        <w:rPr>
          <w:rFonts w:ascii="Courier New" w:hAnsi="Courier New" w:cs="Courier New"/>
          <w:noProof/>
          <w:sz w:val="20"/>
          <w:szCs w:val="20"/>
          <w:lang w:eastAsia="en-US"/>
        </w:rPr>
      </w:pPr>
      <w:r w:rsidRPr="00D405C1">
        <w:rPr>
          <w:rFonts w:ascii="Courier New" w:hAnsi="Courier New" w:cs="Courier New"/>
          <w:noProof/>
          <w:sz w:val="20"/>
          <w:szCs w:val="20"/>
          <w:lang w:eastAsia="en-US"/>
        </w:rPr>
        <w:t>}</w:t>
      </w:r>
    </w:p>
    <w:p w:rsidR="00D405C1" w:rsidRDefault="00D405C1" w:rsidP="00CC4AB6">
      <w:pPr>
        <w:pStyle w:val="Main"/>
        <w:rPr>
          <w:lang w:val="ru-RU"/>
        </w:rPr>
      </w:pPr>
    </w:p>
    <w:p w:rsidR="00D405C1" w:rsidRDefault="00D405C1" w:rsidP="00CC4AB6">
      <w:pPr>
        <w:pStyle w:val="Main"/>
        <w:rPr>
          <w:lang w:val="ru-RU"/>
        </w:rPr>
      </w:pPr>
      <w:r w:rsidRPr="00D405C1">
        <w:rPr>
          <w:lang w:val="ru-RU"/>
        </w:rPr>
        <w:lastRenderedPageBreak/>
        <w:t>Это не совсем так, потому что вы можете пометить элемент как измененный, а метод const затем может его изменить. Он в основном используется для внутренних счетчиков и прочее. Решением для этого будет приведенный ниже код.</w:t>
      </w:r>
    </w:p>
    <w:p w:rsidR="00D405C1" w:rsidRDefault="00D405C1" w:rsidP="00CC4AB6">
      <w:pPr>
        <w:pStyle w:val="Main"/>
        <w:rPr>
          <w:lang w:val="ru-RU"/>
        </w:rPr>
      </w:pPr>
    </w:p>
    <w:p w:rsidR="00D405C1" w:rsidRDefault="00D405C1" w:rsidP="00D405C1">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b/>
          <w:bCs/>
          <w:noProof/>
          <w:sz w:val="20"/>
          <w:szCs w:val="20"/>
          <w:lang w:val="en-US" w:eastAsia="en-US"/>
        </w:rPr>
        <w:t xml:space="preserve"> std;</w:t>
      </w:r>
    </w:p>
    <w:p w:rsidR="00D405C1" w:rsidRPr="00BB70E8" w:rsidRDefault="00D405C1" w:rsidP="00D405C1">
      <w:pPr>
        <w:autoSpaceDE w:val="0"/>
        <w:autoSpaceDN w:val="0"/>
        <w:adjustRightInd w:val="0"/>
        <w:rPr>
          <w:rFonts w:ascii="Courier New" w:hAnsi="Courier New" w:cs="Courier New"/>
          <w:noProof/>
          <w:color w:val="0000FF"/>
          <w:sz w:val="20"/>
          <w:szCs w:val="20"/>
          <w:lang w:val="en-US" w:eastAsia="en-US"/>
        </w:rPr>
      </w:pP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class</w:t>
      </w:r>
      <w:r>
        <w:rPr>
          <w:rFonts w:ascii="Courier New" w:hAnsi="Courier New" w:cs="Courier New"/>
          <w:b/>
          <w:bCs/>
          <w:noProof/>
          <w:sz w:val="20"/>
          <w:szCs w:val="20"/>
          <w:lang w:val="en-US" w:eastAsia="en-US"/>
        </w:rPr>
        <w:t xml:space="preserve"> MyClass</w:t>
      </w: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private</w:t>
      </w:r>
      <w:r>
        <w:rPr>
          <w:rFonts w:ascii="Courier New" w:hAnsi="Courier New" w:cs="Courier New"/>
          <w:noProof/>
          <w:sz w:val="20"/>
          <w:szCs w:val="20"/>
          <w:lang w:val="en-US" w:eastAsia="en-US"/>
        </w:rPr>
        <w:t>:</w:t>
      </w: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mutable</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counter;</w:t>
      </w: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public</w:t>
      </w:r>
      <w:r>
        <w:rPr>
          <w:rFonts w:ascii="Courier New" w:hAnsi="Courier New" w:cs="Courier New"/>
          <w:noProof/>
          <w:sz w:val="20"/>
          <w:szCs w:val="20"/>
          <w:lang w:val="en-US" w:eastAsia="en-US"/>
        </w:rPr>
        <w:t>:</w:t>
      </w:r>
    </w:p>
    <w:p w:rsidR="00D405C1" w:rsidRDefault="00D405C1" w:rsidP="00D405C1">
      <w:pPr>
        <w:autoSpaceDE w:val="0"/>
        <w:autoSpaceDN w:val="0"/>
        <w:adjustRightInd w:val="0"/>
        <w:rPr>
          <w:rFonts w:ascii="Courier New" w:hAnsi="Courier New" w:cs="Courier New"/>
          <w:noProof/>
          <w:sz w:val="20"/>
          <w:szCs w:val="20"/>
          <w:lang w:val="en-US" w:eastAsia="en-US"/>
        </w:rPr>
      </w:pP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MyClass() : counter(0) {}</w:t>
      </w:r>
    </w:p>
    <w:p w:rsidR="00D405C1" w:rsidRDefault="00D405C1" w:rsidP="00D405C1">
      <w:pPr>
        <w:autoSpaceDE w:val="0"/>
        <w:autoSpaceDN w:val="0"/>
        <w:adjustRightInd w:val="0"/>
        <w:rPr>
          <w:rFonts w:ascii="Courier New" w:hAnsi="Courier New" w:cs="Courier New"/>
          <w:noProof/>
          <w:sz w:val="20"/>
          <w:szCs w:val="20"/>
          <w:lang w:val="en-US" w:eastAsia="en-US"/>
        </w:rPr>
      </w:pP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Foo()</w:t>
      </w: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counter++;</w:t>
      </w:r>
    </w:p>
    <w:p w:rsidR="00D405C1" w:rsidRPr="00BB70E8"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cout &lt;&lt; </w:t>
      </w:r>
      <w:r>
        <w:rPr>
          <w:rFonts w:ascii="Courier New" w:hAnsi="Courier New" w:cs="Courier New"/>
          <w:noProof/>
          <w:color w:val="A31515"/>
          <w:sz w:val="20"/>
          <w:szCs w:val="20"/>
          <w:lang w:val="en-US" w:eastAsia="en-US"/>
        </w:rPr>
        <w:t>"Foo"</w:t>
      </w:r>
      <w:r>
        <w:rPr>
          <w:rFonts w:ascii="Courier New" w:hAnsi="Courier New" w:cs="Courier New"/>
          <w:b/>
          <w:bCs/>
          <w:noProof/>
          <w:sz w:val="20"/>
          <w:szCs w:val="20"/>
          <w:lang w:val="en-US" w:eastAsia="en-US"/>
        </w:rPr>
        <w:t xml:space="preserve"> &lt;&lt; endl;</w:t>
      </w: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D405C1" w:rsidRDefault="00D405C1" w:rsidP="00D405C1">
      <w:pPr>
        <w:autoSpaceDE w:val="0"/>
        <w:autoSpaceDN w:val="0"/>
        <w:adjustRightInd w:val="0"/>
        <w:rPr>
          <w:rFonts w:ascii="Courier New" w:hAnsi="Courier New" w:cs="Courier New"/>
          <w:noProof/>
          <w:sz w:val="20"/>
          <w:szCs w:val="20"/>
          <w:lang w:val="en-US" w:eastAsia="en-US"/>
        </w:rPr>
      </w:pPr>
    </w:p>
    <w:p w:rsidR="00D405C1" w:rsidRDefault="00D405C1" w:rsidP="00D405C1">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Foo() </w:t>
      </w:r>
      <w:r>
        <w:rPr>
          <w:rFonts w:ascii="Courier New" w:hAnsi="Courier New" w:cs="Courier New"/>
          <w:noProof/>
          <w:color w:val="0000FF"/>
          <w:sz w:val="20"/>
          <w:szCs w:val="20"/>
          <w:lang w:val="en-US" w:eastAsia="en-US"/>
        </w:rPr>
        <w:t>const</w:t>
      </w: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counter++;</w:t>
      </w: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cout &lt;&lt; </w:t>
      </w:r>
      <w:r>
        <w:rPr>
          <w:rFonts w:ascii="Courier New" w:hAnsi="Courier New" w:cs="Courier New"/>
          <w:noProof/>
          <w:color w:val="A31515"/>
          <w:sz w:val="20"/>
          <w:szCs w:val="20"/>
          <w:lang w:val="en-US" w:eastAsia="en-US"/>
        </w:rPr>
        <w:t>"Foo const"</w:t>
      </w:r>
      <w:r>
        <w:rPr>
          <w:rFonts w:ascii="Courier New" w:hAnsi="Courier New" w:cs="Courier New"/>
          <w:b/>
          <w:bCs/>
          <w:noProof/>
          <w:sz w:val="20"/>
          <w:szCs w:val="20"/>
          <w:lang w:val="en-US" w:eastAsia="en-US"/>
        </w:rPr>
        <w:t xml:space="preserve"> &lt;&lt; endl;</w:t>
      </w: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D405C1" w:rsidRDefault="00D405C1" w:rsidP="00D405C1">
      <w:pPr>
        <w:autoSpaceDE w:val="0"/>
        <w:autoSpaceDN w:val="0"/>
        <w:adjustRightInd w:val="0"/>
        <w:rPr>
          <w:rFonts w:ascii="Courier New" w:hAnsi="Courier New" w:cs="Courier New"/>
          <w:noProof/>
          <w:sz w:val="20"/>
          <w:szCs w:val="20"/>
          <w:lang w:val="en-US" w:eastAsia="en-US"/>
        </w:rPr>
      </w:pPr>
    </w:p>
    <w:p w:rsidR="00D405C1" w:rsidRDefault="00D405C1" w:rsidP="00D405C1">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GetInvocations() </w:t>
      </w:r>
      <w:r>
        <w:rPr>
          <w:rFonts w:ascii="Courier New" w:hAnsi="Courier New" w:cs="Courier New"/>
          <w:noProof/>
          <w:color w:val="0000FF"/>
          <w:sz w:val="20"/>
          <w:szCs w:val="20"/>
          <w:lang w:val="en-US" w:eastAsia="en-US"/>
        </w:rPr>
        <w:t>const</w:t>
      </w: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counter;</w:t>
      </w: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405C1" w:rsidRDefault="00D405C1" w:rsidP="00D405C1">
      <w:pPr>
        <w:autoSpaceDE w:val="0"/>
        <w:autoSpaceDN w:val="0"/>
        <w:adjustRightInd w:val="0"/>
        <w:rPr>
          <w:rFonts w:ascii="Courier New" w:hAnsi="Courier New" w:cs="Courier New"/>
          <w:noProof/>
          <w:sz w:val="20"/>
          <w:szCs w:val="20"/>
          <w:lang w:val="en-US" w:eastAsia="en-US"/>
        </w:rPr>
      </w:pP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main(</w:t>
      </w: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w:t>
      </w: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MyClass cc;</w:t>
      </w: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MyClass&amp; ccc = cc;</w:t>
      </w: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cc.Foo();</w:t>
      </w:r>
    </w:p>
    <w:p w:rsidR="00D405C1" w:rsidRPr="00BB70E8" w:rsidRDefault="00D405C1" w:rsidP="00D405C1">
      <w:pPr>
        <w:autoSpaceDE w:val="0"/>
        <w:autoSpaceDN w:val="0"/>
        <w:adjustRightInd w:val="0"/>
        <w:rPr>
          <w:rFonts w:ascii="Courier New" w:hAnsi="Courier New" w:cs="Courier New"/>
          <w:b/>
          <w:bCs/>
          <w:noProof/>
          <w:sz w:val="20"/>
          <w:szCs w:val="20"/>
          <w:lang w:val="en-US" w:eastAsia="en-US"/>
        </w:rPr>
      </w:pPr>
      <w:r>
        <w:rPr>
          <w:rFonts w:ascii="Courier New" w:hAnsi="Courier New" w:cs="Courier New"/>
          <w:b/>
          <w:bCs/>
          <w:noProof/>
          <w:sz w:val="20"/>
          <w:szCs w:val="20"/>
          <w:lang w:val="en-US" w:eastAsia="en-US"/>
        </w:rPr>
        <w:t xml:space="preserve">    ccc.Foo();</w:t>
      </w:r>
    </w:p>
    <w:p w:rsidR="00D405C1" w:rsidRP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8000"/>
          <w:sz w:val="20"/>
          <w:szCs w:val="20"/>
          <w:lang w:val="en-US" w:eastAsia="en-US"/>
        </w:rPr>
        <w:t>//Вызывается экземпляр MyClass</w:t>
      </w:r>
    </w:p>
    <w:p w:rsidR="00D405C1" w:rsidRDefault="00D405C1" w:rsidP="00D405C1">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b/>
          <w:bCs/>
          <w:noProof/>
          <w:sz w:val="20"/>
          <w:szCs w:val="20"/>
          <w:lang w:val="en-US" w:eastAsia="en-US"/>
        </w:rPr>
        <w:t xml:space="preserve">    cout &lt;&lt; </w:t>
      </w:r>
      <w:r>
        <w:rPr>
          <w:rFonts w:ascii="Courier New" w:hAnsi="Courier New" w:cs="Courier New"/>
          <w:noProof/>
          <w:color w:val="A31515"/>
          <w:sz w:val="20"/>
          <w:szCs w:val="20"/>
          <w:lang w:val="en-US" w:eastAsia="en-US"/>
        </w:rPr>
        <w:t>"The MyClass instance has been invoked "</w:t>
      </w: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&lt;&lt; ccc.GetInvocations() &lt;&lt; </w:t>
      </w:r>
      <w:r>
        <w:rPr>
          <w:rFonts w:ascii="Courier New" w:hAnsi="Courier New" w:cs="Courier New"/>
          <w:noProof/>
          <w:color w:val="A31515"/>
          <w:sz w:val="20"/>
          <w:szCs w:val="20"/>
          <w:lang w:val="en-US" w:eastAsia="en-US"/>
        </w:rPr>
        <w:t>" times"</w:t>
      </w:r>
      <w:r>
        <w:rPr>
          <w:rFonts w:ascii="Courier New" w:hAnsi="Courier New" w:cs="Courier New"/>
          <w:b/>
          <w:bCs/>
          <w:noProof/>
          <w:sz w:val="20"/>
          <w:szCs w:val="20"/>
          <w:lang w:val="en-US" w:eastAsia="en-US"/>
        </w:rPr>
        <w:t xml:space="preserve"> &lt;&lt; endl;</w:t>
      </w:r>
    </w:p>
    <w:p w:rsidR="00D405C1" w:rsidRDefault="00D405C1" w:rsidP="00D405C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D405C1" w:rsidRPr="00D405C1" w:rsidRDefault="00D405C1" w:rsidP="00D405C1">
      <w:pPr>
        <w:pStyle w:val="Main"/>
        <w:ind w:firstLine="0"/>
        <w:jc w:val="left"/>
        <w:rPr>
          <w:rFonts w:ascii="Courier New" w:hAnsi="Courier New" w:cs="Courier New"/>
          <w:noProof/>
          <w:lang w:val="ru-RU" w:eastAsia="en-US"/>
        </w:rPr>
      </w:pPr>
      <w:r>
        <w:rPr>
          <w:rFonts w:ascii="Courier New" w:hAnsi="Courier New" w:cs="Courier New"/>
          <w:noProof/>
          <w:lang w:eastAsia="en-US"/>
        </w:rPr>
        <w:t>}</w:t>
      </w:r>
    </w:p>
    <w:p w:rsidR="00D405C1" w:rsidRPr="00D405C1" w:rsidRDefault="00D405C1" w:rsidP="00D405C1">
      <w:pPr>
        <w:pStyle w:val="Main"/>
        <w:ind w:firstLine="0"/>
        <w:jc w:val="center"/>
        <w:rPr>
          <w:noProof/>
          <w:lang w:eastAsia="en-US"/>
        </w:rPr>
      </w:pPr>
    </w:p>
    <w:p w:rsidR="00D405C1" w:rsidRPr="00D405C1" w:rsidRDefault="00D405C1" w:rsidP="00D405C1">
      <w:pPr>
        <w:pStyle w:val="Main"/>
        <w:ind w:firstLine="0"/>
        <w:jc w:val="center"/>
        <w:rPr>
          <w:noProof/>
          <w:lang w:eastAsia="en-US"/>
        </w:rPr>
      </w:pPr>
      <w:r>
        <w:rPr>
          <w:noProof/>
          <w:lang w:val="ru-RU" w:eastAsia="ru-RU"/>
        </w:rPr>
        <w:drawing>
          <wp:inline distT="0" distB="0" distL="0" distR="0">
            <wp:extent cx="3523615" cy="520065"/>
            <wp:effectExtent l="19050" t="0" r="635" b="0"/>
            <wp:docPr id="2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3523615" cy="520065"/>
                    </a:xfrm>
                    <a:prstGeom prst="rect">
                      <a:avLst/>
                    </a:prstGeom>
                    <a:noFill/>
                    <a:ln w="9525">
                      <a:noFill/>
                      <a:miter lim="800000"/>
                      <a:headEnd/>
                      <a:tailEnd/>
                    </a:ln>
                  </pic:spPr>
                </pic:pic>
              </a:graphicData>
            </a:graphic>
          </wp:inline>
        </w:drawing>
      </w:r>
    </w:p>
    <w:p w:rsidR="00D405C1" w:rsidRPr="00D405C1" w:rsidRDefault="00D405C1" w:rsidP="00D405C1">
      <w:pPr>
        <w:pStyle w:val="Main"/>
        <w:ind w:firstLine="0"/>
        <w:jc w:val="center"/>
        <w:rPr>
          <w:noProof/>
          <w:lang w:eastAsia="en-US"/>
        </w:rPr>
      </w:pPr>
    </w:p>
    <w:p w:rsidR="00CC4AB6" w:rsidRPr="00B54D55" w:rsidRDefault="00CC4AB6" w:rsidP="00CC4AB6">
      <w:pPr>
        <w:pStyle w:val="Main"/>
        <w:rPr>
          <w:lang w:val="ru-RU"/>
        </w:rPr>
      </w:pPr>
      <w:r>
        <w:rPr>
          <w:lang w:val="ru-RU"/>
        </w:rPr>
        <w:t>С</w:t>
      </w:r>
      <w:r w:rsidRPr="00B54D55">
        <w:rPr>
          <w:lang w:val="ru-RU"/>
        </w:rPr>
        <w:t>тановится очевидным, если вы считаете, что компилятор будет генерировать конструктор по умолчанию, конструктор копии по умолчанию и стандартный оператор присваивания копии для вас, если ваш struct/class не содержит ссылочные элементы. Затем подумайте, что стандарт позволяет вам вызывать методы-члены во временных рядах, то есть вы можете вызывать неконстантные члены в неконстантных временных рядах.</w:t>
      </w:r>
    </w:p>
    <w:p w:rsidR="00CC4AB6" w:rsidRPr="00BB70E8" w:rsidRDefault="00CC4AB6" w:rsidP="00CC4AB6">
      <w:pPr>
        <w:pStyle w:val="Main"/>
      </w:pPr>
      <w:r w:rsidRPr="00B54D55">
        <w:rPr>
          <w:lang w:val="ru-RU"/>
        </w:rPr>
        <w:t>См</w:t>
      </w:r>
      <w:r w:rsidRPr="00BB70E8">
        <w:t xml:space="preserve">. </w:t>
      </w:r>
      <w:r w:rsidRPr="00B54D55">
        <w:rPr>
          <w:lang w:val="ru-RU"/>
        </w:rPr>
        <w:t>этот</w:t>
      </w:r>
      <w:r w:rsidRPr="00BB70E8">
        <w:t xml:space="preserve"> </w:t>
      </w:r>
      <w:r w:rsidRPr="00B54D55">
        <w:rPr>
          <w:lang w:val="ru-RU"/>
        </w:rPr>
        <w:t>пример</w:t>
      </w:r>
      <w:r w:rsidRPr="00BB70E8">
        <w:t>:</w:t>
      </w:r>
    </w:p>
    <w:p w:rsidR="00CC4AB6" w:rsidRPr="00BB70E8" w:rsidRDefault="00CC4AB6" w:rsidP="00CC4AB6">
      <w:pPr>
        <w:pStyle w:val="Main"/>
      </w:pPr>
    </w:p>
    <w:p w:rsidR="00FE310F" w:rsidRDefault="00FE310F" w:rsidP="00FE310F">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FE310F" w:rsidRDefault="00FE310F" w:rsidP="00FE310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b/>
          <w:bCs/>
          <w:noProof/>
          <w:sz w:val="20"/>
          <w:szCs w:val="20"/>
          <w:lang w:val="en-US" w:eastAsia="en-US"/>
        </w:rPr>
        <w:t xml:space="preserve"> std;</w:t>
      </w:r>
    </w:p>
    <w:p w:rsidR="00FE310F" w:rsidRDefault="00FE310F" w:rsidP="00FE310F">
      <w:pPr>
        <w:autoSpaceDE w:val="0"/>
        <w:autoSpaceDN w:val="0"/>
        <w:adjustRightInd w:val="0"/>
        <w:rPr>
          <w:rFonts w:ascii="Courier New" w:hAnsi="Courier New" w:cs="Courier New"/>
          <w:noProof/>
          <w:sz w:val="20"/>
          <w:szCs w:val="20"/>
          <w:lang w:val="en-US" w:eastAsia="en-US"/>
        </w:rPr>
      </w:pPr>
    </w:p>
    <w:p w:rsidR="00FE310F" w:rsidRDefault="00FE310F" w:rsidP="00FE310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struct</w:t>
      </w:r>
      <w:r>
        <w:rPr>
          <w:rFonts w:ascii="Courier New" w:hAnsi="Courier New" w:cs="Courier New"/>
          <w:b/>
          <w:bCs/>
          <w:noProof/>
          <w:sz w:val="20"/>
          <w:szCs w:val="20"/>
          <w:lang w:val="en-US" w:eastAsia="en-US"/>
        </w:rPr>
        <w:t xml:space="preserve"> MyS {</w:t>
      </w:r>
    </w:p>
    <w:p w:rsidR="00FE310F" w:rsidRDefault="00FE310F" w:rsidP="00FE310F">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fn1() </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 </w:t>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0xFEED; } </w:t>
      </w:r>
      <w:r>
        <w:rPr>
          <w:rFonts w:ascii="Courier New" w:hAnsi="Courier New" w:cs="Courier New"/>
          <w:noProof/>
          <w:color w:val="008000"/>
          <w:sz w:val="20"/>
          <w:szCs w:val="20"/>
          <w:lang w:val="en-US" w:eastAsia="en-US"/>
        </w:rPr>
        <w:t>// 65261</w:t>
      </w:r>
    </w:p>
    <w:p w:rsidR="00FE310F" w:rsidRDefault="00FE310F" w:rsidP="00FE310F">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fn2()       { </w:t>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0xFEEA; } </w:t>
      </w:r>
      <w:r>
        <w:rPr>
          <w:rFonts w:ascii="Courier New" w:hAnsi="Courier New" w:cs="Courier New"/>
          <w:noProof/>
          <w:color w:val="008000"/>
          <w:sz w:val="20"/>
          <w:szCs w:val="20"/>
          <w:lang w:val="en-US" w:eastAsia="en-US"/>
        </w:rPr>
        <w:t>// 65258</w:t>
      </w:r>
    </w:p>
    <w:p w:rsidR="00FE310F" w:rsidRDefault="00FE310F" w:rsidP="00FE310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FE310F" w:rsidRDefault="00FE310F" w:rsidP="00FE310F">
      <w:pPr>
        <w:autoSpaceDE w:val="0"/>
        <w:autoSpaceDN w:val="0"/>
        <w:adjustRightInd w:val="0"/>
        <w:rPr>
          <w:rFonts w:ascii="Courier New" w:hAnsi="Courier New" w:cs="Courier New"/>
          <w:noProof/>
          <w:sz w:val="20"/>
          <w:szCs w:val="20"/>
          <w:lang w:val="en-US" w:eastAsia="en-US"/>
        </w:rPr>
      </w:pPr>
    </w:p>
    <w:p w:rsidR="007D146A" w:rsidRPr="00BB70E8" w:rsidRDefault="007D146A" w:rsidP="007D146A">
      <w:pPr>
        <w:autoSpaceDE w:val="0"/>
        <w:autoSpaceDN w:val="0"/>
        <w:adjustRightInd w:val="0"/>
        <w:rPr>
          <w:rFonts w:ascii="Courier New" w:hAnsi="Courier New" w:cs="Courier New"/>
          <w:noProof/>
          <w:color w:val="008000"/>
          <w:sz w:val="20"/>
          <w:szCs w:val="20"/>
          <w:lang w:val="en-US" w:eastAsia="en-US"/>
        </w:rPr>
      </w:pPr>
      <w:r w:rsidRPr="00BB70E8">
        <w:rPr>
          <w:rFonts w:ascii="Courier New" w:hAnsi="Courier New" w:cs="Courier New"/>
          <w:noProof/>
          <w:color w:val="008000"/>
          <w:sz w:val="20"/>
          <w:szCs w:val="20"/>
          <w:lang w:val="en-US" w:eastAsia="en-US"/>
        </w:rPr>
        <w:t>//</w:t>
      </w:r>
      <w:r>
        <w:rPr>
          <w:rFonts w:ascii="Courier New" w:hAnsi="Courier New" w:cs="Courier New"/>
          <w:noProof/>
          <w:color w:val="008000"/>
          <w:sz w:val="20"/>
          <w:szCs w:val="20"/>
          <w:lang w:val="en-US" w:eastAsia="en-US"/>
        </w:rPr>
        <w:t>mys</w:t>
      </w:r>
      <w:r w:rsidRPr="00BB70E8">
        <w:rPr>
          <w:rFonts w:ascii="Courier New" w:hAnsi="Courier New" w:cs="Courier New"/>
          <w:noProof/>
          <w:color w:val="008000"/>
          <w:sz w:val="20"/>
          <w:szCs w:val="20"/>
          <w:lang w:val="en-US" w:eastAsia="en-US"/>
        </w:rPr>
        <w:t xml:space="preserve"> </w:t>
      </w:r>
      <w:r w:rsidRPr="007D146A">
        <w:rPr>
          <w:rFonts w:ascii="Courier New" w:hAnsi="Courier New" w:cs="Courier New"/>
          <w:noProof/>
          <w:color w:val="008000"/>
          <w:sz w:val="20"/>
          <w:szCs w:val="20"/>
          <w:lang w:eastAsia="en-US"/>
        </w:rPr>
        <w:t>это</w:t>
      </w:r>
      <w:r w:rsidRPr="00BB70E8">
        <w:rPr>
          <w:rFonts w:ascii="Courier New" w:hAnsi="Courier New" w:cs="Courier New"/>
          <w:noProof/>
          <w:color w:val="008000"/>
          <w:sz w:val="20"/>
          <w:szCs w:val="20"/>
          <w:lang w:val="en-US" w:eastAsia="en-US"/>
        </w:rPr>
        <w:t xml:space="preserve"> </w:t>
      </w:r>
      <w:r w:rsidRPr="007D146A">
        <w:rPr>
          <w:rFonts w:ascii="Courier New" w:hAnsi="Courier New" w:cs="Courier New"/>
          <w:noProof/>
          <w:color w:val="008000"/>
          <w:sz w:val="20"/>
          <w:szCs w:val="20"/>
          <w:lang w:eastAsia="en-US"/>
        </w:rPr>
        <w:t>моя</w:t>
      </w:r>
      <w:r w:rsidRPr="00BB70E8">
        <w:rPr>
          <w:rFonts w:ascii="Courier New" w:hAnsi="Courier New" w:cs="Courier New"/>
          <w:noProof/>
          <w:color w:val="008000"/>
          <w:sz w:val="20"/>
          <w:szCs w:val="20"/>
          <w:lang w:val="en-US" w:eastAsia="en-US"/>
        </w:rPr>
        <w:t xml:space="preserve"> </w:t>
      </w:r>
      <w:r w:rsidRPr="007D146A">
        <w:rPr>
          <w:rFonts w:ascii="Courier New" w:hAnsi="Courier New" w:cs="Courier New"/>
          <w:noProof/>
          <w:color w:val="008000"/>
          <w:sz w:val="20"/>
          <w:szCs w:val="20"/>
          <w:lang w:eastAsia="en-US"/>
        </w:rPr>
        <w:t>функция</w:t>
      </w:r>
      <w:r w:rsidRPr="00BB70E8">
        <w:rPr>
          <w:rFonts w:ascii="Courier New" w:hAnsi="Courier New" w:cs="Courier New"/>
          <w:noProof/>
          <w:color w:val="008000"/>
          <w:sz w:val="20"/>
          <w:szCs w:val="20"/>
          <w:lang w:val="en-US" w:eastAsia="en-US"/>
        </w:rPr>
        <w:t xml:space="preserve"> </w:t>
      </w:r>
      <w:r w:rsidRPr="007D146A">
        <w:rPr>
          <w:rFonts w:ascii="Courier New" w:hAnsi="Courier New" w:cs="Courier New"/>
          <w:noProof/>
          <w:color w:val="008000"/>
          <w:sz w:val="20"/>
          <w:szCs w:val="20"/>
          <w:lang w:eastAsia="en-US"/>
        </w:rPr>
        <w:t>типа</w:t>
      </w:r>
      <w:r w:rsidRPr="00BB70E8">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val="en-US" w:eastAsia="en-US"/>
        </w:rPr>
        <w:t>const</w:t>
      </w:r>
      <w:r w:rsidRPr="00BB70E8">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val="en-US" w:eastAsia="en-US"/>
        </w:rPr>
        <w:t>MyS</w:t>
      </w:r>
    </w:p>
    <w:p w:rsidR="007D146A" w:rsidRPr="007D146A" w:rsidRDefault="007D146A" w:rsidP="007D146A">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const</w:t>
      </w:r>
      <w:r w:rsidRPr="007D146A">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MyS</w:t>
      </w:r>
      <w:r w:rsidRPr="007D146A">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mys</w:t>
      </w:r>
      <w:r w:rsidRPr="007D146A">
        <w:rPr>
          <w:rFonts w:ascii="Courier New" w:hAnsi="Courier New" w:cs="Courier New"/>
          <w:b/>
          <w:bCs/>
          <w:noProof/>
          <w:sz w:val="20"/>
          <w:szCs w:val="20"/>
          <w:lang w:eastAsia="en-US"/>
        </w:rPr>
        <w:t xml:space="preserve"> () {</w:t>
      </w:r>
    </w:p>
    <w:p w:rsidR="007D146A" w:rsidRPr="007D146A" w:rsidRDefault="007D146A" w:rsidP="007D146A">
      <w:pPr>
        <w:autoSpaceDE w:val="0"/>
        <w:autoSpaceDN w:val="0"/>
        <w:adjustRightInd w:val="0"/>
        <w:rPr>
          <w:rFonts w:ascii="Courier New" w:hAnsi="Courier New" w:cs="Courier New"/>
          <w:noProof/>
          <w:color w:val="008000"/>
          <w:sz w:val="20"/>
          <w:szCs w:val="20"/>
          <w:lang w:eastAsia="en-US"/>
        </w:rPr>
      </w:pPr>
      <w:r w:rsidRPr="007D146A">
        <w:rPr>
          <w:rFonts w:ascii="Courier New" w:hAnsi="Courier New" w:cs="Courier New"/>
          <w:b/>
          <w:bCs/>
          <w:noProof/>
          <w:sz w:val="20"/>
          <w:szCs w:val="20"/>
          <w:lang w:eastAsia="en-US"/>
        </w:rPr>
        <w:t xml:space="preserve">    </w:t>
      </w:r>
      <w:r>
        <w:rPr>
          <w:rFonts w:ascii="Courier New" w:hAnsi="Courier New" w:cs="Courier New"/>
          <w:noProof/>
          <w:color w:val="0000FF"/>
          <w:sz w:val="20"/>
          <w:szCs w:val="20"/>
          <w:lang w:val="en-US" w:eastAsia="en-US"/>
        </w:rPr>
        <w:t>return</w:t>
      </w:r>
      <w:r w:rsidRPr="007D146A">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MyS</w:t>
      </w:r>
      <w:r w:rsidRPr="007D146A">
        <w:rPr>
          <w:rFonts w:ascii="Courier New" w:hAnsi="Courier New" w:cs="Courier New"/>
          <w:b/>
          <w:bCs/>
          <w:noProof/>
          <w:sz w:val="20"/>
          <w:szCs w:val="20"/>
          <w:lang w:eastAsia="en-US"/>
        </w:rPr>
        <w:t xml:space="preserve">(); </w:t>
      </w:r>
      <w:r w:rsidRPr="007D146A">
        <w:rPr>
          <w:rFonts w:ascii="Courier New" w:hAnsi="Courier New" w:cs="Courier New"/>
          <w:noProof/>
          <w:color w:val="008000"/>
          <w:sz w:val="20"/>
          <w:szCs w:val="20"/>
          <w:lang w:eastAsia="en-US"/>
        </w:rPr>
        <w:t xml:space="preserve">//запускается конструктор </w:t>
      </w:r>
      <w:r>
        <w:rPr>
          <w:rFonts w:ascii="Courier New" w:hAnsi="Courier New" w:cs="Courier New"/>
          <w:noProof/>
          <w:color w:val="008000"/>
          <w:sz w:val="20"/>
          <w:szCs w:val="20"/>
          <w:lang w:val="en-US" w:eastAsia="en-US"/>
        </w:rPr>
        <w:t>MyS</w:t>
      </w:r>
      <w:r w:rsidRPr="007D146A">
        <w:rPr>
          <w:rFonts w:ascii="Courier New" w:hAnsi="Courier New" w:cs="Courier New"/>
          <w:noProof/>
          <w:color w:val="008000"/>
          <w:sz w:val="20"/>
          <w:szCs w:val="20"/>
          <w:lang w:eastAsia="en-US"/>
        </w:rPr>
        <w:t xml:space="preserve">() и возвращается объект </w:t>
      </w:r>
      <w:r>
        <w:rPr>
          <w:rFonts w:ascii="Courier New" w:hAnsi="Courier New" w:cs="Courier New"/>
          <w:noProof/>
          <w:color w:val="008000"/>
          <w:sz w:val="20"/>
          <w:szCs w:val="20"/>
          <w:lang w:val="en-US" w:eastAsia="en-US"/>
        </w:rPr>
        <w:t>MyS</w:t>
      </w:r>
    </w:p>
    <w:p w:rsidR="007D146A" w:rsidRDefault="007D146A" w:rsidP="007D146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lastRenderedPageBreak/>
        <w:t>}</w:t>
      </w:r>
    </w:p>
    <w:p w:rsidR="00FE310F" w:rsidRDefault="00FE310F" w:rsidP="00FE310F">
      <w:pPr>
        <w:autoSpaceDE w:val="0"/>
        <w:autoSpaceDN w:val="0"/>
        <w:adjustRightInd w:val="0"/>
        <w:rPr>
          <w:rFonts w:ascii="Courier New" w:hAnsi="Courier New" w:cs="Courier New"/>
          <w:noProof/>
          <w:sz w:val="20"/>
          <w:szCs w:val="20"/>
          <w:lang w:val="en-US" w:eastAsia="en-US"/>
        </w:rPr>
      </w:pPr>
    </w:p>
    <w:p w:rsidR="00FE310F" w:rsidRDefault="00FE310F" w:rsidP="00FE310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main () {</w:t>
      </w:r>
    </w:p>
    <w:p w:rsidR="00FE310F" w:rsidRDefault="00FE310F" w:rsidP="00FE310F">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cout &lt;&lt; </w:t>
      </w:r>
      <w:r>
        <w:rPr>
          <w:rFonts w:ascii="Courier New" w:hAnsi="Courier New" w:cs="Courier New"/>
          <w:noProof/>
          <w:color w:val="A31515"/>
          <w:sz w:val="20"/>
          <w:szCs w:val="20"/>
          <w:lang w:val="en-US" w:eastAsia="en-US"/>
        </w:rPr>
        <w:t>"mys().fn1()="</w:t>
      </w:r>
      <w:r>
        <w:rPr>
          <w:rFonts w:ascii="Courier New" w:hAnsi="Courier New" w:cs="Courier New"/>
          <w:b/>
          <w:bCs/>
          <w:noProof/>
          <w:sz w:val="20"/>
          <w:szCs w:val="20"/>
          <w:lang w:val="en-US" w:eastAsia="en-US"/>
        </w:rPr>
        <w:t xml:space="preserve"> &lt;&lt; mys().fn1() &lt;&lt; </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val="en-US" w:eastAsia="en-US"/>
        </w:rPr>
        <w:t>// okay, called const member method</w:t>
      </w:r>
    </w:p>
    <w:p w:rsidR="00FE310F" w:rsidRDefault="00FE310F" w:rsidP="00FE310F">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8000"/>
          <w:sz w:val="20"/>
          <w:szCs w:val="20"/>
          <w:lang w:val="en-US" w:eastAsia="en-US"/>
        </w:rPr>
        <w:t>//cout &lt;&lt; "mys().fn2()=" &lt;&lt; mys().fn2(); // error, called non-const member of const temporary</w:t>
      </w:r>
    </w:p>
    <w:p w:rsidR="00FE310F" w:rsidRDefault="00FE310F" w:rsidP="00FE310F">
      <w:pPr>
        <w:autoSpaceDE w:val="0"/>
        <w:autoSpaceDN w:val="0"/>
        <w:adjustRightInd w:val="0"/>
        <w:rPr>
          <w:rFonts w:ascii="Courier New" w:hAnsi="Courier New" w:cs="Courier New"/>
          <w:noProof/>
          <w:color w:val="008000"/>
          <w:sz w:val="20"/>
          <w:szCs w:val="20"/>
          <w:lang w:val="en-US" w:eastAsia="en-US"/>
        </w:rPr>
      </w:pPr>
    </w:p>
    <w:p w:rsidR="00FE310F" w:rsidRDefault="00FE310F" w:rsidP="00FE310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FE310F" w:rsidRDefault="00FE310F" w:rsidP="00FE310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0;</w:t>
      </w:r>
    </w:p>
    <w:p w:rsidR="00FE310F" w:rsidRDefault="00FE310F" w:rsidP="00FE310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CC4AB6" w:rsidRDefault="00CC4AB6" w:rsidP="00FE310F">
      <w:pPr>
        <w:pStyle w:val="Main"/>
        <w:ind w:firstLine="0"/>
        <w:jc w:val="center"/>
        <w:rPr>
          <w:lang w:val="ru-RU"/>
        </w:rPr>
      </w:pPr>
    </w:p>
    <w:p w:rsidR="00FE310F" w:rsidRDefault="00FE310F" w:rsidP="00FE310F">
      <w:pPr>
        <w:pStyle w:val="Main"/>
        <w:ind w:firstLine="0"/>
        <w:jc w:val="center"/>
        <w:rPr>
          <w:lang w:val="ru-RU"/>
        </w:rPr>
      </w:pPr>
      <w:r>
        <w:rPr>
          <w:noProof/>
          <w:lang w:val="ru-RU" w:eastAsia="ru-RU"/>
        </w:rPr>
        <w:drawing>
          <wp:inline distT="0" distB="0" distL="0" distR="0">
            <wp:extent cx="2432685" cy="310515"/>
            <wp:effectExtent l="19050" t="0" r="5715" b="0"/>
            <wp:docPr id="3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srcRect/>
                    <a:stretch>
                      <a:fillRect/>
                    </a:stretch>
                  </pic:blipFill>
                  <pic:spPr bwMode="auto">
                    <a:xfrm>
                      <a:off x="0" y="0"/>
                      <a:ext cx="2432685" cy="310515"/>
                    </a:xfrm>
                    <a:prstGeom prst="rect">
                      <a:avLst/>
                    </a:prstGeom>
                    <a:noFill/>
                    <a:ln w="9525">
                      <a:noFill/>
                      <a:miter lim="800000"/>
                      <a:headEnd/>
                      <a:tailEnd/>
                    </a:ln>
                  </pic:spPr>
                </pic:pic>
              </a:graphicData>
            </a:graphic>
          </wp:inline>
        </w:drawing>
      </w:r>
    </w:p>
    <w:p w:rsidR="00FE310F" w:rsidRPr="00FE310F" w:rsidRDefault="00FE310F" w:rsidP="00FE310F">
      <w:pPr>
        <w:pStyle w:val="Main"/>
        <w:ind w:firstLine="0"/>
        <w:jc w:val="center"/>
        <w:rPr>
          <w:lang w:val="ru-RU"/>
        </w:rPr>
      </w:pPr>
    </w:p>
    <w:p w:rsidR="00F75911" w:rsidRPr="00EF7121" w:rsidRDefault="00F75911" w:rsidP="00CC4AB6">
      <w:pPr>
        <w:pStyle w:val="Main"/>
        <w:rPr>
          <w:b/>
        </w:rPr>
      </w:pPr>
      <w:r w:rsidRPr="00F75911">
        <w:rPr>
          <w:b/>
          <w:lang w:val="ru-RU"/>
        </w:rPr>
        <w:t>Пример</w:t>
      </w:r>
    </w:p>
    <w:p w:rsidR="00F75911" w:rsidRPr="00EF7121" w:rsidRDefault="00F75911" w:rsidP="00CC4AB6">
      <w:pPr>
        <w:pStyle w:val="Main"/>
      </w:pPr>
    </w:p>
    <w:p w:rsidR="00F75911" w:rsidRDefault="00F75911" w:rsidP="00F75911">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&lt;stdio.h&gt;</w:t>
      </w:r>
    </w:p>
    <w:p w:rsidR="00F75911" w:rsidRDefault="00F75911" w:rsidP="00F75911">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&lt;stdlib.h&gt;</w:t>
      </w:r>
    </w:p>
    <w:p w:rsidR="00F75911" w:rsidRDefault="00F75911" w:rsidP="00F75911">
      <w:pPr>
        <w:autoSpaceDE w:val="0"/>
        <w:autoSpaceDN w:val="0"/>
        <w:adjustRightInd w:val="0"/>
        <w:rPr>
          <w:rFonts w:ascii="Courier New" w:hAnsi="Courier New" w:cs="Courier New"/>
          <w:noProof/>
          <w:color w:val="A31515"/>
          <w:sz w:val="20"/>
          <w:szCs w:val="20"/>
          <w:lang w:val="en-US" w:eastAsia="en-US"/>
        </w:rPr>
      </w:pPr>
    </w:p>
    <w:p w:rsidR="00F75911" w:rsidRDefault="00F75911" w:rsidP="00F7591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typedef</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struct</w:t>
      </w:r>
      <w:r>
        <w:rPr>
          <w:rFonts w:ascii="Courier New" w:hAnsi="Courier New" w:cs="Courier New"/>
          <w:b/>
          <w:bCs/>
          <w:noProof/>
          <w:sz w:val="20"/>
          <w:szCs w:val="20"/>
          <w:lang w:val="en-US" w:eastAsia="en-US"/>
        </w:rPr>
        <w:t xml:space="preserve"> Kernel {</w:t>
      </w:r>
    </w:p>
    <w:p w:rsidR="00F75911" w:rsidRDefault="00F75911" w:rsidP="00F7591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a;</w:t>
      </w:r>
    </w:p>
    <w:p w:rsidR="00F75911" w:rsidRDefault="00F75911" w:rsidP="00F7591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Kernel;</w:t>
      </w:r>
    </w:p>
    <w:p w:rsidR="00F75911" w:rsidRDefault="00F75911" w:rsidP="00F75911">
      <w:pPr>
        <w:autoSpaceDE w:val="0"/>
        <w:autoSpaceDN w:val="0"/>
        <w:adjustRightInd w:val="0"/>
        <w:rPr>
          <w:rFonts w:ascii="Courier New" w:hAnsi="Courier New" w:cs="Courier New"/>
          <w:noProof/>
          <w:sz w:val="20"/>
          <w:szCs w:val="20"/>
          <w:lang w:val="en-US" w:eastAsia="en-US"/>
        </w:rPr>
      </w:pPr>
    </w:p>
    <w:p w:rsidR="00F75911" w:rsidRDefault="00F75911" w:rsidP="00F7591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Kernel* kernel_new() {</w:t>
      </w:r>
    </w:p>
    <w:p w:rsidR="00F75911" w:rsidRDefault="00F75911" w:rsidP="00F7591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(Kernel*) malloc(</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(Kernel));</w:t>
      </w:r>
    </w:p>
    <w:p w:rsidR="00F75911" w:rsidRDefault="00F75911" w:rsidP="00F7591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F75911" w:rsidRDefault="00F75911" w:rsidP="00F75911">
      <w:pPr>
        <w:autoSpaceDE w:val="0"/>
        <w:autoSpaceDN w:val="0"/>
        <w:adjustRightInd w:val="0"/>
        <w:rPr>
          <w:rFonts w:ascii="Courier New" w:hAnsi="Courier New" w:cs="Courier New"/>
          <w:noProof/>
          <w:sz w:val="20"/>
          <w:szCs w:val="20"/>
          <w:lang w:val="en-US" w:eastAsia="en-US"/>
        </w:rPr>
      </w:pPr>
    </w:p>
    <w:p w:rsidR="00F75911" w:rsidRDefault="00F75911" w:rsidP="00F7591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kernel_delete(Kernel* kernel) {</w:t>
      </w:r>
    </w:p>
    <w:p w:rsidR="00F75911" w:rsidRDefault="00F75911" w:rsidP="00F7591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free(kernel);</w:t>
      </w:r>
    </w:p>
    <w:p w:rsidR="00F75911" w:rsidRDefault="00F75911" w:rsidP="00F7591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F75911" w:rsidRDefault="00F75911" w:rsidP="00F75911">
      <w:pPr>
        <w:autoSpaceDE w:val="0"/>
        <w:autoSpaceDN w:val="0"/>
        <w:adjustRightInd w:val="0"/>
        <w:rPr>
          <w:rFonts w:ascii="Courier New" w:hAnsi="Courier New" w:cs="Courier New"/>
          <w:noProof/>
          <w:sz w:val="20"/>
          <w:szCs w:val="20"/>
          <w:lang w:val="en-US" w:eastAsia="en-US"/>
        </w:rPr>
      </w:pPr>
    </w:p>
    <w:p w:rsidR="00F75911" w:rsidRDefault="00F75911" w:rsidP="00F7591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kernel_start(Kernel* kernel) {</w:t>
      </w:r>
    </w:p>
    <w:p w:rsidR="00F75911" w:rsidRDefault="00F75911" w:rsidP="00F7591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printf(</w:t>
      </w:r>
      <w:r>
        <w:rPr>
          <w:rFonts w:ascii="Courier New" w:hAnsi="Courier New" w:cs="Courier New"/>
          <w:noProof/>
          <w:color w:val="A31515"/>
          <w:sz w:val="20"/>
          <w:szCs w:val="20"/>
          <w:lang w:val="en-US" w:eastAsia="en-US"/>
        </w:rPr>
        <w:t>"%d\n"</w:t>
      </w:r>
      <w:r>
        <w:rPr>
          <w:rFonts w:ascii="Courier New" w:hAnsi="Courier New" w:cs="Courier New"/>
          <w:noProof/>
          <w:sz w:val="20"/>
          <w:szCs w:val="20"/>
          <w:lang w:val="en-US" w:eastAsia="en-US"/>
        </w:rPr>
        <w:t>, kernel-&gt;a);</w:t>
      </w:r>
    </w:p>
    <w:p w:rsidR="00F75911" w:rsidRDefault="00F75911" w:rsidP="00F7591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F75911" w:rsidRDefault="00F75911" w:rsidP="00F75911">
      <w:pPr>
        <w:autoSpaceDE w:val="0"/>
        <w:autoSpaceDN w:val="0"/>
        <w:adjustRightInd w:val="0"/>
        <w:rPr>
          <w:rFonts w:ascii="Courier New" w:hAnsi="Courier New" w:cs="Courier New"/>
          <w:noProof/>
          <w:sz w:val="20"/>
          <w:szCs w:val="20"/>
          <w:lang w:val="en-US" w:eastAsia="en-US"/>
        </w:rPr>
      </w:pPr>
    </w:p>
    <w:p w:rsidR="00F75911" w:rsidRDefault="00F75911" w:rsidP="00F7591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main(</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argc, </w:t>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argv[]) {</w:t>
      </w:r>
    </w:p>
    <w:p w:rsidR="00F75911" w:rsidRDefault="00F75911" w:rsidP="00F7591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Kernel* kernel = kernel_new();</w:t>
      </w:r>
    </w:p>
    <w:p w:rsidR="00F75911" w:rsidRDefault="00F75911" w:rsidP="00F7591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kernel-&gt;a = 10;</w:t>
      </w:r>
    </w:p>
    <w:p w:rsidR="00F75911" w:rsidRDefault="00F75911" w:rsidP="00F7591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kernel_start(kernel);</w:t>
      </w:r>
    </w:p>
    <w:p w:rsidR="00F75911" w:rsidRDefault="00F75911" w:rsidP="00F7591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kernel_delete(kernel);</w:t>
      </w:r>
    </w:p>
    <w:p w:rsidR="00F75911" w:rsidRDefault="00F75911" w:rsidP="00F75911">
      <w:pPr>
        <w:autoSpaceDE w:val="0"/>
        <w:autoSpaceDN w:val="0"/>
        <w:adjustRightInd w:val="0"/>
        <w:rPr>
          <w:rFonts w:ascii="Courier New" w:hAnsi="Courier New" w:cs="Courier New"/>
          <w:noProof/>
          <w:sz w:val="20"/>
          <w:szCs w:val="20"/>
          <w:lang w:val="en-US" w:eastAsia="en-US"/>
        </w:rPr>
      </w:pPr>
    </w:p>
    <w:p w:rsidR="00F75911" w:rsidRDefault="00F75911" w:rsidP="00F7591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F75911" w:rsidRDefault="00F75911" w:rsidP="00F7591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0;</w:t>
      </w:r>
    </w:p>
    <w:p w:rsidR="00F75911" w:rsidRDefault="00F75911" w:rsidP="00F7591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F75911" w:rsidRDefault="00F75911" w:rsidP="00F75911">
      <w:pPr>
        <w:pStyle w:val="Main"/>
        <w:ind w:firstLine="0"/>
        <w:jc w:val="center"/>
        <w:rPr>
          <w:lang w:val="ru-RU"/>
        </w:rPr>
      </w:pPr>
    </w:p>
    <w:p w:rsidR="00F75911" w:rsidRDefault="00F75911" w:rsidP="00F75911">
      <w:pPr>
        <w:pStyle w:val="Main"/>
        <w:ind w:firstLine="0"/>
        <w:jc w:val="center"/>
        <w:rPr>
          <w:lang w:val="ru-RU"/>
        </w:rPr>
      </w:pPr>
      <w:r>
        <w:rPr>
          <w:noProof/>
          <w:lang w:val="ru-RU" w:eastAsia="ru-RU"/>
        </w:rPr>
        <w:drawing>
          <wp:inline distT="0" distB="0" distL="0" distR="0">
            <wp:extent cx="2419350" cy="295275"/>
            <wp:effectExtent l="19050" t="0" r="0" b="0"/>
            <wp:docPr id="3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srcRect/>
                    <a:stretch>
                      <a:fillRect/>
                    </a:stretch>
                  </pic:blipFill>
                  <pic:spPr bwMode="auto">
                    <a:xfrm>
                      <a:off x="0" y="0"/>
                      <a:ext cx="2419350" cy="295275"/>
                    </a:xfrm>
                    <a:prstGeom prst="rect">
                      <a:avLst/>
                    </a:prstGeom>
                    <a:noFill/>
                    <a:ln w="9525">
                      <a:noFill/>
                      <a:miter lim="800000"/>
                      <a:headEnd/>
                      <a:tailEnd/>
                    </a:ln>
                  </pic:spPr>
                </pic:pic>
              </a:graphicData>
            </a:graphic>
          </wp:inline>
        </w:drawing>
      </w:r>
    </w:p>
    <w:p w:rsidR="00F75911" w:rsidRPr="004B7321" w:rsidRDefault="00F75911" w:rsidP="00F75911">
      <w:pPr>
        <w:pStyle w:val="Main"/>
        <w:ind w:firstLine="0"/>
        <w:jc w:val="center"/>
        <w:rPr>
          <w:lang w:val="ru-RU"/>
        </w:rPr>
      </w:pPr>
    </w:p>
    <w:p w:rsidR="00CC4AB6" w:rsidRPr="00C0040A" w:rsidRDefault="00CC4AB6" w:rsidP="00CC4AB6">
      <w:pPr>
        <w:pStyle w:val="3"/>
        <w:keepNext w:val="0"/>
        <w:spacing w:before="0" w:after="0"/>
        <w:ind w:left="709" w:firstLine="0"/>
        <w:rPr>
          <w:sz w:val="20"/>
          <w:szCs w:val="20"/>
        </w:rPr>
      </w:pPr>
      <w:bookmarkStart w:id="68" w:name="_Toc515770816"/>
      <w:r w:rsidRPr="00C0040A">
        <w:rPr>
          <w:sz w:val="20"/>
          <w:szCs w:val="20"/>
        </w:rPr>
        <w:t>Возвра</w:t>
      </w:r>
      <w:r>
        <w:rPr>
          <w:sz w:val="20"/>
          <w:szCs w:val="20"/>
        </w:rPr>
        <w:t>т</w:t>
      </w:r>
      <w:r w:rsidRPr="00C0040A">
        <w:rPr>
          <w:sz w:val="20"/>
          <w:szCs w:val="20"/>
        </w:rPr>
        <w:t xml:space="preserve"> структур</w:t>
      </w:r>
      <w:r>
        <w:rPr>
          <w:sz w:val="20"/>
          <w:szCs w:val="20"/>
        </w:rPr>
        <w:t>ы из функции</w:t>
      </w:r>
      <w:bookmarkEnd w:id="68"/>
    </w:p>
    <w:p w:rsidR="00CC4AB6" w:rsidRPr="00696B17" w:rsidRDefault="00CC4AB6" w:rsidP="00CC4AB6">
      <w:pPr>
        <w:pStyle w:val="Main"/>
        <w:rPr>
          <w:lang w:val="ru-RU"/>
        </w:rPr>
      </w:pPr>
    </w:p>
    <w:p w:rsidR="00CC4AB6" w:rsidRPr="00EA664C" w:rsidRDefault="00CC4AB6" w:rsidP="00CC4AB6">
      <w:pPr>
        <w:pStyle w:val="Main"/>
        <w:rPr>
          <w:color w:val="8DB3E2" w:themeColor="text2" w:themeTint="66"/>
          <w:sz w:val="16"/>
          <w:szCs w:val="16"/>
          <w:lang w:val="ru-RU"/>
        </w:rPr>
      </w:pPr>
      <w:r w:rsidRPr="00EA664C">
        <w:rPr>
          <w:color w:val="8DB3E2" w:themeColor="text2" w:themeTint="66"/>
          <w:sz w:val="16"/>
          <w:szCs w:val="16"/>
          <w:lang w:val="ru-RU"/>
        </w:rPr>
        <w:t>https://dev64.wordpress.com/2012/10/11/object-return-in-cpp/</w:t>
      </w:r>
    </w:p>
    <w:p w:rsidR="00CC4AB6" w:rsidRDefault="00CC4AB6" w:rsidP="00CC4AB6">
      <w:pPr>
        <w:pStyle w:val="Main"/>
        <w:rPr>
          <w:lang w:val="ru-RU"/>
        </w:rPr>
      </w:pPr>
      <w:r w:rsidRPr="00C0040A">
        <w:rPr>
          <w:lang w:val="ru-RU"/>
        </w:rPr>
        <w:t>Существует легенда, что возврат структуры по значению из функции в C++ — затратная процедура.</w:t>
      </w:r>
    </w:p>
    <w:p w:rsidR="00CC4AB6" w:rsidRDefault="00CC4AB6" w:rsidP="00CC4AB6">
      <w:pPr>
        <w:pStyle w:val="Main"/>
        <w:rPr>
          <w:lang w:val="ru-RU"/>
        </w:rPr>
      </w:pPr>
    </w:p>
    <w:p w:rsidR="00CC4AB6" w:rsidRDefault="00CC4AB6" w:rsidP="00CC4AB6">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&lt;stdio.h&gt;</w:t>
      </w:r>
    </w:p>
    <w:p w:rsidR="00CC4AB6" w:rsidRDefault="00CC4AB6" w:rsidP="00CC4AB6">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&lt;string.h&gt;</w:t>
      </w:r>
    </w:p>
    <w:p w:rsidR="00CC4AB6" w:rsidRDefault="00CC4AB6" w:rsidP="00CC4AB6">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D3068C" w:rsidRDefault="00D3068C" w:rsidP="00CC4AB6">
      <w:pPr>
        <w:autoSpaceDE w:val="0"/>
        <w:autoSpaceDN w:val="0"/>
        <w:adjustRightInd w:val="0"/>
        <w:rPr>
          <w:rFonts w:ascii="Courier New" w:hAnsi="Courier New" w:cs="Courier New"/>
          <w:b/>
          <w:bCs/>
          <w:noProof/>
          <w:sz w:val="20"/>
          <w:szCs w:val="20"/>
          <w:lang w:val="en-US" w:eastAsia="en-US"/>
        </w:rPr>
      </w:pPr>
      <w:r>
        <w:rPr>
          <w:rFonts w:ascii="Courier New" w:hAnsi="Courier New" w:cs="Courier New"/>
          <w:b/>
          <w:bCs/>
          <w:noProof/>
          <w:sz w:val="20"/>
          <w:szCs w:val="20"/>
          <w:lang w:val="en-US" w:eastAsia="en-US"/>
        </w:rPr>
        <w:t xml:space="preserve"> </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struct</w:t>
      </w:r>
      <w:r>
        <w:rPr>
          <w:rFonts w:ascii="Courier New" w:hAnsi="Courier New" w:cs="Courier New"/>
          <w:b/>
          <w:bCs/>
          <w:noProof/>
          <w:sz w:val="20"/>
          <w:szCs w:val="20"/>
          <w:lang w:val="en-US" w:eastAsia="en-US"/>
        </w:rPr>
        <w:t xml:space="preserve"> Object {</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public</w:t>
      </w:r>
      <w:r>
        <w:rPr>
          <w:rFonts w:ascii="Courier New" w:hAnsi="Courier New" w:cs="Courier New"/>
          <w:noProof/>
          <w:sz w:val="20"/>
          <w:szCs w:val="20"/>
          <w:lang w:val="en-US" w:eastAsia="en-US"/>
        </w:rPr>
        <w:t>:</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a;</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b;</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c;</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string[50];</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3068C" w:rsidRDefault="00D3068C" w:rsidP="00CC4AB6">
      <w:pPr>
        <w:autoSpaceDE w:val="0"/>
        <w:autoSpaceDN w:val="0"/>
        <w:adjustRightInd w:val="0"/>
        <w:rPr>
          <w:rFonts w:ascii="Courier New" w:hAnsi="Courier New" w:cs="Courier New"/>
          <w:b/>
          <w:bCs/>
          <w:noProof/>
          <w:sz w:val="20"/>
          <w:szCs w:val="20"/>
          <w:lang w:val="en-US" w:eastAsia="en-US"/>
        </w:rPr>
      </w:pPr>
      <w:r>
        <w:rPr>
          <w:rFonts w:ascii="Courier New" w:hAnsi="Courier New" w:cs="Courier New"/>
          <w:b/>
          <w:bCs/>
          <w:noProof/>
          <w:sz w:val="20"/>
          <w:szCs w:val="20"/>
          <w:lang w:val="en-US" w:eastAsia="en-US"/>
        </w:rPr>
        <w:t xml:space="preserve"> </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Object func() {</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lastRenderedPageBreak/>
        <w:t xml:space="preserve">    Object o;</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o.a = 1;</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o.b = 2;</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o.c = 3;</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strcpy(o.string, </w:t>
      </w:r>
      <w:r>
        <w:rPr>
          <w:rFonts w:ascii="Courier New" w:hAnsi="Courier New" w:cs="Courier New"/>
          <w:noProof/>
          <w:color w:val="A31515"/>
          <w:sz w:val="20"/>
          <w:szCs w:val="20"/>
          <w:lang w:val="en-US" w:eastAsia="en-US"/>
        </w:rPr>
        <w:t>"Hello world!"</w:t>
      </w:r>
      <w:r>
        <w:rPr>
          <w:rFonts w:ascii="Courier New" w:hAnsi="Courier New" w:cs="Courier New"/>
          <w:noProof/>
          <w:sz w:val="20"/>
          <w:szCs w:val="20"/>
          <w:lang w:val="en-US" w:eastAsia="en-US"/>
        </w:rPr>
        <w:t>);</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o;</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3068C" w:rsidRDefault="00D3068C" w:rsidP="00CC4AB6">
      <w:pPr>
        <w:autoSpaceDE w:val="0"/>
        <w:autoSpaceDN w:val="0"/>
        <w:adjustRightInd w:val="0"/>
        <w:rPr>
          <w:rFonts w:ascii="Courier New" w:hAnsi="Courier New" w:cs="Courier New"/>
          <w:b/>
          <w:bCs/>
          <w:noProof/>
          <w:sz w:val="20"/>
          <w:szCs w:val="20"/>
          <w:lang w:val="en-US" w:eastAsia="en-US"/>
        </w:rPr>
      </w:pPr>
      <w:r>
        <w:rPr>
          <w:rFonts w:ascii="Courier New" w:hAnsi="Courier New" w:cs="Courier New"/>
          <w:b/>
          <w:bCs/>
          <w:noProof/>
          <w:sz w:val="20"/>
          <w:szCs w:val="20"/>
          <w:lang w:val="en-US" w:eastAsia="en-US"/>
        </w:rPr>
        <w:t xml:space="preserve"> </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main() {</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Object o = func();</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printf(</w:t>
      </w:r>
      <w:r>
        <w:rPr>
          <w:rFonts w:ascii="Courier New" w:hAnsi="Courier New" w:cs="Courier New"/>
          <w:noProof/>
          <w:color w:val="A31515"/>
          <w:sz w:val="20"/>
          <w:szCs w:val="20"/>
          <w:lang w:val="en-US" w:eastAsia="en-US"/>
        </w:rPr>
        <w:t>"%d\n"</w:t>
      </w:r>
      <w:r>
        <w:rPr>
          <w:rFonts w:ascii="Courier New" w:hAnsi="Courier New" w:cs="Courier New"/>
          <w:noProof/>
          <w:sz w:val="20"/>
          <w:szCs w:val="20"/>
          <w:lang w:val="en-US" w:eastAsia="en-US"/>
        </w:rPr>
        <w:t>,o.a);</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printf(</w:t>
      </w:r>
      <w:r>
        <w:rPr>
          <w:rFonts w:ascii="Courier New" w:hAnsi="Courier New" w:cs="Courier New"/>
          <w:noProof/>
          <w:color w:val="A31515"/>
          <w:sz w:val="20"/>
          <w:szCs w:val="20"/>
          <w:lang w:val="en-US" w:eastAsia="en-US"/>
        </w:rPr>
        <w:t>"%d\n"</w:t>
      </w:r>
      <w:r>
        <w:rPr>
          <w:rFonts w:ascii="Courier New" w:hAnsi="Courier New" w:cs="Courier New"/>
          <w:noProof/>
          <w:sz w:val="20"/>
          <w:szCs w:val="20"/>
          <w:lang w:val="en-US" w:eastAsia="en-US"/>
        </w:rPr>
        <w:t>,o.b);</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printf(</w:t>
      </w:r>
      <w:r>
        <w:rPr>
          <w:rFonts w:ascii="Courier New" w:hAnsi="Courier New" w:cs="Courier New"/>
          <w:noProof/>
          <w:color w:val="A31515"/>
          <w:sz w:val="20"/>
          <w:szCs w:val="20"/>
          <w:lang w:val="en-US" w:eastAsia="en-US"/>
        </w:rPr>
        <w:t>"%d\n"</w:t>
      </w:r>
      <w:r>
        <w:rPr>
          <w:rFonts w:ascii="Courier New" w:hAnsi="Courier New" w:cs="Courier New"/>
          <w:noProof/>
          <w:sz w:val="20"/>
          <w:szCs w:val="20"/>
          <w:lang w:val="en-US" w:eastAsia="en-US"/>
        </w:rPr>
        <w:t>,o.c);</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printf(</w:t>
      </w:r>
      <w:r>
        <w:rPr>
          <w:rFonts w:ascii="Courier New" w:hAnsi="Courier New" w:cs="Courier New"/>
          <w:noProof/>
          <w:color w:val="A31515"/>
          <w:sz w:val="20"/>
          <w:szCs w:val="20"/>
          <w:lang w:val="en-US" w:eastAsia="en-US"/>
        </w:rPr>
        <w:t>"%s\n"</w:t>
      </w:r>
      <w:r>
        <w:rPr>
          <w:rFonts w:ascii="Courier New" w:hAnsi="Courier New" w:cs="Courier New"/>
          <w:noProof/>
          <w:sz w:val="20"/>
          <w:szCs w:val="20"/>
          <w:lang w:val="en-US" w:eastAsia="en-US"/>
        </w:rPr>
        <w:t>,o.string);</w:t>
      </w:r>
    </w:p>
    <w:p w:rsidR="00CC4AB6" w:rsidRDefault="00CC4AB6" w:rsidP="00CC4AB6">
      <w:pPr>
        <w:autoSpaceDE w:val="0"/>
        <w:autoSpaceDN w:val="0"/>
        <w:adjustRightInd w:val="0"/>
        <w:rPr>
          <w:rFonts w:ascii="Courier New" w:hAnsi="Courier New" w:cs="Courier New"/>
          <w:noProof/>
          <w:sz w:val="20"/>
          <w:szCs w:val="20"/>
          <w:lang w:val="en-US" w:eastAsia="en-US"/>
        </w:rPr>
      </w:pPr>
    </w:p>
    <w:p w:rsidR="00CC4AB6" w:rsidRDefault="00BB70E8"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sidR="00CC4AB6">
        <w:rPr>
          <w:rFonts w:ascii="Courier New" w:hAnsi="Courier New" w:cs="Courier New"/>
          <w:b/>
          <w:bCs/>
          <w:noProof/>
          <w:sz w:val="20"/>
          <w:szCs w:val="20"/>
          <w:lang w:val="en-US" w:eastAsia="en-US"/>
        </w:rPr>
        <w:t>system(</w:t>
      </w:r>
      <w:r w:rsidR="00CC4AB6">
        <w:rPr>
          <w:rFonts w:ascii="Courier New" w:hAnsi="Courier New" w:cs="Courier New"/>
          <w:noProof/>
          <w:color w:val="A31515"/>
          <w:sz w:val="20"/>
          <w:szCs w:val="20"/>
          <w:lang w:val="en-US" w:eastAsia="en-US"/>
        </w:rPr>
        <w:t>"PAUSE"</w:t>
      </w:r>
      <w:r w:rsidR="00CC4AB6">
        <w:rPr>
          <w:rFonts w:ascii="Courier New" w:hAnsi="Courier New" w:cs="Courier New"/>
          <w:noProof/>
          <w:sz w:val="20"/>
          <w:szCs w:val="20"/>
          <w:lang w:val="en-US" w:eastAsia="en-US"/>
        </w:rPr>
        <w:t>);</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0;</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CC4AB6" w:rsidRDefault="00CC4AB6" w:rsidP="00CC4AB6">
      <w:pPr>
        <w:pStyle w:val="Main"/>
        <w:ind w:firstLine="0"/>
        <w:jc w:val="center"/>
        <w:rPr>
          <w:lang w:val="ru-RU"/>
        </w:rPr>
      </w:pPr>
    </w:p>
    <w:p w:rsidR="00CC4AB6" w:rsidRDefault="00CC4AB6" w:rsidP="00CC4AB6">
      <w:pPr>
        <w:pStyle w:val="Main"/>
        <w:ind w:firstLine="0"/>
        <w:jc w:val="center"/>
        <w:rPr>
          <w:lang w:val="ru-RU"/>
        </w:rPr>
      </w:pPr>
      <w:r>
        <w:rPr>
          <w:noProof/>
          <w:lang w:val="ru-RU" w:eastAsia="ru-RU"/>
        </w:rPr>
        <w:drawing>
          <wp:inline distT="0" distB="0" distL="0" distR="0">
            <wp:extent cx="2428875" cy="619125"/>
            <wp:effectExtent l="19050" t="0" r="9525" b="0"/>
            <wp:docPr id="3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2428875" cy="619125"/>
                    </a:xfrm>
                    <a:prstGeom prst="rect">
                      <a:avLst/>
                    </a:prstGeom>
                    <a:noFill/>
                    <a:ln w="9525">
                      <a:noFill/>
                      <a:miter lim="800000"/>
                      <a:headEnd/>
                      <a:tailEnd/>
                    </a:ln>
                  </pic:spPr>
                </pic:pic>
              </a:graphicData>
            </a:graphic>
          </wp:inline>
        </w:drawing>
      </w:r>
    </w:p>
    <w:p w:rsidR="00CC4AB6" w:rsidRDefault="00CC4AB6" w:rsidP="00CC4AB6">
      <w:pPr>
        <w:pStyle w:val="Main"/>
        <w:ind w:firstLine="0"/>
        <w:jc w:val="center"/>
        <w:rPr>
          <w:lang w:val="ru-RU"/>
        </w:rPr>
      </w:pPr>
    </w:p>
    <w:p w:rsidR="00CC4AB6" w:rsidRPr="00252D10" w:rsidRDefault="00CC4AB6" w:rsidP="00CC4AB6">
      <w:pPr>
        <w:pStyle w:val="Main"/>
        <w:rPr>
          <w:lang w:val="ru-RU"/>
        </w:rPr>
      </w:pPr>
      <w:r w:rsidRPr="00252D10">
        <w:rPr>
          <w:lang w:val="ru-RU"/>
        </w:rPr>
        <w:t>Что отсюда видно</w:t>
      </w:r>
      <w:r>
        <w:rPr>
          <w:lang w:val="ru-RU"/>
        </w:rPr>
        <w:t xml:space="preserve"> и что следует из </w:t>
      </w:r>
      <w:r w:rsidR="00775C48">
        <w:rPr>
          <w:lang w:val="ru-RU"/>
        </w:rPr>
        <w:t xml:space="preserve"> </w:t>
      </w:r>
      <w:r w:rsidRPr="00252D10">
        <w:rPr>
          <w:lang w:val="ru-RU"/>
        </w:rPr>
        <w:t xml:space="preserve">ассеблерного кода. Видно что </w:t>
      </w:r>
      <w:r w:rsidRPr="00504B27">
        <w:rPr>
          <w:highlight w:val="yellow"/>
          <w:lang w:val="ru-RU"/>
        </w:rPr>
        <w:t>в функции main() резервируется место в стеке под структуру Object o</w:t>
      </w:r>
      <w:r w:rsidRPr="00252D10">
        <w:rPr>
          <w:lang w:val="ru-RU"/>
        </w:rPr>
        <w:t xml:space="preserve">. А потом, как это не странно </w:t>
      </w:r>
      <w:r w:rsidRPr="00504B27">
        <w:rPr>
          <w:highlight w:val="yellow"/>
          <w:lang w:val="ru-RU"/>
        </w:rPr>
        <w:t>ссылка на эту выделенную память передается внутрь функции func(). И функция func не производя никакого выделения памяти самостоятельно, работает с полями структуры, предварительно загрузив адрес структуры в регистр eax</w:t>
      </w:r>
      <w:r w:rsidRPr="00252D10">
        <w:rPr>
          <w:lang w:val="ru-RU"/>
        </w:rPr>
        <w:t>.</w:t>
      </w:r>
    </w:p>
    <w:p w:rsidR="00CC4AB6" w:rsidRPr="00252D10" w:rsidRDefault="00CC4AB6" w:rsidP="00CC4AB6">
      <w:pPr>
        <w:pStyle w:val="Main"/>
        <w:rPr>
          <w:lang w:val="ru-RU"/>
        </w:rPr>
      </w:pPr>
      <w:r w:rsidRPr="00252D10">
        <w:rPr>
          <w:lang w:val="ru-RU"/>
        </w:rPr>
        <w:t xml:space="preserve">Т.е. это означает, что </w:t>
      </w:r>
      <w:r w:rsidRPr="00504B27">
        <w:rPr>
          <w:highlight w:val="green"/>
          <w:lang w:val="ru-RU"/>
        </w:rPr>
        <w:t>никаких накладных расходов данный фрагмент не вызывает</w:t>
      </w:r>
      <w:r w:rsidRPr="00252D10">
        <w:rPr>
          <w:lang w:val="ru-RU"/>
        </w:rPr>
        <w:t xml:space="preserve">! </w:t>
      </w:r>
      <w:r w:rsidRPr="00504B27">
        <w:rPr>
          <w:highlight w:val="yellow"/>
          <w:lang w:val="ru-RU"/>
        </w:rPr>
        <w:t>Во первых нет ни одной операцией с «кучей». Всё выделяется в стеке вызывающей функции. Во-вторых адрес выделенной памяти передается скрытой ссылкой или указателем.</w:t>
      </w:r>
      <w:r w:rsidRPr="00252D10">
        <w:rPr>
          <w:lang w:val="ru-RU"/>
        </w:rPr>
        <w:t xml:space="preserve"> Это как вам больше нравится. В ассеблере просто передается адрес.</w:t>
      </w:r>
    </w:p>
    <w:p w:rsidR="00CC4AB6" w:rsidRPr="00252D10" w:rsidRDefault="00CC4AB6" w:rsidP="00CC4AB6">
      <w:pPr>
        <w:pStyle w:val="Main"/>
        <w:rPr>
          <w:lang w:val="ru-RU"/>
        </w:rPr>
      </w:pPr>
      <w:r w:rsidRPr="00252D10">
        <w:rPr>
          <w:lang w:val="ru-RU"/>
        </w:rPr>
        <w:t xml:space="preserve">Теперь проверим следующий, закономерный вопрос. </w:t>
      </w:r>
      <w:r w:rsidRPr="00504B27">
        <w:rPr>
          <w:highlight w:val="green"/>
          <w:lang w:val="ru-RU"/>
        </w:rPr>
        <w:t>А что если функция func сама является членом другого класса</w:t>
      </w:r>
      <w:r w:rsidRPr="00252D10">
        <w:rPr>
          <w:lang w:val="ru-RU"/>
        </w:rPr>
        <w:t>. Как компилятор поступит в этом случае. Провожу для этого второй эксперимент, аналогичный первому:</w:t>
      </w:r>
    </w:p>
    <w:p w:rsidR="00CC4AB6" w:rsidRDefault="00CC4AB6" w:rsidP="00CC4AB6">
      <w:pPr>
        <w:pStyle w:val="Main"/>
        <w:rPr>
          <w:lang w:val="ru-RU"/>
        </w:rPr>
      </w:pPr>
    </w:p>
    <w:p w:rsidR="00CC4AB6" w:rsidRDefault="00CC4AB6" w:rsidP="00CC4AB6">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&lt;stdio.h&gt;</w:t>
      </w:r>
    </w:p>
    <w:p w:rsidR="00CC4AB6" w:rsidRDefault="00CC4AB6" w:rsidP="00CC4AB6">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&lt;string.h&gt;</w:t>
      </w:r>
    </w:p>
    <w:p w:rsidR="00CC4AB6" w:rsidRDefault="00CC4AB6" w:rsidP="00CC4AB6">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D3068C" w:rsidRDefault="00D3068C" w:rsidP="00CC4AB6">
      <w:pPr>
        <w:autoSpaceDE w:val="0"/>
        <w:autoSpaceDN w:val="0"/>
        <w:adjustRightInd w:val="0"/>
        <w:rPr>
          <w:rFonts w:ascii="Courier New" w:hAnsi="Courier New" w:cs="Courier New"/>
          <w:b/>
          <w:bCs/>
          <w:noProof/>
          <w:sz w:val="20"/>
          <w:szCs w:val="20"/>
          <w:lang w:val="en-US" w:eastAsia="en-US"/>
        </w:rPr>
      </w:pPr>
      <w:r>
        <w:rPr>
          <w:rFonts w:ascii="Courier New" w:hAnsi="Courier New" w:cs="Courier New"/>
          <w:b/>
          <w:bCs/>
          <w:noProof/>
          <w:sz w:val="20"/>
          <w:szCs w:val="20"/>
          <w:lang w:val="en-US" w:eastAsia="en-US"/>
        </w:rPr>
        <w:t xml:space="preserve"> </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struct</w:t>
      </w:r>
      <w:r>
        <w:rPr>
          <w:rFonts w:ascii="Courier New" w:hAnsi="Courier New" w:cs="Courier New"/>
          <w:b/>
          <w:bCs/>
          <w:noProof/>
          <w:sz w:val="20"/>
          <w:szCs w:val="20"/>
          <w:lang w:val="en-US" w:eastAsia="en-US"/>
        </w:rPr>
        <w:t xml:space="preserve"> Object {</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public</w:t>
      </w:r>
      <w:r>
        <w:rPr>
          <w:rFonts w:ascii="Courier New" w:hAnsi="Courier New" w:cs="Courier New"/>
          <w:noProof/>
          <w:sz w:val="20"/>
          <w:szCs w:val="20"/>
          <w:lang w:val="en-US" w:eastAsia="en-US"/>
        </w:rPr>
        <w:t>:</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a;</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b;</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c;</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s[50];</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CC4AB6" w:rsidRDefault="00CC4AB6" w:rsidP="00CC4AB6">
      <w:pPr>
        <w:autoSpaceDE w:val="0"/>
        <w:autoSpaceDN w:val="0"/>
        <w:adjustRightInd w:val="0"/>
        <w:rPr>
          <w:rFonts w:ascii="Courier New" w:hAnsi="Courier New" w:cs="Courier New"/>
          <w:noProof/>
          <w:sz w:val="20"/>
          <w:szCs w:val="20"/>
          <w:lang w:val="en-US" w:eastAsia="en-US"/>
        </w:rPr>
      </w:pP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class</w:t>
      </w:r>
      <w:r>
        <w:rPr>
          <w:rFonts w:ascii="Courier New" w:hAnsi="Courier New" w:cs="Courier New"/>
          <w:b/>
          <w:bCs/>
          <w:noProof/>
          <w:sz w:val="20"/>
          <w:szCs w:val="20"/>
          <w:lang w:val="en-US" w:eastAsia="en-US"/>
        </w:rPr>
        <w:t xml:space="preserve"> A {</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a;</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public</w:t>
      </w:r>
      <w:r>
        <w:rPr>
          <w:rFonts w:ascii="Courier New" w:hAnsi="Courier New" w:cs="Courier New"/>
          <w:noProof/>
          <w:sz w:val="20"/>
          <w:szCs w:val="20"/>
          <w:lang w:val="en-US" w:eastAsia="en-US"/>
        </w:rPr>
        <w:t>:</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Object func();</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3068C" w:rsidRDefault="00D3068C" w:rsidP="00CC4AB6">
      <w:pPr>
        <w:autoSpaceDE w:val="0"/>
        <w:autoSpaceDN w:val="0"/>
        <w:adjustRightInd w:val="0"/>
        <w:rPr>
          <w:rFonts w:ascii="Courier New" w:hAnsi="Courier New" w:cs="Courier New"/>
          <w:b/>
          <w:bCs/>
          <w:noProof/>
          <w:sz w:val="20"/>
          <w:szCs w:val="20"/>
          <w:lang w:val="en-US" w:eastAsia="en-US"/>
        </w:rPr>
      </w:pPr>
      <w:r>
        <w:rPr>
          <w:rFonts w:ascii="Courier New" w:hAnsi="Courier New" w:cs="Courier New"/>
          <w:b/>
          <w:bCs/>
          <w:noProof/>
          <w:sz w:val="20"/>
          <w:szCs w:val="20"/>
          <w:lang w:val="en-US" w:eastAsia="en-US"/>
        </w:rPr>
        <w:t xml:space="preserve"> </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Object A::func() {</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Object o;</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o.a=1;</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o.b=2;</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o.c=3;</w:t>
      </w:r>
    </w:p>
    <w:p w:rsidR="00D3068C"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strcpy(o.s,</w:t>
      </w:r>
      <w:r>
        <w:rPr>
          <w:rFonts w:ascii="Courier New" w:hAnsi="Courier New" w:cs="Courier New"/>
          <w:noProof/>
          <w:color w:val="A31515"/>
          <w:sz w:val="20"/>
          <w:szCs w:val="20"/>
          <w:lang w:val="en-US" w:eastAsia="en-US"/>
        </w:rPr>
        <w:t>"Hello world"</w:t>
      </w:r>
      <w:r>
        <w:rPr>
          <w:rFonts w:ascii="Courier New" w:hAnsi="Courier New" w:cs="Courier New"/>
          <w:noProof/>
          <w:sz w:val="20"/>
          <w:szCs w:val="20"/>
          <w:lang w:val="en-US" w:eastAsia="en-US"/>
        </w:rPr>
        <w:t>);</w:t>
      </w:r>
      <w:r w:rsidR="00D3068C">
        <w:rPr>
          <w:rFonts w:ascii="Courier New" w:hAnsi="Courier New" w:cs="Courier New"/>
          <w:noProof/>
          <w:sz w:val="20"/>
          <w:szCs w:val="20"/>
          <w:lang w:val="en-US" w:eastAsia="en-US"/>
        </w:rPr>
        <w:t xml:space="preserve"> </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a=5;</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o;</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3068C" w:rsidRDefault="00D3068C" w:rsidP="00CC4AB6">
      <w:pPr>
        <w:autoSpaceDE w:val="0"/>
        <w:autoSpaceDN w:val="0"/>
        <w:adjustRightInd w:val="0"/>
        <w:rPr>
          <w:rFonts w:ascii="Courier New" w:hAnsi="Courier New" w:cs="Courier New"/>
          <w:b/>
          <w:bCs/>
          <w:noProof/>
          <w:sz w:val="20"/>
          <w:szCs w:val="20"/>
          <w:lang w:val="en-US" w:eastAsia="en-US"/>
        </w:rPr>
      </w:pPr>
      <w:r>
        <w:rPr>
          <w:rFonts w:ascii="Courier New" w:hAnsi="Courier New" w:cs="Courier New"/>
          <w:b/>
          <w:bCs/>
          <w:noProof/>
          <w:sz w:val="20"/>
          <w:szCs w:val="20"/>
          <w:lang w:val="en-US" w:eastAsia="en-US"/>
        </w:rPr>
        <w:t xml:space="preserve"> </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main(</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argc, </w:t>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 argv) {</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A a;</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Object o = a.func();</w:t>
      </w:r>
    </w:p>
    <w:p w:rsidR="00CC4AB6" w:rsidRDefault="00CC4AB6" w:rsidP="00CC4AB6">
      <w:pPr>
        <w:autoSpaceDE w:val="0"/>
        <w:autoSpaceDN w:val="0"/>
        <w:adjustRightInd w:val="0"/>
        <w:rPr>
          <w:rFonts w:ascii="Courier New" w:hAnsi="Courier New" w:cs="Courier New"/>
          <w:noProof/>
          <w:sz w:val="20"/>
          <w:szCs w:val="20"/>
          <w:lang w:val="en-US" w:eastAsia="en-US"/>
        </w:rPr>
      </w:pP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printf(</w:t>
      </w:r>
      <w:r>
        <w:rPr>
          <w:rFonts w:ascii="Courier New" w:hAnsi="Courier New" w:cs="Courier New"/>
          <w:noProof/>
          <w:color w:val="A31515"/>
          <w:sz w:val="20"/>
          <w:szCs w:val="20"/>
          <w:lang w:val="en-US" w:eastAsia="en-US"/>
        </w:rPr>
        <w:t>"%d\n"</w:t>
      </w:r>
      <w:r>
        <w:rPr>
          <w:rFonts w:ascii="Courier New" w:hAnsi="Courier New" w:cs="Courier New"/>
          <w:noProof/>
          <w:sz w:val="20"/>
          <w:szCs w:val="20"/>
          <w:lang w:val="en-US" w:eastAsia="en-US"/>
        </w:rPr>
        <w:t>,o.a);</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printf(</w:t>
      </w:r>
      <w:r>
        <w:rPr>
          <w:rFonts w:ascii="Courier New" w:hAnsi="Courier New" w:cs="Courier New"/>
          <w:noProof/>
          <w:color w:val="A31515"/>
          <w:sz w:val="20"/>
          <w:szCs w:val="20"/>
          <w:lang w:val="en-US" w:eastAsia="en-US"/>
        </w:rPr>
        <w:t>"%d\n"</w:t>
      </w:r>
      <w:r>
        <w:rPr>
          <w:rFonts w:ascii="Courier New" w:hAnsi="Courier New" w:cs="Courier New"/>
          <w:noProof/>
          <w:sz w:val="20"/>
          <w:szCs w:val="20"/>
          <w:lang w:val="en-US" w:eastAsia="en-US"/>
        </w:rPr>
        <w:t>,o.b);</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printf(</w:t>
      </w:r>
      <w:r>
        <w:rPr>
          <w:rFonts w:ascii="Courier New" w:hAnsi="Courier New" w:cs="Courier New"/>
          <w:noProof/>
          <w:color w:val="A31515"/>
          <w:sz w:val="20"/>
          <w:szCs w:val="20"/>
          <w:lang w:val="en-US" w:eastAsia="en-US"/>
        </w:rPr>
        <w:t>"%d\n"</w:t>
      </w:r>
      <w:r>
        <w:rPr>
          <w:rFonts w:ascii="Courier New" w:hAnsi="Courier New" w:cs="Courier New"/>
          <w:noProof/>
          <w:sz w:val="20"/>
          <w:szCs w:val="20"/>
          <w:lang w:val="en-US" w:eastAsia="en-US"/>
        </w:rPr>
        <w:t>,o.c);</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printf(</w:t>
      </w:r>
      <w:r>
        <w:rPr>
          <w:rFonts w:ascii="Courier New" w:hAnsi="Courier New" w:cs="Courier New"/>
          <w:noProof/>
          <w:color w:val="A31515"/>
          <w:sz w:val="20"/>
          <w:szCs w:val="20"/>
          <w:lang w:val="en-US" w:eastAsia="en-US"/>
        </w:rPr>
        <w:t>"%s\n"</w:t>
      </w:r>
      <w:r>
        <w:rPr>
          <w:rFonts w:ascii="Courier New" w:hAnsi="Courier New" w:cs="Courier New"/>
          <w:noProof/>
          <w:sz w:val="20"/>
          <w:szCs w:val="20"/>
          <w:lang w:val="en-US" w:eastAsia="en-US"/>
        </w:rPr>
        <w:t>,o.s);</w:t>
      </w:r>
    </w:p>
    <w:p w:rsidR="00CC4AB6" w:rsidRDefault="00CC4AB6" w:rsidP="00CC4AB6">
      <w:pPr>
        <w:autoSpaceDE w:val="0"/>
        <w:autoSpaceDN w:val="0"/>
        <w:adjustRightInd w:val="0"/>
        <w:rPr>
          <w:rFonts w:ascii="Courier New" w:hAnsi="Courier New" w:cs="Courier New"/>
          <w:noProof/>
          <w:sz w:val="20"/>
          <w:szCs w:val="20"/>
          <w:lang w:val="en-US" w:eastAsia="en-US"/>
        </w:rPr>
      </w:pP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0;</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CC4AB6" w:rsidRDefault="00CC4AB6" w:rsidP="00CC4AB6">
      <w:pPr>
        <w:pStyle w:val="Main"/>
        <w:ind w:firstLine="0"/>
        <w:jc w:val="center"/>
        <w:rPr>
          <w:lang w:val="ru-RU"/>
        </w:rPr>
      </w:pPr>
    </w:p>
    <w:p w:rsidR="00CC4AB6" w:rsidRDefault="00CC4AB6" w:rsidP="00CC4AB6">
      <w:pPr>
        <w:pStyle w:val="Main"/>
        <w:ind w:firstLine="0"/>
        <w:jc w:val="center"/>
        <w:rPr>
          <w:lang w:val="ru-RU"/>
        </w:rPr>
      </w:pPr>
      <w:r>
        <w:rPr>
          <w:noProof/>
          <w:lang w:val="ru-RU" w:eastAsia="ru-RU"/>
        </w:rPr>
        <w:drawing>
          <wp:inline distT="0" distB="0" distL="0" distR="0">
            <wp:extent cx="2428875" cy="638175"/>
            <wp:effectExtent l="19050" t="0" r="9525" b="0"/>
            <wp:docPr id="3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srcRect/>
                    <a:stretch>
                      <a:fillRect/>
                    </a:stretch>
                  </pic:blipFill>
                  <pic:spPr bwMode="auto">
                    <a:xfrm>
                      <a:off x="0" y="0"/>
                      <a:ext cx="2428875" cy="638175"/>
                    </a:xfrm>
                    <a:prstGeom prst="rect">
                      <a:avLst/>
                    </a:prstGeom>
                    <a:noFill/>
                    <a:ln w="9525">
                      <a:noFill/>
                      <a:miter lim="800000"/>
                      <a:headEnd/>
                      <a:tailEnd/>
                    </a:ln>
                  </pic:spPr>
                </pic:pic>
              </a:graphicData>
            </a:graphic>
          </wp:inline>
        </w:drawing>
      </w:r>
    </w:p>
    <w:p w:rsidR="00CC4AB6" w:rsidRDefault="00CC4AB6" w:rsidP="00CC4AB6">
      <w:pPr>
        <w:pStyle w:val="Main"/>
        <w:ind w:firstLine="0"/>
        <w:jc w:val="center"/>
        <w:rPr>
          <w:lang w:val="ru-RU"/>
        </w:rPr>
      </w:pPr>
    </w:p>
    <w:p w:rsidR="00CC4AB6" w:rsidRPr="00252D10" w:rsidRDefault="00CC4AB6" w:rsidP="00CC4AB6">
      <w:pPr>
        <w:pStyle w:val="Main"/>
        <w:rPr>
          <w:lang w:val="ru-RU"/>
        </w:rPr>
      </w:pPr>
      <w:r w:rsidRPr="00252D10">
        <w:rPr>
          <w:lang w:val="ru-RU"/>
        </w:rPr>
        <w:t xml:space="preserve">Этот код показывает, что </w:t>
      </w:r>
      <w:r w:rsidRPr="00504B27">
        <w:rPr>
          <w:highlight w:val="yellow"/>
          <w:lang w:val="ru-RU"/>
        </w:rPr>
        <w:t>опять в функцию func() в качестве первого аргумента передается указатель на структуру Object o</w:t>
      </w:r>
      <w:r w:rsidRPr="00252D10">
        <w:rPr>
          <w:lang w:val="ru-RU"/>
        </w:rPr>
        <w:t>. Функция в данном случае загружает его адрес в регистр ebx и заполняет поля структуры. Затем загружает в регистр eax второй скрытый параметр, содержащий указатель на экземпляр класса, которому принадлежит функция, т.е. this.</w:t>
      </w:r>
    </w:p>
    <w:p w:rsidR="00CC4AB6" w:rsidRPr="00252D10" w:rsidRDefault="00CC4AB6" w:rsidP="00CC4AB6">
      <w:pPr>
        <w:pStyle w:val="Main"/>
        <w:rPr>
          <w:lang w:val="ru-RU"/>
        </w:rPr>
      </w:pPr>
      <w:r w:rsidRPr="00504B27">
        <w:rPr>
          <w:highlight w:val="yellow"/>
          <w:lang w:val="ru-RU"/>
        </w:rPr>
        <w:t>Т.о. вывод при возврате структуры по значению никаких накладных расходов на его выделение не случается. Память выделяется в стеке вызывающей функции. В функцию передается скрытый указатель на выделенную память. В случае, если функция, возвращающая структуру является членом класса, тогда в нее передается не один, а два указателя. Один указатель на выделенную для возвращаемого значения память и второй указатель this (на экземпляр объекта класса, членом которого является функция). Функция по окончании работы в регистре eax возвращает указатель на объект, тот же, что ей передали в скрытом параметре. Это уже лишнее действие по сути. Но присвоение регистра — это не сильно затратная операция.</w:t>
      </w:r>
    </w:p>
    <w:p w:rsidR="00CC4AB6" w:rsidRPr="00EA664C" w:rsidRDefault="00CC4AB6" w:rsidP="00CC4AB6">
      <w:pPr>
        <w:pStyle w:val="Main"/>
        <w:rPr>
          <w:lang w:val="ru-RU"/>
        </w:rPr>
      </w:pPr>
      <w:r w:rsidRPr="00EA664C">
        <w:rPr>
          <w:lang w:val="ru-RU"/>
        </w:rPr>
        <w:t>У вышеописанного поведения есть ограничения. У функции func() должен быть только один return, и др. См. статью.</w:t>
      </w:r>
      <w:r w:rsidR="00775C48">
        <w:rPr>
          <w:lang w:val="ru-RU"/>
        </w:rPr>
        <w:t xml:space="preserve"> </w:t>
      </w:r>
      <w:r w:rsidRPr="00EA664C">
        <w:rPr>
          <w:b/>
          <w:bCs/>
          <w:lang w:val="ru-RU"/>
        </w:rPr>
        <w:t>Если объект будет сложным (у его мемберов будут деструкторы или у объекта будет деструктор), тогда произойдет вызов оператора копирования и вызов деструктора. И операция обойдется дороже.</w:t>
      </w:r>
      <w:r w:rsidR="00775C48">
        <w:rPr>
          <w:lang w:val="ru-RU"/>
        </w:rPr>
        <w:t xml:space="preserve"> </w:t>
      </w:r>
      <w:r w:rsidRPr="00EA664C">
        <w:rPr>
          <w:lang w:val="ru-RU"/>
        </w:rPr>
        <w:t>Однако, если возвращается структура содержащая простые типы без деструкторов, тогда копирования делаться не будет. Из чтения статьи на wiki по описанному вопросу можно почерпнуть дополнительную информацию.</w:t>
      </w:r>
    </w:p>
    <w:p w:rsidR="00CC4AB6" w:rsidRDefault="00CC4AB6" w:rsidP="00CC4AB6">
      <w:pPr>
        <w:pStyle w:val="Main"/>
        <w:rPr>
          <w:lang w:val="ru-RU"/>
        </w:rPr>
      </w:pPr>
    </w:p>
    <w:p w:rsidR="00CC4AB6" w:rsidRPr="00C0040A" w:rsidRDefault="00CC4AB6" w:rsidP="00CC4AB6">
      <w:pPr>
        <w:pStyle w:val="Main"/>
        <w:rPr>
          <w:b/>
          <w:lang w:val="ru-RU"/>
        </w:rPr>
      </w:pPr>
      <w:r w:rsidRPr="00C0040A">
        <w:rPr>
          <w:b/>
          <w:lang w:val="ru-RU"/>
        </w:rPr>
        <w:t>Еще один пример.</w:t>
      </w:r>
    </w:p>
    <w:p w:rsidR="00CC4AB6" w:rsidRPr="00C0040A" w:rsidRDefault="00CC4AB6" w:rsidP="00CC4AB6">
      <w:pPr>
        <w:pStyle w:val="Main"/>
        <w:rPr>
          <w:lang w:val="ru-RU"/>
        </w:rPr>
      </w:pPr>
      <w:r w:rsidRPr="00C0040A">
        <w:rPr>
          <w:lang w:val="ru-RU"/>
        </w:rPr>
        <w:t>Очень часто требуется писать функции, которые принимают структуры в качестве аргумента или возвращают структуру. Например, если вам надо написать небольшую космическую армаду, вам может понадобится функция для инициализации нового противника:</w:t>
      </w:r>
    </w:p>
    <w:p w:rsidR="00CC4AB6" w:rsidRDefault="00CC4AB6" w:rsidP="00CC4AB6">
      <w:pPr>
        <w:pStyle w:val="Main"/>
        <w:rPr>
          <w:lang w:val="ru-RU"/>
        </w:rPr>
      </w:pP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struct</w:t>
      </w:r>
      <w:r>
        <w:rPr>
          <w:rFonts w:ascii="Courier New" w:hAnsi="Courier New" w:cs="Courier New"/>
          <w:b/>
          <w:bCs/>
          <w:noProof/>
          <w:sz w:val="20"/>
          <w:szCs w:val="20"/>
          <w:lang w:val="en-US" w:eastAsia="en-US"/>
        </w:rPr>
        <w:t xml:space="preserve"> EnemySpaceShip {</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x_coordinate;</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y_coordinate;</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weapon_power;</w:t>
      </w:r>
    </w:p>
    <w:p w:rsidR="00CC4AB6" w:rsidRPr="00C0040A" w:rsidRDefault="00CC4AB6" w:rsidP="00CC4AB6">
      <w:pPr>
        <w:autoSpaceDE w:val="0"/>
        <w:autoSpaceDN w:val="0"/>
        <w:adjustRightInd w:val="0"/>
        <w:rPr>
          <w:rFonts w:ascii="Courier New" w:hAnsi="Courier New" w:cs="Courier New"/>
          <w:noProof/>
          <w:sz w:val="20"/>
          <w:szCs w:val="20"/>
          <w:lang w:eastAsia="en-US"/>
        </w:rPr>
      </w:pPr>
      <w:r w:rsidRPr="00C0040A">
        <w:rPr>
          <w:rFonts w:ascii="Courier New" w:hAnsi="Courier New" w:cs="Courier New"/>
          <w:noProof/>
          <w:sz w:val="20"/>
          <w:szCs w:val="20"/>
          <w:lang w:eastAsia="en-US"/>
        </w:rPr>
        <w:t>};</w:t>
      </w:r>
    </w:p>
    <w:p w:rsidR="00CC4AB6" w:rsidRPr="00C0040A" w:rsidRDefault="00CC4AB6" w:rsidP="00CC4AB6">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EnemySpaceShip</w:t>
      </w:r>
      <w:r w:rsidRPr="00C0040A">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getNewEnemy</w:t>
      </w:r>
      <w:r w:rsidRPr="00C0040A">
        <w:rPr>
          <w:rFonts w:ascii="Courier New" w:hAnsi="Courier New" w:cs="Courier New"/>
          <w:noProof/>
          <w:sz w:val="20"/>
          <w:szCs w:val="20"/>
          <w:lang w:eastAsia="en-US"/>
        </w:rPr>
        <w:t>();</w:t>
      </w:r>
    </w:p>
    <w:p w:rsidR="00CC4AB6" w:rsidRDefault="00CC4AB6" w:rsidP="00CC4AB6">
      <w:pPr>
        <w:pStyle w:val="Main"/>
        <w:rPr>
          <w:lang w:val="ru-RU"/>
        </w:rPr>
      </w:pPr>
    </w:p>
    <w:p w:rsidR="00CC4AB6" w:rsidRPr="00C0040A" w:rsidRDefault="00CC4AB6" w:rsidP="00CC4AB6">
      <w:pPr>
        <w:pStyle w:val="Main"/>
        <w:rPr>
          <w:lang w:val="ru-RU"/>
        </w:rPr>
      </w:pPr>
      <w:r w:rsidRPr="00C0040A">
        <w:rPr>
          <w:lang w:val="ru-RU"/>
        </w:rPr>
        <w:t>Функция getNewEnemy должна возвращать структуру с инициализированными полями:</w:t>
      </w:r>
    </w:p>
    <w:p w:rsidR="00CC4AB6" w:rsidRDefault="00CC4AB6" w:rsidP="00CC4AB6">
      <w:pPr>
        <w:pStyle w:val="Main"/>
        <w:rPr>
          <w:lang w:val="ru-RU"/>
        </w:rPr>
      </w:pP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EnemySpaceShip getNewEnemy() {</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EnemySpaceShip ship;</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ship.x_coordinate = 0;</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ship.y_coordinate = 0;</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ship.weapon_power = 20;</w:t>
      </w:r>
    </w:p>
    <w:p w:rsidR="00CC4AB6" w:rsidRPr="00C0040A" w:rsidRDefault="00CC4AB6" w:rsidP="00CC4AB6">
      <w:pPr>
        <w:autoSpaceDE w:val="0"/>
        <w:autoSpaceDN w:val="0"/>
        <w:adjustRightInd w:val="0"/>
        <w:rPr>
          <w:rFonts w:ascii="Courier New" w:hAnsi="Courier New" w:cs="Courier New"/>
          <w:noProof/>
          <w:sz w:val="20"/>
          <w:szCs w:val="20"/>
          <w:lang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return</w:t>
      </w:r>
      <w:r w:rsidRPr="00C0040A">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ship</w:t>
      </w:r>
      <w:r w:rsidRPr="00C0040A">
        <w:rPr>
          <w:rFonts w:ascii="Courier New" w:hAnsi="Courier New" w:cs="Courier New"/>
          <w:b/>
          <w:bCs/>
          <w:noProof/>
          <w:sz w:val="20"/>
          <w:szCs w:val="20"/>
          <w:lang w:eastAsia="en-US"/>
        </w:rPr>
        <w:t>;</w:t>
      </w:r>
    </w:p>
    <w:p w:rsidR="00CC4AB6" w:rsidRPr="00C0040A" w:rsidRDefault="00CC4AB6" w:rsidP="00CC4AB6">
      <w:pPr>
        <w:autoSpaceDE w:val="0"/>
        <w:autoSpaceDN w:val="0"/>
        <w:adjustRightInd w:val="0"/>
        <w:rPr>
          <w:rFonts w:ascii="Courier New" w:hAnsi="Courier New" w:cs="Courier New"/>
          <w:noProof/>
          <w:sz w:val="20"/>
          <w:szCs w:val="20"/>
          <w:lang w:eastAsia="en-US"/>
        </w:rPr>
      </w:pPr>
      <w:r w:rsidRPr="00C0040A">
        <w:rPr>
          <w:rFonts w:ascii="Courier New" w:hAnsi="Courier New" w:cs="Courier New"/>
          <w:noProof/>
          <w:sz w:val="20"/>
          <w:szCs w:val="20"/>
          <w:lang w:eastAsia="en-US"/>
        </w:rPr>
        <w:t>}</w:t>
      </w:r>
    </w:p>
    <w:p w:rsidR="00CC4AB6" w:rsidRDefault="00CC4AB6" w:rsidP="00CC4AB6">
      <w:pPr>
        <w:pStyle w:val="Main"/>
        <w:rPr>
          <w:lang w:val="ru-RU"/>
        </w:rPr>
      </w:pPr>
    </w:p>
    <w:p w:rsidR="00CC4AB6" w:rsidRPr="00C0040A" w:rsidRDefault="00CC4AB6" w:rsidP="00CC4AB6">
      <w:pPr>
        <w:pStyle w:val="Main"/>
        <w:rPr>
          <w:lang w:val="ru-RU"/>
        </w:rPr>
      </w:pPr>
      <w:r w:rsidRPr="00C0040A">
        <w:rPr>
          <w:lang w:val="ru-RU"/>
        </w:rPr>
        <w:t>На самом деле эта функция вернет копию созданной локальной переменной ship. Это значит, что каждое поле структуры будет скопировано в новую переменную. В нашем случае копирование малого количества полей не заметно, но когда вы работаете с большими объемами данных нужно избегать лишних действий, подробнее об этом поговорим в статье про указатели.</w:t>
      </w:r>
    </w:p>
    <w:p w:rsidR="00CC4AB6" w:rsidRPr="00C0040A" w:rsidRDefault="00CC4AB6" w:rsidP="00CC4AB6">
      <w:pPr>
        <w:pStyle w:val="Main"/>
        <w:rPr>
          <w:lang w:val="ru-RU"/>
        </w:rPr>
      </w:pPr>
      <w:r w:rsidRPr="00C0040A">
        <w:rPr>
          <w:lang w:val="ru-RU"/>
        </w:rPr>
        <w:t>Таким образом, для получения новой переменной будем использовать следующий код:</w:t>
      </w:r>
    </w:p>
    <w:p w:rsidR="00CC4AB6" w:rsidRDefault="00CC4AB6" w:rsidP="00CC4AB6">
      <w:pPr>
        <w:pStyle w:val="Main"/>
        <w:rPr>
          <w:lang w:val="ru-RU"/>
        </w:rPr>
      </w:pPr>
    </w:p>
    <w:p w:rsidR="00CC4AB6" w:rsidRPr="00C0040A" w:rsidRDefault="00CC4AB6" w:rsidP="00CC4AB6">
      <w:pPr>
        <w:autoSpaceDE w:val="0"/>
        <w:autoSpaceDN w:val="0"/>
        <w:adjustRightInd w:val="0"/>
        <w:rPr>
          <w:rFonts w:ascii="Courier New" w:hAnsi="Courier New" w:cs="Courier New"/>
          <w:noProof/>
          <w:sz w:val="20"/>
          <w:szCs w:val="20"/>
          <w:lang w:eastAsia="en-US"/>
        </w:rPr>
      </w:pPr>
      <w:r w:rsidRPr="00C0040A">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EnemySpaceShip</w:t>
      </w:r>
      <w:r w:rsidRPr="00C0040A">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enemy</w:t>
      </w:r>
      <w:r w:rsidRPr="00C0040A">
        <w:rPr>
          <w:rFonts w:ascii="Courier New" w:hAnsi="Courier New" w:cs="Courier New"/>
          <w:b/>
          <w:bCs/>
          <w:noProof/>
          <w:sz w:val="20"/>
          <w:szCs w:val="20"/>
          <w:lang w:eastAsia="en-US"/>
        </w:rPr>
        <w:t xml:space="preserve"> = </w:t>
      </w:r>
      <w:r>
        <w:rPr>
          <w:rFonts w:ascii="Courier New" w:hAnsi="Courier New" w:cs="Courier New"/>
          <w:b/>
          <w:bCs/>
          <w:noProof/>
          <w:sz w:val="20"/>
          <w:szCs w:val="20"/>
          <w:lang w:val="en-US" w:eastAsia="en-US"/>
        </w:rPr>
        <w:t>getNewEnemy</w:t>
      </w:r>
      <w:r w:rsidRPr="00C0040A">
        <w:rPr>
          <w:rFonts w:ascii="Courier New" w:hAnsi="Courier New" w:cs="Courier New"/>
          <w:b/>
          <w:bCs/>
          <w:noProof/>
          <w:sz w:val="20"/>
          <w:szCs w:val="20"/>
          <w:lang w:eastAsia="en-US"/>
        </w:rPr>
        <w:t>();</w:t>
      </w:r>
    </w:p>
    <w:p w:rsidR="00CC4AB6" w:rsidRDefault="00CC4AB6" w:rsidP="00CC4AB6">
      <w:pPr>
        <w:pStyle w:val="Main"/>
        <w:rPr>
          <w:lang w:val="ru-RU"/>
        </w:rPr>
      </w:pPr>
    </w:p>
    <w:p w:rsidR="00CC4AB6" w:rsidRPr="00C0040A" w:rsidRDefault="00CC4AB6" w:rsidP="00CC4AB6">
      <w:pPr>
        <w:pStyle w:val="Main"/>
        <w:rPr>
          <w:lang w:val="ru-RU"/>
        </w:rPr>
      </w:pPr>
      <w:r w:rsidRPr="00C0040A">
        <w:rPr>
          <w:lang w:val="ru-RU"/>
        </w:rPr>
        <w:t>Теперь эту переменную можно использовать как обычную структуру.</w:t>
      </w:r>
    </w:p>
    <w:p w:rsidR="00CC4AB6" w:rsidRPr="00C0040A" w:rsidRDefault="00CC4AB6" w:rsidP="00CC4AB6">
      <w:pPr>
        <w:pStyle w:val="Main"/>
        <w:rPr>
          <w:lang w:val="ru-RU"/>
        </w:rPr>
      </w:pPr>
      <w:r w:rsidRPr="00C0040A">
        <w:rPr>
          <w:lang w:val="ru-RU"/>
        </w:rPr>
        <w:t>Передавать структуры в функцию можно так:</w:t>
      </w:r>
    </w:p>
    <w:p w:rsidR="00CC4AB6" w:rsidRDefault="00CC4AB6" w:rsidP="00CC4AB6">
      <w:pPr>
        <w:pStyle w:val="Main"/>
        <w:rPr>
          <w:lang w:val="ru-RU"/>
        </w:rPr>
      </w:pP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EnemySpaceShip upgradeWeapons(EnemySpaceShip ship) {</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ship.weapon_power += 10;</w:t>
      </w:r>
    </w:p>
    <w:p w:rsidR="00CC4AB6" w:rsidRPr="00C0040A" w:rsidRDefault="00CC4AB6" w:rsidP="00CC4AB6">
      <w:pPr>
        <w:autoSpaceDE w:val="0"/>
        <w:autoSpaceDN w:val="0"/>
        <w:adjustRightInd w:val="0"/>
        <w:rPr>
          <w:rFonts w:ascii="Courier New" w:hAnsi="Courier New" w:cs="Courier New"/>
          <w:noProof/>
          <w:sz w:val="20"/>
          <w:szCs w:val="20"/>
          <w:lang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return</w:t>
      </w:r>
      <w:r w:rsidRPr="00C0040A">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ship</w:t>
      </w:r>
      <w:r w:rsidRPr="00C0040A">
        <w:rPr>
          <w:rFonts w:ascii="Courier New" w:hAnsi="Courier New" w:cs="Courier New"/>
          <w:b/>
          <w:bCs/>
          <w:noProof/>
          <w:sz w:val="20"/>
          <w:szCs w:val="20"/>
          <w:lang w:eastAsia="en-US"/>
        </w:rPr>
        <w:t>;</w:t>
      </w:r>
    </w:p>
    <w:p w:rsidR="00CC4AB6" w:rsidRPr="00C0040A" w:rsidRDefault="00CC4AB6" w:rsidP="00CC4AB6">
      <w:pPr>
        <w:autoSpaceDE w:val="0"/>
        <w:autoSpaceDN w:val="0"/>
        <w:adjustRightInd w:val="0"/>
        <w:rPr>
          <w:rFonts w:ascii="Courier New" w:hAnsi="Courier New" w:cs="Courier New"/>
          <w:noProof/>
          <w:sz w:val="20"/>
          <w:szCs w:val="20"/>
          <w:lang w:eastAsia="en-US"/>
        </w:rPr>
      </w:pPr>
      <w:r w:rsidRPr="00C0040A">
        <w:rPr>
          <w:rFonts w:ascii="Courier New" w:hAnsi="Courier New" w:cs="Courier New"/>
          <w:noProof/>
          <w:sz w:val="20"/>
          <w:szCs w:val="20"/>
          <w:lang w:eastAsia="en-US"/>
        </w:rPr>
        <w:t>}</w:t>
      </w:r>
    </w:p>
    <w:p w:rsidR="00CC4AB6" w:rsidRDefault="00CC4AB6" w:rsidP="00CC4AB6">
      <w:pPr>
        <w:pStyle w:val="Main"/>
        <w:rPr>
          <w:lang w:val="ru-RU"/>
        </w:rPr>
      </w:pPr>
    </w:p>
    <w:p w:rsidR="00CC4AB6" w:rsidRPr="00C0040A" w:rsidRDefault="00CC4AB6" w:rsidP="00CC4AB6">
      <w:pPr>
        <w:pStyle w:val="Main"/>
        <w:rPr>
          <w:lang w:val="ru-RU"/>
        </w:rPr>
      </w:pPr>
      <w:r w:rsidRPr="00C0040A">
        <w:rPr>
          <w:lang w:val="ru-RU"/>
        </w:rPr>
        <w:t>Когда мы передаем структуру в функцию, она копируется, так же как и при возвращении структуры. Поэтому любые изменения сделанные внутри функции будут потеряны, поэтому мы возвращаем структуру после изменения.</w:t>
      </w:r>
    </w:p>
    <w:p w:rsidR="00CC4AB6" w:rsidRPr="00C0040A" w:rsidRDefault="00CC4AB6" w:rsidP="00CC4AB6">
      <w:pPr>
        <w:pStyle w:val="Main"/>
        <w:rPr>
          <w:lang w:val="ru-RU"/>
        </w:rPr>
      </w:pPr>
      <w:r w:rsidRPr="00C0040A">
        <w:rPr>
          <w:lang w:val="ru-RU"/>
        </w:rPr>
        <w:t>Использование функции:</w:t>
      </w:r>
    </w:p>
    <w:p w:rsidR="00CC4AB6" w:rsidRDefault="00CC4AB6" w:rsidP="00CC4AB6">
      <w:pPr>
        <w:pStyle w:val="Main"/>
        <w:rPr>
          <w:lang w:val="ru-RU"/>
        </w:rPr>
      </w:pPr>
    </w:p>
    <w:p w:rsidR="00CC4AB6" w:rsidRPr="00C0040A" w:rsidRDefault="00CC4AB6" w:rsidP="00CC4AB6">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ship</w:t>
      </w:r>
      <w:r w:rsidRPr="00C0040A">
        <w:rPr>
          <w:rFonts w:ascii="Courier New" w:hAnsi="Courier New" w:cs="Courier New"/>
          <w:noProof/>
          <w:sz w:val="20"/>
          <w:szCs w:val="20"/>
          <w:lang w:eastAsia="en-US"/>
        </w:rPr>
        <w:t xml:space="preserve"> = </w:t>
      </w:r>
      <w:r>
        <w:rPr>
          <w:rFonts w:ascii="Courier New" w:hAnsi="Courier New" w:cs="Courier New"/>
          <w:noProof/>
          <w:sz w:val="20"/>
          <w:szCs w:val="20"/>
          <w:lang w:val="en-US" w:eastAsia="en-US"/>
        </w:rPr>
        <w:t>upgradeWeapons</w:t>
      </w:r>
      <w:r w:rsidRPr="00C0040A">
        <w:rPr>
          <w:rFonts w:ascii="Courier New" w:hAnsi="Courier New" w:cs="Courier New"/>
          <w:noProof/>
          <w:sz w:val="20"/>
          <w:szCs w:val="20"/>
          <w:lang w:eastAsia="en-US"/>
        </w:rPr>
        <w:t>(</w:t>
      </w:r>
      <w:r>
        <w:rPr>
          <w:rFonts w:ascii="Courier New" w:hAnsi="Courier New" w:cs="Courier New"/>
          <w:noProof/>
          <w:sz w:val="20"/>
          <w:szCs w:val="20"/>
          <w:lang w:val="en-US" w:eastAsia="en-US"/>
        </w:rPr>
        <w:t>ship</w:t>
      </w:r>
      <w:r w:rsidRPr="00C0040A">
        <w:rPr>
          <w:rFonts w:ascii="Courier New" w:hAnsi="Courier New" w:cs="Courier New"/>
          <w:noProof/>
          <w:sz w:val="20"/>
          <w:szCs w:val="20"/>
          <w:lang w:eastAsia="en-US"/>
        </w:rPr>
        <w:t>);</w:t>
      </w:r>
    </w:p>
    <w:p w:rsidR="00CC4AB6" w:rsidRDefault="00CC4AB6" w:rsidP="00CC4AB6">
      <w:pPr>
        <w:pStyle w:val="Main"/>
        <w:rPr>
          <w:lang w:val="ru-RU"/>
        </w:rPr>
      </w:pPr>
    </w:p>
    <w:p w:rsidR="00CC4AB6" w:rsidRPr="00C0040A" w:rsidRDefault="00CC4AB6" w:rsidP="00CC4AB6">
      <w:pPr>
        <w:pStyle w:val="Main"/>
        <w:rPr>
          <w:lang w:val="ru-RU"/>
        </w:rPr>
      </w:pPr>
      <w:r w:rsidRPr="00C0040A">
        <w:rPr>
          <w:lang w:val="ru-RU"/>
        </w:rPr>
        <w:t>Когда вызывается функция, переменная ship копируется и изменяется в функции, а когда переменная возвращается, она снова копируется и перезаписывает поля оргинальной переменной.</w:t>
      </w:r>
    </w:p>
    <w:p w:rsidR="00CC4AB6" w:rsidRPr="00C0040A" w:rsidRDefault="00CC4AB6" w:rsidP="00CC4AB6">
      <w:pPr>
        <w:pStyle w:val="Main"/>
        <w:rPr>
          <w:lang w:val="ru-RU"/>
        </w:rPr>
      </w:pPr>
      <w:r w:rsidRPr="00C0040A">
        <w:rPr>
          <w:lang w:val="ru-RU"/>
        </w:rPr>
        <w:t>И наконец, программа для создания и улучшения одного корабля:</w:t>
      </w:r>
    </w:p>
    <w:p w:rsidR="00CC4AB6" w:rsidRDefault="00CC4AB6" w:rsidP="00CC4AB6">
      <w:pPr>
        <w:pStyle w:val="Main"/>
        <w:rPr>
          <w:lang w:val="ru-RU"/>
        </w:rPr>
      </w:pPr>
    </w:p>
    <w:p w:rsidR="00CC4AB6" w:rsidRDefault="00CC4AB6" w:rsidP="00CC4AB6">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&lt;stdio.h&gt;</w:t>
      </w:r>
    </w:p>
    <w:p w:rsidR="00CC4AB6" w:rsidRDefault="00CC4AB6" w:rsidP="00CC4AB6">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CC4AB6" w:rsidRDefault="00CC4AB6" w:rsidP="00CC4AB6">
      <w:pPr>
        <w:autoSpaceDE w:val="0"/>
        <w:autoSpaceDN w:val="0"/>
        <w:adjustRightInd w:val="0"/>
        <w:rPr>
          <w:rFonts w:ascii="Courier New" w:hAnsi="Courier New" w:cs="Courier New"/>
          <w:noProof/>
          <w:color w:val="A31515"/>
          <w:sz w:val="20"/>
          <w:szCs w:val="20"/>
          <w:lang w:val="en-US" w:eastAsia="en-US"/>
        </w:rPr>
      </w:pP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struct</w:t>
      </w:r>
      <w:r>
        <w:rPr>
          <w:rFonts w:ascii="Courier New" w:hAnsi="Courier New" w:cs="Courier New"/>
          <w:b/>
          <w:bCs/>
          <w:noProof/>
          <w:sz w:val="20"/>
          <w:szCs w:val="20"/>
          <w:lang w:val="en-US" w:eastAsia="en-US"/>
        </w:rPr>
        <w:t xml:space="preserve"> EnemySpaceShip {</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x_coordinate;</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y_coordinate;</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weapon_power;</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3068C" w:rsidRDefault="00D3068C" w:rsidP="00CC4AB6">
      <w:pPr>
        <w:autoSpaceDE w:val="0"/>
        <w:autoSpaceDN w:val="0"/>
        <w:adjustRightInd w:val="0"/>
        <w:rPr>
          <w:rFonts w:ascii="Courier New" w:hAnsi="Courier New" w:cs="Courier New"/>
          <w:b/>
          <w:bCs/>
          <w:noProof/>
          <w:sz w:val="20"/>
          <w:szCs w:val="20"/>
          <w:lang w:val="en-US" w:eastAsia="en-US"/>
        </w:rPr>
      </w:pPr>
      <w:r>
        <w:rPr>
          <w:rFonts w:ascii="Courier New" w:hAnsi="Courier New" w:cs="Courier New"/>
          <w:b/>
          <w:bCs/>
          <w:noProof/>
          <w:sz w:val="20"/>
          <w:szCs w:val="20"/>
          <w:lang w:val="en-US" w:eastAsia="en-US"/>
        </w:rPr>
        <w:t xml:space="preserve"> </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EnemySpaceShip getNewEnemy() {</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EnemySpaceShip ship;</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ship.x_coordinate = 0;</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ship.y_coordinate = 0;</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ship.weapon_power = 20;</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ship;</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3068C" w:rsidRDefault="00D3068C" w:rsidP="00CC4AB6">
      <w:pPr>
        <w:autoSpaceDE w:val="0"/>
        <w:autoSpaceDN w:val="0"/>
        <w:adjustRightInd w:val="0"/>
        <w:rPr>
          <w:rFonts w:ascii="Courier New" w:hAnsi="Courier New" w:cs="Courier New"/>
          <w:b/>
          <w:bCs/>
          <w:noProof/>
          <w:sz w:val="20"/>
          <w:szCs w:val="20"/>
          <w:lang w:val="en-US" w:eastAsia="en-US"/>
        </w:rPr>
      </w:pPr>
      <w:r>
        <w:rPr>
          <w:rFonts w:ascii="Courier New" w:hAnsi="Courier New" w:cs="Courier New"/>
          <w:b/>
          <w:bCs/>
          <w:noProof/>
          <w:sz w:val="20"/>
          <w:szCs w:val="20"/>
          <w:lang w:val="en-US" w:eastAsia="en-US"/>
        </w:rPr>
        <w:t xml:space="preserve"> </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EnemySpaceShip upgradeWeapons(EnemySpaceShip ship) {</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ship.weapon_power += 10;</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ship;</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3068C" w:rsidRDefault="00D3068C" w:rsidP="00CC4AB6">
      <w:pPr>
        <w:autoSpaceDE w:val="0"/>
        <w:autoSpaceDN w:val="0"/>
        <w:adjustRightInd w:val="0"/>
        <w:rPr>
          <w:rFonts w:ascii="Courier New" w:hAnsi="Courier New" w:cs="Courier New"/>
          <w:b/>
          <w:bCs/>
          <w:noProof/>
          <w:sz w:val="20"/>
          <w:szCs w:val="20"/>
          <w:lang w:val="en-US" w:eastAsia="en-US"/>
        </w:rPr>
      </w:pPr>
      <w:r>
        <w:rPr>
          <w:rFonts w:ascii="Courier New" w:hAnsi="Courier New" w:cs="Courier New"/>
          <w:b/>
          <w:bCs/>
          <w:noProof/>
          <w:sz w:val="20"/>
          <w:szCs w:val="20"/>
          <w:lang w:val="en-US" w:eastAsia="en-US"/>
        </w:rPr>
        <w:t xml:space="preserve"> </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main() {</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EnemySpaceShip enemy = getNewEnemy();</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printf(</w:t>
      </w:r>
      <w:r>
        <w:rPr>
          <w:rFonts w:ascii="Courier New" w:hAnsi="Courier New" w:cs="Courier New"/>
          <w:noProof/>
          <w:color w:val="A31515"/>
          <w:sz w:val="20"/>
          <w:szCs w:val="20"/>
          <w:lang w:val="en-US" w:eastAsia="en-US"/>
        </w:rPr>
        <w:t>"%d\n"</w:t>
      </w:r>
      <w:r>
        <w:rPr>
          <w:rFonts w:ascii="Courier New" w:hAnsi="Courier New" w:cs="Courier New"/>
          <w:noProof/>
          <w:sz w:val="20"/>
          <w:szCs w:val="20"/>
          <w:lang w:val="en-US" w:eastAsia="en-US"/>
        </w:rPr>
        <w:t>, enemy.x_coordinate);</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printf(</w:t>
      </w:r>
      <w:r>
        <w:rPr>
          <w:rFonts w:ascii="Courier New" w:hAnsi="Courier New" w:cs="Courier New"/>
          <w:noProof/>
          <w:color w:val="A31515"/>
          <w:sz w:val="20"/>
          <w:szCs w:val="20"/>
          <w:lang w:val="en-US" w:eastAsia="en-US"/>
        </w:rPr>
        <w:t>"%d\n"</w:t>
      </w:r>
      <w:r>
        <w:rPr>
          <w:rFonts w:ascii="Courier New" w:hAnsi="Courier New" w:cs="Courier New"/>
          <w:noProof/>
          <w:sz w:val="20"/>
          <w:szCs w:val="20"/>
          <w:lang w:val="en-US" w:eastAsia="en-US"/>
        </w:rPr>
        <w:t>, enemy.y_coordinate);</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printf(</w:t>
      </w:r>
      <w:r>
        <w:rPr>
          <w:rFonts w:ascii="Courier New" w:hAnsi="Courier New" w:cs="Courier New"/>
          <w:noProof/>
          <w:color w:val="A31515"/>
          <w:sz w:val="20"/>
          <w:szCs w:val="20"/>
          <w:lang w:val="en-US" w:eastAsia="en-US"/>
        </w:rPr>
        <w:t>"%d\n\n"</w:t>
      </w:r>
      <w:r>
        <w:rPr>
          <w:rFonts w:ascii="Courier New" w:hAnsi="Courier New" w:cs="Courier New"/>
          <w:noProof/>
          <w:sz w:val="20"/>
          <w:szCs w:val="20"/>
          <w:lang w:val="en-US" w:eastAsia="en-US"/>
        </w:rPr>
        <w:t>, enemy.weapon_power);</w:t>
      </w:r>
    </w:p>
    <w:p w:rsidR="00CC4AB6" w:rsidRDefault="00CC4AB6" w:rsidP="00CC4AB6">
      <w:pPr>
        <w:autoSpaceDE w:val="0"/>
        <w:autoSpaceDN w:val="0"/>
        <w:adjustRightInd w:val="0"/>
        <w:rPr>
          <w:rFonts w:ascii="Courier New" w:hAnsi="Courier New" w:cs="Courier New"/>
          <w:noProof/>
          <w:sz w:val="20"/>
          <w:szCs w:val="20"/>
          <w:lang w:val="en-US" w:eastAsia="en-US"/>
        </w:rPr>
      </w:pP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enemy = upgradeWeapons(enemy);</w:t>
      </w:r>
    </w:p>
    <w:p w:rsidR="00CC4AB6" w:rsidRDefault="00CC4AB6" w:rsidP="00CC4AB6">
      <w:pPr>
        <w:autoSpaceDE w:val="0"/>
        <w:autoSpaceDN w:val="0"/>
        <w:adjustRightInd w:val="0"/>
        <w:rPr>
          <w:rFonts w:ascii="Courier New" w:hAnsi="Courier New" w:cs="Courier New"/>
          <w:noProof/>
          <w:sz w:val="20"/>
          <w:szCs w:val="20"/>
          <w:lang w:val="en-US" w:eastAsia="en-US"/>
        </w:rPr>
      </w:pP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printf(</w:t>
      </w:r>
      <w:r>
        <w:rPr>
          <w:rFonts w:ascii="Courier New" w:hAnsi="Courier New" w:cs="Courier New"/>
          <w:noProof/>
          <w:color w:val="A31515"/>
          <w:sz w:val="20"/>
          <w:szCs w:val="20"/>
          <w:lang w:val="en-US" w:eastAsia="en-US"/>
        </w:rPr>
        <w:t>"%d\n"</w:t>
      </w:r>
      <w:r>
        <w:rPr>
          <w:rFonts w:ascii="Courier New" w:hAnsi="Courier New" w:cs="Courier New"/>
          <w:noProof/>
          <w:sz w:val="20"/>
          <w:szCs w:val="20"/>
          <w:lang w:val="en-US" w:eastAsia="en-US"/>
        </w:rPr>
        <w:t>, enemy.x_coordinate);</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printf(</w:t>
      </w:r>
      <w:r>
        <w:rPr>
          <w:rFonts w:ascii="Courier New" w:hAnsi="Courier New" w:cs="Courier New"/>
          <w:noProof/>
          <w:color w:val="A31515"/>
          <w:sz w:val="20"/>
          <w:szCs w:val="20"/>
          <w:lang w:val="en-US" w:eastAsia="en-US"/>
        </w:rPr>
        <w:t>"%d\n"</w:t>
      </w:r>
      <w:r>
        <w:rPr>
          <w:rFonts w:ascii="Courier New" w:hAnsi="Courier New" w:cs="Courier New"/>
          <w:noProof/>
          <w:sz w:val="20"/>
          <w:szCs w:val="20"/>
          <w:lang w:val="en-US" w:eastAsia="en-US"/>
        </w:rPr>
        <w:t>, enemy.y_coordinate);</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printf(</w:t>
      </w:r>
      <w:r>
        <w:rPr>
          <w:rFonts w:ascii="Courier New" w:hAnsi="Courier New" w:cs="Courier New"/>
          <w:noProof/>
          <w:color w:val="A31515"/>
          <w:sz w:val="20"/>
          <w:szCs w:val="20"/>
          <w:lang w:val="en-US" w:eastAsia="en-US"/>
        </w:rPr>
        <w:t>"%d\n"</w:t>
      </w:r>
      <w:r>
        <w:rPr>
          <w:rFonts w:ascii="Courier New" w:hAnsi="Courier New" w:cs="Courier New"/>
          <w:noProof/>
          <w:sz w:val="20"/>
          <w:szCs w:val="20"/>
          <w:lang w:val="en-US" w:eastAsia="en-US"/>
        </w:rPr>
        <w:t>, enemy.weapon_power);</w:t>
      </w:r>
    </w:p>
    <w:p w:rsidR="00CC4AB6" w:rsidRDefault="00CC4AB6" w:rsidP="00CC4AB6">
      <w:pPr>
        <w:autoSpaceDE w:val="0"/>
        <w:autoSpaceDN w:val="0"/>
        <w:adjustRightInd w:val="0"/>
        <w:rPr>
          <w:rFonts w:ascii="Courier New" w:hAnsi="Courier New" w:cs="Courier New"/>
          <w:noProof/>
          <w:sz w:val="20"/>
          <w:szCs w:val="20"/>
          <w:lang w:val="en-US" w:eastAsia="en-US"/>
        </w:rPr>
      </w:pP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CC4AB6" w:rsidRDefault="00CC4AB6" w:rsidP="00CC4AB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0;</w:t>
      </w:r>
    </w:p>
    <w:p w:rsidR="00CC4AB6" w:rsidRDefault="00CC4AB6" w:rsidP="00CC4AB6">
      <w:pPr>
        <w:pStyle w:val="Main"/>
      </w:pPr>
      <w:r>
        <w:rPr>
          <w:rFonts w:ascii="Courier New" w:hAnsi="Courier New" w:cs="Courier New"/>
          <w:noProof/>
          <w:lang w:eastAsia="en-US"/>
        </w:rPr>
        <w:t>}</w:t>
      </w:r>
    </w:p>
    <w:p w:rsidR="00CC4AB6" w:rsidRDefault="00CC4AB6" w:rsidP="00CC4AB6">
      <w:pPr>
        <w:pStyle w:val="Main"/>
        <w:ind w:firstLine="0"/>
        <w:jc w:val="center"/>
      </w:pPr>
    </w:p>
    <w:p w:rsidR="00CC4AB6" w:rsidRDefault="00CC4AB6" w:rsidP="00CC4AB6">
      <w:pPr>
        <w:pStyle w:val="Main"/>
        <w:ind w:firstLine="0"/>
        <w:jc w:val="center"/>
      </w:pPr>
      <w:r>
        <w:rPr>
          <w:noProof/>
          <w:lang w:val="ru-RU" w:eastAsia="ru-RU"/>
        </w:rPr>
        <w:drawing>
          <wp:inline distT="0" distB="0" distL="0" distR="0">
            <wp:extent cx="2419350" cy="1000125"/>
            <wp:effectExtent l="19050" t="0" r="0" b="0"/>
            <wp:docPr id="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srcRect/>
                    <a:stretch>
                      <a:fillRect/>
                    </a:stretch>
                  </pic:blipFill>
                  <pic:spPr bwMode="auto">
                    <a:xfrm>
                      <a:off x="0" y="0"/>
                      <a:ext cx="2419350" cy="1000125"/>
                    </a:xfrm>
                    <a:prstGeom prst="rect">
                      <a:avLst/>
                    </a:prstGeom>
                    <a:noFill/>
                    <a:ln w="9525">
                      <a:noFill/>
                      <a:miter lim="800000"/>
                      <a:headEnd/>
                      <a:tailEnd/>
                    </a:ln>
                  </pic:spPr>
                </pic:pic>
              </a:graphicData>
            </a:graphic>
          </wp:inline>
        </w:drawing>
      </w:r>
    </w:p>
    <w:p w:rsidR="00CC4AB6" w:rsidRDefault="00CC4AB6" w:rsidP="00CC4AB6">
      <w:pPr>
        <w:pStyle w:val="Main"/>
        <w:ind w:firstLine="0"/>
        <w:jc w:val="center"/>
      </w:pPr>
    </w:p>
    <w:p w:rsidR="00CC4AB6" w:rsidRPr="00CC4AB6" w:rsidRDefault="00CC4AB6" w:rsidP="002B64C1">
      <w:pPr>
        <w:pStyle w:val="Main"/>
        <w:rPr>
          <w:lang w:val="ru-RU"/>
        </w:rPr>
      </w:pPr>
    </w:p>
    <w:p w:rsidR="002B64C1" w:rsidRPr="002B64C1" w:rsidRDefault="002B64C1" w:rsidP="00573E8B">
      <w:pPr>
        <w:pStyle w:val="2"/>
        <w:keepNext w:val="0"/>
        <w:numPr>
          <w:ilvl w:val="1"/>
          <w:numId w:val="15"/>
        </w:numPr>
        <w:spacing w:before="0" w:after="0"/>
        <w:ind w:left="426" w:firstLine="0"/>
        <w:rPr>
          <w:i w:val="0"/>
          <w:sz w:val="20"/>
          <w:szCs w:val="20"/>
        </w:rPr>
      </w:pPr>
      <w:bookmarkStart w:id="69" w:name="_Toc305222149"/>
      <w:bookmarkStart w:id="70" w:name="_Toc515770817"/>
      <w:bookmarkStart w:id="71" w:name="AP0791806"/>
      <w:r w:rsidRPr="002B64C1">
        <w:rPr>
          <w:i w:val="0"/>
          <w:sz w:val="20"/>
          <w:szCs w:val="20"/>
        </w:rPr>
        <w:t>Структуры и битовые поля.</w:t>
      </w:r>
      <w:bookmarkEnd w:id="69"/>
      <w:bookmarkEnd w:id="70"/>
    </w:p>
    <w:bookmarkEnd w:id="71"/>
    <w:p w:rsidR="008A123D" w:rsidRPr="008A123D" w:rsidRDefault="008A123D" w:rsidP="008A123D">
      <w:pPr>
        <w:pStyle w:val="Main"/>
        <w:rPr>
          <w:lang w:val="ru-RU"/>
        </w:rPr>
      </w:pPr>
      <w:r w:rsidRPr="00504B27">
        <w:rPr>
          <w:highlight w:val="yellow"/>
          <w:lang w:val="ru-RU"/>
        </w:rPr>
        <w:lastRenderedPageBreak/>
        <w:t>При описании полей структуры в явном виде можно указывать размер полей. Минимальный размер поля структуры – один бит.</w:t>
      </w:r>
      <w:r w:rsidRPr="008A123D">
        <w:rPr>
          <w:lang w:val="ru-RU"/>
        </w:rPr>
        <w:t xml:space="preserve"> Общий синтаксис объявления структуры с явным указанием размеров полей имеет вид:</w:t>
      </w:r>
    </w:p>
    <w:p w:rsidR="008A123D" w:rsidRPr="008A123D" w:rsidRDefault="008A123D" w:rsidP="008A123D">
      <w:pPr>
        <w:pStyle w:val="Main"/>
        <w:rPr>
          <w:lang w:val="ru-RU"/>
        </w:rPr>
      </w:pPr>
    </w:p>
    <w:p w:rsidR="008A123D" w:rsidRPr="008A123D" w:rsidRDefault="008A123D" w:rsidP="008A123D">
      <w:pPr>
        <w:pStyle w:val="Main"/>
        <w:ind w:firstLine="0"/>
        <w:jc w:val="left"/>
        <w:rPr>
          <w:lang w:val="ru-RU"/>
        </w:rPr>
      </w:pPr>
      <w:r>
        <w:t>struct</w:t>
      </w:r>
      <w:r w:rsidRPr="008A123D">
        <w:rPr>
          <w:lang w:val="ru-RU"/>
        </w:rPr>
        <w:t xml:space="preserve"> имя{</w:t>
      </w:r>
    </w:p>
    <w:p w:rsidR="008A123D" w:rsidRPr="008A123D" w:rsidRDefault="008A123D" w:rsidP="008A123D">
      <w:pPr>
        <w:pStyle w:val="Main"/>
        <w:ind w:firstLine="0"/>
        <w:jc w:val="left"/>
        <w:rPr>
          <w:lang w:val="ru-RU"/>
        </w:rPr>
      </w:pPr>
      <w:r w:rsidRPr="00CC4478">
        <w:rPr>
          <w:lang w:val="ru-RU"/>
        </w:rPr>
        <w:tab/>
      </w:r>
      <w:r w:rsidRPr="008A123D">
        <w:rPr>
          <w:lang w:val="ru-RU"/>
        </w:rPr>
        <w:t>тип_поля1 имя_поля1: размер1;</w:t>
      </w:r>
    </w:p>
    <w:p w:rsidR="008A123D" w:rsidRPr="008A123D" w:rsidRDefault="008A123D" w:rsidP="008A123D">
      <w:pPr>
        <w:pStyle w:val="Main"/>
        <w:ind w:firstLine="0"/>
        <w:jc w:val="left"/>
        <w:rPr>
          <w:lang w:val="ru-RU"/>
        </w:rPr>
      </w:pPr>
      <w:r w:rsidRPr="00CC4478">
        <w:rPr>
          <w:lang w:val="ru-RU"/>
        </w:rPr>
        <w:tab/>
      </w:r>
      <w:r w:rsidRPr="008A123D">
        <w:rPr>
          <w:lang w:val="ru-RU"/>
        </w:rPr>
        <w:t>тип_поля2 имя_поля2: размер2;</w:t>
      </w:r>
    </w:p>
    <w:p w:rsidR="008A123D" w:rsidRPr="008A123D" w:rsidRDefault="008A123D" w:rsidP="008A123D">
      <w:pPr>
        <w:pStyle w:val="Main"/>
        <w:ind w:firstLine="0"/>
        <w:jc w:val="left"/>
        <w:rPr>
          <w:lang w:val="ru-RU"/>
        </w:rPr>
      </w:pPr>
      <w:r w:rsidRPr="00CC4478">
        <w:rPr>
          <w:lang w:val="ru-RU"/>
        </w:rPr>
        <w:tab/>
      </w:r>
      <w:r w:rsidRPr="008A123D">
        <w:rPr>
          <w:lang w:val="ru-RU"/>
        </w:rPr>
        <w:t>...</w:t>
      </w:r>
    </w:p>
    <w:p w:rsidR="008A123D" w:rsidRPr="008A123D" w:rsidRDefault="008A123D" w:rsidP="008A123D">
      <w:pPr>
        <w:pStyle w:val="Main"/>
        <w:ind w:firstLine="0"/>
        <w:jc w:val="left"/>
        <w:rPr>
          <w:lang w:val="ru-RU"/>
        </w:rPr>
      </w:pPr>
      <w:r w:rsidRPr="00DD3FA6">
        <w:rPr>
          <w:lang w:val="ru-RU"/>
        </w:rPr>
        <w:tab/>
      </w:r>
      <w:r w:rsidRPr="008A123D">
        <w:rPr>
          <w:lang w:val="ru-RU"/>
        </w:rPr>
        <w:t>тип_поля</w:t>
      </w:r>
      <w:r>
        <w:t>N</w:t>
      </w:r>
      <w:r w:rsidRPr="008A123D">
        <w:rPr>
          <w:lang w:val="ru-RU"/>
        </w:rPr>
        <w:t xml:space="preserve"> имя_поля</w:t>
      </w:r>
      <w:r>
        <w:t>N</w:t>
      </w:r>
      <w:r w:rsidRPr="008A123D">
        <w:rPr>
          <w:lang w:val="ru-RU"/>
        </w:rPr>
        <w:t>: размер</w:t>
      </w:r>
      <w:r>
        <w:t>N</w:t>
      </w:r>
      <w:r w:rsidRPr="008A123D">
        <w:rPr>
          <w:lang w:val="ru-RU"/>
        </w:rPr>
        <w:t>;</w:t>
      </w:r>
    </w:p>
    <w:p w:rsidR="008A123D" w:rsidRPr="008A123D" w:rsidRDefault="008A123D" w:rsidP="008A123D">
      <w:pPr>
        <w:pStyle w:val="Main"/>
        <w:ind w:firstLine="0"/>
        <w:jc w:val="left"/>
        <w:rPr>
          <w:lang w:val="ru-RU"/>
        </w:rPr>
      </w:pPr>
      <w:r w:rsidRPr="008A123D">
        <w:rPr>
          <w:lang w:val="ru-RU"/>
        </w:rPr>
        <w:t>};</w:t>
      </w:r>
    </w:p>
    <w:p w:rsidR="008A123D" w:rsidRPr="00DD3FA6" w:rsidRDefault="008A123D" w:rsidP="008A123D">
      <w:pPr>
        <w:pStyle w:val="Main"/>
        <w:rPr>
          <w:lang w:val="ru-RU"/>
        </w:rPr>
      </w:pPr>
    </w:p>
    <w:p w:rsidR="008A123D" w:rsidRPr="00CC4478" w:rsidRDefault="008A123D" w:rsidP="008A123D">
      <w:pPr>
        <w:pStyle w:val="Main"/>
        <w:rPr>
          <w:lang w:val="ru-RU"/>
        </w:rPr>
      </w:pPr>
      <w:r w:rsidRPr="00504B27">
        <w:rPr>
          <w:highlight w:val="yellow"/>
          <w:lang w:val="ru-RU"/>
        </w:rPr>
        <w:t xml:space="preserve">При этом для части полей можно указывать размер, а для других – нет. Если поле имеет размер в один бит, в качестве его типа указывается </w:t>
      </w:r>
      <w:r w:rsidRPr="00504B27">
        <w:rPr>
          <w:highlight w:val="yellow"/>
        </w:rPr>
        <w:t>unsigned</w:t>
      </w:r>
      <w:r w:rsidRPr="00504B27">
        <w:rPr>
          <w:highlight w:val="yellow"/>
          <w:lang w:val="ru-RU"/>
        </w:rPr>
        <w:t xml:space="preserve"> (у числа, реализованного с помощью одного бита, не может быть знака).</w:t>
      </w:r>
      <w:r w:rsidRPr="008A123D">
        <w:rPr>
          <w:lang w:val="ru-RU"/>
        </w:rPr>
        <w:t xml:space="preserve"> Пример использования структуры с явно указанным размером полей приведен в листинг</w:t>
      </w:r>
      <w:r>
        <w:rPr>
          <w:lang w:val="ru-RU"/>
        </w:rPr>
        <w:t>е</w:t>
      </w:r>
    </w:p>
    <w:p w:rsidR="008A123D" w:rsidRPr="008A123D" w:rsidRDefault="008A123D" w:rsidP="008A123D">
      <w:pPr>
        <w:pStyle w:val="Main"/>
        <w:rPr>
          <w:lang w:val="ru-RU"/>
        </w:rPr>
      </w:pPr>
    </w:p>
    <w:p w:rsidR="008A123D" w:rsidRDefault="008A123D" w:rsidP="008A123D">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8A123D" w:rsidRDefault="008A123D" w:rsidP="008A123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8A123D" w:rsidRDefault="008A123D" w:rsidP="008A123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struct</w:t>
      </w:r>
      <w:r>
        <w:rPr>
          <w:rFonts w:ascii="Courier New" w:hAnsi="Courier New" w:cs="Courier New"/>
          <w:noProof/>
          <w:sz w:val="20"/>
          <w:szCs w:val="20"/>
          <w:lang w:val="en-US" w:eastAsia="en-US"/>
        </w:rPr>
        <w:t xml:space="preserve"> BitFields{</w:t>
      </w:r>
    </w:p>
    <w:p w:rsidR="008A123D" w:rsidRDefault="008A123D" w:rsidP="008A123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unsigned</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state:1;</w:t>
      </w:r>
    </w:p>
    <w:p w:rsidR="008A123D" w:rsidRDefault="008A123D" w:rsidP="008A123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n:2;</w:t>
      </w:r>
    </w:p>
    <w:p w:rsidR="008A123D" w:rsidRDefault="008A123D" w:rsidP="008A123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w:t>
      </w:r>
    </w:p>
    <w:p w:rsidR="008A123D" w:rsidRDefault="008A123D" w:rsidP="008A123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str;</w:t>
      </w:r>
    </w:p>
    <w:p w:rsidR="008A123D" w:rsidRDefault="008A123D" w:rsidP="008A123D">
      <w:pPr>
        <w:autoSpaceDE w:val="0"/>
        <w:autoSpaceDN w:val="0"/>
        <w:adjustRightInd w:val="0"/>
        <w:rPr>
          <w:rFonts w:ascii="Courier New" w:hAnsi="Courier New" w:cs="Courier New"/>
          <w:noProof/>
          <w:sz w:val="20"/>
          <w:szCs w:val="20"/>
          <w:lang w:val="en-US" w:eastAsia="en-US"/>
        </w:rPr>
      </w:pPr>
    </w:p>
    <w:p w:rsidR="008A123D" w:rsidRDefault="008A123D" w:rsidP="008A123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w:t>
      </w:r>
    </w:p>
    <w:p w:rsidR="008A123D" w:rsidRDefault="008A123D" w:rsidP="008A123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cout&lt;&lt;</w:t>
      </w:r>
      <w:r>
        <w:rPr>
          <w:rFonts w:ascii="Courier New" w:hAnsi="Courier New" w:cs="Courier New"/>
          <w:noProof/>
          <w:color w:val="A31515"/>
          <w:sz w:val="20"/>
          <w:szCs w:val="20"/>
          <w:lang w:val="en-US" w:eastAsia="en-US"/>
        </w:rPr>
        <w:t>"Enter a number: "</w:t>
      </w:r>
      <w:r>
        <w:rPr>
          <w:rFonts w:ascii="Courier New" w:hAnsi="Courier New" w:cs="Courier New"/>
          <w:noProof/>
          <w:sz w:val="20"/>
          <w:szCs w:val="20"/>
          <w:lang w:val="en-US" w:eastAsia="en-US"/>
        </w:rPr>
        <w:t>;</w:t>
      </w:r>
    </w:p>
    <w:p w:rsidR="008A123D" w:rsidRDefault="008A123D" w:rsidP="008A123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cin&gt;&gt;str.m;</w:t>
      </w:r>
    </w:p>
    <w:p w:rsidR="008A123D" w:rsidRDefault="008A123D" w:rsidP="008A123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str.state=str.m%2;</w:t>
      </w:r>
    </w:p>
    <w:p w:rsidR="008A123D" w:rsidRDefault="008A123D" w:rsidP="008A123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str.n=str.m%4-2;</w:t>
      </w:r>
    </w:p>
    <w:p w:rsidR="008A123D" w:rsidRDefault="008A123D" w:rsidP="008A123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cout&lt;&lt;</w:t>
      </w:r>
      <w:r>
        <w:rPr>
          <w:rFonts w:ascii="Courier New" w:hAnsi="Courier New" w:cs="Courier New"/>
          <w:noProof/>
          <w:color w:val="A31515"/>
          <w:sz w:val="20"/>
          <w:szCs w:val="20"/>
          <w:lang w:val="en-US" w:eastAsia="en-US"/>
        </w:rPr>
        <w:t>"state = "</w:t>
      </w:r>
      <w:r>
        <w:rPr>
          <w:rFonts w:ascii="Courier New" w:hAnsi="Courier New" w:cs="Courier New"/>
          <w:noProof/>
          <w:sz w:val="20"/>
          <w:szCs w:val="20"/>
          <w:lang w:val="en-US" w:eastAsia="en-US"/>
        </w:rPr>
        <w:t>&lt;&lt;str.state&lt;&lt;endl;</w:t>
      </w:r>
    </w:p>
    <w:p w:rsidR="008A123D" w:rsidRDefault="008A123D" w:rsidP="008A123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cout&lt;&lt;</w:t>
      </w:r>
      <w:r>
        <w:rPr>
          <w:rFonts w:ascii="Courier New" w:hAnsi="Courier New" w:cs="Courier New"/>
          <w:noProof/>
          <w:color w:val="A31515"/>
          <w:sz w:val="20"/>
          <w:szCs w:val="20"/>
          <w:lang w:val="en-US" w:eastAsia="en-US"/>
        </w:rPr>
        <w:t>"n ="</w:t>
      </w:r>
      <w:r>
        <w:rPr>
          <w:rFonts w:ascii="Courier New" w:hAnsi="Courier New" w:cs="Courier New"/>
          <w:noProof/>
          <w:sz w:val="20"/>
          <w:szCs w:val="20"/>
          <w:lang w:val="en-US" w:eastAsia="en-US"/>
        </w:rPr>
        <w:t>&lt;&lt;str.n&lt;&lt;endl;</w:t>
      </w:r>
    </w:p>
    <w:p w:rsidR="008A123D" w:rsidRDefault="008A123D" w:rsidP="008A123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getchar();getchar();</w:t>
      </w:r>
    </w:p>
    <w:p w:rsidR="008A123D" w:rsidRDefault="008A123D" w:rsidP="008A123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0;</w:t>
      </w:r>
    </w:p>
    <w:p w:rsidR="008A123D" w:rsidRDefault="008A123D" w:rsidP="008A123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8A123D" w:rsidRDefault="008A123D" w:rsidP="008A123D">
      <w:pPr>
        <w:pStyle w:val="Main"/>
        <w:ind w:firstLine="0"/>
        <w:jc w:val="center"/>
      </w:pPr>
    </w:p>
    <w:p w:rsidR="008A123D" w:rsidRDefault="008A123D" w:rsidP="008A123D">
      <w:pPr>
        <w:pStyle w:val="Main"/>
        <w:ind w:firstLine="0"/>
        <w:jc w:val="center"/>
      </w:pPr>
      <w:r>
        <w:rPr>
          <w:noProof/>
          <w:lang w:val="ru-RU" w:eastAsia="ru-RU"/>
        </w:rPr>
        <w:drawing>
          <wp:inline distT="0" distB="0" distL="0" distR="0">
            <wp:extent cx="1212850" cy="407670"/>
            <wp:effectExtent l="19050" t="0" r="6350" b="0"/>
            <wp:docPr id="3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srcRect/>
                    <a:stretch>
                      <a:fillRect/>
                    </a:stretch>
                  </pic:blipFill>
                  <pic:spPr bwMode="auto">
                    <a:xfrm>
                      <a:off x="0" y="0"/>
                      <a:ext cx="1212850" cy="407670"/>
                    </a:xfrm>
                    <a:prstGeom prst="rect">
                      <a:avLst/>
                    </a:prstGeom>
                    <a:noFill/>
                    <a:ln w="9525">
                      <a:noFill/>
                      <a:miter lim="800000"/>
                      <a:headEnd/>
                      <a:tailEnd/>
                    </a:ln>
                  </pic:spPr>
                </pic:pic>
              </a:graphicData>
            </a:graphic>
          </wp:inline>
        </w:drawing>
      </w:r>
    </w:p>
    <w:p w:rsidR="008A123D" w:rsidRDefault="008A123D" w:rsidP="008A123D">
      <w:pPr>
        <w:pStyle w:val="Main"/>
        <w:ind w:firstLine="0"/>
        <w:jc w:val="center"/>
      </w:pPr>
    </w:p>
    <w:p w:rsidR="008A123D" w:rsidRPr="006575F3" w:rsidRDefault="008A123D" w:rsidP="008A123D">
      <w:pPr>
        <w:pStyle w:val="Main"/>
        <w:rPr>
          <w:highlight w:val="yellow"/>
          <w:lang w:val="ru-RU"/>
        </w:rPr>
      </w:pPr>
      <w:r w:rsidRPr="006575F3">
        <w:rPr>
          <w:highlight w:val="yellow"/>
          <w:lang w:val="ru-RU"/>
        </w:rPr>
        <w:t xml:space="preserve">У структуры </w:t>
      </w:r>
      <w:r w:rsidRPr="006575F3">
        <w:rPr>
          <w:highlight w:val="yellow"/>
        </w:rPr>
        <w:t>BitFields</w:t>
      </w:r>
      <w:r w:rsidRPr="006575F3">
        <w:rPr>
          <w:highlight w:val="yellow"/>
          <w:lang w:val="ru-RU"/>
        </w:rPr>
        <w:t xml:space="preserve"> три поля: однобитовое целочисленное поле </w:t>
      </w:r>
      <w:r w:rsidRPr="006575F3">
        <w:rPr>
          <w:highlight w:val="yellow"/>
        </w:rPr>
        <w:t>state</w:t>
      </w:r>
      <w:r w:rsidRPr="006575F3">
        <w:rPr>
          <w:highlight w:val="yellow"/>
          <w:lang w:val="ru-RU"/>
        </w:rPr>
        <w:t xml:space="preserve">, двухбитовое целочисленное поле </w:t>
      </w:r>
      <w:r w:rsidRPr="006575F3">
        <w:rPr>
          <w:highlight w:val="yellow"/>
        </w:rPr>
        <w:t>n</w:t>
      </w:r>
      <w:r w:rsidRPr="006575F3">
        <w:rPr>
          <w:highlight w:val="yellow"/>
          <w:lang w:val="ru-RU"/>
        </w:rPr>
        <w:t xml:space="preserve"> и целочисленное поле </w:t>
      </w:r>
      <w:r w:rsidRPr="006575F3">
        <w:rPr>
          <w:highlight w:val="yellow"/>
        </w:rPr>
        <w:t>m</w:t>
      </w:r>
      <w:r w:rsidRPr="006575F3">
        <w:rPr>
          <w:highlight w:val="yellow"/>
          <w:lang w:val="ru-RU"/>
        </w:rPr>
        <w:t xml:space="preserve"> (размер поля не указан).</w:t>
      </w:r>
    </w:p>
    <w:p w:rsidR="008A123D" w:rsidRPr="008A123D" w:rsidRDefault="008A123D" w:rsidP="008A123D">
      <w:pPr>
        <w:pStyle w:val="Main"/>
        <w:rPr>
          <w:lang w:val="ru-RU"/>
        </w:rPr>
      </w:pPr>
      <w:r w:rsidRPr="006575F3">
        <w:rPr>
          <w:highlight w:val="yellow"/>
          <w:lang w:val="ru-RU"/>
        </w:rPr>
        <w:t xml:space="preserve">Поле </w:t>
      </w:r>
      <w:r w:rsidRPr="006575F3">
        <w:rPr>
          <w:highlight w:val="yellow"/>
        </w:rPr>
        <w:t>state</w:t>
      </w:r>
      <w:r w:rsidRPr="006575F3">
        <w:rPr>
          <w:highlight w:val="yellow"/>
          <w:lang w:val="ru-RU"/>
        </w:rPr>
        <w:t xml:space="preserve"> может принимать всего два значения: 0 или 1. Поле </w:t>
      </w:r>
      <w:r w:rsidRPr="006575F3">
        <w:rPr>
          <w:highlight w:val="yellow"/>
        </w:rPr>
        <w:t>n</w:t>
      </w:r>
      <w:r w:rsidRPr="006575F3">
        <w:rPr>
          <w:highlight w:val="yellow"/>
          <w:lang w:val="ru-RU"/>
        </w:rPr>
        <w:t xml:space="preserve"> принимает целочисленные значения в диапазоне от -2 до 1 включительно, т.е. всего 4 возможных значения: напомним, что старший бит определяет знак числа, поэтому двухбитовое число 11 соответствует числу -2, двухбитовое число 10 соответствует числу -1, число 00 соответствует нулю и число 01 соответствует числу 1.</w:t>
      </w:r>
    </w:p>
    <w:p w:rsidR="008A123D" w:rsidRPr="008A123D" w:rsidRDefault="008A123D" w:rsidP="008A123D">
      <w:pPr>
        <w:pStyle w:val="Main"/>
        <w:rPr>
          <w:lang w:val="ru-RU"/>
        </w:rPr>
      </w:pPr>
      <w:r w:rsidRPr="008A123D">
        <w:rPr>
          <w:lang w:val="ru-RU"/>
        </w:rPr>
        <w:t>В главном методе программы выводится запрос на ввод пользователем целого числа. Это число записывается в поле m переменной str структуры BitFields. В переменную state заносится остаток от деления этого числа на 2, а в переменную n записывается остаток от деления введенного пользователем числа на 4 минус 2. Значения полей переменной str структуры BitFields выводятся на экран. В результате можем получить нечто наподобие следующего:</w:t>
      </w:r>
    </w:p>
    <w:p w:rsidR="008A123D" w:rsidRPr="008A123D" w:rsidRDefault="008A123D" w:rsidP="008A123D">
      <w:pPr>
        <w:pStyle w:val="Main"/>
        <w:rPr>
          <w:lang w:val="ru-RU"/>
        </w:rPr>
      </w:pPr>
    </w:p>
    <w:p w:rsidR="008A123D" w:rsidRPr="008A123D" w:rsidRDefault="008A123D" w:rsidP="008A123D">
      <w:pPr>
        <w:pStyle w:val="Main"/>
      </w:pPr>
      <w:r w:rsidRPr="008A123D">
        <w:t>Enter a number: 9</w:t>
      </w:r>
    </w:p>
    <w:p w:rsidR="008A123D" w:rsidRPr="008A123D" w:rsidRDefault="008A123D" w:rsidP="008A123D">
      <w:pPr>
        <w:pStyle w:val="Main"/>
      </w:pPr>
      <w:r w:rsidRPr="008A123D">
        <w:t>state = 1</w:t>
      </w:r>
    </w:p>
    <w:p w:rsidR="008A123D" w:rsidRDefault="008A123D" w:rsidP="008A123D">
      <w:pPr>
        <w:pStyle w:val="Main"/>
      </w:pPr>
      <w:r w:rsidRPr="00CC4478">
        <w:t>n = -1</w:t>
      </w:r>
    </w:p>
    <w:p w:rsidR="008A123D" w:rsidRPr="008A123D" w:rsidRDefault="008A123D" w:rsidP="008A123D">
      <w:pPr>
        <w:pStyle w:val="Main"/>
      </w:pPr>
    </w:p>
    <w:p w:rsidR="008A123D" w:rsidRPr="008A123D" w:rsidRDefault="008A123D" w:rsidP="008A123D">
      <w:pPr>
        <w:pStyle w:val="Main"/>
        <w:rPr>
          <w:lang w:val="ru-RU"/>
        </w:rPr>
      </w:pPr>
      <w:r w:rsidRPr="008A123D">
        <w:rPr>
          <w:lang w:val="ru-RU"/>
        </w:rPr>
        <w:t xml:space="preserve">Таким образом, </w:t>
      </w:r>
      <w:r w:rsidRPr="00AD74FA">
        <w:rPr>
          <w:highlight w:val="green"/>
          <w:lang w:val="ru-RU"/>
        </w:rPr>
        <w:t>путем явного указания размеров полей структуры удалось добиться экономии системных ресурсов: для записи значений используется минимально необходимое количество бит.</w:t>
      </w:r>
      <w:r w:rsidRPr="008A123D">
        <w:rPr>
          <w:lang w:val="ru-RU"/>
        </w:rPr>
        <w:t xml:space="preserve"> Возникает естественный вопрос: а </w:t>
      </w:r>
      <w:r w:rsidRPr="00AD74FA">
        <w:rPr>
          <w:highlight w:val="yellow"/>
          <w:lang w:val="ru-RU"/>
        </w:rPr>
        <w:t>что будет, если присваиваемое битовому полю (т.е. полю, для которого явно указан размер) значение, выходит за допустимые для этого поля пределы? Например, что будет, если полю n значение присваивать с по мощью команды str.n=str.m%4-4? Ответ такой: в указанных случаях происходит автоматическое отбрасывание лишних бит. В частности, если поле m равно 9, а поле n определяется как str.n=str.m%4-4, то этому полю будет присвоено значение 1</w:t>
      </w:r>
      <w:r w:rsidRPr="008A123D">
        <w:rPr>
          <w:lang w:val="ru-RU"/>
        </w:rPr>
        <w:t>. Поясним это. Так, остаток от деления 9 на 4 есть 1. Если отнять 4, получим -3. В двоичном представлении число -3 имеет вид (последние три бита, все старшие биты равны 1) 101. Старшие биты отбрасываются, и в результате в двухбитовом представлении получаем 01, что соответствует числу 1.</w:t>
      </w:r>
    </w:p>
    <w:p w:rsidR="008A123D" w:rsidRPr="008A123D" w:rsidRDefault="008A123D" w:rsidP="008A123D">
      <w:pPr>
        <w:pStyle w:val="Main"/>
        <w:rPr>
          <w:lang w:val="ru-RU"/>
        </w:rPr>
      </w:pPr>
    </w:p>
    <w:p w:rsidR="002B64C1" w:rsidRPr="002B64C1" w:rsidRDefault="002B64C1" w:rsidP="002B64C1">
      <w:pPr>
        <w:pStyle w:val="Main"/>
        <w:rPr>
          <w:lang w:val="ru-RU"/>
        </w:rPr>
      </w:pPr>
      <w:r w:rsidRPr="003C11A1">
        <w:rPr>
          <w:highlight w:val="yellow"/>
          <w:lang w:val="ru-RU"/>
        </w:rPr>
        <w:lastRenderedPageBreak/>
        <w:t xml:space="preserve">В С и </w:t>
      </w:r>
      <w:r w:rsidRPr="003C11A1">
        <w:rPr>
          <w:highlight w:val="yellow"/>
        </w:rPr>
        <w:t>C</w:t>
      </w:r>
      <w:r w:rsidRPr="003C11A1">
        <w:rPr>
          <w:highlight w:val="yellow"/>
          <w:lang w:val="ru-RU"/>
        </w:rPr>
        <w:t xml:space="preserve">++ имеется возможность доступа к отдельным разрядам (битам) в некотором более крупном типе данных, например, в байте. </w:t>
      </w:r>
      <w:r w:rsidRPr="002B64C1">
        <w:rPr>
          <w:highlight w:val="yellow"/>
          <w:lang w:val="ru-RU"/>
        </w:rPr>
        <w:t xml:space="preserve">Это полезно, к примеру, для изменения масок, используемых для системных целей и графики. Возможность доступа к разрядам строится на основе структур С и </w:t>
      </w:r>
      <w:r w:rsidRPr="003C11A1">
        <w:rPr>
          <w:highlight w:val="yellow"/>
        </w:rPr>
        <w:t>C</w:t>
      </w:r>
      <w:r w:rsidRPr="002B64C1">
        <w:rPr>
          <w:highlight w:val="yellow"/>
          <w:lang w:val="ru-RU"/>
        </w:rPr>
        <w:t>++.</w:t>
      </w:r>
    </w:p>
    <w:p w:rsidR="002B64C1" w:rsidRPr="002B64C1" w:rsidRDefault="002B64C1" w:rsidP="002B64C1">
      <w:pPr>
        <w:pStyle w:val="Main"/>
        <w:rPr>
          <w:lang w:val="ru-RU"/>
        </w:rPr>
      </w:pPr>
      <w:r w:rsidRPr="002B64C1">
        <w:rPr>
          <w:lang w:val="ru-RU"/>
        </w:rPr>
        <w:t xml:space="preserve">Рассмотрим для примера информацию, необходимую для изменения регистра статуса клавиатуры компьютера. Этот регистр в компьютерах </w:t>
      </w:r>
      <w:r w:rsidRPr="00375FDB">
        <w:t>IBM</w:t>
      </w:r>
      <w:r w:rsidRPr="002B64C1">
        <w:rPr>
          <w:lang w:val="ru-RU"/>
        </w:rPr>
        <w:t xml:space="preserve"> содержит следующую информацию:</w:t>
      </w:r>
    </w:p>
    <w:p w:rsidR="002B64C1" w:rsidRPr="002B64C1" w:rsidRDefault="002B64C1" w:rsidP="002B64C1">
      <w:pPr>
        <w:pStyle w:val="Main"/>
        <w:rPr>
          <w:lang w:val="ru-RU"/>
        </w:rPr>
      </w:pPr>
    </w:p>
    <w:p w:rsidR="002B64C1" w:rsidRPr="00A4135E" w:rsidRDefault="002B64C1" w:rsidP="002B64C1">
      <w:pPr>
        <w:pStyle w:val="Main"/>
        <w:tabs>
          <w:tab w:val="left" w:pos="3420"/>
        </w:tabs>
        <w:ind w:firstLine="0"/>
        <w:rPr>
          <w:color w:val="000000"/>
          <w:lang w:val="ru-RU"/>
        </w:rPr>
      </w:pPr>
      <w:r w:rsidRPr="00A4135E">
        <w:rPr>
          <w:color w:val="000000"/>
          <w:lang w:val="ru-RU"/>
        </w:rPr>
        <w:tab/>
        <w:t>биты регистра</w:t>
      </w:r>
    </w:p>
    <w:p w:rsidR="002B64C1" w:rsidRPr="00A4135E" w:rsidRDefault="002B64C1" w:rsidP="002B64C1">
      <w:pPr>
        <w:pStyle w:val="Main"/>
        <w:tabs>
          <w:tab w:val="left" w:pos="3420"/>
        </w:tabs>
        <w:ind w:firstLine="0"/>
        <w:rPr>
          <w:color w:val="000000"/>
          <w:lang w:val="ru-RU"/>
        </w:rPr>
      </w:pPr>
      <w:r w:rsidRPr="00A4135E">
        <w:rPr>
          <w:color w:val="000000"/>
          <w:lang w:val="ru-RU"/>
        </w:rPr>
        <w:t>Статус клавиатуры:</w:t>
      </w:r>
      <w:r w:rsidRPr="00A4135E">
        <w:rPr>
          <w:color w:val="000000"/>
          <w:lang w:val="ru-RU"/>
        </w:rPr>
        <w:tab/>
        <w:t>76543210</w:t>
      </w:r>
    </w:p>
    <w:p w:rsidR="002B64C1" w:rsidRPr="00A4135E" w:rsidRDefault="002B64C1" w:rsidP="002B64C1">
      <w:pPr>
        <w:pStyle w:val="Main"/>
        <w:tabs>
          <w:tab w:val="left" w:pos="3420"/>
        </w:tabs>
        <w:ind w:firstLine="0"/>
        <w:rPr>
          <w:color w:val="000000"/>
          <w:lang w:val="ru-RU"/>
        </w:rPr>
      </w:pPr>
      <w:r w:rsidRPr="00A4135E">
        <w:rPr>
          <w:color w:val="000000"/>
          <w:lang w:val="ru-RU"/>
        </w:rPr>
        <w:t>Порт(417h)</w:t>
      </w:r>
    </w:p>
    <w:p w:rsidR="002B64C1" w:rsidRPr="002B64C1" w:rsidRDefault="002B64C1" w:rsidP="002B64C1">
      <w:pPr>
        <w:pStyle w:val="Main"/>
        <w:rPr>
          <w:lang w:val="ru-RU"/>
        </w:rPr>
      </w:pPr>
    </w:p>
    <w:p w:rsidR="002B64C1" w:rsidRPr="00375FDB" w:rsidRDefault="002B64C1" w:rsidP="002B64C1">
      <w:pPr>
        <w:pStyle w:val="Main"/>
      </w:pPr>
      <w:r w:rsidRPr="00375FDB">
        <w:t>где</w:t>
      </w:r>
    </w:p>
    <w:p w:rsidR="002B64C1" w:rsidRPr="00375FDB" w:rsidRDefault="002B64C1" w:rsidP="002B64C1">
      <w:pPr>
        <w:pStyle w:val="Main"/>
      </w:pPr>
      <w:r w:rsidRPr="00375FDB">
        <w:t>bit 0 = RIGHT SHIFT не нажат (1)</w:t>
      </w:r>
    </w:p>
    <w:p w:rsidR="002B64C1" w:rsidRPr="00375FDB" w:rsidRDefault="002B64C1" w:rsidP="002B64C1">
      <w:pPr>
        <w:pStyle w:val="Main"/>
      </w:pPr>
      <w:r w:rsidRPr="00375FDB">
        <w:t>bit 1 = LEFT SHIFT не нажат (1)</w:t>
      </w:r>
    </w:p>
    <w:p w:rsidR="002B64C1" w:rsidRPr="002B64C1" w:rsidRDefault="002B64C1" w:rsidP="002B64C1">
      <w:pPr>
        <w:pStyle w:val="Main"/>
        <w:rPr>
          <w:lang w:val="ru-RU"/>
        </w:rPr>
      </w:pPr>
      <w:r w:rsidRPr="00375FDB">
        <w:t>bit</w:t>
      </w:r>
      <w:r w:rsidRPr="002B64C1">
        <w:rPr>
          <w:lang w:val="ru-RU"/>
        </w:rPr>
        <w:t xml:space="preserve"> 2 = </w:t>
      </w:r>
      <w:r w:rsidRPr="00375FDB">
        <w:t>CTRL</w:t>
      </w:r>
      <w:r w:rsidRPr="002B64C1">
        <w:rPr>
          <w:lang w:val="ru-RU"/>
        </w:rPr>
        <w:t xml:space="preserve"> не нажат (1)</w:t>
      </w:r>
    </w:p>
    <w:p w:rsidR="002B64C1" w:rsidRPr="002B64C1" w:rsidRDefault="002B64C1" w:rsidP="002B64C1">
      <w:pPr>
        <w:pStyle w:val="Main"/>
        <w:rPr>
          <w:lang w:val="ru-RU"/>
        </w:rPr>
      </w:pPr>
      <w:r w:rsidRPr="00375FDB">
        <w:t>bit</w:t>
      </w:r>
      <w:r w:rsidRPr="002B64C1">
        <w:rPr>
          <w:lang w:val="ru-RU"/>
        </w:rPr>
        <w:t xml:space="preserve"> 3 = </w:t>
      </w:r>
      <w:r w:rsidRPr="00375FDB">
        <w:t>ALT</w:t>
      </w:r>
      <w:r w:rsidRPr="002B64C1">
        <w:rPr>
          <w:lang w:val="ru-RU"/>
        </w:rPr>
        <w:t xml:space="preserve"> не нажат (1)</w:t>
      </w:r>
    </w:p>
    <w:p w:rsidR="002B64C1" w:rsidRPr="00375FDB" w:rsidRDefault="002B64C1" w:rsidP="002B64C1">
      <w:pPr>
        <w:pStyle w:val="Main"/>
      </w:pPr>
      <w:r w:rsidRPr="00375FDB">
        <w:t>bit 4 = SCROLL LOCK активен (1)</w:t>
      </w:r>
    </w:p>
    <w:p w:rsidR="002B64C1" w:rsidRPr="00375FDB" w:rsidRDefault="002B64C1" w:rsidP="002B64C1">
      <w:pPr>
        <w:pStyle w:val="Main"/>
      </w:pPr>
      <w:r w:rsidRPr="00375FDB">
        <w:t>bit 5 = NUM LOCK активен (1)</w:t>
      </w:r>
    </w:p>
    <w:p w:rsidR="002B64C1" w:rsidRPr="00375FDB" w:rsidRDefault="001D269A" w:rsidP="002B64C1">
      <w:pPr>
        <w:pStyle w:val="Main"/>
      </w:pPr>
      <w:r>
        <w:t>bit 6 = CAPS LOCK активен (1)</w:t>
      </w:r>
    </w:p>
    <w:p w:rsidR="002B64C1" w:rsidRPr="00375FDB" w:rsidRDefault="002B64C1" w:rsidP="002B64C1">
      <w:pPr>
        <w:pStyle w:val="Main"/>
      </w:pPr>
      <w:r w:rsidRPr="00375FDB">
        <w:t>bit 7 = INS активен (1)</w:t>
      </w:r>
    </w:p>
    <w:p w:rsidR="002B64C1" w:rsidRPr="00375FDB" w:rsidRDefault="002B64C1" w:rsidP="002B64C1">
      <w:pPr>
        <w:pStyle w:val="Main"/>
      </w:pPr>
    </w:p>
    <w:p w:rsidR="002B64C1" w:rsidRPr="002B64C1" w:rsidRDefault="002B64C1" w:rsidP="002B64C1">
      <w:pPr>
        <w:pStyle w:val="Main"/>
        <w:rPr>
          <w:lang w:val="ru-RU"/>
        </w:rPr>
      </w:pPr>
      <w:r w:rsidRPr="002B64C1">
        <w:rPr>
          <w:lang w:val="ru-RU"/>
        </w:rPr>
        <w:t>Для доступа и управления этими данными можно создать структуру следующего вида:</w:t>
      </w:r>
    </w:p>
    <w:p w:rsidR="002B64C1" w:rsidRPr="002B64C1" w:rsidRDefault="002B64C1" w:rsidP="002B64C1">
      <w:pPr>
        <w:pStyle w:val="Main"/>
        <w:rPr>
          <w:lang w:val="ru-RU"/>
        </w:rPr>
      </w:pPr>
    </w:p>
    <w:p w:rsidR="002B64C1" w:rsidRPr="00375FDB" w:rsidRDefault="002B64C1" w:rsidP="002B64C1">
      <w:pPr>
        <w:pStyle w:val="Program"/>
      </w:pPr>
      <w:r w:rsidRPr="00357A9B">
        <w:rPr>
          <w:color w:val="0000FF"/>
        </w:rPr>
        <w:t>struct</w:t>
      </w:r>
      <w:r w:rsidRPr="00375FDB">
        <w:t xml:space="preserve"> stkeybits {</w:t>
      </w:r>
    </w:p>
    <w:p w:rsidR="002B64C1" w:rsidRPr="00375FDB" w:rsidRDefault="002B64C1" w:rsidP="002B64C1">
      <w:pPr>
        <w:pStyle w:val="Program"/>
      </w:pPr>
      <w:r w:rsidRPr="00375FDB">
        <w:tab/>
      </w:r>
      <w:r w:rsidRPr="00357A9B">
        <w:rPr>
          <w:color w:val="0000FF"/>
        </w:rPr>
        <w:t>unsigned</w:t>
      </w:r>
      <w:r w:rsidRPr="00375FDB">
        <w:t xml:space="preserve"> char</w:t>
      </w:r>
    </w:p>
    <w:p w:rsidR="002B64C1" w:rsidRPr="00375FDB" w:rsidRDefault="002B64C1" w:rsidP="002B64C1">
      <w:pPr>
        <w:pStyle w:val="Program"/>
      </w:pPr>
      <w:r w:rsidRPr="00375FDB">
        <w:rPr>
          <w:spacing w:val="-5"/>
        </w:rPr>
        <w:tab/>
      </w:r>
      <w:r w:rsidRPr="00375FDB">
        <w:rPr>
          <w:spacing w:val="-5"/>
        </w:rPr>
        <w:tab/>
        <w:t>ucrshift: 1,</w:t>
      </w:r>
      <w:r w:rsidRPr="00375FDB">
        <w:rPr>
          <w:spacing w:val="-5"/>
        </w:rPr>
        <w:tab/>
      </w:r>
      <w:r w:rsidRPr="00357A9B">
        <w:rPr>
          <w:color w:val="008000"/>
        </w:rPr>
        <w:t>/* младший разряд */</w:t>
      </w:r>
    </w:p>
    <w:p w:rsidR="002B64C1" w:rsidRPr="00375FDB" w:rsidRDefault="002B64C1" w:rsidP="002B64C1">
      <w:pPr>
        <w:pStyle w:val="Program"/>
      </w:pPr>
      <w:r w:rsidRPr="00375FDB">
        <w:tab/>
      </w:r>
      <w:r w:rsidRPr="00375FDB">
        <w:tab/>
        <w:t>uclshift: 1,</w:t>
      </w:r>
    </w:p>
    <w:p w:rsidR="002B64C1" w:rsidRPr="00375FDB" w:rsidRDefault="002B64C1" w:rsidP="002B64C1">
      <w:pPr>
        <w:pStyle w:val="Program"/>
        <w:rPr>
          <w:spacing w:val="-6"/>
        </w:rPr>
      </w:pPr>
      <w:r w:rsidRPr="00375FDB">
        <w:rPr>
          <w:spacing w:val="-6"/>
        </w:rPr>
        <w:tab/>
      </w:r>
      <w:r w:rsidRPr="00375FDB">
        <w:rPr>
          <w:spacing w:val="-6"/>
        </w:rPr>
        <w:tab/>
        <w:t>ucctrl: 1,</w:t>
      </w:r>
    </w:p>
    <w:p w:rsidR="002B64C1" w:rsidRPr="00375FDB" w:rsidRDefault="002B64C1" w:rsidP="002B64C1">
      <w:pPr>
        <w:pStyle w:val="Program"/>
      </w:pPr>
      <w:r w:rsidRPr="00375FDB">
        <w:tab/>
      </w:r>
      <w:r w:rsidRPr="00375FDB">
        <w:tab/>
        <w:t>ucalt: 1,</w:t>
      </w:r>
    </w:p>
    <w:p w:rsidR="002B64C1" w:rsidRPr="00375FDB" w:rsidRDefault="002B64C1" w:rsidP="002B64C1">
      <w:pPr>
        <w:pStyle w:val="Program"/>
        <w:rPr>
          <w:spacing w:val="-5"/>
        </w:rPr>
      </w:pPr>
      <w:r w:rsidRPr="00375FDB">
        <w:rPr>
          <w:spacing w:val="-5"/>
        </w:rPr>
        <w:tab/>
      </w:r>
      <w:r w:rsidRPr="00375FDB">
        <w:rPr>
          <w:spacing w:val="-5"/>
        </w:rPr>
        <w:tab/>
        <w:t>ucscroll: 1,</w:t>
      </w:r>
    </w:p>
    <w:p w:rsidR="002B64C1" w:rsidRPr="00375FDB" w:rsidRDefault="002B64C1" w:rsidP="002B64C1">
      <w:pPr>
        <w:pStyle w:val="Program"/>
        <w:rPr>
          <w:spacing w:val="-3"/>
        </w:rPr>
      </w:pPr>
      <w:r w:rsidRPr="00375FDB">
        <w:rPr>
          <w:spacing w:val="-3"/>
        </w:rPr>
        <w:tab/>
      </w:r>
      <w:r w:rsidRPr="00375FDB">
        <w:rPr>
          <w:spacing w:val="-3"/>
        </w:rPr>
        <w:tab/>
        <w:t>ucnumlock: 1,</w:t>
      </w:r>
    </w:p>
    <w:p w:rsidR="002B64C1" w:rsidRPr="00375FDB" w:rsidRDefault="002B64C1" w:rsidP="002B64C1">
      <w:pPr>
        <w:pStyle w:val="Program"/>
      </w:pPr>
      <w:r w:rsidRPr="00375FDB">
        <w:tab/>
      </w:r>
      <w:r w:rsidRPr="00375FDB">
        <w:tab/>
        <w:t>uccaplock: 1,</w:t>
      </w:r>
    </w:p>
    <w:p w:rsidR="002B64C1" w:rsidRPr="00375FDB" w:rsidRDefault="002B64C1" w:rsidP="002B64C1">
      <w:pPr>
        <w:pStyle w:val="Program"/>
        <w:rPr>
          <w:spacing w:val="-3"/>
        </w:rPr>
      </w:pPr>
      <w:r w:rsidRPr="00375FDB">
        <w:rPr>
          <w:spacing w:val="-7"/>
        </w:rPr>
        <w:tab/>
      </w:r>
      <w:r w:rsidRPr="00375FDB">
        <w:rPr>
          <w:spacing w:val="-7"/>
        </w:rPr>
        <w:tab/>
        <w:t>ucinsert: 1;</w:t>
      </w:r>
      <w:r w:rsidRPr="00375FDB">
        <w:rPr>
          <w:spacing w:val="-7"/>
        </w:rPr>
        <w:tab/>
      </w:r>
      <w:r w:rsidRPr="00357A9B">
        <w:rPr>
          <w:color w:val="008000"/>
          <w:spacing w:val="-3"/>
        </w:rPr>
        <w:t>/* старший разряд */</w:t>
      </w:r>
    </w:p>
    <w:p w:rsidR="002B64C1" w:rsidRPr="00375FDB" w:rsidRDefault="002B64C1" w:rsidP="002B64C1">
      <w:pPr>
        <w:pStyle w:val="Program"/>
      </w:pPr>
      <w:r w:rsidRPr="00375FDB">
        <w:t>} stkey_register;</w:t>
      </w:r>
    </w:p>
    <w:p w:rsidR="002B64C1" w:rsidRPr="002B64C1" w:rsidRDefault="002B64C1" w:rsidP="002B64C1">
      <w:pPr>
        <w:spacing w:after="144" w:line="1" w:lineRule="exact"/>
        <w:rPr>
          <w:color w:val="000000"/>
          <w:sz w:val="20"/>
          <w:szCs w:val="20"/>
          <w:lang w:val="en-US"/>
        </w:rPr>
      </w:pPr>
    </w:p>
    <w:p w:rsidR="002B64C1" w:rsidRPr="00375FDB" w:rsidRDefault="002B64C1" w:rsidP="002B64C1">
      <w:pPr>
        <w:pStyle w:val="Main"/>
      </w:pPr>
    </w:p>
    <w:p w:rsidR="002B64C1" w:rsidRPr="002B64C1" w:rsidRDefault="002B64C1" w:rsidP="002B64C1">
      <w:pPr>
        <w:pStyle w:val="Main"/>
        <w:rPr>
          <w:lang w:val="ru-RU"/>
        </w:rPr>
      </w:pPr>
      <w:r w:rsidRPr="002B64C1">
        <w:rPr>
          <w:lang w:val="ru-RU"/>
        </w:rPr>
        <w:t>Биты в структуре начинаются с младшего и заканчиваются старшим. Можно указывать несколько битов, задавая их количество (вместо 1). В битовых полях можно использовать только целочисленные типы.</w:t>
      </w:r>
    </w:p>
    <w:p w:rsidR="002B64C1" w:rsidRPr="002B64C1" w:rsidRDefault="002B64C1" w:rsidP="002B64C1">
      <w:pPr>
        <w:pStyle w:val="Main"/>
        <w:rPr>
          <w:lang w:val="ru-RU"/>
        </w:rPr>
      </w:pPr>
      <w:r w:rsidRPr="002B64C1">
        <w:rPr>
          <w:lang w:val="ru-RU"/>
        </w:rPr>
        <w:t>Обращение к элементам структуры битовых полей выполняется как обычно.</w:t>
      </w:r>
    </w:p>
    <w:p w:rsidR="002B64C1" w:rsidRPr="00CC4478" w:rsidRDefault="002B64C1" w:rsidP="002B64C1">
      <w:pPr>
        <w:pStyle w:val="Main"/>
        <w:rPr>
          <w:lang w:val="ru-RU"/>
        </w:rPr>
      </w:pPr>
    </w:p>
    <w:p w:rsidR="002B64C1" w:rsidRPr="002B64C1" w:rsidRDefault="002B64C1" w:rsidP="00573E8B">
      <w:pPr>
        <w:pStyle w:val="2"/>
        <w:keepNext w:val="0"/>
        <w:numPr>
          <w:ilvl w:val="1"/>
          <w:numId w:val="15"/>
        </w:numPr>
        <w:spacing w:before="0" w:after="0"/>
        <w:ind w:left="426" w:firstLine="0"/>
        <w:rPr>
          <w:i w:val="0"/>
          <w:sz w:val="20"/>
          <w:szCs w:val="20"/>
        </w:rPr>
      </w:pPr>
      <w:bookmarkStart w:id="72" w:name="_Toc305222150"/>
      <w:bookmarkStart w:id="73" w:name="_Toc515770818"/>
      <w:bookmarkStart w:id="74" w:name="AP0791807"/>
      <w:r w:rsidRPr="002B64C1">
        <w:rPr>
          <w:i w:val="0"/>
          <w:sz w:val="20"/>
          <w:szCs w:val="20"/>
        </w:rPr>
        <w:t>Структуры. Их дальнейшее использование.</w:t>
      </w:r>
      <w:bookmarkEnd w:id="72"/>
      <w:bookmarkEnd w:id="73"/>
    </w:p>
    <w:bookmarkEnd w:id="74"/>
    <w:p w:rsidR="002B64C1" w:rsidRPr="002B64C1" w:rsidRDefault="002B64C1" w:rsidP="002B64C1">
      <w:pPr>
        <w:pStyle w:val="Main"/>
        <w:rPr>
          <w:lang w:val="ru-RU"/>
        </w:rPr>
      </w:pPr>
      <w:r w:rsidRPr="002B64C1">
        <w:rPr>
          <w:lang w:val="ru-RU"/>
        </w:rPr>
        <w:t xml:space="preserve">Мы не будем больше рассказывать о структурах, но хотелось бы отметить </w:t>
      </w:r>
      <w:r w:rsidRPr="002B64C1">
        <w:rPr>
          <w:shd w:val="clear" w:color="auto" w:fill="F2F2F2"/>
          <w:lang w:val="ru-RU"/>
        </w:rPr>
        <w:t xml:space="preserve">одно очень важное </w:t>
      </w:r>
      <w:r w:rsidRPr="002B64C1">
        <w:rPr>
          <w:highlight w:val="yellow"/>
          <w:lang w:val="ru-RU"/>
        </w:rPr>
        <w:t>использование структур: создание новых типов данных. Пользователи компьютеров разработали новые типы данных, гораздо более эффективные для определенных задач, чем массивы и простые структуры, которые мы описали</w:t>
      </w:r>
      <w:r w:rsidRPr="002B64C1">
        <w:rPr>
          <w:lang w:val="ru-RU"/>
        </w:rPr>
        <w:t>.</w:t>
      </w:r>
    </w:p>
    <w:p w:rsidR="002B64C1" w:rsidRPr="002B64C1" w:rsidRDefault="002B64C1" w:rsidP="002B64C1">
      <w:pPr>
        <w:pStyle w:val="Main"/>
        <w:rPr>
          <w:lang w:val="ru-RU"/>
        </w:rPr>
      </w:pPr>
      <w:bookmarkStart w:id="75" w:name="АР01809"/>
      <w:r w:rsidRPr="002B64C1">
        <w:rPr>
          <w:highlight w:val="yellow"/>
          <w:lang w:val="ru-RU"/>
        </w:rPr>
        <w:t>Эти</w:t>
      </w:r>
      <w:bookmarkEnd w:id="75"/>
      <w:r w:rsidRPr="002B64C1">
        <w:rPr>
          <w:highlight w:val="yellow"/>
          <w:lang w:val="ru-RU"/>
        </w:rPr>
        <w:t xml:space="preserve"> типы имеют такие названия, как очереди, двоичные деревья, неупорядоченные массивы, рандомизированные таблицы и графы. Многие из этих типов создаются из «связанных» структур. Обычно каждая структура будет содержать один или два типа данных плюс один или два указателя на другие структуры такого же типа. Указатели служат для связи одной структуры с другой и для обеспечения пути, позволяющего вам вести поиск по всей структуре. Например, на рисунке показано двоичное дерево, в котором каждая отдельная структура (или «узел») связана с двумя, расположенными ниже</w:t>
      </w:r>
      <w:r w:rsidRPr="002B64C1">
        <w:rPr>
          <w:lang w:val="ru-RU"/>
        </w:rPr>
        <w:t>.</w:t>
      </w:r>
    </w:p>
    <w:p w:rsidR="002B64C1" w:rsidRPr="009C3BDC" w:rsidRDefault="002B64C1" w:rsidP="002B64C1">
      <w:pPr>
        <w:pStyle w:val="Main"/>
        <w:ind w:firstLine="0"/>
        <w:jc w:val="center"/>
        <w:rPr>
          <w:lang w:val="ru-RU"/>
        </w:rPr>
      </w:pPr>
    </w:p>
    <w:p w:rsidR="002B64C1" w:rsidRPr="009C3BDC" w:rsidRDefault="002B64C1" w:rsidP="002B64C1">
      <w:pPr>
        <w:pStyle w:val="Main"/>
        <w:ind w:firstLine="0"/>
        <w:jc w:val="center"/>
        <w:rPr>
          <w:lang w:val="ru-RU"/>
        </w:rPr>
      </w:pPr>
      <w:r>
        <w:rPr>
          <w:noProof/>
          <w:lang w:val="ru-RU" w:eastAsia="ru-RU"/>
        </w:rPr>
        <w:drawing>
          <wp:inline distT="0" distB="0" distL="0" distR="0">
            <wp:extent cx="4201160" cy="1911350"/>
            <wp:effectExtent l="19050" t="0" r="8890" b="0"/>
            <wp:docPr id="20" name="Рисунок 20" descr="15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5_03"/>
                    <pic:cNvPicPr>
                      <a:picLocks noChangeAspect="1" noChangeArrowheads="1"/>
                    </pic:cNvPicPr>
                  </pic:nvPicPr>
                  <pic:blipFill>
                    <a:blip r:embed="rId37" cstate="print"/>
                    <a:srcRect/>
                    <a:stretch>
                      <a:fillRect/>
                    </a:stretch>
                  </pic:blipFill>
                  <pic:spPr bwMode="auto">
                    <a:xfrm>
                      <a:off x="0" y="0"/>
                      <a:ext cx="4201160" cy="1911350"/>
                    </a:xfrm>
                    <a:prstGeom prst="rect">
                      <a:avLst/>
                    </a:prstGeom>
                    <a:noFill/>
                    <a:ln w="9525">
                      <a:noFill/>
                      <a:miter lim="800000"/>
                      <a:headEnd/>
                      <a:tailEnd/>
                    </a:ln>
                  </pic:spPr>
                </pic:pic>
              </a:graphicData>
            </a:graphic>
          </wp:inline>
        </w:drawing>
      </w:r>
    </w:p>
    <w:p w:rsidR="002B64C1" w:rsidRPr="009C3BDC" w:rsidRDefault="002B64C1" w:rsidP="002B64C1">
      <w:pPr>
        <w:pStyle w:val="Main"/>
        <w:ind w:firstLine="0"/>
        <w:jc w:val="center"/>
        <w:rPr>
          <w:lang w:val="ru-RU"/>
        </w:rPr>
      </w:pPr>
    </w:p>
    <w:p w:rsidR="002B64C1" w:rsidRPr="002B64C1" w:rsidRDefault="002B64C1" w:rsidP="002B64C1">
      <w:pPr>
        <w:pStyle w:val="Main"/>
        <w:rPr>
          <w:lang w:val="ru-RU"/>
        </w:rPr>
      </w:pPr>
      <w:r w:rsidRPr="002B64C1">
        <w:rPr>
          <w:highlight w:val="yellow"/>
          <w:lang w:val="ru-RU"/>
        </w:rPr>
        <w:lastRenderedPageBreak/>
        <w:t>Является ли эта разветвленная конструкция более эффективной чем массив? Рассмотрим случай дерева с 10 уровнями узлов. Если вы составите его, то найдете 1023 узла, в которых вы можете запомнить, скажем, 1023 слова. Если слова упорядочены, согласно некоторому разумному плану, вы можете начать с верхнего уровня и находить любое слово в лучшем случае за 9 перемещений, если ваш поиск идет сверху вниз с одного уровня на следующий. Если слова находятся в массиве, вам, может быть, придется перебрать все 1023 элемента, прежде чем вы найдете нужное слово.</w:t>
      </w:r>
    </w:p>
    <w:p w:rsidR="002B64C1" w:rsidRPr="002B64C1" w:rsidRDefault="002B64C1" w:rsidP="002B64C1">
      <w:pPr>
        <w:pStyle w:val="Main"/>
        <w:rPr>
          <w:lang w:val="ru-RU"/>
        </w:rPr>
      </w:pPr>
      <w:r w:rsidRPr="002B64C1">
        <w:rPr>
          <w:lang w:val="ru-RU"/>
        </w:rPr>
        <w:t>Когда вас интересуют более прогрессивные структуры данных, обратитесь к литературе по вычислительной технике. Используя структуры языка Си, вы сможете создавать типы, о которых вы прочитали.</w:t>
      </w:r>
    </w:p>
    <w:p w:rsidR="002B64C1" w:rsidRPr="002B64C1" w:rsidRDefault="002B64C1" w:rsidP="002B64C1">
      <w:pPr>
        <w:pStyle w:val="Main"/>
        <w:rPr>
          <w:lang w:val="ru-RU"/>
        </w:rPr>
      </w:pPr>
      <w:r w:rsidRPr="002B64C1">
        <w:rPr>
          <w:lang w:val="ru-RU"/>
        </w:rPr>
        <w:t xml:space="preserve">Это наше последнее слово о структурах. Далее мы хотим вкратце ознакомить вас с двумя другими средствами языка Си для работы с данными: объединением и функцией </w:t>
      </w:r>
      <w:r w:rsidRPr="00375FDB">
        <w:t>typedef</w:t>
      </w:r>
      <w:r w:rsidRPr="002B64C1">
        <w:rPr>
          <w:lang w:val="ru-RU"/>
        </w:rPr>
        <w:t>.</w:t>
      </w:r>
    </w:p>
    <w:p w:rsidR="002B64C1" w:rsidRPr="002B64C1" w:rsidRDefault="002B64C1" w:rsidP="002B64C1">
      <w:pPr>
        <w:pStyle w:val="Main"/>
        <w:rPr>
          <w:lang w:val="ru-RU"/>
        </w:rPr>
      </w:pPr>
    </w:p>
    <w:p w:rsidR="002B64C1" w:rsidRPr="002B64C1" w:rsidRDefault="002B64C1" w:rsidP="00573E8B">
      <w:pPr>
        <w:pStyle w:val="2"/>
        <w:keepNext w:val="0"/>
        <w:numPr>
          <w:ilvl w:val="1"/>
          <w:numId w:val="15"/>
        </w:numPr>
        <w:spacing w:before="0" w:after="0"/>
        <w:ind w:left="426" w:firstLine="0"/>
        <w:rPr>
          <w:i w:val="0"/>
          <w:sz w:val="20"/>
          <w:szCs w:val="20"/>
        </w:rPr>
      </w:pPr>
      <w:bookmarkStart w:id="76" w:name="_Toc305222151"/>
      <w:bookmarkStart w:id="77" w:name="_Toc515770819"/>
      <w:bookmarkStart w:id="78" w:name="AP0791808"/>
      <w:r w:rsidRPr="002B64C1">
        <w:rPr>
          <w:i w:val="0"/>
          <w:sz w:val="20"/>
          <w:szCs w:val="20"/>
        </w:rPr>
        <w:t>Объединения.</w:t>
      </w:r>
      <w:bookmarkEnd w:id="76"/>
      <w:bookmarkEnd w:id="77"/>
    </w:p>
    <w:p w:rsidR="002B64C1" w:rsidRPr="002B64C1" w:rsidRDefault="002B64C1" w:rsidP="002B64C1">
      <w:pPr>
        <w:pStyle w:val="Main"/>
        <w:rPr>
          <w:lang w:val="ru-RU"/>
        </w:rPr>
      </w:pPr>
      <w:bookmarkStart w:id="79" w:name="АР01810"/>
      <w:bookmarkEnd w:id="78"/>
      <w:r w:rsidRPr="002B64C1">
        <w:rPr>
          <w:highlight w:val="yellow"/>
          <w:lang w:val="ru-RU"/>
        </w:rPr>
        <w:t>Объединение</w:t>
      </w:r>
      <w:bookmarkEnd w:id="79"/>
      <w:r w:rsidRPr="002B64C1">
        <w:rPr>
          <w:highlight w:val="yellow"/>
          <w:lang w:val="ru-RU"/>
        </w:rPr>
        <w:t xml:space="preserve"> — еще один тип данных, который можно использовать различными способами. К примеру, некоторое объединение может рассматриваться как целое значение при выполнении одной операции и как число с плавающей точкой или двойной точности — при выполнении другой. По виду объединения напоминают структуры; однако, они сильно отличаются. Объединение, так же как и структура, может содержать несколько различных типов данных. Однако в объединении эти данные занимают одну и ту же область памяти! Таким образом, в отдельный момент времени объединение может хранить информацию только об одном типе данных.</w:t>
      </w:r>
      <w:r w:rsidRPr="002B64C1">
        <w:rPr>
          <w:lang w:val="ru-RU"/>
        </w:rPr>
        <w:t xml:space="preserve"> Во многих других языках высокого уровня данное языковое средство называется "записью с вариантами" (</w:t>
      </w:r>
      <w:r w:rsidRPr="00375FDB">
        <w:t>variant</w:t>
      </w:r>
      <w:r w:rsidRPr="002B64C1">
        <w:rPr>
          <w:lang w:val="ru-RU"/>
        </w:rPr>
        <w:t xml:space="preserve"> </w:t>
      </w:r>
      <w:r w:rsidRPr="00375FDB">
        <w:t>record</w:t>
      </w:r>
      <w:r w:rsidRPr="002B64C1">
        <w:rPr>
          <w:lang w:val="ru-RU"/>
        </w:rPr>
        <w:t>).</w:t>
      </w:r>
    </w:p>
    <w:p w:rsidR="002B64C1" w:rsidRDefault="002B64C1" w:rsidP="002B64C1">
      <w:pPr>
        <w:pStyle w:val="Main"/>
        <w:rPr>
          <w:lang w:val="ru-RU"/>
        </w:rPr>
      </w:pPr>
    </w:p>
    <w:p w:rsidR="002B64C1" w:rsidRPr="002B64C1" w:rsidRDefault="002B64C1" w:rsidP="002B64C1">
      <w:pPr>
        <w:pStyle w:val="3"/>
        <w:keepNext w:val="0"/>
        <w:spacing w:before="0" w:after="0"/>
        <w:ind w:left="709" w:firstLine="0"/>
        <w:rPr>
          <w:sz w:val="20"/>
          <w:szCs w:val="20"/>
        </w:rPr>
      </w:pPr>
      <w:bookmarkStart w:id="80" w:name="_Toc305222152"/>
      <w:bookmarkStart w:id="81" w:name="_Toc515770820"/>
      <w:r w:rsidRPr="002B64C1">
        <w:rPr>
          <w:sz w:val="20"/>
          <w:szCs w:val="20"/>
        </w:rPr>
        <w:t>Объединения: синтаксис и правила.</w:t>
      </w:r>
      <w:bookmarkEnd w:id="80"/>
      <w:bookmarkEnd w:id="81"/>
    </w:p>
    <w:p w:rsidR="002B64C1" w:rsidRPr="00F75FA7" w:rsidRDefault="002B64C1" w:rsidP="002B64C1">
      <w:pPr>
        <w:pStyle w:val="Main"/>
        <w:rPr>
          <w:lang w:val="ru-RU"/>
        </w:rPr>
      </w:pPr>
      <w:r w:rsidRPr="00D61D90">
        <w:rPr>
          <w:highlight w:val="yellow"/>
          <w:lang w:val="ru-RU"/>
        </w:rPr>
        <w:t>В C++ имеется особая конструкция, объявление которой напоминает синтаксис объявления структуры, но имеющая совершенно другой физический смысл. Речь идет об объединениях (иногда называются союзами)</w:t>
      </w:r>
      <w:r w:rsidRPr="00F75FA7">
        <w:rPr>
          <w:lang w:val="ru-RU"/>
        </w:rPr>
        <w:t>.</w:t>
      </w:r>
    </w:p>
    <w:p w:rsidR="002B64C1" w:rsidRPr="002B64C1" w:rsidRDefault="002B64C1" w:rsidP="002B64C1">
      <w:pPr>
        <w:pStyle w:val="Main"/>
        <w:rPr>
          <w:lang w:val="ru-RU"/>
        </w:rPr>
      </w:pPr>
      <w:r w:rsidRPr="003C11A1">
        <w:rPr>
          <w:highlight w:val="yellow"/>
          <w:lang w:val="ru-RU"/>
        </w:rPr>
        <w:t>Объединение — это средство, позволяющее запоминать данные различных типов в одном и том же месте памяти.</w:t>
      </w:r>
      <w:r w:rsidRPr="003E7B94">
        <w:rPr>
          <w:lang w:val="ru-RU"/>
        </w:rPr>
        <w:t xml:space="preserve"> </w:t>
      </w:r>
      <w:r w:rsidRPr="002B64C1">
        <w:rPr>
          <w:lang w:val="ru-RU"/>
        </w:rPr>
        <w:t>Типичным использованием его было бы создание таблицы, содержащей смесь типов в некотором порядке, который не является постоянным и не известен заранее. Объединение позволяет создавать массив, состоящий из элементов одинакового размера, каждый из которых может содержать различные типы данных.</w:t>
      </w:r>
    </w:p>
    <w:p w:rsidR="002B64C1" w:rsidRDefault="002B64C1" w:rsidP="002B64C1">
      <w:pPr>
        <w:pStyle w:val="Main"/>
        <w:rPr>
          <w:lang w:val="ru-RU"/>
        </w:rPr>
      </w:pPr>
      <w:r w:rsidRPr="002B64C1">
        <w:rPr>
          <w:highlight w:val="yellow"/>
          <w:lang w:val="ru-RU"/>
        </w:rPr>
        <w:t>Объединения устанавливаются таким же способом, как и структуры. Есть шаблон объединения и переменные объединения.</w:t>
      </w:r>
      <w:r w:rsidRPr="002B64C1">
        <w:rPr>
          <w:lang w:val="ru-RU"/>
        </w:rPr>
        <w:t xml:space="preserve"> </w:t>
      </w:r>
      <w:r w:rsidRPr="003E7B94">
        <w:rPr>
          <w:lang w:val="ru-RU"/>
        </w:rPr>
        <w:t>Они могут определяться одновременно или, если используется имя объединения, последовательно за два шага.</w:t>
      </w:r>
    </w:p>
    <w:p w:rsidR="002B64C1" w:rsidRDefault="002B64C1" w:rsidP="002B64C1">
      <w:pPr>
        <w:pStyle w:val="Main"/>
        <w:rPr>
          <w:lang w:val="ru-RU"/>
        </w:rPr>
      </w:pPr>
      <w:r w:rsidRPr="00D61D90">
        <w:rPr>
          <w:highlight w:val="yellow"/>
          <w:lang w:val="ru-RU"/>
        </w:rPr>
        <w:t>Объединение служит для размещения в одной и той же области памяти (по одному и тому же адресу) данных различных типов. Очевидно, что в отдельный момент времени в памяти может находиться только один из указанных при объявлении объединения типов</w:t>
      </w:r>
      <w:r w:rsidRPr="00F75FA7">
        <w:rPr>
          <w:lang w:val="ru-RU"/>
        </w:rPr>
        <w:t>.</w:t>
      </w:r>
    </w:p>
    <w:p w:rsidR="002B64C1" w:rsidRPr="003E7B94" w:rsidRDefault="002B64C1" w:rsidP="002B64C1">
      <w:pPr>
        <w:pStyle w:val="Main"/>
        <w:rPr>
          <w:lang w:val="ru-RU"/>
        </w:rPr>
      </w:pPr>
      <w:r w:rsidRPr="00F07E4B">
        <w:rPr>
          <w:highlight w:val="yellow"/>
          <w:lang w:val="ru-RU"/>
        </w:rPr>
        <w:t xml:space="preserve">Объединение создается при помощи ключевого слова </w:t>
      </w:r>
      <w:r w:rsidRPr="00F07E4B">
        <w:rPr>
          <w:highlight w:val="yellow"/>
        </w:rPr>
        <w:t>union</w:t>
      </w:r>
      <w:r w:rsidRPr="00F07E4B">
        <w:rPr>
          <w:highlight w:val="yellow"/>
          <w:lang w:val="ru-RU"/>
        </w:rPr>
        <w:t xml:space="preserve"> и с использованием следующего синтаксиса</w:t>
      </w:r>
      <w:r w:rsidRPr="003E7B94">
        <w:rPr>
          <w:lang w:val="ru-RU"/>
        </w:rPr>
        <w:t>:</w:t>
      </w:r>
    </w:p>
    <w:p w:rsidR="002B64C1" w:rsidRPr="003E7B94" w:rsidRDefault="002B64C1" w:rsidP="002B64C1">
      <w:pPr>
        <w:pStyle w:val="Main"/>
        <w:rPr>
          <w:lang w:val="ru-RU"/>
        </w:rPr>
      </w:pPr>
    </w:p>
    <w:p w:rsidR="002B64C1" w:rsidRPr="003E7B94" w:rsidRDefault="002B64C1" w:rsidP="002B64C1">
      <w:pPr>
        <w:pStyle w:val="Program"/>
        <w:rPr>
          <w:lang w:val="ru-RU"/>
        </w:rPr>
      </w:pPr>
      <w:r w:rsidRPr="008106E7">
        <w:rPr>
          <w:color w:val="0000FF"/>
        </w:rPr>
        <w:t>union</w:t>
      </w:r>
      <w:r w:rsidRPr="003E7B94">
        <w:rPr>
          <w:lang w:val="ru-RU"/>
        </w:rPr>
        <w:t xml:space="preserve"> поле_тега {</w:t>
      </w:r>
    </w:p>
    <w:p w:rsidR="002B64C1" w:rsidRPr="003E7B94" w:rsidRDefault="002B64C1" w:rsidP="002B64C1">
      <w:pPr>
        <w:pStyle w:val="Program"/>
        <w:rPr>
          <w:lang w:val="ru-RU"/>
        </w:rPr>
      </w:pPr>
      <w:r w:rsidRPr="003E7B94">
        <w:rPr>
          <w:lang w:val="ru-RU"/>
        </w:rPr>
        <w:tab/>
        <w:t>тип поле1;</w:t>
      </w:r>
    </w:p>
    <w:p w:rsidR="002B64C1" w:rsidRPr="003E7B94" w:rsidRDefault="002B64C1" w:rsidP="002B64C1">
      <w:pPr>
        <w:pStyle w:val="Program"/>
        <w:rPr>
          <w:lang w:val="ru-RU"/>
        </w:rPr>
      </w:pPr>
      <w:r w:rsidRPr="003E7B94">
        <w:rPr>
          <w:lang w:val="ru-RU"/>
        </w:rPr>
        <w:tab/>
        <w:t>тип поле2;</w:t>
      </w:r>
    </w:p>
    <w:p w:rsidR="002B64C1" w:rsidRPr="003E7B94" w:rsidRDefault="002B64C1" w:rsidP="002B64C1">
      <w:pPr>
        <w:pStyle w:val="Program"/>
        <w:rPr>
          <w:lang w:val="ru-RU"/>
        </w:rPr>
      </w:pPr>
      <w:r w:rsidRPr="003E7B94">
        <w:rPr>
          <w:lang w:val="ru-RU"/>
        </w:rPr>
        <w:tab/>
        <w:t>тип поле3;</w:t>
      </w:r>
    </w:p>
    <w:p w:rsidR="002B64C1" w:rsidRPr="003E7B94" w:rsidRDefault="002B64C1" w:rsidP="002B64C1">
      <w:pPr>
        <w:pStyle w:val="Program"/>
        <w:rPr>
          <w:lang w:val="ru-RU"/>
        </w:rPr>
      </w:pPr>
      <w:r w:rsidRPr="003E7B94">
        <w:rPr>
          <w:lang w:val="ru-RU"/>
        </w:rPr>
        <w:tab/>
        <w:t>...</w:t>
      </w:r>
    </w:p>
    <w:p w:rsidR="002B64C1" w:rsidRPr="003E7B94" w:rsidRDefault="002B64C1" w:rsidP="002B64C1">
      <w:pPr>
        <w:pStyle w:val="Program"/>
        <w:rPr>
          <w:lang w:val="ru-RU"/>
        </w:rPr>
      </w:pPr>
      <w:r w:rsidRPr="003E7B94">
        <w:rPr>
          <w:lang w:val="ru-RU"/>
        </w:rPr>
        <w:tab/>
        <w:t>…</w:t>
      </w:r>
    </w:p>
    <w:p w:rsidR="002B64C1" w:rsidRPr="003E7B94" w:rsidRDefault="002B64C1" w:rsidP="002B64C1">
      <w:pPr>
        <w:pStyle w:val="Program"/>
        <w:rPr>
          <w:lang w:val="ru-RU"/>
        </w:rPr>
      </w:pPr>
      <w:r w:rsidRPr="003E7B94">
        <w:rPr>
          <w:lang w:val="ru-RU"/>
        </w:rPr>
        <w:tab/>
        <w:t>…</w:t>
      </w:r>
    </w:p>
    <w:p w:rsidR="002B64C1" w:rsidRPr="003E7B94" w:rsidRDefault="002B64C1" w:rsidP="002B64C1">
      <w:pPr>
        <w:pStyle w:val="Program"/>
        <w:rPr>
          <w:lang w:val="ru-RU"/>
        </w:rPr>
      </w:pPr>
      <w:r w:rsidRPr="003E7B94">
        <w:rPr>
          <w:lang w:val="ru-RU"/>
        </w:rPr>
        <w:tab/>
        <w:t>тип поле</w:t>
      </w:r>
      <w:r w:rsidRPr="00375FDB">
        <w:t>N</w:t>
      </w:r>
      <w:r w:rsidRPr="003E7B94">
        <w:rPr>
          <w:lang w:val="ru-RU"/>
        </w:rPr>
        <w:t>;</w:t>
      </w:r>
    </w:p>
    <w:p w:rsidR="002B64C1" w:rsidRPr="003E7B94" w:rsidRDefault="002B64C1" w:rsidP="002B64C1">
      <w:pPr>
        <w:pStyle w:val="Program"/>
        <w:rPr>
          <w:lang w:val="ru-RU"/>
        </w:rPr>
      </w:pPr>
      <w:r w:rsidRPr="003E7B94">
        <w:rPr>
          <w:lang w:val="ru-RU"/>
        </w:rPr>
        <w:t>};</w:t>
      </w:r>
    </w:p>
    <w:p w:rsidR="002B64C1" w:rsidRPr="003E7B94" w:rsidRDefault="002B64C1" w:rsidP="002B64C1">
      <w:pPr>
        <w:pStyle w:val="Main"/>
        <w:rPr>
          <w:lang w:val="ru-RU"/>
        </w:rPr>
      </w:pPr>
    </w:p>
    <w:p w:rsidR="002B64C1" w:rsidRPr="00822B10" w:rsidRDefault="002B64C1" w:rsidP="002B64C1">
      <w:pPr>
        <w:pStyle w:val="Main"/>
        <w:rPr>
          <w:lang w:val="ru-RU"/>
        </w:rPr>
      </w:pPr>
      <w:r w:rsidRPr="00D61D90">
        <w:rPr>
          <w:highlight w:val="yellow"/>
          <w:lang w:val="ru-RU"/>
        </w:rPr>
        <w:t>Объявление объединения начинается с ключевого слова union, за которым следует идентификатор и блок описания элементов различного типа, например</w:t>
      </w:r>
      <w:r w:rsidRPr="00F75FA7">
        <w:rPr>
          <w:lang w:val="ru-RU"/>
        </w:rPr>
        <w:t>:</w:t>
      </w:r>
    </w:p>
    <w:p w:rsidR="002B64C1" w:rsidRPr="00822B10" w:rsidRDefault="002B64C1" w:rsidP="002B64C1">
      <w:pPr>
        <w:pStyle w:val="Main"/>
        <w:rPr>
          <w:lang w:val="ru-RU"/>
        </w:rPr>
      </w:pPr>
    </w:p>
    <w:p w:rsidR="002B64C1" w:rsidRPr="00822B10" w:rsidRDefault="002B64C1" w:rsidP="002B64C1">
      <w:pPr>
        <w:pStyle w:val="Program"/>
      </w:pPr>
      <w:r w:rsidRPr="00822B10">
        <w:rPr>
          <w:color w:val="0000FF"/>
        </w:rPr>
        <w:t>union</w:t>
      </w:r>
      <w:r w:rsidRPr="00822B10">
        <w:t xml:space="preserve"> MyData</w:t>
      </w:r>
    </w:p>
    <w:p w:rsidR="002B64C1" w:rsidRPr="00822B10" w:rsidRDefault="002B64C1" w:rsidP="002B64C1">
      <w:pPr>
        <w:pStyle w:val="Program"/>
        <w:ind w:left="284"/>
      </w:pPr>
      <w:r w:rsidRPr="00822B10">
        <w:t>{</w:t>
      </w:r>
    </w:p>
    <w:p w:rsidR="002B64C1" w:rsidRPr="00822B10" w:rsidRDefault="002B64C1" w:rsidP="002B64C1">
      <w:pPr>
        <w:pStyle w:val="Program"/>
        <w:ind w:left="567"/>
      </w:pPr>
      <w:r w:rsidRPr="00822B10">
        <w:rPr>
          <w:color w:val="0000FF"/>
        </w:rPr>
        <w:t>int</w:t>
      </w:r>
      <w:r w:rsidRPr="00822B10">
        <w:t xml:space="preserve"> iVar1;</w:t>
      </w:r>
    </w:p>
    <w:p w:rsidR="002B64C1" w:rsidRPr="00822B10" w:rsidRDefault="002B64C1" w:rsidP="002B64C1">
      <w:pPr>
        <w:pStyle w:val="Program"/>
        <w:ind w:left="567"/>
      </w:pPr>
      <w:r w:rsidRPr="00822B10">
        <w:rPr>
          <w:color w:val="0000FF"/>
        </w:rPr>
        <w:t xml:space="preserve">unsigned long </w:t>
      </w:r>
      <w:r w:rsidRPr="00822B10">
        <w:t>ulFreq;</w:t>
      </w:r>
    </w:p>
    <w:p w:rsidR="002B64C1" w:rsidRPr="00F75FA7" w:rsidRDefault="002B64C1" w:rsidP="002B64C1">
      <w:pPr>
        <w:pStyle w:val="Program"/>
        <w:ind w:left="567"/>
        <w:rPr>
          <w:lang w:val="ru-RU"/>
        </w:rPr>
      </w:pPr>
      <w:r w:rsidRPr="00F75FA7">
        <w:rPr>
          <w:color w:val="0000FF"/>
          <w:lang w:val="ru-RU"/>
        </w:rPr>
        <w:t>char</w:t>
      </w:r>
      <w:r w:rsidRPr="00F75FA7">
        <w:rPr>
          <w:lang w:val="ru-RU"/>
        </w:rPr>
        <w:t xml:space="preserve"> Symb[10];</w:t>
      </w:r>
    </w:p>
    <w:p w:rsidR="002B64C1" w:rsidRPr="00F75FA7" w:rsidRDefault="002B64C1" w:rsidP="002B64C1">
      <w:pPr>
        <w:pStyle w:val="Program"/>
        <w:ind w:left="284"/>
        <w:rPr>
          <w:lang w:val="ru-RU"/>
        </w:rPr>
      </w:pPr>
      <w:r w:rsidRPr="00F75FA7">
        <w:rPr>
          <w:lang w:val="ru-RU"/>
        </w:rPr>
        <w:t>}</w:t>
      </w:r>
    </w:p>
    <w:p w:rsidR="002B64C1" w:rsidRPr="00822B10" w:rsidRDefault="002B64C1" w:rsidP="002B64C1">
      <w:pPr>
        <w:pStyle w:val="Main"/>
        <w:rPr>
          <w:lang w:val="ru-RU"/>
        </w:rPr>
      </w:pPr>
    </w:p>
    <w:p w:rsidR="002B64C1" w:rsidRPr="00F75FA7" w:rsidRDefault="002B64C1" w:rsidP="002B64C1">
      <w:pPr>
        <w:pStyle w:val="Main"/>
        <w:rPr>
          <w:lang w:val="ru-RU"/>
        </w:rPr>
      </w:pPr>
      <w:r w:rsidRPr="00D61D90">
        <w:rPr>
          <w:highlight w:val="yellow"/>
          <w:lang w:val="ru-RU"/>
        </w:rPr>
        <w:t>При этом в памяти компилятором резервируется место для размещения самого большого элемента объединения, в данном случае - 10 байт под символьный массив. Чаше всего объединения включают в состав структур, а также служат для преобразования данных одного типа в другой. Доступ к элементам объединения производится с помощью операции 'точка' (.).</w:t>
      </w:r>
      <w:r w:rsidRPr="00F75FA7">
        <w:rPr>
          <w:lang w:val="ru-RU"/>
        </w:rPr>
        <w:t xml:space="preserve"> Ниже приводится пример такого объединения.</w:t>
      </w:r>
    </w:p>
    <w:p w:rsidR="002B64C1" w:rsidRPr="00D61D90" w:rsidRDefault="002B64C1" w:rsidP="002B64C1">
      <w:pPr>
        <w:pStyle w:val="Main"/>
        <w:rPr>
          <w:lang w:val="ru-RU"/>
        </w:rPr>
      </w:pPr>
      <w:r w:rsidRPr="001D269A">
        <w:rPr>
          <w:b/>
          <w:highlight w:val="yellow"/>
          <w:lang w:val="ru-RU"/>
        </w:rPr>
        <w:t>В отличие от структур, переменная типа объединения может быть проинициализирована только значением первого объявленного члена</w:t>
      </w:r>
      <w:r w:rsidRPr="00D61D90">
        <w:rPr>
          <w:highlight w:val="yellow"/>
          <w:lang w:val="ru-RU"/>
        </w:rPr>
        <w:t xml:space="preserve"> (в данном случае - целочисленной переменной iVar</w:t>
      </w:r>
      <w:r>
        <w:rPr>
          <w:highlight w:val="yellow"/>
          <w:lang w:val="ru-RU"/>
        </w:rPr>
        <w:t>1</w:t>
      </w:r>
      <w:r w:rsidRPr="00D61D90">
        <w:rPr>
          <w:highlight w:val="yellow"/>
          <w:lang w:val="ru-RU"/>
        </w:rPr>
        <w:t>):</w:t>
      </w:r>
    </w:p>
    <w:p w:rsidR="002B64C1" w:rsidRPr="00D61D90" w:rsidRDefault="002B64C1" w:rsidP="002B64C1">
      <w:pPr>
        <w:pStyle w:val="Main"/>
        <w:rPr>
          <w:lang w:val="ru-RU"/>
        </w:rPr>
      </w:pPr>
    </w:p>
    <w:p w:rsidR="002B64C1" w:rsidRPr="00822B10" w:rsidRDefault="002B64C1" w:rsidP="002B64C1">
      <w:pPr>
        <w:pStyle w:val="Program"/>
      </w:pPr>
      <w:r w:rsidRPr="00822B10">
        <w:rPr>
          <w:color w:val="0000FF"/>
        </w:rPr>
        <w:t>union</w:t>
      </w:r>
      <w:r w:rsidRPr="00822B10">
        <w:t xml:space="preserve"> MyData</w:t>
      </w:r>
    </w:p>
    <w:p w:rsidR="002B64C1" w:rsidRPr="00822B10" w:rsidRDefault="002B64C1" w:rsidP="002B64C1">
      <w:pPr>
        <w:pStyle w:val="Program"/>
        <w:ind w:left="284"/>
      </w:pPr>
      <w:r w:rsidRPr="00822B10">
        <w:t>{</w:t>
      </w:r>
    </w:p>
    <w:p w:rsidR="002B64C1" w:rsidRPr="00822B10" w:rsidRDefault="002B64C1" w:rsidP="002B64C1">
      <w:pPr>
        <w:pStyle w:val="Program"/>
        <w:ind w:left="567"/>
      </w:pPr>
      <w:r w:rsidRPr="00822B10">
        <w:rPr>
          <w:color w:val="0000FF"/>
        </w:rPr>
        <w:t>int</w:t>
      </w:r>
      <w:r w:rsidRPr="00822B10">
        <w:t xml:space="preserve"> iVar1;</w:t>
      </w:r>
    </w:p>
    <w:p w:rsidR="002B64C1" w:rsidRPr="00822B10" w:rsidRDefault="002B64C1" w:rsidP="002B64C1">
      <w:pPr>
        <w:pStyle w:val="Program"/>
        <w:ind w:left="567"/>
      </w:pPr>
      <w:r w:rsidRPr="00822B10">
        <w:rPr>
          <w:color w:val="0000FF"/>
        </w:rPr>
        <w:t xml:space="preserve">unsigned long </w:t>
      </w:r>
      <w:r w:rsidRPr="00822B10">
        <w:t>ulFreq;</w:t>
      </w:r>
    </w:p>
    <w:p w:rsidR="002B64C1" w:rsidRPr="00F75FA7" w:rsidRDefault="002B64C1" w:rsidP="002B64C1">
      <w:pPr>
        <w:pStyle w:val="Program"/>
        <w:ind w:left="567"/>
        <w:rPr>
          <w:lang w:val="ru-RU"/>
        </w:rPr>
      </w:pPr>
      <w:r w:rsidRPr="00F75FA7">
        <w:rPr>
          <w:color w:val="0000FF"/>
          <w:lang w:val="ru-RU"/>
        </w:rPr>
        <w:t>char</w:t>
      </w:r>
      <w:r w:rsidRPr="00F75FA7">
        <w:rPr>
          <w:lang w:val="ru-RU"/>
        </w:rPr>
        <w:t xml:space="preserve"> Symb[10];</w:t>
      </w:r>
    </w:p>
    <w:p w:rsidR="002B64C1" w:rsidRPr="00F75FA7" w:rsidRDefault="002B64C1" w:rsidP="002B64C1">
      <w:pPr>
        <w:pStyle w:val="Program"/>
        <w:ind w:left="284"/>
        <w:rPr>
          <w:lang w:val="ru-RU"/>
        </w:rPr>
      </w:pPr>
      <w:r w:rsidRPr="00F75FA7">
        <w:rPr>
          <w:lang w:val="ru-RU"/>
        </w:rPr>
        <w:t>} myX = {25};</w:t>
      </w:r>
    </w:p>
    <w:p w:rsidR="002B64C1" w:rsidRPr="00822B10" w:rsidRDefault="002B64C1" w:rsidP="002B64C1">
      <w:pPr>
        <w:pStyle w:val="Main"/>
        <w:rPr>
          <w:lang w:val="ru-RU"/>
        </w:rPr>
      </w:pPr>
    </w:p>
    <w:p w:rsidR="002B64C1" w:rsidRPr="003E7B94" w:rsidRDefault="002B64C1" w:rsidP="002B64C1">
      <w:pPr>
        <w:pStyle w:val="Main"/>
        <w:shd w:val="clear" w:color="auto" w:fill="auto"/>
        <w:rPr>
          <w:lang w:val="ru-RU"/>
        </w:rPr>
      </w:pPr>
      <w:r w:rsidRPr="00F07E4B">
        <w:rPr>
          <w:highlight w:val="yellow"/>
          <w:lang w:val="ru-RU"/>
        </w:rPr>
        <w:t>Обратите внимание на сходство синтаксисов объявлений структур и объединений в следующем примере</w:t>
      </w:r>
      <w:r w:rsidRPr="003E7B94">
        <w:rPr>
          <w:lang w:val="ru-RU"/>
        </w:rPr>
        <w:t>:</w:t>
      </w:r>
    </w:p>
    <w:p w:rsidR="002B64C1" w:rsidRPr="003E7B94" w:rsidRDefault="002B64C1" w:rsidP="002B64C1">
      <w:pPr>
        <w:pStyle w:val="Main"/>
        <w:rPr>
          <w:lang w:val="ru-RU"/>
        </w:rPr>
      </w:pPr>
    </w:p>
    <w:p w:rsidR="002B64C1" w:rsidRPr="00375FDB" w:rsidRDefault="002B64C1" w:rsidP="002B64C1">
      <w:pPr>
        <w:pStyle w:val="Program"/>
      </w:pPr>
      <w:r w:rsidRPr="00D246DA">
        <w:rPr>
          <w:color w:val="0000FF"/>
        </w:rPr>
        <w:t>union</w:t>
      </w:r>
      <w:r w:rsidRPr="00375FDB">
        <w:t xml:space="preserve"> unmany_types {</w:t>
      </w:r>
    </w:p>
    <w:p w:rsidR="002B64C1" w:rsidRPr="00375FDB" w:rsidRDefault="002B64C1" w:rsidP="002B64C1">
      <w:pPr>
        <w:pStyle w:val="Program"/>
      </w:pPr>
      <w:r w:rsidRPr="00375FDB">
        <w:tab/>
      </w:r>
      <w:r w:rsidRPr="00D246DA">
        <w:rPr>
          <w:color w:val="0000FF"/>
        </w:rPr>
        <w:t>char</w:t>
      </w:r>
      <w:r w:rsidRPr="00375FDB">
        <w:t xml:space="preserve"> с;</w:t>
      </w:r>
    </w:p>
    <w:p w:rsidR="002B64C1" w:rsidRPr="00375FDB" w:rsidRDefault="002B64C1" w:rsidP="002B64C1">
      <w:pPr>
        <w:pStyle w:val="Program"/>
      </w:pPr>
      <w:r w:rsidRPr="00375FDB">
        <w:tab/>
      </w:r>
      <w:r w:rsidRPr="00D246DA">
        <w:rPr>
          <w:color w:val="0000FF"/>
        </w:rPr>
        <w:t>int</w:t>
      </w:r>
      <w:r w:rsidRPr="00375FDB">
        <w:t xml:space="preserve"> ivalue;</w:t>
      </w:r>
    </w:p>
    <w:p w:rsidR="002B64C1" w:rsidRPr="00375FDB" w:rsidRDefault="002B64C1" w:rsidP="002B64C1">
      <w:pPr>
        <w:pStyle w:val="Program"/>
      </w:pPr>
      <w:r w:rsidRPr="00375FDB">
        <w:tab/>
      </w:r>
      <w:r w:rsidRPr="00D246DA">
        <w:rPr>
          <w:color w:val="0000FF"/>
        </w:rPr>
        <w:t>float</w:t>
      </w:r>
      <w:r w:rsidRPr="00375FDB">
        <w:t xml:space="preserve"> fvalue;</w:t>
      </w:r>
    </w:p>
    <w:p w:rsidR="002B64C1" w:rsidRPr="00375FDB" w:rsidRDefault="002B64C1" w:rsidP="002B64C1">
      <w:pPr>
        <w:pStyle w:val="Program"/>
      </w:pPr>
      <w:r w:rsidRPr="00375FDB">
        <w:tab/>
      </w:r>
      <w:r w:rsidRPr="00D246DA">
        <w:rPr>
          <w:color w:val="0000FF"/>
        </w:rPr>
        <w:t>double</w:t>
      </w:r>
      <w:r w:rsidRPr="00375FDB">
        <w:t xml:space="preserve"> dvalue;</w:t>
      </w:r>
    </w:p>
    <w:p w:rsidR="002B64C1" w:rsidRPr="003E7B94" w:rsidRDefault="002B64C1" w:rsidP="002B64C1">
      <w:pPr>
        <w:pStyle w:val="Program"/>
        <w:rPr>
          <w:lang w:val="ru-RU"/>
        </w:rPr>
      </w:pPr>
      <w:r w:rsidRPr="003E7B94">
        <w:rPr>
          <w:lang w:val="ru-RU"/>
        </w:rPr>
        <w:t xml:space="preserve">} </w:t>
      </w:r>
      <w:r w:rsidRPr="00375FDB">
        <w:t>unmy</w:t>
      </w:r>
      <w:r w:rsidRPr="003E7B94">
        <w:rPr>
          <w:lang w:val="ru-RU"/>
        </w:rPr>
        <w:t>_</w:t>
      </w:r>
      <w:r w:rsidRPr="00375FDB">
        <w:t>union</w:t>
      </w:r>
      <w:r w:rsidRPr="003E7B94">
        <w:rPr>
          <w:lang w:val="ru-RU"/>
        </w:rPr>
        <w:t>;</w:t>
      </w:r>
    </w:p>
    <w:p w:rsidR="002B64C1" w:rsidRPr="003E7B94" w:rsidRDefault="002B64C1" w:rsidP="002B64C1">
      <w:pPr>
        <w:pStyle w:val="Main"/>
        <w:rPr>
          <w:lang w:val="ru-RU"/>
        </w:rPr>
      </w:pPr>
    </w:p>
    <w:p w:rsidR="002B64C1" w:rsidRPr="003E7B94" w:rsidRDefault="002B64C1" w:rsidP="002B64C1">
      <w:pPr>
        <w:pStyle w:val="Main"/>
        <w:rPr>
          <w:lang w:val="ru-RU"/>
        </w:rPr>
      </w:pPr>
      <w:r w:rsidRPr="00F07E4B">
        <w:rPr>
          <w:highlight w:val="yellow"/>
          <w:lang w:val="ru-RU"/>
        </w:rPr>
        <w:t xml:space="preserve">Объединение описывается при помощи ключевого слова </w:t>
      </w:r>
      <w:r w:rsidRPr="00F07E4B">
        <w:rPr>
          <w:highlight w:val="yellow"/>
        </w:rPr>
        <w:t>union</w:t>
      </w:r>
      <w:r w:rsidRPr="00F07E4B">
        <w:rPr>
          <w:highlight w:val="yellow"/>
          <w:lang w:val="ru-RU"/>
        </w:rPr>
        <w:t xml:space="preserve">, за которым следует необязательное поле тега </w:t>
      </w:r>
      <w:r w:rsidRPr="00F07E4B">
        <w:rPr>
          <w:highlight w:val="yellow"/>
        </w:rPr>
        <w:t>unmany</w:t>
      </w:r>
      <w:r w:rsidRPr="00F07E4B">
        <w:rPr>
          <w:highlight w:val="yellow"/>
          <w:lang w:val="ru-RU"/>
        </w:rPr>
        <w:t>_</w:t>
      </w:r>
      <w:r w:rsidRPr="00F07E4B">
        <w:rPr>
          <w:highlight w:val="yellow"/>
        </w:rPr>
        <w:t>types</w:t>
      </w:r>
      <w:r w:rsidRPr="00F07E4B">
        <w:rPr>
          <w:highlight w:val="yellow"/>
          <w:lang w:val="ru-RU"/>
        </w:rPr>
        <w:t>. Поле тега объединения используется так же, как поле тега структуры.</w:t>
      </w:r>
      <w:r w:rsidRPr="00F07E4B">
        <w:rPr>
          <w:lang w:val="ru-RU"/>
        </w:rPr>
        <w:t xml:space="preserve"> </w:t>
      </w:r>
      <w:r w:rsidRPr="003E7B94">
        <w:rPr>
          <w:lang w:val="ru-RU"/>
        </w:rPr>
        <w:t xml:space="preserve">Данное объединение содержит несколько элементов: символ, целое число, число с плавающей точкой и число двойной точности. В отдельный момент времени это объединение позволяет хранить в </w:t>
      </w:r>
      <w:r w:rsidRPr="00375FDB">
        <w:t>unmany</w:t>
      </w:r>
      <w:r w:rsidRPr="003E7B94">
        <w:rPr>
          <w:lang w:val="ru-RU"/>
        </w:rPr>
        <w:t>_</w:t>
      </w:r>
      <w:r w:rsidRPr="00375FDB">
        <w:t>types</w:t>
      </w:r>
      <w:r w:rsidRPr="003E7B94">
        <w:rPr>
          <w:lang w:val="ru-RU"/>
        </w:rPr>
        <w:t xml:space="preserve"> информацию только об одном типе данных.</w:t>
      </w:r>
    </w:p>
    <w:p w:rsidR="002B64C1" w:rsidRPr="003E7B94" w:rsidRDefault="002B64C1" w:rsidP="002B64C1">
      <w:pPr>
        <w:pStyle w:val="Main"/>
        <w:rPr>
          <w:lang w:val="ru-RU"/>
        </w:rPr>
      </w:pPr>
      <w:r w:rsidRPr="003E7B94">
        <w:rPr>
          <w:lang w:val="ru-RU"/>
        </w:rPr>
        <w:t xml:space="preserve">С объединением связана переменная </w:t>
      </w:r>
      <w:r w:rsidRPr="00375FDB">
        <w:t>unmy</w:t>
      </w:r>
      <w:r w:rsidRPr="003E7B94">
        <w:rPr>
          <w:lang w:val="ru-RU"/>
        </w:rPr>
        <w:t>_</w:t>
      </w:r>
      <w:r w:rsidRPr="00375FDB">
        <w:t>union</w:t>
      </w:r>
      <w:r w:rsidRPr="003E7B94">
        <w:rPr>
          <w:lang w:val="ru-RU"/>
        </w:rPr>
        <w:t xml:space="preserve">. </w:t>
      </w:r>
      <w:r w:rsidRPr="00F07E4B">
        <w:rPr>
          <w:highlight w:val="yellow"/>
          <w:lang w:val="ru-RU"/>
        </w:rPr>
        <w:t>Если этот оператор расположен в функции, то область действия данного объединения является локальной для функции. Если оператор расположен за пределами всех функций, то область действия объединения — глобальная</w:t>
      </w:r>
      <w:r w:rsidRPr="003E7B94">
        <w:rPr>
          <w:lang w:val="ru-RU"/>
        </w:rPr>
        <w:t>.</w:t>
      </w:r>
    </w:p>
    <w:p w:rsidR="002B64C1" w:rsidRPr="003E7B94" w:rsidRDefault="002B64C1" w:rsidP="002B64C1">
      <w:pPr>
        <w:pStyle w:val="Main"/>
        <w:rPr>
          <w:lang w:val="ru-RU"/>
        </w:rPr>
      </w:pPr>
      <w:r w:rsidRPr="00F07E4B">
        <w:rPr>
          <w:highlight w:val="yellow"/>
          <w:lang w:val="ru-RU"/>
        </w:rPr>
        <w:t>Подобно структурам, с одним объединением можно связать несколько переменных; можно также обращаться к членам объединения при помощи операции "точка" (.). Синтаксис очень простой</w:t>
      </w:r>
      <w:r w:rsidRPr="003E7B94">
        <w:rPr>
          <w:lang w:val="ru-RU"/>
        </w:rPr>
        <w:t>:</w:t>
      </w:r>
    </w:p>
    <w:p w:rsidR="002B64C1" w:rsidRPr="003E7B94" w:rsidRDefault="002B64C1" w:rsidP="002B64C1">
      <w:pPr>
        <w:pStyle w:val="Main"/>
        <w:rPr>
          <w:lang w:val="ru-RU"/>
        </w:rPr>
      </w:pPr>
    </w:p>
    <w:p w:rsidR="002B64C1" w:rsidRPr="003E7B94" w:rsidRDefault="002B64C1" w:rsidP="002B64C1">
      <w:pPr>
        <w:pStyle w:val="Program"/>
        <w:rPr>
          <w:lang w:val="ru-RU"/>
        </w:rPr>
      </w:pPr>
      <w:r w:rsidRPr="00375FDB">
        <w:t>unname</w:t>
      </w:r>
      <w:r w:rsidRPr="003E7B94">
        <w:rPr>
          <w:lang w:val="ru-RU"/>
        </w:rPr>
        <w:t>.</w:t>
      </w:r>
      <w:r w:rsidRPr="00375FDB">
        <w:t>mname</w:t>
      </w:r>
    </w:p>
    <w:p w:rsidR="002B64C1" w:rsidRPr="003E7B94" w:rsidRDefault="002B64C1" w:rsidP="002B64C1">
      <w:pPr>
        <w:pStyle w:val="Main"/>
        <w:rPr>
          <w:lang w:val="ru-RU"/>
        </w:rPr>
      </w:pPr>
    </w:p>
    <w:p w:rsidR="002B64C1" w:rsidRPr="003E7B94" w:rsidRDefault="002B64C1" w:rsidP="002B64C1">
      <w:pPr>
        <w:pStyle w:val="Main"/>
        <w:rPr>
          <w:lang w:val="ru-RU"/>
        </w:rPr>
      </w:pPr>
      <w:r w:rsidRPr="003E7B94">
        <w:rPr>
          <w:lang w:val="ru-RU"/>
        </w:rPr>
        <w:t xml:space="preserve">В этой записи </w:t>
      </w:r>
      <w:r w:rsidRPr="00375FDB">
        <w:t>unname</w:t>
      </w:r>
      <w:r w:rsidRPr="003E7B94">
        <w:rPr>
          <w:lang w:val="ru-RU"/>
        </w:rPr>
        <w:t xml:space="preserve"> является переменной, связанной с типом объединения, а </w:t>
      </w:r>
      <w:r w:rsidRPr="00375FDB">
        <w:t>mname</w:t>
      </w:r>
      <w:r w:rsidRPr="003E7B94">
        <w:rPr>
          <w:lang w:val="ru-RU"/>
        </w:rPr>
        <w:t xml:space="preserve"> — имя любого элемента объединения.</w:t>
      </w:r>
    </w:p>
    <w:p w:rsidR="002B64C1" w:rsidRPr="003E7B94" w:rsidRDefault="002B64C1" w:rsidP="002B64C1">
      <w:pPr>
        <w:pStyle w:val="Main"/>
        <w:rPr>
          <w:lang w:val="ru-RU"/>
        </w:rPr>
      </w:pPr>
      <w:r w:rsidRPr="003E7B94">
        <w:rPr>
          <w:lang w:val="ru-RU"/>
        </w:rPr>
        <w:t>Вот пример шаблона с именем объединения:</w:t>
      </w:r>
    </w:p>
    <w:p w:rsidR="002B64C1" w:rsidRPr="003E7B94" w:rsidRDefault="002B64C1" w:rsidP="002B64C1">
      <w:pPr>
        <w:pStyle w:val="Main"/>
        <w:rPr>
          <w:lang w:val="ru-RU"/>
        </w:rPr>
      </w:pPr>
    </w:p>
    <w:p w:rsidR="002B64C1" w:rsidRPr="00375FDB" w:rsidRDefault="002B64C1" w:rsidP="002B64C1">
      <w:pPr>
        <w:pStyle w:val="Program"/>
      </w:pPr>
      <w:r w:rsidRPr="008106E7">
        <w:rPr>
          <w:color w:val="0000FF"/>
        </w:rPr>
        <w:t>union</w:t>
      </w:r>
      <w:r w:rsidRPr="00375FDB">
        <w:t xml:space="preserve"> holders {</w:t>
      </w:r>
    </w:p>
    <w:p w:rsidR="002B64C1" w:rsidRPr="00375FDB" w:rsidRDefault="002B64C1" w:rsidP="002B64C1">
      <w:pPr>
        <w:pStyle w:val="Program"/>
      </w:pPr>
      <w:r w:rsidRPr="00375FDB">
        <w:tab/>
      </w:r>
      <w:r w:rsidRPr="00375FDB">
        <w:tab/>
      </w:r>
      <w:r w:rsidRPr="00375FDB">
        <w:tab/>
      </w:r>
      <w:r w:rsidRPr="00375FDB">
        <w:tab/>
      </w:r>
      <w:r w:rsidRPr="008106E7">
        <w:rPr>
          <w:color w:val="0000FF"/>
        </w:rPr>
        <w:t>int</w:t>
      </w:r>
      <w:r w:rsidRPr="00375FDB">
        <w:t xml:space="preserve"> digit;</w:t>
      </w:r>
    </w:p>
    <w:p w:rsidR="002B64C1" w:rsidRPr="00375FDB" w:rsidRDefault="002B64C1" w:rsidP="002B64C1">
      <w:pPr>
        <w:pStyle w:val="Program"/>
      </w:pPr>
      <w:r w:rsidRPr="00375FDB">
        <w:tab/>
      </w:r>
      <w:r w:rsidRPr="00375FDB">
        <w:tab/>
      </w:r>
      <w:r w:rsidRPr="00375FDB">
        <w:tab/>
      </w:r>
      <w:r w:rsidRPr="00375FDB">
        <w:tab/>
      </w:r>
      <w:r w:rsidRPr="008106E7">
        <w:rPr>
          <w:color w:val="0000FF"/>
        </w:rPr>
        <w:t>double</w:t>
      </w:r>
      <w:r w:rsidRPr="00375FDB">
        <w:t xml:space="preserve"> bigfl;</w:t>
      </w:r>
    </w:p>
    <w:p w:rsidR="002B64C1" w:rsidRPr="002B64C1" w:rsidRDefault="002B64C1" w:rsidP="002B64C1">
      <w:pPr>
        <w:pStyle w:val="Program"/>
        <w:rPr>
          <w:lang w:val="ru-RU"/>
        </w:rPr>
      </w:pPr>
      <w:r w:rsidRPr="00375FDB">
        <w:tab/>
      </w:r>
      <w:r w:rsidRPr="00375FDB">
        <w:tab/>
      </w:r>
      <w:r w:rsidRPr="00375FDB">
        <w:tab/>
      </w:r>
      <w:r w:rsidRPr="00375FDB">
        <w:tab/>
      </w:r>
      <w:r w:rsidRPr="00421707">
        <w:rPr>
          <w:color w:val="0000FF"/>
        </w:rPr>
        <w:t>char</w:t>
      </w:r>
      <w:r w:rsidRPr="002B64C1">
        <w:rPr>
          <w:lang w:val="ru-RU"/>
        </w:rPr>
        <w:t xml:space="preserve"> </w:t>
      </w:r>
      <w:r w:rsidRPr="00375FDB">
        <w:t>letter</w:t>
      </w:r>
      <w:r w:rsidRPr="002B64C1">
        <w:rPr>
          <w:lang w:val="ru-RU"/>
        </w:rPr>
        <w:t>;</w:t>
      </w:r>
    </w:p>
    <w:p w:rsidR="002B64C1" w:rsidRPr="002B64C1" w:rsidRDefault="002B64C1" w:rsidP="002B64C1">
      <w:pPr>
        <w:pStyle w:val="Program"/>
        <w:rPr>
          <w:lang w:val="ru-RU"/>
        </w:rPr>
      </w:pPr>
      <w:r w:rsidRPr="002B64C1">
        <w:rPr>
          <w:lang w:val="ru-RU"/>
        </w:rPr>
        <w:t>};</w:t>
      </w:r>
    </w:p>
    <w:p w:rsidR="002B64C1" w:rsidRPr="002B64C1" w:rsidRDefault="002B64C1" w:rsidP="002B64C1">
      <w:pPr>
        <w:pStyle w:val="Main"/>
        <w:rPr>
          <w:lang w:val="ru-RU"/>
        </w:rPr>
      </w:pPr>
    </w:p>
    <w:p w:rsidR="002B64C1" w:rsidRPr="002B64C1" w:rsidRDefault="002B64C1" w:rsidP="002B64C1">
      <w:pPr>
        <w:pStyle w:val="Main"/>
        <w:rPr>
          <w:lang w:val="ru-RU"/>
        </w:rPr>
      </w:pPr>
      <w:r w:rsidRPr="002B64C1">
        <w:rPr>
          <w:lang w:val="ru-RU"/>
        </w:rPr>
        <w:t xml:space="preserve">А вот </w:t>
      </w:r>
      <w:r w:rsidRPr="002B64C1">
        <w:rPr>
          <w:highlight w:val="yellow"/>
          <w:lang w:val="ru-RU"/>
        </w:rPr>
        <w:t xml:space="preserve">пример определения переменных объединения типа </w:t>
      </w:r>
      <w:r w:rsidRPr="00F07E4B">
        <w:rPr>
          <w:highlight w:val="yellow"/>
        </w:rPr>
        <w:t>holdem</w:t>
      </w:r>
      <w:r w:rsidRPr="002B64C1">
        <w:rPr>
          <w:lang w:val="ru-RU"/>
        </w:rPr>
        <w:t>:</w:t>
      </w:r>
    </w:p>
    <w:p w:rsidR="002B64C1" w:rsidRPr="002B64C1" w:rsidRDefault="002B64C1" w:rsidP="002B64C1">
      <w:pPr>
        <w:pStyle w:val="Main"/>
        <w:rPr>
          <w:lang w:val="ru-RU"/>
        </w:rPr>
      </w:pPr>
    </w:p>
    <w:p w:rsidR="002B64C1" w:rsidRPr="002B64C1" w:rsidRDefault="002B64C1" w:rsidP="002B64C1">
      <w:pPr>
        <w:pStyle w:val="Program"/>
        <w:rPr>
          <w:lang w:val="ru-RU"/>
        </w:rPr>
      </w:pPr>
      <w:r w:rsidRPr="004E600D">
        <w:rPr>
          <w:color w:val="0000FF"/>
        </w:rPr>
        <w:t>union</w:t>
      </w:r>
      <w:r w:rsidRPr="002B64C1">
        <w:rPr>
          <w:lang w:val="ru-RU"/>
        </w:rPr>
        <w:t xml:space="preserve"> </w:t>
      </w:r>
      <w:r w:rsidRPr="00375FDB">
        <w:t>holdem</w:t>
      </w:r>
      <w:r w:rsidRPr="002B64C1">
        <w:rPr>
          <w:lang w:val="ru-RU"/>
        </w:rPr>
        <w:t xml:space="preserve"> </w:t>
      </w:r>
      <w:r w:rsidRPr="00375FDB">
        <w:t>fit</w:t>
      </w:r>
      <w:r w:rsidRPr="002B64C1">
        <w:rPr>
          <w:lang w:val="ru-RU"/>
        </w:rPr>
        <w:t xml:space="preserve">; </w:t>
      </w:r>
      <w:r w:rsidRPr="002B64C1">
        <w:rPr>
          <w:color w:val="008000"/>
          <w:lang w:val="ru-RU"/>
        </w:rPr>
        <w:t xml:space="preserve">/* переменная объединения типа </w:t>
      </w:r>
      <w:r w:rsidRPr="004E600D">
        <w:rPr>
          <w:color w:val="008000"/>
        </w:rPr>
        <w:t>holdem</w:t>
      </w:r>
      <w:r w:rsidRPr="002B64C1">
        <w:rPr>
          <w:color w:val="008000"/>
          <w:lang w:val="ru-RU"/>
        </w:rPr>
        <w:t xml:space="preserve"> */</w:t>
      </w:r>
    </w:p>
    <w:p w:rsidR="002B64C1" w:rsidRPr="002B64C1" w:rsidRDefault="002B64C1" w:rsidP="002B64C1">
      <w:pPr>
        <w:pStyle w:val="Program"/>
        <w:rPr>
          <w:lang w:val="ru-RU"/>
        </w:rPr>
      </w:pPr>
      <w:r w:rsidRPr="004E600D">
        <w:rPr>
          <w:color w:val="0000FF"/>
        </w:rPr>
        <w:t>union</w:t>
      </w:r>
      <w:r w:rsidRPr="002B64C1">
        <w:rPr>
          <w:lang w:val="ru-RU"/>
        </w:rPr>
        <w:t xml:space="preserve"> </w:t>
      </w:r>
      <w:r w:rsidRPr="00375FDB">
        <w:t>holdem</w:t>
      </w:r>
      <w:r w:rsidRPr="002B64C1">
        <w:rPr>
          <w:lang w:val="ru-RU"/>
        </w:rPr>
        <w:t xml:space="preserve"> </w:t>
      </w:r>
      <w:r w:rsidRPr="00375FDB">
        <w:t>save</w:t>
      </w:r>
      <w:r w:rsidRPr="002B64C1">
        <w:rPr>
          <w:lang w:val="ru-RU"/>
        </w:rPr>
        <w:t xml:space="preserve">[10]; </w:t>
      </w:r>
      <w:r w:rsidRPr="002B64C1">
        <w:rPr>
          <w:color w:val="008000"/>
          <w:lang w:val="ru-RU"/>
        </w:rPr>
        <w:t>/* массив из 10 переменных объединения */</w:t>
      </w:r>
    </w:p>
    <w:p w:rsidR="002B64C1" w:rsidRPr="002B64C1" w:rsidRDefault="002B64C1" w:rsidP="002B64C1">
      <w:pPr>
        <w:pStyle w:val="Program"/>
        <w:rPr>
          <w:lang w:val="ru-RU"/>
        </w:rPr>
      </w:pPr>
      <w:r w:rsidRPr="004E600D">
        <w:rPr>
          <w:color w:val="0000FF"/>
        </w:rPr>
        <w:t>union</w:t>
      </w:r>
      <w:r w:rsidRPr="002B64C1">
        <w:rPr>
          <w:lang w:val="ru-RU"/>
        </w:rPr>
        <w:t xml:space="preserve"> </w:t>
      </w:r>
      <w:r w:rsidRPr="00375FDB">
        <w:t>holdem</w:t>
      </w:r>
      <w:r w:rsidRPr="002B64C1">
        <w:rPr>
          <w:lang w:val="ru-RU"/>
        </w:rPr>
        <w:t xml:space="preserve"> *</w:t>
      </w:r>
      <w:r w:rsidRPr="00375FDB">
        <w:t>pu</w:t>
      </w:r>
      <w:r w:rsidRPr="002B64C1">
        <w:rPr>
          <w:lang w:val="ru-RU"/>
        </w:rPr>
        <w:t xml:space="preserve">; </w:t>
      </w:r>
      <w:r w:rsidRPr="002B64C1">
        <w:rPr>
          <w:color w:val="008000"/>
          <w:lang w:val="ru-RU"/>
        </w:rPr>
        <w:t xml:space="preserve">/* указатель на переменную типа </w:t>
      </w:r>
      <w:r w:rsidRPr="004E600D">
        <w:rPr>
          <w:color w:val="008000"/>
        </w:rPr>
        <w:t>holdem</w:t>
      </w:r>
      <w:r w:rsidRPr="002B64C1">
        <w:rPr>
          <w:color w:val="008000"/>
          <w:lang w:val="ru-RU"/>
        </w:rPr>
        <w:t xml:space="preserve"> */</w:t>
      </w:r>
    </w:p>
    <w:p w:rsidR="002B64C1" w:rsidRPr="002B64C1" w:rsidRDefault="002B64C1" w:rsidP="002B64C1">
      <w:pPr>
        <w:pStyle w:val="Main"/>
        <w:rPr>
          <w:lang w:val="ru-RU"/>
        </w:rPr>
      </w:pPr>
    </w:p>
    <w:p w:rsidR="002B64C1" w:rsidRPr="002B64C1" w:rsidRDefault="002B64C1" w:rsidP="002B64C1">
      <w:pPr>
        <w:pStyle w:val="Main"/>
        <w:rPr>
          <w:lang w:val="ru-RU"/>
        </w:rPr>
      </w:pPr>
      <w:r w:rsidRPr="002B64C1">
        <w:rPr>
          <w:lang w:val="ru-RU"/>
        </w:rPr>
        <w:t xml:space="preserve">Первое описание создает одну переменную </w:t>
      </w:r>
      <w:r w:rsidRPr="00375FDB">
        <w:t>fit</w:t>
      </w:r>
      <w:r w:rsidRPr="002B64C1">
        <w:rPr>
          <w:lang w:val="ru-RU"/>
        </w:rPr>
        <w:t xml:space="preserve">. Компилятор выделяет достаточно памяти для размещения самой большой из описанных переменных. В этом случае наибольшей из возможных является переменная </w:t>
      </w:r>
      <w:r w:rsidRPr="00375FDB">
        <w:t>double</w:t>
      </w:r>
      <w:r w:rsidRPr="002B64C1">
        <w:rPr>
          <w:lang w:val="ru-RU"/>
        </w:rPr>
        <w:t xml:space="preserve">, для которой требуется в нашей системе 64 разряда или 8 байтов. Массив </w:t>
      </w:r>
      <w:r w:rsidRPr="00375FDB">
        <w:t>save</w:t>
      </w:r>
      <w:r w:rsidRPr="002B64C1">
        <w:rPr>
          <w:lang w:val="ru-RU"/>
        </w:rPr>
        <w:t xml:space="preserve"> имел бы 10 элементов, каждый по 8 байтов.</w:t>
      </w:r>
    </w:p>
    <w:p w:rsidR="002B64C1" w:rsidRPr="002B64C1" w:rsidRDefault="002B64C1" w:rsidP="002B64C1">
      <w:pPr>
        <w:pStyle w:val="Main"/>
        <w:rPr>
          <w:lang w:val="ru-RU"/>
        </w:rPr>
      </w:pPr>
      <w:r w:rsidRPr="002B64C1">
        <w:rPr>
          <w:highlight w:val="yellow"/>
          <w:lang w:val="ru-RU"/>
        </w:rPr>
        <w:t>Вот как используется объединение</w:t>
      </w:r>
      <w:r w:rsidRPr="002B64C1">
        <w:rPr>
          <w:lang w:val="ru-RU"/>
        </w:rPr>
        <w:t>:</w:t>
      </w:r>
    </w:p>
    <w:p w:rsidR="002B64C1" w:rsidRPr="002B64C1" w:rsidRDefault="002B64C1" w:rsidP="002B64C1">
      <w:pPr>
        <w:pStyle w:val="Main"/>
        <w:rPr>
          <w:lang w:val="ru-RU"/>
        </w:rPr>
      </w:pPr>
    </w:p>
    <w:p w:rsidR="002B64C1" w:rsidRPr="002B64C1" w:rsidRDefault="002B64C1" w:rsidP="002B64C1">
      <w:pPr>
        <w:pStyle w:val="Program"/>
        <w:rPr>
          <w:color w:val="008000"/>
          <w:lang w:val="ru-RU"/>
        </w:rPr>
      </w:pPr>
      <w:r w:rsidRPr="00375FDB">
        <w:t>fit</w:t>
      </w:r>
      <w:r w:rsidRPr="002B64C1">
        <w:rPr>
          <w:lang w:val="ru-RU"/>
        </w:rPr>
        <w:t>.</w:t>
      </w:r>
      <w:r w:rsidRPr="00375FDB">
        <w:t>digit</w:t>
      </w:r>
      <w:r w:rsidRPr="002B64C1">
        <w:rPr>
          <w:lang w:val="ru-RU"/>
        </w:rPr>
        <w:t xml:space="preserve"> = 23; </w:t>
      </w:r>
      <w:r w:rsidRPr="002B64C1">
        <w:rPr>
          <w:color w:val="008000"/>
          <w:lang w:val="ru-RU"/>
        </w:rPr>
        <w:t xml:space="preserve">/* 23 записывается в </w:t>
      </w:r>
      <w:r w:rsidRPr="004E600D">
        <w:rPr>
          <w:color w:val="008000"/>
        </w:rPr>
        <w:t>fit</w:t>
      </w:r>
      <w:r w:rsidRPr="002B64C1">
        <w:rPr>
          <w:color w:val="008000"/>
          <w:lang w:val="ru-RU"/>
        </w:rPr>
        <w:t>; используется 2 байта */</w:t>
      </w:r>
    </w:p>
    <w:p w:rsidR="002B64C1" w:rsidRPr="002B64C1" w:rsidRDefault="002B64C1" w:rsidP="002B64C1">
      <w:pPr>
        <w:pStyle w:val="Program"/>
        <w:rPr>
          <w:lang w:val="ru-RU"/>
        </w:rPr>
      </w:pPr>
      <w:r w:rsidRPr="00375FDB">
        <w:t>fit</w:t>
      </w:r>
      <w:r w:rsidRPr="002B64C1">
        <w:rPr>
          <w:lang w:val="ru-RU"/>
        </w:rPr>
        <w:t>.</w:t>
      </w:r>
      <w:r w:rsidRPr="00375FDB">
        <w:t>double</w:t>
      </w:r>
      <w:r w:rsidRPr="002B64C1">
        <w:rPr>
          <w:lang w:val="ru-RU"/>
        </w:rPr>
        <w:t xml:space="preserve"> = 2.0; </w:t>
      </w:r>
      <w:r w:rsidRPr="002B64C1">
        <w:rPr>
          <w:color w:val="008000"/>
          <w:lang w:val="ru-RU"/>
        </w:rPr>
        <w:t>/* 23 стирается, 2.0 записывается; используется 8 байтов */</w:t>
      </w:r>
    </w:p>
    <w:p w:rsidR="002B64C1" w:rsidRPr="002B64C1" w:rsidRDefault="002B64C1" w:rsidP="002B64C1">
      <w:pPr>
        <w:pStyle w:val="Program"/>
        <w:rPr>
          <w:lang w:val="ru-RU"/>
        </w:rPr>
      </w:pPr>
      <w:r w:rsidRPr="00375FDB">
        <w:t>fit</w:t>
      </w:r>
      <w:r w:rsidRPr="002B64C1">
        <w:rPr>
          <w:lang w:val="ru-RU"/>
        </w:rPr>
        <w:t>.</w:t>
      </w:r>
      <w:r w:rsidRPr="00375FDB">
        <w:t>letter</w:t>
      </w:r>
      <w:r w:rsidRPr="002B64C1">
        <w:rPr>
          <w:lang w:val="ru-RU"/>
        </w:rPr>
        <w:t xml:space="preserve"> = '</w:t>
      </w:r>
      <w:r w:rsidRPr="00375FDB">
        <w:t>h</w:t>
      </w:r>
      <w:r w:rsidRPr="002B64C1">
        <w:rPr>
          <w:lang w:val="ru-RU"/>
        </w:rPr>
        <w:t xml:space="preserve">' ; </w:t>
      </w:r>
      <w:r w:rsidRPr="002B64C1">
        <w:rPr>
          <w:color w:val="008000"/>
          <w:lang w:val="ru-RU"/>
        </w:rPr>
        <w:t xml:space="preserve">/* 2.0 стирается, </w:t>
      </w:r>
      <w:r w:rsidRPr="004E600D">
        <w:rPr>
          <w:color w:val="008000"/>
        </w:rPr>
        <w:t>h</w:t>
      </w:r>
      <w:r w:rsidRPr="002B64C1">
        <w:rPr>
          <w:color w:val="008000"/>
          <w:lang w:val="ru-RU"/>
        </w:rPr>
        <w:t xml:space="preserve"> записывается; используется 1 байт */</w:t>
      </w:r>
    </w:p>
    <w:p w:rsidR="002B64C1" w:rsidRPr="002B64C1" w:rsidRDefault="002B64C1" w:rsidP="002B64C1">
      <w:pPr>
        <w:pStyle w:val="Main"/>
        <w:rPr>
          <w:lang w:val="ru-RU"/>
        </w:rPr>
      </w:pPr>
    </w:p>
    <w:p w:rsidR="002B64C1" w:rsidRPr="002B64C1" w:rsidRDefault="002B64C1" w:rsidP="002B64C1">
      <w:pPr>
        <w:pStyle w:val="Main"/>
        <w:rPr>
          <w:lang w:val="ru-RU"/>
        </w:rPr>
      </w:pPr>
      <w:r w:rsidRPr="002B64C1">
        <w:rPr>
          <w:lang w:val="ru-RU"/>
        </w:rPr>
        <w:t xml:space="preserve">Вы применяете операцию получения элемента, чтобы показать, какие типы данных используются. </w:t>
      </w:r>
      <w:r w:rsidRPr="002B64C1">
        <w:rPr>
          <w:highlight w:val="yellow"/>
          <w:lang w:val="ru-RU"/>
        </w:rPr>
        <w:t xml:space="preserve">В каждый момент времени запоминается только одно значение; нельзя записать </w:t>
      </w:r>
      <w:r w:rsidRPr="00F07E4B">
        <w:rPr>
          <w:highlight w:val="yellow"/>
        </w:rPr>
        <w:t>char</w:t>
      </w:r>
      <w:r w:rsidRPr="002B64C1">
        <w:rPr>
          <w:highlight w:val="yellow"/>
          <w:lang w:val="ru-RU"/>
        </w:rPr>
        <w:t xml:space="preserve"> и </w:t>
      </w:r>
      <w:r w:rsidRPr="00F07E4B">
        <w:rPr>
          <w:highlight w:val="yellow"/>
        </w:rPr>
        <w:t>int</w:t>
      </w:r>
      <w:r w:rsidRPr="002B64C1">
        <w:rPr>
          <w:highlight w:val="yellow"/>
          <w:lang w:val="ru-RU"/>
        </w:rPr>
        <w:t xml:space="preserve"> одновременно, даже если для этого достаточно памяти.</w:t>
      </w:r>
    </w:p>
    <w:p w:rsidR="002B64C1" w:rsidRPr="002B64C1" w:rsidRDefault="002B64C1" w:rsidP="002B64C1">
      <w:pPr>
        <w:pStyle w:val="Main"/>
        <w:rPr>
          <w:lang w:val="ru-RU"/>
        </w:rPr>
      </w:pPr>
      <w:r w:rsidRPr="002B64C1">
        <w:rPr>
          <w:lang w:val="ru-RU"/>
        </w:rPr>
        <w:t>Вы сами должны следить за типом данных, записываемых в данный момент в объединение; приведенная ниже последовательность операторов показывает, что нельзя делать:</w:t>
      </w:r>
    </w:p>
    <w:p w:rsidR="002B64C1" w:rsidRPr="002B64C1" w:rsidRDefault="002B64C1" w:rsidP="002B64C1">
      <w:pPr>
        <w:pStyle w:val="Main"/>
        <w:rPr>
          <w:lang w:val="ru-RU"/>
        </w:rPr>
      </w:pPr>
    </w:p>
    <w:p w:rsidR="002B64C1" w:rsidRPr="002B64C1" w:rsidRDefault="002B64C1" w:rsidP="002B64C1">
      <w:pPr>
        <w:pStyle w:val="Program"/>
        <w:rPr>
          <w:lang w:val="ru-RU"/>
        </w:rPr>
      </w:pPr>
      <w:r w:rsidRPr="00375FDB">
        <w:t>fit</w:t>
      </w:r>
      <w:r w:rsidRPr="002B64C1">
        <w:rPr>
          <w:lang w:val="ru-RU"/>
        </w:rPr>
        <w:t>.</w:t>
      </w:r>
      <w:r w:rsidRPr="00375FDB">
        <w:t>letter</w:t>
      </w:r>
      <w:r w:rsidRPr="002B64C1">
        <w:rPr>
          <w:lang w:val="ru-RU"/>
        </w:rPr>
        <w:t xml:space="preserve"> = '</w:t>
      </w:r>
      <w:r w:rsidRPr="00375FDB">
        <w:t>A</w:t>
      </w:r>
      <w:r w:rsidRPr="002B64C1">
        <w:rPr>
          <w:lang w:val="ru-RU"/>
        </w:rPr>
        <w:t>';</w:t>
      </w:r>
    </w:p>
    <w:p w:rsidR="002B64C1" w:rsidRPr="002B64C1" w:rsidRDefault="002B64C1" w:rsidP="002B64C1">
      <w:pPr>
        <w:pStyle w:val="Program"/>
        <w:rPr>
          <w:lang w:val="ru-RU"/>
        </w:rPr>
      </w:pPr>
      <w:r w:rsidRPr="00375FDB">
        <w:t>flnum</w:t>
      </w:r>
      <w:r w:rsidRPr="002B64C1">
        <w:rPr>
          <w:lang w:val="ru-RU"/>
        </w:rPr>
        <w:t xml:space="preserve"> = 3.02*</w:t>
      </w:r>
      <w:r w:rsidRPr="00375FDB">
        <w:t>fit</w:t>
      </w:r>
      <w:r w:rsidRPr="002B64C1">
        <w:rPr>
          <w:lang w:val="ru-RU"/>
        </w:rPr>
        <w:t>.</w:t>
      </w:r>
      <w:r w:rsidRPr="00375FDB">
        <w:t>double</w:t>
      </w:r>
      <w:r w:rsidRPr="002B64C1">
        <w:rPr>
          <w:lang w:val="ru-RU"/>
        </w:rPr>
        <w:t xml:space="preserve">; </w:t>
      </w:r>
      <w:r w:rsidRPr="002B64C1">
        <w:rPr>
          <w:color w:val="008000"/>
          <w:lang w:val="ru-RU"/>
        </w:rPr>
        <w:t>/* ОШИБКА ОШИБКА ОШИБКА */</w:t>
      </w:r>
    </w:p>
    <w:p w:rsidR="002B64C1" w:rsidRPr="002B64C1" w:rsidRDefault="002B64C1" w:rsidP="002B64C1">
      <w:pPr>
        <w:pStyle w:val="Main"/>
        <w:rPr>
          <w:lang w:val="ru-RU"/>
        </w:rPr>
      </w:pPr>
    </w:p>
    <w:p w:rsidR="002B64C1" w:rsidRPr="002B64C1" w:rsidRDefault="002B64C1" w:rsidP="002B64C1">
      <w:pPr>
        <w:pStyle w:val="Main"/>
        <w:rPr>
          <w:lang w:val="ru-RU"/>
        </w:rPr>
      </w:pPr>
      <w:r w:rsidRPr="002B64C1">
        <w:rPr>
          <w:lang w:val="ru-RU"/>
        </w:rPr>
        <w:lastRenderedPageBreak/>
        <w:t xml:space="preserve">Ошибка заключается в том, что записано значение типа </w:t>
      </w:r>
      <w:r w:rsidRPr="00375FDB">
        <w:t>char</w:t>
      </w:r>
      <w:r w:rsidRPr="002B64C1">
        <w:rPr>
          <w:lang w:val="ru-RU"/>
        </w:rPr>
        <w:t xml:space="preserve">, </w:t>
      </w:r>
      <w:r w:rsidRPr="00375FDB">
        <w:t>a</w:t>
      </w:r>
      <w:r w:rsidRPr="002B64C1">
        <w:rPr>
          <w:lang w:val="ru-RU"/>
        </w:rPr>
        <w:t xml:space="preserve"> следующая строка предполагает, что содержимое </w:t>
      </w:r>
      <w:r w:rsidRPr="00375FDB">
        <w:t>fit</w:t>
      </w:r>
      <w:r w:rsidRPr="002B64C1">
        <w:rPr>
          <w:lang w:val="ru-RU"/>
        </w:rPr>
        <w:t xml:space="preserve"> имеет тип </w:t>
      </w:r>
      <w:r w:rsidRPr="00375FDB">
        <w:t>double</w:t>
      </w:r>
      <w:r w:rsidRPr="002B64C1">
        <w:rPr>
          <w:lang w:val="ru-RU"/>
        </w:rPr>
        <w:t>.</w:t>
      </w:r>
    </w:p>
    <w:p w:rsidR="002B64C1" w:rsidRPr="002B64C1" w:rsidRDefault="002B64C1" w:rsidP="002B64C1">
      <w:pPr>
        <w:pStyle w:val="Main"/>
        <w:rPr>
          <w:lang w:val="ru-RU"/>
        </w:rPr>
      </w:pPr>
      <w:r w:rsidRPr="002B64C1">
        <w:rPr>
          <w:highlight w:val="yellow"/>
          <w:lang w:val="ru-RU"/>
        </w:rPr>
        <w:t>Можно использовать операцию —&gt; с объединениями таким же образом, как это делалось для структур:</w:t>
      </w:r>
    </w:p>
    <w:p w:rsidR="002B64C1" w:rsidRPr="002B64C1" w:rsidRDefault="002B64C1" w:rsidP="002B64C1">
      <w:pPr>
        <w:pStyle w:val="Main"/>
        <w:rPr>
          <w:lang w:val="ru-RU"/>
        </w:rPr>
      </w:pPr>
    </w:p>
    <w:p w:rsidR="002B64C1" w:rsidRPr="002B64C1" w:rsidRDefault="002B64C1" w:rsidP="002B64C1">
      <w:pPr>
        <w:pStyle w:val="Program"/>
        <w:rPr>
          <w:lang w:val="ru-RU"/>
        </w:rPr>
      </w:pPr>
      <w:r w:rsidRPr="00375FDB">
        <w:t>pu</w:t>
      </w:r>
      <w:r w:rsidRPr="002B64C1">
        <w:rPr>
          <w:lang w:val="ru-RU"/>
        </w:rPr>
        <w:t xml:space="preserve"> = &amp;</w:t>
      </w:r>
      <w:r w:rsidRPr="00375FDB">
        <w:t>fit</w:t>
      </w:r>
      <w:r w:rsidRPr="002B64C1">
        <w:rPr>
          <w:lang w:val="ru-RU"/>
        </w:rPr>
        <w:t>;</w:t>
      </w:r>
    </w:p>
    <w:p w:rsidR="002B64C1" w:rsidRPr="00822B10" w:rsidRDefault="002B64C1" w:rsidP="002B64C1">
      <w:pPr>
        <w:pStyle w:val="Program"/>
        <w:rPr>
          <w:lang w:val="ru-RU"/>
        </w:rPr>
      </w:pPr>
      <w:r w:rsidRPr="00822B10">
        <w:rPr>
          <w:lang w:val="ru-RU"/>
        </w:rPr>
        <w:t xml:space="preserve">х = </w:t>
      </w:r>
      <w:r w:rsidRPr="00375FDB">
        <w:t>pu</w:t>
      </w:r>
      <w:r>
        <w:rPr>
          <w:lang w:val="ru-RU"/>
        </w:rPr>
        <w:t>-</w:t>
      </w:r>
      <w:r w:rsidRPr="00822B10">
        <w:rPr>
          <w:lang w:val="ru-RU"/>
        </w:rPr>
        <w:t>&gt;</w:t>
      </w:r>
      <w:r w:rsidRPr="00375FDB">
        <w:t>digit</w:t>
      </w:r>
      <w:r w:rsidRPr="00822B10">
        <w:rPr>
          <w:lang w:val="ru-RU"/>
        </w:rPr>
        <w:t xml:space="preserve">; </w:t>
      </w:r>
      <w:r w:rsidRPr="00822B10">
        <w:rPr>
          <w:color w:val="008000"/>
          <w:lang w:val="ru-RU"/>
        </w:rPr>
        <w:t xml:space="preserve">/* то же, что и х = </w:t>
      </w:r>
      <w:r w:rsidRPr="003119AD">
        <w:rPr>
          <w:color w:val="008000"/>
        </w:rPr>
        <w:t>fit</w:t>
      </w:r>
      <w:r w:rsidRPr="00822B10">
        <w:rPr>
          <w:color w:val="008000"/>
          <w:lang w:val="ru-RU"/>
        </w:rPr>
        <w:t>.</w:t>
      </w:r>
      <w:r w:rsidRPr="003119AD">
        <w:rPr>
          <w:color w:val="008000"/>
        </w:rPr>
        <w:t>digit</w:t>
      </w:r>
      <w:r w:rsidRPr="00822B10">
        <w:rPr>
          <w:color w:val="008000"/>
          <w:lang w:val="ru-RU"/>
        </w:rPr>
        <w:t xml:space="preserve"> */</w:t>
      </w:r>
    </w:p>
    <w:p w:rsidR="002B64C1" w:rsidRDefault="002B64C1" w:rsidP="002B64C1">
      <w:pPr>
        <w:pStyle w:val="Main"/>
        <w:rPr>
          <w:lang w:val="ru-RU"/>
        </w:rPr>
      </w:pPr>
    </w:p>
    <w:p w:rsidR="002B64C1" w:rsidRPr="00822B10" w:rsidRDefault="002B64C1" w:rsidP="002B64C1">
      <w:pPr>
        <w:pStyle w:val="Main"/>
        <w:rPr>
          <w:lang w:val="ru-RU"/>
        </w:rPr>
      </w:pPr>
      <w:r w:rsidRPr="00F75FA7">
        <w:rPr>
          <w:lang w:val="ru-RU"/>
        </w:rPr>
        <w:t>В качестве примера рассмотрим использование объединений и структур для неявного преобразования данных, представленных в десятичном формате, в двоично-десятичный код. Как известно, двоично-десятичные данные представляют собой разновидность упакованных значений, в которых для представления для представления десятичной цифры используется одна тетрада (четыре бита). Таким образом, двоично-десятичное число может принимать значения от 0х00 до 0х99 или в десятичном виде - от 0 до 153. Для решения поставленной задачи сконструируем объединение BCD, содержащее однобайтный член. В качестве другого элемента объединения создадим однобайтную структуру с применением битовых полей:</w:t>
      </w:r>
    </w:p>
    <w:p w:rsidR="002B64C1" w:rsidRPr="00822B10" w:rsidRDefault="002B64C1" w:rsidP="002B64C1">
      <w:pPr>
        <w:pStyle w:val="Main"/>
        <w:rPr>
          <w:lang w:val="ru-RU"/>
        </w:rPr>
      </w:pPr>
    </w:p>
    <w:p w:rsidR="002B64C1" w:rsidRPr="00E642E0" w:rsidRDefault="002B64C1" w:rsidP="002B64C1">
      <w:pPr>
        <w:autoSpaceDE w:val="0"/>
        <w:autoSpaceDN w:val="0"/>
        <w:adjustRightInd w:val="0"/>
        <w:rPr>
          <w:rFonts w:ascii="Arial" w:hAnsi="Arial" w:cs="Arial"/>
          <w:noProof/>
          <w:color w:val="A31515"/>
          <w:sz w:val="20"/>
          <w:szCs w:val="20"/>
          <w:lang w:val="en-US" w:eastAsia="en-US"/>
        </w:rPr>
      </w:pPr>
      <w:r w:rsidRPr="00E642E0">
        <w:rPr>
          <w:rFonts w:ascii="Arial" w:hAnsi="Arial" w:cs="Arial"/>
          <w:noProof/>
          <w:color w:val="0000FF"/>
          <w:sz w:val="20"/>
          <w:szCs w:val="20"/>
          <w:lang w:val="en-US" w:eastAsia="en-US"/>
        </w:rPr>
        <w:t>#include</w:t>
      </w:r>
      <w:r w:rsidRPr="00E642E0">
        <w:rPr>
          <w:rFonts w:ascii="Arial" w:hAnsi="Arial" w:cs="Arial"/>
          <w:noProof/>
          <w:sz w:val="20"/>
          <w:szCs w:val="20"/>
          <w:lang w:val="en-US" w:eastAsia="en-US"/>
        </w:rPr>
        <w:t xml:space="preserve"> </w:t>
      </w:r>
      <w:r w:rsidRPr="00E642E0">
        <w:rPr>
          <w:rFonts w:ascii="Arial" w:hAnsi="Arial" w:cs="Arial"/>
          <w:noProof/>
          <w:color w:val="A31515"/>
          <w:sz w:val="20"/>
          <w:szCs w:val="20"/>
          <w:lang w:val="en-US" w:eastAsia="en-US"/>
        </w:rPr>
        <w:t>&lt;iostream&gt;</w:t>
      </w:r>
    </w:p>
    <w:p w:rsidR="002B64C1" w:rsidRPr="00E642E0" w:rsidRDefault="002B64C1" w:rsidP="002B64C1">
      <w:pPr>
        <w:autoSpaceDE w:val="0"/>
        <w:autoSpaceDN w:val="0"/>
        <w:adjustRightInd w:val="0"/>
        <w:rPr>
          <w:rFonts w:ascii="Arial" w:hAnsi="Arial" w:cs="Arial"/>
          <w:noProof/>
          <w:sz w:val="20"/>
          <w:szCs w:val="20"/>
          <w:lang w:val="en-US" w:eastAsia="en-US"/>
        </w:rPr>
      </w:pPr>
      <w:r w:rsidRPr="00E642E0">
        <w:rPr>
          <w:rFonts w:ascii="Arial" w:hAnsi="Arial" w:cs="Arial"/>
          <w:noProof/>
          <w:color w:val="0000FF"/>
          <w:sz w:val="20"/>
          <w:szCs w:val="20"/>
          <w:lang w:val="en-US" w:eastAsia="en-US"/>
        </w:rPr>
        <w:t>using</w:t>
      </w:r>
      <w:r w:rsidRPr="00E642E0">
        <w:rPr>
          <w:rFonts w:ascii="Arial" w:hAnsi="Arial" w:cs="Arial"/>
          <w:noProof/>
          <w:sz w:val="20"/>
          <w:szCs w:val="20"/>
          <w:lang w:val="en-US" w:eastAsia="en-US"/>
        </w:rPr>
        <w:t xml:space="preserve"> </w:t>
      </w:r>
      <w:r w:rsidRPr="00E642E0">
        <w:rPr>
          <w:rFonts w:ascii="Arial" w:hAnsi="Arial" w:cs="Arial"/>
          <w:noProof/>
          <w:color w:val="0000FF"/>
          <w:sz w:val="20"/>
          <w:szCs w:val="20"/>
          <w:lang w:val="en-US" w:eastAsia="en-US"/>
        </w:rPr>
        <w:t>namespace</w:t>
      </w:r>
      <w:r w:rsidRPr="00E642E0">
        <w:rPr>
          <w:rFonts w:ascii="Arial" w:hAnsi="Arial" w:cs="Arial"/>
          <w:noProof/>
          <w:sz w:val="20"/>
          <w:szCs w:val="20"/>
          <w:lang w:val="en-US" w:eastAsia="en-US"/>
        </w:rPr>
        <w:t xml:space="preserve"> std;</w:t>
      </w:r>
    </w:p>
    <w:p w:rsidR="002B64C1" w:rsidRPr="00E642E0" w:rsidRDefault="002B64C1" w:rsidP="002B64C1">
      <w:pPr>
        <w:autoSpaceDE w:val="0"/>
        <w:autoSpaceDN w:val="0"/>
        <w:adjustRightInd w:val="0"/>
        <w:rPr>
          <w:rFonts w:ascii="Arial" w:hAnsi="Arial" w:cs="Arial"/>
          <w:noProof/>
          <w:sz w:val="20"/>
          <w:szCs w:val="20"/>
          <w:lang w:val="en-US" w:eastAsia="en-US"/>
        </w:rPr>
      </w:pPr>
    </w:p>
    <w:p w:rsidR="002B64C1" w:rsidRPr="00E642E0" w:rsidRDefault="002B64C1" w:rsidP="002B64C1">
      <w:pPr>
        <w:autoSpaceDE w:val="0"/>
        <w:autoSpaceDN w:val="0"/>
        <w:adjustRightInd w:val="0"/>
        <w:rPr>
          <w:rFonts w:ascii="Arial" w:hAnsi="Arial" w:cs="Arial"/>
          <w:noProof/>
          <w:sz w:val="20"/>
          <w:szCs w:val="20"/>
          <w:lang w:val="en-US" w:eastAsia="en-US"/>
        </w:rPr>
      </w:pPr>
      <w:r w:rsidRPr="00E642E0">
        <w:rPr>
          <w:rFonts w:ascii="Arial" w:hAnsi="Arial" w:cs="Arial"/>
          <w:noProof/>
          <w:color w:val="0000FF"/>
          <w:sz w:val="20"/>
          <w:szCs w:val="20"/>
          <w:lang w:val="en-US" w:eastAsia="en-US"/>
        </w:rPr>
        <w:t>union</w:t>
      </w:r>
      <w:r w:rsidRPr="00E642E0">
        <w:rPr>
          <w:rFonts w:ascii="Arial" w:hAnsi="Arial" w:cs="Arial"/>
          <w:noProof/>
          <w:sz w:val="20"/>
          <w:szCs w:val="20"/>
          <w:lang w:val="en-US" w:eastAsia="en-US"/>
        </w:rPr>
        <w:t xml:space="preserve"> BCD</w:t>
      </w:r>
    </w:p>
    <w:p w:rsidR="002B64C1" w:rsidRPr="00E642E0" w:rsidRDefault="002B64C1" w:rsidP="002B64C1">
      <w:pPr>
        <w:autoSpaceDE w:val="0"/>
        <w:autoSpaceDN w:val="0"/>
        <w:adjustRightInd w:val="0"/>
        <w:rPr>
          <w:rFonts w:ascii="Arial" w:hAnsi="Arial" w:cs="Arial"/>
          <w:noProof/>
          <w:sz w:val="20"/>
          <w:szCs w:val="20"/>
          <w:lang w:val="en-US" w:eastAsia="en-US"/>
        </w:rPr>
      </w:pPr>
      <w:r w:rsidRPr="00E642E0">
        <w:rPr>
          <w:rFonts w:ascii="Arial" w:hAnsi="Arial" w:cs="Arial"/>
          <w:noProof/>
          <w:sz w:val="20"/>
          <w:szCs w:val="20"/>
          <w:lang w:val="en-US" w:eastAsia="en-US"/>
        </w:rPr>
        <w:t>{</w:t>
      </w:r>
    </w:p>
    <w:p w:rsidR="002B64C1" w:rsidRPr="00E642E0" w:rsidRDefault="002B64C1" w:rsidP="002B64C1">
      <w:pPr>
        <w:autoSpaceDE w:val="0"/>
        <w:autoSpaceDN w:val="0"/>
        <w:adjustRightInd w:val="0"/>
        <w:rPr>
          <w:rFonts w:ascii="Arial" w:hAnsi="Arial" w:cs="Arial"/>
          <w:noProof/>
          <w:sz w:val="20"/>
          <w:szCs w:val="20"/>
          <w:lang w:val="en-US" w:eastAsia="en-US"/>
        </w:rPr>
      </w:pPr>
      <w:r w:rsidRPr="00E642E0">
        <w:rPr>
          <w:rFonts w:ascii="Arial" w:hAnsi="Arial" w:cs="Arial"/>
          <w:noProof/>
          <w:sz w:val="20"/>
          <w:szCs w:val="20"/>
          <w:lang w:val="en-US" w:eastAsia="en-US"/>
        </w:rPr>
        <w:tab/>
      </w:r>
      <w:r w:rsidRPr="00E642E0">
        <w:rPr>
          <w:rFonts w:ascii="Arial" w:hAnsi="Arial" w:cs="Arial"/>
          <w:noProof/>
          <w:color w:val="0000FF"/>
          <w:sz w:val="20"/>
          <w:szCs w:val="20"/>
          <w:lang w:val="en-US" w:eastAsia="en-US"/>
        </w:rPr>
        <w:t>unsigned</w:t>
      </w:r>
      <w:r w:rsidRPr="00E642E0">
        <w:rPr>
          <w:rFonts w:ascii="Arial" w:hAnsi="Arial" w:cs="Arial"/>
          <w:noProof/>
          <w:sz w:val="20"/>
          <w:szCs w:val="20"/>
          <w:lang w:val="en-US" w:eastAsia="en-US"/>
        </w:rPr>
        <w:t xml:space="preserve"> </w:t>
      </w:r>
      <w:r w:rsidRPr="00E642E0">
        <w:rPr>
          <w:rFonts w:ascii="Arial" w:hAnsi="Arial" w:cs="Arial"/>
          <w:noProof/>
          <w:color w:val="0000FF"/>
          <w:sz w:val="20"/>
          <w:szCs w:val="20"/>
          <w:lang w:val="en-US" w:eastAsia="en-US"/>
        </w:rPr>
        <w:t>char</w:t>
      </w:r>
      <w:r w:rsidRPr="00E642E0">
        <w:rPr>
          <w:rFonts w:ascii="Arial" w:hAnsi="Arial" w:cs="Arial"/>
          <w:noProof/>
          <w:sz w:val="20"/>
          <w:szCs w:val="20"/>
          <w:lang w:val="en-US" w:eastAsia="en-US"/>
        </w:rPr>
        <w:t xml:space="preserve"> data;</w:t>
      </w:r>
    </w:p>
    <w:p w:rsidR="002B64C1" w:rsidRPr="00E642E0" w:rsidRDefault="002B64C1" w:rsidP="002B64C1">
      <w:pPr>
        <w:autoSpaceDE w:val="0"/>
        <w:autoSpaceDN w:val="0"/>
        <w:adjustRightInd w:val="0"/>
        <w:rPr>
          <w:rFonts w:ascii="Arial" w:hAnsi="Arial" w:cs="Arial"/>
          <w:noProof/>
          <w:sz w:val="20"/>
          <w:szCs w:val="20"/>
          <w:lang w:val="en-US" w:eastAsia="en-US"/>
        </w:rPr>
      </w:pPr>
      <w:r w:rsidRPr="00E642E0">
        <w:rPr>
          <w:rFonts w:ascii="Arial" w:hAnsi="Arial" w:cs="Arial"/>
          <w:noProof/>
          <w:sz w:val="20"/>
          <w:szCs w:val="20"/>
          <w:lang w:val="en-US" w:eastAsia="en-US"/>
        </w:rPr>
        <w:tab/>
      </w:r>
      <w:r w:rsidRPr="00E642E0">
        <w:rPr>
          <w:rFonts w:ascii="Arial" w:hAnsi="Arial" w:cs="Arial"/>
          <w:noProof/>
          <w:color w:val="0000FF"/>
          <w:sz w:val="20"/>
          <w:szCs w:val="20"/>
          <w:lang w:val="en-US" w:eastAsia="en-US"/>
        </w:rPr>
        <w:t>struct</w:t>
      </w:r>
      <w:r w:rsidRPr="00E642E0">
        <w:rPr>
          <w:rFonts w:ascii="Arial" w:hAnsi="Arial" w:cs="Arial"/>
          <w:noProof/>
          <w:sz w:val="20"/>
          <w:szCs w:val="20"/>
          <w:lang w:val="en-US" w:eastAsia="en-US"/>
        </w:rPr>
        <w:t>{</w:t>
      </w:r>
    </w:p>
    <w:p w:rsidR="002B64C1" w:rsidRPr="00E642E0" w:rsidRDefault="002B64C1" w:rsidP="002B64C1">
      <w:pPr>
        <w:autoSpaceDE w:val="0"/>
        <w:autoSpaceDN w:val="0"/>
        <w:adjustRightInd w:val="0"/>
        <w:rPr>
          <w:rFonts w:ascii="Arial" w:hAnsi="Arial" w:cs="Arial"/>
          <w:noProof/>
          <w:sz w:val="20"/>
          <w:szCs w:val="20"/>
          <w:lang w:val="en-US" w:eastAsia="en-US"/>
        </w:rPr>
      </w:pPr>
      <w:r w:rsidRPr="00E642E0">
        <w:rPr>
          <w:rFonts w:ascii="Arial" w:hAnsi="Arial" w:cs="Arial"/>
          <w:noProof/>
          <w:sz w:val="20"/>
          <w:szCs w:val="20"/>
          <w:lang w:val="en-US" w:eastAsia="en-US"/>
        </w:rPr>
        <w:tab/>
      </w:r>
      <w:r w:rsidRPr="00E642E0">
        <w:rPr>
          <w:rFonts w:ascii="Arial" w:hAnsi="Arial" w:cs="Arial"/>
          <w:noProof/>
          <w:sz w:val="20"/>
          <w:szCs w:val="20"/>
          <w:lang w:val="en-US" w:eastAsia="en-US"/>
        </w:rPr>
        <w:tab/>
      </w:r>
      <w:r w:rsidRPr="00E642E0">
        <w:rPr>
          <w:rFonts w:ascii="Arial" w:hAnsi="Arial" w:cs="Arial"/>
          <w:noProof/>
          <w:color w:val="0000FF"/>
          <w:sz w:val="20"/>
          <w:szCs w:val="20"/>
          <w:lang w:val="en-US" w:eastAsia="en-US"/>
        </w:rPr>
        <w:t>unsigned</w:t>
      </w:r>
      <w:r w:rsidRPr="00E642E0">
        <w:rPr>
          <w:rFonts w:ascii="Arial" w:hAnsi="Arial" w:cs="Arial"/>
          <w:noProof/>
          <w:sz w:val="20"/>
          <w:szCs w:val="20"/>
          <w:lang w:val="en-US" w:eastAsia="en-US"/>
        </w:rPr>
        <w:t xml:space="preserve"> </w:t>
      </w:r>
      <w:r w:rsidRPr="00E642E0">
        <w:rPr>
          <w:rFonts w:ascii="Arial" w:hAnsi="Arial" w:cs="Arial"/>
          <w:noProof/>
          <w:color w:val="0000FF"/>
          <w:sz w:val="20"/>
          <w:szCs w:val="20"/>
          <w:lang w:val="en-US" w:eastAsia="en-US"/>
        </w:rPr>
        <w:t>char</w:t>
      </w:r>
      <w:r w:rsidRPr="00E642E0">
        <w:rPr>
          <w:rFonts w:ascii="Arial" w:hAnsi="Arial" w:cs="Arial"/>
          <w:noProof/>
          <w:sz w:val="20"/>
          <w:szCs w:val="20"/>
          <w:lang w:val="en-US" w:eastAsia="en-US"/>
        </w:rPr>
        <w:t xml:space="preserve"> lo : 4;</w:t>
      </w:r>
    </w:p>
    <w:p w:rsidR="002B64C1" w:rsidRPr="00E642E0" w:rsidRDefault="002B64C1" w:rsidP="002B64C1">
      <w:pPr>
        <w:autoSpaceDE w:val="0"/>
        <w:autoSpaceDN w:val="0"/>
        <w:adjustRightInd w:val="0"/>
        <w:rPr>
          <w:rFonts w:ascii="Arial" w:hAnsi="Arial" w:cs="Arial"/>
          <w:noProof/>
          <w:sz w:val="20"/>
          <w:szCs w:val="20"/>
          <w:lang w:val="en-US" w:eastAsia="en-US"/>
        </w:rPr>
      </w:pPr>
      <w:r w:rsidRPr="00E642E0">
        <w:rPr>
          <w:rFonts w:ascii="Arial" w:hAnsi="Arial" w:cs="Arial"/>
          <w:noProof/>
          <w:sz w:val="20"/>
          <w:szCs w:val="20"/>
          <w:lang w:val="en-US" w:eastAsia="en-US"/>
        </w:rPr>
        <w:tab/>
      </w:r>
      <w:r w:rsidRPr="00E642E0">
        <w:rPr>
          <w:rFonts w:ascii="Arial" w:hAnsi="Arial" w:cs="Arial"/>
          <w:noProof/>
          <w:sz w:val="20"/>
          <w:szCs w:val="20"/>
          <w:lang w:val="en-US" w:eastAsia="en-US"/>
        </w:rPr>
        <w:tab/>
      </w:r>
      <w:r w:rsidRPr="00E642E0">
        <w:rPr>
          <w:rFonts w:ascii="Arial" w:hAnsi="Arial" w:cs="Arial"/>
          <w:noProof/>
          <w:color w:val="0000FF"/>
          <w:sz w:val="20"/>
          <w:szCs w:val="20"/>
          <w:lang w:val="en-US" w:eastAsia="en-US"/>
        </w:rPr>
        <w:t>unsigned</w:t>
      </w:r>
      <w:r w:rsidRPr="00E642E0">
        <w:rPr>
          <w:rFonts w:ascii="Arial" w:hAnsi="Arial" w:cs="Arial"/>
          <w:noProof/>
          <w:sz w:val="20"/>
          <w:szCs w:val="20"/>
          <w:lang w:val="en-US" w:eastAsia="en-US"/>
        </w:rPr>
        <w:t xml:space="preserve"> </w:t>
      </w:r>
      <w:r w:rsidRPr="00E642E0">
        <w:rPr>
          <w:rFonts w:ascii="Arial" w:hAnsi="Arial" w:cs="Arial"/>
          <w:noProof/>
          <w:color w:val="0000FF"/>
          <w:sz w:val="20"/>
          <w:szCs w:val="20"/>
          <w:lang w:val="en-US" w:eastAsia="en-US"/>
        </w:rPr>
        <w:t>char</w:t>
      </w:r>
      <w:r w:rsidRPr="00E642E0">
        <w:rPr>
          <w:rFonts w:ascii="Arial" w:hAnsi="Arial" w:cs="Arial"/>
          <w:noProof/>
          <w:sz w:val="20"/>
          <w:szCs w:val="20"/>
          <w:lang w:val="en-US" w:eastAsia="en-US"/>
        </w:rPr>
        <w:t xml:space="preserve"> hi : 4;</w:t>
      </w:r>
    </w:p>
    <w:p w:rsidR="002B64C1" w:rsidRPr="00E642E0" w:rsidRDefault="002B64C1" w:rsidP="002B64C1">
      <w:pPr>
        <w:autoSpaceDE w:val="0"/>
        <w:autoSpaceDN w:val="0"/>
        <w:adjustRightInd w:val="0"/>
        <w:rPr>
          <w:rFonts w:ascii="Arial" w:hAnsi="Arial" w:cs="Arial"/>
          <w:noProof/>
          <w:sz w:val="20"/>
          <w:szCs w:val="20"/>
          <w:lang w:val="en-US" w:eastAsia="en-US"/>
        </w:rPr>
      </w:pPr>
      <w:r w:rsidRPr="00E642E0">
        <w:rPr>
          <w:rFonts w:ascii="Arial" w:hAnsi="Arial" w:cs="Arial"/>
          <w:noProof/>
          <w:sz w:val="20"/>
          <w:szCs w:val="20"/>
          <w:lang w:val="en-US" w:eastAsia="en-US"/>
        </w:rPr>
        <w:tab/>
        <w:t>} bin;</w:t>
      </w:r>
    </w:p>
    <w:p w:rsidR="002B64C1" w:rsidRPr="00E642E0" w:rsidRDefault="002B64C1" w:rsidP="002B64C1">
      <w:pPr>
        <w:autoSpaceDE w:val="0"/>
        <w:autoSpaceDN w:val="0"/>
        <w:adjustRightInd w:val="0"/>
        <w:rPr>
          <w:rFonts w:ascii="Arial" w:hAnsi="Arial" w:cs="Arial"/>
          <w:noProof/>
          <w:sz w:val="20"/>
          <w:szCs w:val="20"/>
          <w:lang w:val="en-US" w:eastAsia="en-US"/>
        </w:rPr>
      </w:pPr>
      <w:r w:rsidRPr="00E642E0">
        <w:rPr>
          <w:rFonts w:ascii="Arial" w:hAnsi="Arial" w:cs="Arial"/>
          <w:noProof/>
          <w:sz w:val="20"/>
          <w:szCs w:val="20"/>
          <w:lang w:val="en-US" w:eastAsia="en-US"/>
        </w:rPr>
        <w:t>} bed;</w:t>
      </w:r>
    </w:p>
    <w:p w:rsidR="002B64C1" w:rsidRPr="00E642E0" w:rsidRDefault="002B64C1" w:rsidP="002B64C1">
      <w:pPr>
        <w:autoSpaceDE w:val="0"/>
        <w:autoSpaceDN w:val="0"/>
        <w:adjustRightInd w:val="0"/>
        <w:rPr>
          <w:rFonts w:ascii="Arial" w:hAnsi="Arial" w:cs="Arial"/>
          <w:noProof/>
          <w:sz w:val="20"/>
          <w:szCs w:val="20"/>
          <w:lang w:val="en-US" w:eastAsia="en-US"/>
        </w:rPr>
      </w:pPr>
    </w:p>
    <w:p w:rsidR="002B64C1" w:rsidRPr="00E642E0" w:rsidRDefault="002B64C1" w:rsidP="002B64C1">
      <w:pPr>
        <w:autoSpaceDE w:val="0"/>
        <w:autoSpaceDN w:val="0"/>
        <w:adjustRightInd w:val="0"/>
        <w:rPr>
          <w:rFonts w:ascii="Arial" w:hAnsi="Arial" w:cs="Arial"/>
          <w:noProof/>
          <w:sz w:val="20"/>
          <w:szCs w:val="20"/>
          <w:lang w:val="en-US" w:eastAsia="en-US"/>
        </w:rPr>
      </w:pPr>
      <w:r w:rsidRPr="00E642E0">
        <w:rPr>
          <w:rFonts w:ascii="Arial" w:hAnsi="Arial" w:cs="Arial"/>
          <w:noProof/>
          <w:color w:val="0000FF"/>
          <w:sz w:val="20"/>
          <w:szCs w:val="20"/>
          <w:lang w:val="en-US" w:eastAsia="en-US"/>
        </w:rPr>
        <w:t>int</w:t>
      </w:r>
      <w:r w:rsidRPr="00E642E0">
        <w:rPr>
          <w:rFonts w:ascii="Arial" w:hAnsi="Arial" w:cs="Arial"/>
          <w:noProof/>
          <w:sz w:val="20"/>
          <w:szCs w:val="20"/>
          <w:lang w:val="en-US" w:eastAsia="en-US"/>
        </w:rPr>
        <w:t xml:space="preserve"> main()</w:t>
      </w:r>
    </w:p>
    <w:p w:rsidR="002B64C1" w:rsidRPr="00E642E0" w:rsidRDefault="002B64C1" w:rsidP="002B64C1">
      <w:pPr>
        <w:autoSpaceDE w:val="0"/>
        <w:autoSpaceDN w:val="0"/>
        <w:adjustRightInd w:val="0"/>
        <w:rPr>
          <w:rFonts w:ascii="Arial" w:hAnsi="Arial" w:cs="Arial"/>
          <w:noProof/>
          <w:sz w:val="20"/>
          <w:szCs w:val="20"/>
          <w:lang w:val="en-US" w:eastAsia="en-US"/>
        </w:rPr>
      </w:pPr>
      <w:r w:rsidRPr="00E642E0">
        <w:rPr>
          <w:rFonts w:ascii="Arial" w:hAnsi="Arial" w:cs="Arial"/>
          <w:noProof/>
          <w:sz w:val="20"/>
          <w:szCs w:val="20"/>
          <w:lang w:val="en-US" w:eastAsia="en-US"/>
        </w:rPr>
        <w:t>{</w:t>
      </w:r>
    </w:p>
    <w:p w:rsidR="002B64C1" w:rsidRPr="00E642E0" w:rsidRDefault="002B64C1" w:rsidP="002B64C1">
      <w:pPr>
        <w:autoSpaceDE w:val="0"/>
        <w:autoSpaceDN w:val="0"/>
        <w:adjustRightInd w:val="0"/>
        <w:rPr>
          <w:rFonts w:ascii="Arial" w:hAnsi="Arial" w:cs="Arial"/>
          <w:noProof/>
          <w:sz w:val="20"/>
          <w:szCs w:val="20"/>
          <w:lang w:val="en-US" w:eastAsia="en-US"/>
        </w:rPr>
      </w:pPr>
      <w:r w:rsidRPr="00E642E0">
        <w:rPr>
          <w:rFonts w:ascii="Arial" w:hAnsi="Arial" w:cs="Arial"/>
          <w:noProof/>
          <w:sz w:val="20"/>
          <w:szCs w:val="20"/>
          <w:lang w:val="en-US" w:eastAsia="en-US"/>
        </w:rPr>
        <w:tab/>
        <w:t xml:space="preserve">setlocale(LC_ALL, </w:t>
      </w:r>
      <w:r w:rsidRPr="00E642E0">
        <w:rPr>
          <w:rFonts w:ascii="Arial" w:hAnsi="Arial" w:cs="Arial"/>
          <w:noProof/>
          <w:color w:val="A31515"/>
          <w:sz w:val="20"/>
          <w:szCs w:val="20"/>
          <w:lang w:val="en-US" w:eastAsia="en-US"/>
        </w:rPr>
        <w:t>"Rus"</w:t>
      </w:r>
      <w:r w:rsidRPr="00E642E0">
        <w:rPr>
          <w:rFonts w:ascii="Arial" w:hAnsi="Arial" w:cs="Arial"/>
          <w:noProof/>
          <w:sz w:val="20"/>
          <w:szCs w:val="20"/>
          <w:lang w:val="en-US" w:eastAsia="en-US"/>
        </w:rPr>
        <w:t>);</w:t>
      </w:r>
    </w:p>
    <w:p w:rsidR="002B64C1" w:rsidRPr="00E642E0" w:rsidRDefault="002B64C1" w:rsidP="002B64C1">
      <w:pPr>
        <w:autoSpaceDE w:val="0"/>
        <w:autoSpaceDN w:val="0"/>
        <w:adjustRightInd w:val="0"/>
        <w:rPr>
          <w:rFonts w:ascii="Arial" w:hAnsi="Arial" w:cs="Arial"/>
          <w:noProof/>
          <w:sz w:val="20"/>
          <w:szCs w:val="20"/>
          <w:lang w:val="en-US" w:eastAsia="en-US"/>
        </w:rPr>
      </w:pPr>
      <w:r w:rsidRPr="00E642E0">
        <w:rPr>
          <w:rFonts w:ascii="Arial" w:hAnsi="Arial" w:cs="Arial"/>
          <w:noProof/>
          <w:sz w:val="20"/>
          <w:szCs w:val="20"/>
          <w:lang w:val="en-US" w:eastAsia="en-US"/>
        </w:rPr>
        <w:tab/>
        <w:t>bed.data = 152;</w:t>
      </w:r>
    </w:p>
    <w:p w:rsidR="002B64C1" w:rsidRPr="00E642E0" w:rsidRDefault="002B64C1" w:rsidP="002B64C1">
      <w:pPr>
        <w:autoSpaceDE w:val="0"/>
        <w:autoSpaceDN w:val="0"/>
        <w:adjustRightInd w:val="0"/>
        <w:rPr>
          <w:rFonts w:ascii="Arial" w:hAnsi="Arial" w:cs="Arial"/>
          <w:noProof/>
          <w:sz w:val="20"/>
          <w:szCs w:val="20"/>
          <w:lang w:val="en-US" w:eastAsia="en-US"/>
        </w:rPr>
      </w:pPr>
      <w:r w:rsidRPr="00E642E0">
        <w:rPr>
          <w:rFonts w:ascii="Arial" w:hAnsi="Arial" w:cs="Arial"/>
          <w:noProof/>
          <w:sz w:val="20"/>
          <w:szCs w:val="20"/>
          <w:lang w:val="en-US" w:eastAsia="en-US"/>
        </w:rPr>
        <w:tab/>
        <w:t xml:space="preserve">cout &lt;&lt; </w:t>
      </w:r>
      <w:r w:rsidRPr="00E642E0">
        <w:rPr>
          <w:rFonts w:ascii="Arial" w:hAnsi="Arial" w:cs="Arial"/>
          <w:noProof/>
          <w:color w:val="A31515"/>
          <w:sz w:val="20"/>
          <w:szCs w:val="20"/>
          <w:lang w:val="en-US" w:eastAsia="en-US"/>
        </w:rPr>
        <w:t>"\nHigh: "</w:t>
      </w:r>
      <w:r w:rsidRPr="00E642E0">
        <w:rPr>
          <w:rFonts w:ascii="Arial" w:hAnsi="Arial" w:cs="Arial"/>
          <w:noProof/>
          <w:sz w:val="20"/>
          <w:szCs w:val="20"/>
          <w:lang w:val="en-US" w:eastAsia="en-US"/>
        </w:rPr>
        <w:t xml:space="preserve"> &lt;&lt; (</w:t>
      </w:r>
      <w:r w:rsidRPr="00E642E0">
        <w:rPr>
          <w:rFonts w:ascii="Arial" w:hAnsi="Arial" w:cs="Arial"/>
          <w:noProof/>
          <w:color w:val="0000FF"/>
          <w:sz w:val="20"/>
          <w:szCs w:val="20"/>
          <w:lang w:val="en-US" w:eastAsia="en-US"/>
        </w:rPr>
        <w:t>int</w:t>
      </w:r>
      <w:r w:rsidRPr="00E642E0">
        <w:rPr>
          <w:rFonts w:ascii="Arial" w:hAnsi="Arial" w:cs="Arial"/>
          <w:noProof/>
          <w:sz w:val="20"/>
          <w:szCs w:val="20"/>
          <w:lang w:val="en-US" w:eastAsia="en-US"/>
        </w:rPr>
        <w:t>) bed.bin.hi;</w:t>
      </w:r>
    </w:p>
    <w:p w:rsidR="002B64C1" w:rsidRPr="00E642E0" w:rsidRDefault="002B64C1" w:rsidP="002B64C1">
      <w:pPr>
        <w:autoSpaceDE w:val="0"/>
        <w:autoSpaceDN w:val="0"/>
        <w:adjustRightInd w:val="0"/>
        <w:rPr>
          <w:rFonts w:ascii="Arial" w:hAnsi="Arial" w:cs="Arial"/>
          <w:noProof/>
          <w:sz w:val="20"/>
          <w:szCs w:val="20"/>
          <w:lang w:val="en-US" w:eastAsia="en-US"/>
        </w:rPr>
      </w:pPr>
      <w:r w:rsidRPr="00E642E0">
        <w:rPr>
          <w:rFonts w:ascii="Arial" w:hAnsi="Arial" w:cs="Arial"/>
          <w:noProof/>
          <w:sz w:val="20"/>
          <w:szCs w:val="20"/>
          <w:lang w:val="en-US" w:eastAsia="en-US"/>
        </w:rPr>
        <w:tab/>
        <w:t xml:space="preserve">cout &lt;&lt; </w:t>
      </w:r>
      <w:r w:rsidRPr="00E642E0">
        <w:rPr>
          <w:rFonts w:ascii="Arial" w:hAnsi="Arial" w:cs="Arial"/>
          <w:noProof/>
          <w:color w:val="A31515"/>
          <w:sz w:val="20"/>
          <w:szCs w:val="20"/>
          <w:lang w:val="en-US" w:eastAsia="en-US"/>
        </w:rPr>
        <w:t>"\nLow : "</w:t>
      </w:r>
      <w:r w:rsidRPr="00E642E0">
        <w:rPr>
          <w:rFonts w:ascii="Arial" w:hAnsi="Arial" w:cs="Arial"/>
          <w:noProof/>
          <w:sz w:val="20"/>
          <w:szCs w:val="20"/>
          <w:lang w:val="en-US" w:eastAsia="en-US"/>
        </w:rPr>
        <w:t xml:space="preserve"> &lt;&lt; (</w:t>
      </w:r>
      <w:r w:rsidRPr="00E642E0">
        <w:rPr>
          <w:rFonts w:ascii="Arial" w:hAnsi="Arial" w:cs="Arial"/>
          <w:noProof/>
          <w:color w:val="0000FF"/>
          <w:sz w:val="20"/>
          <w:szCs w:val="20"/>
          <w:lang w:val="en-US" w:eastAsia="en-US"/>
        </w:rPr>
        <w:t>int</w:t>
      </w:r>
      <w:r w:rsidRPr="00E642E0">
        <w:rPr>
          <w:rFonts w:ascii="Arial" w:hAnsi="Arial" w:cs="Arial"/>
          <w:noProof/>
          <w:sz w:val="20"/>
          <w:szCs w:val="20"/>
          <w:lang w:val="en-US" w:eastAsia="en-US"/>
        </w:rPr>
        <w:t>) bed.bin.lo;</w:t>
      </w:r>
    </w:p>
    <w:p w:rsidR="002B64C1" w:rsidRPr="00E642E0" w:rsidRDefault="002B64C1" w:rsidP="002B64C1">
      <w:pPr>
        <w:autoSpaceDE w:val="0"/>
        <w:autoSpaceDN w:val="0"/>
        <w:adjustRightInd w:val="0"/>
        <w:rPr>
          <w:rFonts w:ascii="Arial" w:hAnsi="Arial" w:cs="Arial"/>
          <w:noProof/>
          <w:sz w:val="20"/>
          <w:szCs w:val="20"/>
          <w:lang w:val="en-US" w:eastAsia="en-US"/>
        </w:rPr>
      </w:pPr>
    </w:p>
    <w:p w:rsidR="002B64C1" w:rsidRPr="002B64C1" w:rsidRDefault="002B64C1" w:rsidP="002B64C1">
      <w:pPr>
        <w:autoSpaceDE w:val="0"/>
        <w:autoSpaceDN w:val="0"/>
        <w:adjustRightInd w:val="0"/>
        <w:rPr>
          <w:rFonts w:ascii="Arial" w:hAnsi="Arial" w:cs="Arial"/>
          <w:noProof/>
          <w:sz w:val="20"/>
          <w:szCs w:val="20"/>
          <w:lang w:eastAsia="en-US"/>
        </w:rPr>
      </w:pPr>
      <w:r w:rsidRPr="00E642E0">
        <w:rPr>
          <w:rFonts w:ascii="Arial" w:hAnsi="Arial" w:cs="Arial"/>
          <w:noProof/>
          <w:sz w:val="20"/>
          <w:szCs w:val="20"/>
          <w:lang w:val="en-US" w:eastAsia="en-US"/>
        </w:rPr>
        <w:tab/>
        <w:t>getchar</w:t>
      </w:r>
      <w:r w:rsidRPr="002B64C1">
        <w:rPr>
          <w:rFonts w:ascii="Arial" w:hAnsi="Arial" w:cs="Arial"/>
          <w:noProof/>
          <w:sz w:val="20"/>
          <w:szCs w:val="20"/>
          <w:lang w:eastAsia="en-US"/>
        </w:rPr>
        <w:t xml:space="preserve">(); </w:t>
      </w:r>
      <w:r w:rsidRPr="002B64C1">
        <w:rPr>
          <w:rFonts w:ascii="Arial" w:hAnsi="Arial" w:cs="Arial"/>
          <w:noProof/>
          <w:sz w:val="20"/>
          <w:szCs w:val="20"/>
          <w:lang w:eastAsia="en-US"/>
        </w:rPr>
        <w:tab/>
      </w:r>
      <w:r w:rsidRPr="00E642E0">
        <w:rPr>
          <w:rFonts w:ascii="Arial" w:hAnsi="Arial" w:cs="Arial"/>
          <w:noProof/>
          <w:sz w:val="20"/>
          <w:szCs w:val="20"/>
          <w:lang w:val="en-US" w:eastAsia="en-US"/>
        </w:rPr>
        <w:t>getchar</w:t>
      </w:r>
      <w:r w:rsidRPr="002B64C1">
        <w:rPr>
          <w:rFonts w:ascii="Arial" w:hAnsi="Arial" w:cs="Arial"/>
          <w:noProof/>
          <w:sz w:val="20"/>
          <w:szCs w:val="20"/>
          <w:lang w:eastAsia="en-US"/>
        </w:rPr>
        <w:t>();</w:t>
      </w:r>
    </w:p>
    <w:p w:rsidR="002B64C1" w:rsidRPr="002B64C1" w:rsidRDefault="002B64C1" w:rsidP="002B64C1">
      <w:pPr>
        <w:autoSpaceDE w:val="0"/>
        <w:autoSpaceDN w:val="0"/>
        <w:adjustRightInd w:val="0"/>
        <w:rPr>
          <w:rFonts w:ascii="Arial" w:hAnsi="Arial" w:cs="Arial"/>
          <w:noProof/>
          <w:sz w:val="20"/>
          <w:szCs w:val="20"/>
          <w:lang w:eastAsia="en-US"/>
        </w:rPr>
      </w:pPr>
      <w:r w:rsidRPr="002B64C1">
        <w:rPr>
          <w:rFonts w:ascii="Arial" w:hAnsi="Arial" w:cs="Arial"/>
          <w:noProof/>
          <w:sz w:val="20"/>
          <w:szCs w:val="20"/>
          <w:lang w:eastAsia="en-US"/>
        </w:rPr>
        <w:tab/>
      </w:r>
      <w:r w:rsidRPr="00E642E0">
        <w:rPr>
          <w:rFonts w:ascii="Arial" w:hAnsi="Arial" w:cs="Arial"/>
          <w:noProof/>
          <w:color w:val="0000FF"/>
          <w:sz w:val="20"/>
          <w:szCs w:val="20"/>
          <w:lang w:val="en-US" w:eastAsia="en-US"/>
        </w:rPr>
        <w:t>return</w:t>
      </w:r>
      <w:r w:rsidRPr="002B64C1">
        <w:rPr>
          <w:rFonts w:ascii="Arial" w:hAnsi="Arial" w:cs="Arial"/>
          <w:noProof/>
          <w:sz w:val="20"/>
          <w:szCs w:val="20"/>
          <w:lang w:eastAsia="en-US"/>
        </w:rPr>
        <w:t xml:space="preserve"> 0;</w:t>
      </w:r>
    </w:p>
    <w:p w:rsidR="002B64C1" w:rsidRPr="002B64C1" w:rsidRDefault="002B64C1" w:rsidP="002B64C1">
      <w:pPr>
        <w:autoSpaceDE w:val="0"/>
        <w:autoSpaceDN w:val="0"/>
        <w:adjustRightInd w:val="0"/>
        <w:rPr>
          <w:rFonts w:ascii="Arial" w:hAnsi="Arial" w:cs="Arial"/>
          <w:noProof/>
          <w:sz w:val="20"/>
          <w:szCs w:val="20"/>
          <w:lang w:eastAsia="en-US"/>
        </w:rPr>
      </w:pPr>
      <w:r w:rsidRPr="002B64C1">
        <w:rPr>
          <w:rFonts w:ascii="Arial" w:hAnsi="Arial" w:cs="Arial"/>
          <w:noProof/>
          <w:sz w:val="20"/>
          <w:szCs w:val="20"/>
          <w:lang w:eastAsia="en-US"/>
        </w:rPr>
        <w:t>}</w:t>
      </w:r>
    </w:p>
    <w:p w:rsidR="002B64C1" w:rsidRPr="00822B10" w:rsidRDefault="002B64C1" w:rsidP="002B64C1">
      <w:pPr>
        <w:pStyle w:val="Main"/>
        <w:rPr>
          <w:lang w:val="ru-RU"/>
        </w:rPr>
      </w:pPr>
    </w:p>
    <w:p w:rsidR="002B64C1" w:rsidRPr="00F75FA7" w:rsidRDefault="002B64C1" w:rsidP="002B64C1">
      <w:pPr>
        <w:pStyle w:val="Main"/>
        <w:rPr>
          <w:lang w:val="ru-RU"/>
        </w:rPr>
      </w:pPr>
      <w:r w:rsidRPr="00F75FA7">
        <w:rPr>
          <w:lang w:val="ru-RU"/>
        </w:rPr>
        <w:t>В теле функции main () производится инициализация двоично-десятичной переменной bed двоичным значением 152 с последующим ее разложением на старший и младший полубайт.</w:t>
      </w:r>
    </w:p>
    <w:p w:rsidR="002B64C1" w:rsidRPr="002B64C1" w:rsidRDefault="002B64C1" w:rsidP="002B64C1">
      <w:pPr>
        <w:pStyle w:val="1kjhg"/>
        <w:ind w:firstLine="0"/>
        <w:jc w:val="center"/>
        <w:rPr>
          <w:b/>
        </w:rPr>
      </w:pPr>
    </w:p>
    <w:p w:rsidR="002B64C1" w:rsidRDefault="002B64C1" w:rsidP="002B64C1">
      <w:pPr>
        <w:pStyle w:val="1kjhg"/>
        <w:ind w:firstLine="0"/>
        <w:jc w:val="center"/>
        <w:rPr>
          <w:b/>
          <w:lang w:val="en-US"/>
        </w:rPr>
      </w:pPr>
      <w:r>
        <w:rPr>
          <w:b/>
          <w:noProof/>
          <w:lang w:eastAsia="ru-RU"/>
        </w:rPr>
        <w:drawing>
          <wp:inline distT="0" distB="0" distL="0" distR="0">
            <wp:extent cx="551815" cy="296545"/>
            <wp:effectExtent l="19050" t="0" r="63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cstate="print"/>
                    <a:srcRect/>
                    <a:stretch>
                      <a:fillRect/>
                    </a:stretch>
                  </pic:blipFill>
                  <pic:spPr bwMode="auto">
                    <a:xfrm>
                      <a:off x="0" y="0"/>
                      <a:ext cx="551815" cy="296545"/>
                    </a:xfrm>
                    <a:prstGeom prst="rect">
                      <a:avLst/>
                    </a:prstGeom>
                    <a:noFill/>
                    <a:ln w="9525">
                      <a:noFill/>
                      <a:miter lim="800000"/>
                      <a:headEnd/>
                      <a:tailEnd/>
                    </a:ln>
                  </pic:spPr>
                </pic:pic>
              </a:graphicData>
            </a:graphic>
          </wp:inline>
        </w:drawing>
      </w:r>
    </w:p>
    <w:p w:rsidR="002B64C1" w:rsidRDefault="002B64C1" w:rsidP="002B64C1">
      <w:pPr>
        <w:pStyle w:val="1kjhg"/>
        <w:ind w:firstLine="0"/>
        <w:jc w:val="center"/>
        <w:rPr>
          <w:b/>
          <w:lang w:val="en-US"/>
        </w:rPr>
      </w:pPr>
    </w:p>
    <w:p w:rsidR="002B64C1" w:rsidRPr="00CE42F8" w:rsidRDefault="002B64C1" w:rsidP="002B64C1">
      <w:pPr>
        <w:pStyle w:val="1kjhg"/>
        <w:rPr>
          <w:b/>
          <w:lang w:val="en-US"/>
        </w:rPr>
      </w:pPr>
    </w:p>
    <w:p w:rsidR="002B64C1" w:rsidRPr="002B64C1" w:rsidRDefault="002B64C1" w:rsidP="002B64C1">
      <w:pPr>
        <w:pStyle w:val="3"/>
        <w:keepNext w:val="0"/>
        <w:spacing w:before="0" w:after="0"/>
        <w:ind w:left="709" w:firstLine="0"/>
        <w:rPr>
          <w:sz w:val="20"/>
          <w:szCs w:val="20"/>
        </w:rPr>
      </w:pPr>
      <w:bookmarkStart w:id="82" w:name="_Toc305222153"/>
      <w:bookmarkStart w:id="83" w:name="_Toc515770821"/>
      <w:r w:rsidRPr="002B64C1">
        <w:rPr>
          <w:sz w:val="20"/>
          <w:szCs w:val="20"/>
        </w:rPr>
        <w:t>Создание простого объединения.</w:t>
      </w:r>
      <w:bookmarkEnd w:id="82"/>
      <w:bookmarkEnd w:id="83"/>
    </w:p>
    <w:p w:rsidR="002B64C1" w:rsidRPr="002B64C1" w:rsidRDefault="002B64C1" w:rsidP="002B64C1">
      <w:pPr>
        <w:pStyle w:val="Main"/>
        <w:rPr>
          <w:lang w:val="ru-RU"/>
        </w:rPr>
      </w:pPr>
      <w:r w:rsidRPr="002B64C1">
        <w:rPr>
          <w:highlight w:val="yellow"/>
          <w:lang w:val="ru-RU"/>
        </w:rPr>
        <w:t xml:space="preserve">Для того чтобы проиллюстрировать некоторые концепции объединений, в следующей программе на </w:t>
      </w:r>
      <w:r w:rsidRPr="00F07E4B">
        <w:rPr>
          <w:highlight w:val="yellow"/>
        </w:rPr>
        <w:t>C</w:t>
      </w:r>
      <w:r w:rsidRPr="002B64C1">
        <w:rPr>
          <w:highlight w:val="yellow"/>
          <w:lang w:val="ru-RU"/>
        </w:rPr>
        <w:t>++ создается объединение рассмотренного выше типа. Цель этого примера — показать, что объединение может содержать различные типы данных, но в конкретный момент времени оно содержит значение только для одного типа</w:t>
      </w:r>
      <w:r w:rsidRPr="002B64C1">
        <w:rPr>
          <w:lang w:val="ru-RU"/>
        </w:rPr>
        <w:t>.</w:t>
      </w:r>
    </w:p>
    <w:p w:rsidR="002B64C1" w:rsidRPr="002B64C1" w:rsidRDefault="002B64C1" w:rsidP="002B64C1">
      <w:pPr>
        <w:pStyle w:val="Main"/>
        <w:rPr>
          <w:lang w:val="ru-RU"/>
        </w:rPr>
      </w:pPr>
    </w:p>
    <w:p w:rsidR="002B64C1" w:rsidRPr="00C12B23" w:rsidRDefault="002B64C1" w:rsidP="002B64C1">
      <w:pPr>
        <w:pStyle w:val="Main"/>
        <w:rPr>
          <w:rFonts w:cs="Times New Roman"/>
          <w:color w:val="008000"/>
          <w:lang w:val="ru-RU"/>
        </w:rPr>
      </w:pPr>
      <w:r w:rsidRPr="00C12B23">
        <w:rPr>
          <w:rFonts w:cs="Times New Roman"/>
          <w:color w:val="008000"/>
          <w:lang w:val="ru-RU"/>
        </w:rPr>
        <w:t xml:space="preserve">// Программа на </w:t>
      </w:r>
      <w:r w:rsidRPr="00C12B23">
        <w:rPr>
          <w:rFonts w:cs="Times New Roman"/>
          <w:color w:val="008000"/>
        </w:rPr>
        <w:t>C</w:t>
      </w:r>
      <w:r w:rsidRPr="00C12B23">
        <w:rPr>
          <w:rFonts w:cs="Times New Roman"/>
          <w:color w:val="008000"/>
          <w:lang w:val="ru-RU"/>
        </w:rPr>
        <w:t>++, иллюстрирующая использование объединения.</w:t>
      </w:r>
    </w:p>
    <w:p w:rsidR="002B64C1" w:rsidRPr="00C12B23" w:rsidRDefault="002B64C1" w:rsidP="002B64C1">
      <w:pPr>
        <w:pStyle w:val="Main"/>
        <w:rPr>
          <w:rFonts w:cs="Times New Roman"/>
          <w:color w:val="008000"/>
          <w:lang w:val="ru-RU"/>
        </w:rPr>
      </w:pPr>
      <w:r w:rsidRPr="00C12B23">
        <w:rPr>
          <w:rFonts w:cs="Times New Roman"/>
          <w:color w:val="008000"/>
          <w:lang w:val="ru-RU"/>
        </w:rPr>
        <w:t>// Создается объединение, содержащее несколько типов данных</w:t>
      </w:r>
    </w:p>
    <w:p w:rsidR="002B64C1" w:rsidRPr="00C12B23" w:rsidRDefault="002B64C1" w:rsidP="002B64C1">
      <w:pPr>
        <w:pStyle w:val="Main"/>
        <w:rPr>
          <w:rFonts w:cs="Times New Roman"/>
        </w:rPr>
      </w:pPr>
      <w:r w:rsidRPr="00C12B23">
        <w:rPr>
          <w:rFonts w:cs="Times New Roman"/>
          <w:color w:val="0000FF"/>
        </w:rPr>
        <w:t>#include</w:t>
      </w:r>
      <w:r w:rsidRPr="00C12B23">
        <w:rPr>
          <w:rFonts w:cs="Times New Roman"/>
        </w:rPr>
        <w:t xml:space="preserve"> &lt;iostream.h&gt;</w:t>
      </w:r>
    </w:p>
    <w:p w:rsidR="002B64C1" w:rsidRPr="00C12B23" w:rsidRDefault="002B64C1" w:rsidP="002B64C1">
      <w:pPr>
        <w:pStyle w:val="Main"/>
        <w:rPr>
          <w:rFonts w:cs="Times New Roman"/>
        </w:rPr>
      </w:pPr>
      <w:r w:rsidRPr="00C12B23">
        <w:rPr>
          <w:rFonts w:cs="Times New Roman"/>
          <w:color w:val="0000FF"/>
        </w:rPr>
        <w:t>union</w:t>
      </w:r>
      <w:r w:rsidRPr="00C12B23">
        <w:rPr>
          <w:rFonts w:cs="Times New Roman"/>
        </w:rPr>
        <w:t xml:space="preserve"> unmany_types {</w:t>
      </w:r>
    </w:p>
    <w:p w:rsidR="002B64C1" w:rsidRPr="00C12B23" w:rsidRDefault="002B64C1" w:rsidP="002B64C1">
      <w:pPr>
        <w:pStyle w:val="Main"/>
        <w:rPr>
          <w:rFonts w:cs="Times New Roman"/>
        </w:rPr>
      </w:pPr>
      <w:r w:rsidRPr="00C12B23">
        <w:rPr>
          <w:rFonts w:cs="Times New Roman"/>
        </w:rPr>
        <w:tab/>
      </w:r>
      <w:r w:rsidRPr="00C12B23">
        <w:rPr>
          <w:rFonts w:cs="Times New Roman"/>
          <w:color w:val="0000FF"/>
        </w:rPr>
        <w:t xml:space="preserve">char </w:t>
      </w:r>
      <w:r w:rsidRPr="00C12B23">
        <w:rPr>
          <w:rFonts w:cs="Times New Roman"/>
        </w:rPr>
        <w:t>c;</w:t>
      </w:r>
    </w:p>
    <w:p w:rsidR="002B64C1" w:rsidRPr="00C12B23" w:rsidRDefault="002B64C1" w:rsidP="002B64C1">
      <w:pPr>
        <w:pStyle w:val="Main"/>
        <w:rPr>
          <w:rFonts w:cs="Times New Roman"/>
        </w:rPr>
      </w:pPr>
      <w:r w:rsidRPr="00C12B23">
        <w:rPr>
          <w:rFonts w:cs="Times New Roman"/>
          <w:color w:val="0000FF"/>
        </w:rPr>
        <w:tab/>
        <w:t xml:space="preserve">int </w:t>
      </w:r>
      <w:r w:rsidRPr="00C12B23">
        <w:rPr>
          <w:rFonts w:cs="Times New Roman"/>
        </w:rPr>
        <w:t>ivalue;</w:t>
      </w:r>
    </w:p>
    <w:p w:rsidR="002B64C1" w:rsidRPr="00C12B23" w:rsidRDefault="002B64C1" w:rsidP="002B64C1">
      <w:pPr>
        <w:pStyle w:val="Main"/>
        <w:rPr>
          <w:rFonts w:cs="Times New Roman"/>
        </w:rPr>
      </w:pPr>
      <w:r w:rsidRPr="00C12B23">
        <w:rPr>
          <w:rFonts w:cs="Times New Roman"/>
          <w:color w:val="0000FF"/>
        </w:rPr>
        <w:tab/>
        <w:t>float</w:t>
      </w:r>
      <w:r w:rsidRPr="00C12B23">
        <w:rPr>
          <w:rFonts w:cs="Times New Roman"/>
        </w:rPr>
        <w:t xml:space="preserve"> fvalue;</w:t>
      </w:r>
    </w:p>
    <w:p w:rsidR="002B64C1" w:rsidRPr="00C12B23" w:rsidRDefault="002B64C1" w:rsidP="002B64C1">
      <w:pPr>
        <w:pStyle w:val="Main"/>
        <w:rPr>
          <w:rFonts w:cs="Times New Roman"/>
        </w:rPr>
      </w:pPr>
      <w:r w:rsidRPr="00C12B23">
        <w:rPr>
          <w:rFonts w:cs="Times New Roman"/>
          <w:color w:val="0000FF"/>
        </w:rPr>
        <w:tab/>
        <w:t>double</w:t>
      </w:r>
      <w:r w:rsidRPr="00C12B23">
        <w:rPr>
          <w:rFonts w:cs="Times New Roman"/>
        </w:rPr>
        <w:t xml:space="preserve"> dvalue, j;</w:t>
      </w:r>
    </w:p>
    <w:p w:rsidR="002B64C1" w:rsidRPr="00C12B23" w:rsidRDefault="002B64C1" w:rsidP="002B64C1">
      <w:pPr>
        <w:pStyle w:val="Main"/>
        <w:rPr>
          <w:rFonts w:cs="Times New Roman"/>
        </w:rPr>
      </w:pPr>
      <w:r w:rsidRPr="00C12B23">
        <w:rPr>
          <w:rFonts w:cs="Times New Roman"/>
        </w:rPr>
        <w:t>} unmy_union;</w:t>
      </w:r>
    </w:p>
    <w:p w:rsidR="002B64C1" w:rsidRPr="00C12B23" w:rsidRDefault="002B64C1" w:rsidP="002B64C1">
      <w:pPr>
        <w:pStyle w:val="Main"/>
        <w:rPr>
          <w:rFonts w:cs="Times New Roman"/>
        </w:rPr>
      </w:pPr>
    </w:p>
    <w:p w:rsidR="002B64C1" w:rsidRPr="00C12B23" w:rsidRDefault="002B64C1" w:rsidP="002B64C1">
      <w:pPr>
        <w:pStyle w:val="Main"/>
        <w:rPr>
          <w:rFonts w:cs="Times New Roman"/>
        </w:rPr>
      </w:pPr>
      <w:r w:rsidRPr="00C12B23">
        <w:rPr>
          <w:rFonts w:cs="Times New Roman"/>
          <w:color w:val="0000FF"/>
        </w:rPr>
        <w:t>int</w:t>
      </w:r>
      <w:r w:rsidRPr="00C12B23">
        <w:rPr>
          <w:rFonts w:cs="Times New Roman"/>
        </w:rPr>
        <w:t xml:space="preserve"> main(</w:t>
      </w:r>
      <w:r w:rsidRPr="00B83606">
        <w:rPr>
          <w:rFonts w:cs="Times New Roman"/>
          <w:color w:val="0000FF"/>
        </w:rPr>
        <w:t>void</w:t>
      </w:r>
      <w:r w:rsidRPr="00C12B23">
        <w:rPr>
          <w:rFonts w:cs="Times New Roman"/>
        </w:rPr>
        <w:t>)</w:t>
      </w:r>
    </w:p>
    <w:p w:rsidR="002B64C1" w:rsidRPr="00C12B23" w:rsidRDefault="002B64C1" w:rsidP="002B64C1">
      <w:pPr>
        <w:pStyle w:val="Main"/>
        <w:rPr>
          <w:rFonts w:cs="Times New Roman"/>
        </w:rPr>
      </w:pPr>
      <w:r w:rsidRPr="00C12B23">
        <w:rPr>
          <w:rFonts w:cs="Times New Roman"/>
        </w:rPr>
        <w:t>{</w:t>
      </w:r>
    </w:p>
    <w:p w:rsidR="002B64C1" w:rsidRPr="00C12B23" w:rsidRDefault="002B64C1" w:rsidP="002B64C1">
      <w:pPr>
        <w:pStyle w:val="Main"/>
        <w:rPr>
          <w:rFonts w:cs="Times New Roman"/>
          <w:color w:val="008000"/>
        </w:rPr>
      </w:pPr>
      <w:r w:rsidRPr="00C12B23">
        <w:rPr>
          <w:rFonts w:cs="Times New Roman"/>
          <w:color w:val="008000"/>
        </w:rPr>
        <w:tab/>
        <w:t>// valid I/O</w:t>
      </w:r>
    </w:p>
    <w:p w:rsidR="002B64C1" w:rsidRPr="00C12B23" w:rsidRDefault="002B64C1" w:rsidP="002B64C1">
      <w:pPr>
        <w:pStyle w:val="Main"/>
        <w:rPr>
          <w:rFonts w:cs="Times New Roman"/>
        </w:rPr>
      </w:pPr>
      <w:r w:rsidRPr="00C12B23">
        <w:rPr>
          <w:rFonts w:cs="Times New Roman"/>
        </w:rPr>
        <w:lastRenderedPageBreak/>
        <w:tab/>
        <w:t>unmy_union.c='b';</w:t>
      </w:r>
    </w:p>
    <w:p w:rsidR="002B64C1" w:rsidRPr="00C12B23" w:rsidRDefault="002B64C1" w:rsidP="002B64C1">
      <w:pPr>
        <w:pStyle w:val="Main"/>
        <w:rPr>
          <w:rFonts w:cs="Times New Roman"/>
        </w:rPr>
      </w:pPr>
      <w:r w:rsidRPr="00C12B23">
        <w:rPr>
          <w:rFonts w:cs="Times New Roman"/>
        </w:rPr>
        <w:tab/>
        <w:t>cout &lt;&lt; unmy_union.c &lt;&lt; "\n";</w:t>
      </w:r>
    </w:p>
    <w:p w:rsidR="002B64C1" w:rsidRPr="00C12B23" w:rsidRDefault="002B64C1" w:rsidP="002B64C1">
      <w:pPr>
        <w:pStyle w:val="Main"/>
        <w:rPr>
          <w:rFonts w:cs="Times New Roman"/>
        </w:rPr>
      </w:pPr>
    </w:p>
    <w:p w:rsidR="002B64C1" w:rsidRPr="00C12B23" w:rsidRDefault="002B64C1" w:rsidP="002B64C1">
      <w:pPr>
        <w:pStyle w:val="Main"/>
        <w:rPr>
          <w:rFonts w:cs="Times New Roman"/>
        </w:rPr>
      </w:pPr>
      <w:r w:rsidRPr="00C12B23">
        <w:rPr>
          <w:rFonts w:cs="Times New Roman"/>
        </w:rPr>
        <w:tab/>
        <w:t>unmy_union.ivalue=1990;</w:t>
      </w:r>
    </w:p>
    <w:p w:rsidR="002B64C1" w:rsidRPr="00C12B23" w:rsidRDefault="002B64C1" w:rsidP="002B64C1">
      <w:pPr>
        <w:pStyle w:val="Main"/>
        <w:rPr>
          <w:rFonts w:cs="Times New Roman"/>
        </w:rPr>
      </w:pPr>
      <w:r w:rsidRPr="00C12B23">
        <w:rPr>
          <w:rFonts w:cs="Times New Roman"/>
        </w:rPr>
        <w:tab/>
        <w:t>cout &lt;&lt; unmy_union.ivalue &lt;&lt; "\n";</w:t>
      </w:r>
    </w:p>
    <w:p w:rsidR="002B64C1" w:rsidRPr="00C12B23" w:rsidRDefault="002B64C1" w:rsidP="002B64C1">
      <w:pPr>
        <w:pStyle w:val="Main"/>
        <w:rPr>
          <w:rFonts w:cs="Times New Roman"/>
        </w:rPr>
      </w:pPr>
    </w:p>
    <w:p w:rsidR="002B64C1" w:rsidRPr="00C12B23" w:rsidRDefault="002B64C1" w:rsidP="002B64C1">
      <w:pPr>
        <w:pStyle w:val="Main"/>
        <w:rPr>
          <w:rFonts w:cs="Times New Roman"/>
        </w:rPr>
      </w:pPr>
      <w:r w:rsidRPr="00C12B23">
        <w:rPr>
          <w:rFonts w:cs="Times New Roman"/>
        </w:rPr>
        <w:tab/>
        <w:t>unmy_union.fvalue=19.90;</w:t>
      </w:r>
    </w:p>
    <w:p w:rsidR="002B64C1" w:rsidRPr="00C12B23" w:rsidRDefault="002B64C1" w:rsidP="002B64C1">
      <w:pPr>
        <w:pStyle w:val="Main"/>
        <w:rPr>
          <w:rFonts w:cs="Times New Roman"/>
        </w:rPr>
      </w:pPr>
      <w:r w:rsidRPr="00C12B23">
        <w:rPr>
          <w:rFonts w:cs="Times New Roman"/>
        </w:rPr>
        <w:tab/>
        <w:t>cout &lt;&lt; unmy_union.fvalue &lt;&lt; "\n";</w:t>
      </w:r>
    </w:p>
    <w:p w:rsidR="002B64C1" w:rsidRPr="00C12B23" w:rsidRDefault="002B64C1" w:rsidP="002B64C1">
      <w:pPr>
        <w:pStyle w:val="Main"/>
        <w:rPr>
          <w:rFonts w:cs="Times New Roman"/>
        </w:rPr>
      </w:pPr>
    </w:p>
    <w:p w:rsidR="002B64C1" w:rsidRPr="00C12B23" w:rsidRDefault="002B64C1" w:rsidP="002B64C1">
      <w:pPr>
        <w:pStyle w:val="Main"/>
        <w:rPr>
          <w:rFonts w:cs="Times New Roman"/>
        </w:rPr>
      </w:pPr>
      <w:r w:rsidRPr="00C12B23">
        <w:rPr>
          <w:rFonts w:cs="Times New Roman"/>
        </w:rPr>
        <w:tab/>
        <w:t>unmy_union.dvalue=987654.32E+13;</w:t>
      </w:r>
    </w:p>
    <w:p w:rsidR="002B64C1" w:rsidRPr="00C12B23" w:rsidRDefault="002B64C1" w:rsidP="002B64C1">
      <w:pPr>
        <w:pStyle w:val="Main"/>
        <w:rPr>
          <w:rFonts w:cs="Times New Roman"/>
        </w:rPr>
      </w:pPr>
      <w:r w:rsidRPr="00C12B23">
        <w:rPr>
          <w:rFonts w:cs="Times New Roman"/>
        </w:rPr>
        <w:tab/>
        <w:t>cout &lt;&lt; unmy_union.dvalue &lt;&lt; "\n";</w:t>
      </w:r>
    </w:p>
    <w:p w:rsidR="002B64C1" w:rsidRPr="00C12B23" w:rsidRDefault="002B64C1" w:rsidP="002B64C1">
      <w:pPr>
        <w:pStyle w:val="Main"/>
        <w:rPr>
          <w:rFonts w:cs="Times New Roman"/>
        </w:rPr>
      </w:pPr>
    </w:p>
    <w:p w:rsidR="002B64C1" w:rsidRPr="0024494F" w:rsidRDefault="002B64C1" w:rsidP="002B64C1">
      <w:pPr>
        <w:pStyle w:val="Main"/>
        <w:rPr>
          <w:rFonts w:cs="Times New Roman"/>
          <w:color w:val="008000"/>
          <w:lang w:val="ru-RU"/>
        </w:rPr>
      </w:pPr>
      <w:r w:rsidRPr="0024494F">
        <w:rPr>
          <w:rFonts w:cs="Times New Roman"/>
          <w:color w:val="008000"/>
        </w:rPr>
        <w:tab/>
      </w:r>
      <w:r w:rsidRPr="0024494F">
        <w:rPr>
          <w:rFonts w:cs="Times New Roman"/>
          <w:color w:val="008000"/>
          <w:lang w:val="ru-RU"/>
        </w:rPr>
        <w:t>// неправильный ввод/вывод</w:t>
      </w:r>
    </w:p>
    <w:p w:rsidR="002B64C1" w:rsidRPr="00DD3FA6" w:rsidRDefault="002B64C1" w:rsidP="002B64C1">
      <w:pPr>
        <w:pStyle w:val="Main"/>
        <w:rPr>
          <w:rFonts w:cs="Times New Roman"/>
          <w:lang w:val="ru-RU"/>
        </w:rPr>
      </w:pPr>
      <w:r w:rsidRPr="00C12B23">
        <w:rPr>
          <w:rFonts w:cs="Times New Roman"/>
          <w:lang w:val="ru-RU"/>
        </w:rPr>
        <w:tab/>
      </w:r>
      <w:r w:rsidRPr="00C12B23">
        <w:rPr>
          <w:rFonts w:cs="Times New Roman"/>
        </w:rPr>
        <w:t>cout</w:t>
      </w:r>
      <w:r w:rsidRPr="00DD3FA6">
        <w:rPr>
          <w:rFonts w:cs="Times New Roman"/>
          <w:lang w:val="ru-RU"/>
        </w:rPr>
        <w:t xml:space="preserve"> &lt;&lt; </w:t>
      </w:r>
      <w:r w:rsidRPr="00C12B23">
        <w:rPr>
          <w:rFonts w:cs="Times New Roman"/>
        </w:rPr>
        <w:t>unmy</w:t>
      </w:r>
      <w:r w:rsidRPr="00DD3FA6">
        <w:rPr>
          <w:rFonts w:cs="Times New Roman"/>
          <w:lang w:val="ru-RU"/>
        </w:rPr>
        <w:t>_</w:t>
      </w:r>
      <w:r w:rsidRPr="00C12B23">
        <w:rPr>
          <w:rFonts w:cs="Times New Roman"/>
        </w:rPr>
        <w:t>union</w:t>
      </w:r>
      <w:r w:rsidRPr="00DD3FA6">
        <w:rPr>
          <w:rFonts w:cs="Times New Roman"/>
          <w:lang w:val="ru-RU"/>
        </w:rPr>
        <w:t>.</w:t>
      </w:r>
      <w:r w:rsidRPr="00C12B23">
        <w:rPr>
          <w:rFonts w:cs="Times New Roman"/>
        </w:rPr>
        <w:t>c</w:t>
      </w:r>
      <w:r w:rsidRPr="00DD3FA6">
        <w:rPr>
          <w:rFonts w:cs="Times New Roman"/>
          <w:lang w:val="ru-RU"/>
        </w:rPr>
        <w:t xml:space="preserve"> &lt;&lt; "\</w:t>
      </w:r>
      <w:r w:rsidRPr="00C12B23">
        <w:rPr>
          <w:rFonts w:cs="Times New Roman"/>
        </w:rPr>
        <w:t>n</w:t>
      </w:r>
      <w:r w:rsidRPr="00DD3FA6">
        <w:rPr>
          <w:rFonts w:cs="Times New Roman"/>
          <w:lang w:val="ru-RU"/>
        </w:rPr>
        <w:t>";</w:t>
      </w:r>
    </w:p>
    <w:p w:rsidR="002B64C1" w:rsidRPr="00C12B23" w:rsidRDefault="002B64C1" w:rsidP="002B64C1">
      <w:pPr>
        <w:pStyle w:val="Main"/>
        <w:rPr>
          <w:rFonts w:cs="Times New Roman"/>
        </w:rPr>
      </w:pPr>
      <w:r w:rsidRPr="00DD3FA6">
        <w:rPr>
          <w:rFonts w:cs="Times New Roman"/>
          <w:lang w:val="ru-RU"/>
        </w:rPr>
        <w:tab/>
      </w:r>
      <w:r w:rsidRPr="00C12B23">
        <w:rPr>
          <w:rFonts w:cs="Times New Roman"/>
        </w:rPr>
        <w:t>cout &lt;&lt; unmy_union. ivalue &lt;&lt; "\n";</w:t>
      </w:r>
    </w:p>
    <w:p w:rsidR="002B64C1" w:rsidRPr="00C12B23" w:rsidRDefault="002B64C1" w:rsidP="002B64C1">
      <w:pPr>
        <w:pStyle w:val="Main"/>
        <w:rPr>
          <w:rFonts w:cs="Times New Roman"/>
        </w:rPr>
      </w:pPr>
      <w:r w:rsidRPr="00C12B23">
        <w:rPr>
          <w:rFonts w:cs="Times New Roman"/>
        </w:rPr>
        <w:tab/>
        <w:t>cout &lt;&lt; unmy_union.fvalue &lt;&lt; "\n";</w:t>
      </w:r>
    </w:p>
    <w:p w:rsidR="002B64C1" w:rsidRPr="00C12B23" w:rsidRDefault="002B64C1" w:rsidP="002B64C1">
      <w:pPr>
        <w:pStyle w:val="Main"/>
        <w:rPr>
          <w:rFonts w:cs="Times New Roman"/>
        </w:rPr>
      </w:pPr>
      <w:r w:rsidRPr="00C12B23">
        <w:rPr>
          <w:rFonts w:cs="Times New Roman"/>
        </w:rPr>
        <w:tab/>
        <w:t>cout &lt;&lt; unmy_union.dvalue &lt;&lt; "\n";</w:t>
      </w:r>
    </w:p>
    <w:p w:rsidR="002B64C1" w:rsidRPr="0024494F" w:rsidRDefault="002B64C1" w:rsidP="002B64C1">
      <w:pPr>
        <w:pStyle w:val="Main"/>
        <w:rPr>
          <w:rFonts w:cs="Times New Roman"/>
          <w:color w:val="008000"/>
        </w:rPr>
      </w:pPr>
      <w:r w:rsidRPr="0024494F">
        <w:rPr>
          <w:rFonts w:cs="Times New Roman"/>
          <w:color w:val="008000"/>
        </w:rPr>
        <w:tab/>
        <w:t>// размер объединения</w:t>
      </w:r>
    </w:p>
    <w:p w:rsidR="002B64C1" w:rsidRPr="002B64C1" w:rsidRDefault="002B64C1" w:rsidP="002B64C1">
      <w:pPr>
        <w:pStyle w:val="Main"/>
        <w:rPr>
          <w:rFonts w:cs="Times New Roman"/>
          <w:lang w:val="ru-RU"/>
        </w:rPr>
      </w:pPr>
      <w:r w:rsidRPr="00C12B23">
        <w:rPr>
          <w:rFonts w:cs="Times New Roman"/>
        </w:rPr>
        <w:tab/>
        <w:t xml:space="preserve">cout &lt;&lt; "The size of this union is: "&lt;&lt; </w:t>
      </w:r>
      <w:r w:rsidRPr="0024494F">
        <w:rPr>
          <w:rFonts w:cs="Times New Roman"/>
          <w:color w:val="0000FF"/>
        </w:rPr>
        <w:t>sizeof</w:t>
      </w:r>
      <w:r w:rsidRPr="00C12B23">
        <w:rPr>
          <w:rFonts w:cs="Times New Roman"/>
        </w:rPr>
        <w:t xml:space="preserve">(unmany_types) &lt;&lt;" bytes." </w:t>
      </w:r>
      <w:r w:rsidRPr="002B64C1">
        <w:rPr>
          <w:rFonts w:cs="Times New Roman"/>
          <w:lang w:val="ru-RU"/>
        </w:rPr>
        <w:t>&lt;&lt; "\</w:t>
      </w:r>
      <w:r w:rsidRPr="00C12B23">
        <w:rPr>
          <w:rFonts w:cs="Times New Roman"/>
        </w:rPr>
        <w:t>n</w:t>
      </w:r>
      <w:r w:rsidRPr="002B64C1">
        <w:rPr>
          <w:rFonts w:cs="Times New Roman"/>
          <w:lang w:val="ru-RU"/>
        </w:rPr>
        <w:t>";</w:t>
      </w:r>
    </w:p>
    <w:p w:rsidR="002B64C1" w:rsidRPr="002B64C1" w:rsidRDefault="002B64C1" w:rsidP="002B64C1">
      <w:pPr>
        <w:pStyle w:val="Main"/>
        <w:rPr>
          <w:rFonts w:cs="Times New Roman"/>
          <w:lang w:val="ru-RU"/>
        </w:rPr>
      </w:pPr>
      <w:r w:rsidRPr="002B64C1">
        <w:rPr>
          <w:rFonts w:cs="Times New Roman"/>
          <w:lang w:val="ru-RU"/>
        </w:rPr>
        <w:tab/>
      </w:r>
      <w:r w:rsidRPr="0024494F">
        <w:rPr>
          <w:rFonts w:cs="Times New Roman"/>
          <w:color w:val="0000FF"/>
        </w:rPr>
        <w:t>return</w:t>
      </w:r>
      <w:r w:rsidRPr="002B64C1">
        <w:rPr>
          <w:rFonts w:cs="Times New Roman"/>
          <w:lang w:val="ru-RU"/>
        </w:rPr>
        <w:t xml:space="preserve"> (0);</w:t>
      </w:r>
    </w:p>
    <w:p w:rsidR="002B64C1" w:rsidRPr="002B64C1" w:rsidRDefault="002B64C1" w:rsidP="002B64C1">
      <w:pPr>
        <w:pStyle w:val="Main"/>
        <w:rPr>
          <w:rFonts w:cs="Times New Roman"/>
          <w:lang w:val="ru-RU"/>
        </w:rPr>
      </w:pPr>
      <w:r w:rsidRPr="002B64C1">
        <w:rPr>
          <w:rFonts w:cs="Times New Roman"/>
          <w:lang w:val="ru-RU"/>
        </w:rPr>
        <w:t>}</w:t>
      </w:r>
    </w:p>
    <w:p w:rsidR="002B64C1" w:rsidRPr="002B64C1" w:rsidRDefault="002B64C1" w:rsidP="002B64C1">
      <w:pPr>
        <w:pStyle w:val="Main"/>
        <w:rPr>
          <w:lang w:val="ru-RU"/>
        </w:rPr>
      </w:pPr>
    </w:p>
    <w:p w:rsidR="002B64C1" w:rsidRPr="002B64C1" w:rsidRDefault="002B64C1" w:rsidP="002B64C1">
      <w:pPr>
        <w:pStyle w:val="Main"/>
        <w:rPr>
          <w:lang w:val="ru-RU"/>
        </w:rPr>
      </w:pPr>
      <w:r w:rsidRPr="005F0F86">
        <w:rPr>
          <w:lang w:val="ru-RU"/>
        </w:rPr>
        <w:t xml:space="preserve">Сначала программа просто вводит и распечатывает информацию из объединения. </w:t>
      </w:r>
      <w:r w:rsidRPr="002B64C1">
        <w:rPr>
          <w:lang w:val="ru-RU"/>
        </w:rPr>
        <w:t>Эта часть работает, поскольку вызываемое объединение хранит в каждый момент времени только один тип данных. Однако во второй части программы делается попытка вывести каждый тип, существующий в объединении. Единственным верным значением будет число двойной точности, поскольку оно было последним значением, записанным в предыдущей части программы.</w:t>
      </w:r>
    </w:p>
    <w:p w:rsidR="002B64C1" w:rsidRPr="009C3BDC" w:rsidRDefault="002B64C1" w:rsidP="002B64C1">
      <w:pPr>
        <w:pStyle w:val="Main"/>
        <w:ind w:firstLine="0"/>
        <w:jc w:val="center"/>
        <w:rPr>
          <w:lang w:val="ru-RU"/>
        </w:rPr>
      </w:pPr>
    </w:p>
    <w:p w:rsidR="002B64C1" w:rsidRPr="009C3BDC" w:rsidRDefault="002B64C1" w:rsidP="002B64C1">
      <w:pPr>
        <w:pStyle w:val="Main"/>
        <w:ind w:firstLine="0"/>
        <w:jc w:val="center"/>
        <w:rPr>
          <w:lang w:val="ru-RU"/>
        </w:rPr>
      </w:pPr>
      <w:r>
        <w:rPr>
          <w:noProof/>
          <w:lang w:val="ru-RU" w:eastAsia="ru-RU"/>
        </w:rPr>
        <w:drawing>
          <wp:inline distT="0" distB="0" distL="0" distR="0">
            <wp:extent cx="1993265" cy="1054735"/>
            <wp:effectExtent l="19050" t="0" r="698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cstate="print"/>
                    <a:srcRect/>
                    <a:stretch>
                      <a:fillRect/>
                    </a:stretch>
                  </pic:blipFill>
                  <pic:spPr bwMode="auto">
                    <a:xfrm>
                      <a:off x="0" y="0"/>
                      <a:ext cx="1993265" cy="1054735"/>
                    </a:xfrm>
                    <a:prstGeom prst="rect">
                      <a:avLst/>
                    </a:prstGeom>
                    <a:noFill/>
                    <a:ln w="9525">
                      <a:noFill/>
                      <a:miter lim="800000"/>
                      <a:headEnd/>
                      <a:tailEnd/>
                    </a:ln>
                  </pic:spPr>
                </pic:pic>
              </a:graphicData>
            </a:graphic>
          </wp:inline>
        </w:drawing>
      </w:r>
    </w:p>
    <w:p w:rsidR="002B64C1" w:rsidRPr="009C3BDC" w:rsidRDefault="002B64C1" w:rsidP="002B64C1">
      <w:pPr>
        <w:pStyle w:val="Main"/>
        <w:ind w:firstLine="0"/>
        <w:jc w:val="center"/>
        <w:rPr>
          <w:lang w:val="ru-RU"/>
        </w:rPr>
      </w:pPr>
    </w:p>
    <w:p w:rsidR="002B64C1" w:rsidRPr="002B64C1" w:rsidRDefault="002B64C1" w:rsidP="002B64C1">
      <w:pPr>
        <w:pStyle w:val="Main"/>
        <w:rPr>
          <w:lang w:val="ru-RU"/>
        </w:rPr>
      </w:pPr>
      <w:r w:rsidRPr="00F07E4B">
        <w:rPr>
          <w:highlight w:val="yellow"/>
          <w:lang w:val="ru-RU"/>
        </w:rPr>
        <w:t xml:space="preserve">Объединения занимают память, необходимую для самого большого типа данных, хранящегося в них. </w:t>
      </w:r>
      <w:r w:rsidRPr="002B64C1">
        <w:rPr>
          <w:highlight w:val="yellow"/>
          <w:lang w:val="ru-RU"/>
        </w:rPr>
        <w:t>Все другие типы данных в объединении используют совместно часть этой памяти или всю эту память</w:t>
      </w:r>
      <w:r w:rsidRPr="002B64C1">
        <w:rPr>
          <w:lang w:val="ru-RU"/>
        </w:rPr>
        <w:t>.</w:t>
      </w:r>
    </w:p>
    <w:p w:rsidR="002B64C1" w:rsidRPr="002B64C1" w:rsidRDefault="002B64C1" w:rsidP="002B64C1">
      <w:pPr>
        <w:pStyle w:val="Main"/>
        <w:rPr>
          <w:lang w:val="ru-RU"/>
        </w:rPr>
      </w:pPr>
      <w:r w:rsidRPr="002B64C1">
        <w:rPr>
          <w:lang w:val="ru-RU"/>
        </w:rPr>
        <w:t>При помощи встроенного отладчика вы можете посмотреть, что происходит с памятью внутри объединения.</w:t>
      </w:r>
    </w:p>
    <w:p w:rsidR="002B64C1" w:rsidRPr="002B64C1" w:rsidRDefault="002B64C1" w:rsidP="002B64C1">
      <w:pPr>
        <w:pStyle w:val="Main"/>
        <w:rPr>
          <w:lang w:val="ru-RU"/>
        </w:rPr>
      </w:pPr>
    </w:p>
    <w:p w:rsidR="002B64C1" w:rsidRPr="002B64C1" w:rsidRDefault="002B64C1" w:rsidP="00573E8B">
      <w:pPr>
        <w:pStyle w:val="2"/>
        <w:keepNext w:val="0"/>
        <w:numPr>
          <w:ilvl w:val="1"/>
          <w:numId w:val="15"/>
        </w:numPr>
        <w:spacing w:before="0" w:after="0"/>
        <w:ind w:left="426" w:firstLine="0"/>
        <w:rPr>
          <w:i w:val="0"/>
          <w:sz w:val="20"/>
          <w:szCs w:val="20"/>
        </w:rPr>
      </w:pPr>
      <w:bookmarkStart w:id="84" w:name="_Toc305222154"/>
      <w:bookmarkStart w:id="85" w:name="_Toc515770822"/>
      <w:bookmarkStart w:id="86" w:name="AP0791809"/>
      <w:r w:rsidRPr="002B64C1">
        <w:rPr>
          <w:i w:val="0"/>
          <w:sz w:val="20"/>
          <w:szCs w:val="20"/>
        </w:rPr>
        <w:t>Вспомогательные средства.</w:t>
      </w:r>
      <w:bookmarkEnd w:id="84"/>
      <w:bookmarkEnd w:id="85"/>
    </w:p>
    <w:bookmarkEnd w:id="86"/>
    <w:p w:rsidR="002B64C1" w:rsidRPr="002B64C1" w:rsidRDefault="002B64C1" w:rsidP="002B64C1">
      <w:pPr>
        <w:pStyle w:val="Main"/>
        <w:rPr>
          <w:lang w:val="ru-RU"/>
        </w:rPr>
      </w:pPr>
      <w:r w:rsidRPr="002B64C1">
        <w:rPr>
          <w:lang w:val="ru-RU"/>
        </w:rPr>
        <w:t xml:space="preserve">Необходимо упомянуть еще две темы: объявления </w:t>
      </w:r>
      <w:r w:rsidRPr="00375FDB">
        <w:t>typedef</w:t>
      </w:r>
      <w:r w:rsidRPr="002B64C1">
        <w:rPr>
          <w:lang w:val="ru-RU"/>
        </w:rPr>
        <w:t xml:space="preserve"> и перечисляемые типы </w:t>
      </w:r>
      <w:r w:rsidRPr="00375FDB">
        <w:t>enum</w:t>
      </w:r>
      <w:r w:rsidRPr="002B64C1">
        <w:rPr>
          <w:lang w:val="ru-RU"/>
        </w:rPr>
        <w:t xml:space="preserve">. При правильном использовании оба средства, </w:t>
      </w:r>
      <w:r w:rsidRPr="00375FDB">
        <w:t>typedef</w:t>
      </w:r>
      <w:r w:rsidRPr="002B64C1">
        <w:rPr>
          <w:lang w:val="ru-RU"/>
        </w:rPr>
        <w:t xml:space="preserve"> и </w:t>
      </w:r>
      <w:r w:rsidRPr="00375FDB">
        <w:t>enum</w:t>
      </w:r>
      <w:r w:rsidRPr="002B64C1">
        <w:rPr>
          <w:lang w:val="ru-RU"/>
        </w:rPr>
        <w:t>, упрощают текст программы.</w:t>
      </w:r>
    </w:p>
    <w:p w:rsidR="002B64C1" w:rsidRPr="002B64C1" w:rsidRDefault="002B64C1" w:rsidP="002B64C1">
      <w:pPr>
        <w:pStyle w:val="Main"/>
        <w:rPr>
          <w:lang w:val="ru-RU"/>
        </w:rPr>
      </w:pPr>
    </w:p>
    <w:p w:rsidR="002B64C1" w:rsidRPr="002B64C1" w:rsidRDefault="002B64C1" w:rsidP="002B64C1">
      <w:pPr>
        <w:pStyle w:val="3"/>
        <w:keepNext w:val="0"/>
        <w:spacing w:before="0" w:after="0"/>
        <w:ind w:left="709" w:firstLine="0"/>
        <w:rPr>
          <w:sz w:val="20"/>
          <w:szCs w:val="20"/>
        </w:rPr>
      </w:pPr>
      <w:bookmarkStart w:id="87" w:name="_Toc305222155"/>
      <w:bookmarkStart w:id="88" w:name="_Toc515770823"/>
      <w:r w:rsidRPr="002B64C1">
        <w:rPr>
          <w:sz w:val="20"/>
          <w:szCs w:val="20"/>
        </w:rPr>
        <w:t>Использование typedef.</w:t>
      </w:r>
      <w:bookmarkEnd w:id="87"/>
      <w:bookmarkEnd w:id="88"/>
    </w:p>
    <w:p w:rsidR="002B64C1" w:rsidRPr="00822B10" w:rsidRDefault="002B64C1" w:rsidP="002B64C1">
      <w:pPr>
        <w:pStyle w:val="Main"/>
        <w:rPr>
          <w:lang w:val="ru-RU"/>
        </w:rPr>
      </w:pPr>
      <w:r w:rsidRPr="00D61D90">
        <w:rPr>
          <w:highlight w:val="yellow"/>
          <w:lang w:val="ru-RU"/>
        </w:rPr>
        <w:t>Помимо структур и объединений разработчик программного обеспечения на C++ имеет возможность моделирования новых типов данных на базе уже имеющихся в его распоряжении типов. Формирование пользовательских типов осуществляется с использованием ключевого слова typedef, за которым указывается какой-либо из имеющихся типов данных и следующий за ним идентификатор, назначающий новое имя для выбранного типа. Фактически, таким образом, определяется синоним типа данных</w:t>
      </w:r>
      <w:r w:rsidRPr="00F75FA7">
        <w:rPr>
          <w:lang w:val="ru-RU"/>
        </w:rPr>
        <w:t>. Например, выражение</w:t>
      </w:r>
    </w:p>
    <w:p w:rsidR="002B64C1" w:rsidRPr="00822B10" w:rsidRDefault="002B64C1" w:rsidP="002B64C1">
      <w:pPr>
        <w:pStyle w:val="Main"/>
        <w:rPr>
          <w:lang w:val="ru-RU"/>
        </w:rPr>
      </w:pPr>
    </w:p>
    <w:p w:rsidR="002B64C1" w:rsidRPr="00F75FA7" w:rsidRDefault="002B64C1" w:rsidP="002B64C1">
      <w:pPr>
        <w:pStyle w:val="Main"/>
        <w:rPr>
          <w:lang w:val="ru-RU"/>
        </w:rPr>
      </w:pPr>
      <w:r w:rsidRPr="00F75FA7">
        <w:rPr>
          <w:lang w:val="ru-RU"/>
        </w:rPr>
        <w:t xml:space="preserve">typedef </w:t>
      </w:r>
      <w:r w:rsidRPr="00F75FA7">
        <w:rPr>
          <w:color w:val="0000FF"/>
          <w:lang w:val="ru-RU"/>
        </w:rPr>
        <w:t xml:space="preserve">unsigned char </w:t>
      </w:r>
      <w:r w:rsidRPr="00F75FA7">
        <w:rPr>
          <w:lang w:val="ru-RU"/>
        </w:rPr>
        <w:t>byte;</w:t>
      </w:r>
    </w:p>
    <w:p w:rsidR="002B64C1" w:rsidRPr="00822B10" w:rsidRDefault="002B64C1" w:rsidP="002B64C1">
      <w:pPr>
        <w:pStyle w:val="Main"/>
        <w:rPr>
          <w:lang w:val="ru-RU"/>
        </w:rPr>
      </w:pPr>
    </w:p>
    <w:p w:rsidR="002B64C1" w:rsidRPr="00822B10" w:rsidRDefault="002B64C1" w:rsidP="002B64C1">
      <w:pPr>
        <w:pStyle w:val="Main"/>
        <w:rPr>
          <w:lang w:val="ru-RU"/>
        </w:rPr>
      </w:pPr>
      <w:r w:rsidRPr="00D61D90">
        <w:rPr>
          <w:highlight w:val="yellow"/>
          <w:lang w:val="ru-RU"/>
        </w:rPr>
        <w:t>определяет новый тип данных byte, суть которого такая же, как и типа unsigned char. Следовательно, в программе возможно определение переменных типа byte, которые в памяти будут занимать один байт и смогут принимать значения от 0 до 255</w:t>
      </w:r>
      <w:r w:rsidRPr="00F75FA7">
        <w:rPr>
          <w:lang w:val="ru-RU"/>
        </w:rPr>
        <w:t>, например:</w:t>
      </w:r>
    </w:p>
    <w:p w:rsidR="002B64C1" w:rsidRPr="00822B10" w:rsidRDefault="002B64C1" w:rsidP="002B64C1">
      <w:pPr>
        <w:pStyle w:val="Main"/>
        <w:rPr>
          <w:lang w:val="ru-RU"/>
        </w:rPr>
      </w:pPr>
    </w:p>
    <w:p w:rsidR="002B64C1" w:rsidRPr="00822B10" w:rsidRDefault="002B64C1" w:rsidP="002B64C1">
      <w:pPr>
        <w:pStyle w:val="Main"/>
      </w:pPr>
      <w:r w:rsidRPr="00822B10">
        <w:t>byte nlnput = 0xFF;</w:t>
      </w:r>
    </w:p>
    <w:p w:rsidR="002B64C1" w:rsidRPr="00822B10" w:rsidRDefault="002B64C1" w:rsidP="002B64C1">
      <w:pPr>
        <w:pStyle w:val="Main"/>
      </w:pPr>
      <w:r w:rsidRPr="00822B10">
        <w:t>byte nOutput = 0;</w:t>
      </w:r>
    </w:p>
    <w:p w:rsidR="002B64C1" w:rsidRDefault="002B64C1" w:rsidP="002B64C1">
      <w:pPr>
        <w:pStyle w:val="Main"/>
      </w:pPr>
    </w:p>
    <w:p w:rsidR="002B64C1" w:rsidRPr="00F75FA7" w:rsidRDefault="002B64C1" w:rsidP="002B64C1">
      <w:pPr>
        <w:pStyle w:val="Main"/>
        <w:rPr>
          <w:lang w:val="ru-RU"/>
        </w:rPr>
      </w:pPr>
      <w:r w:rsidRPr="00D61D90">
        <w:rPr>
          <w:highlight w:val="yellow"/>
          <w:lang w:val="ru-RU"/>
        </w:rPr>
        <w:t>Синтаксис объявления пользовательского типа для массива выглядит следующим образом</w:t>
      </w:r>
      <w:r w:rsidRPr="00F75FA7">
        <w:rPr>
          <w:lang w:val="ru-RU"/>
        </w:rPr>
        <w:t>:</w:t>
      </w:r>
    </w:p>
    <w:p w:rsidR="002B64C1" w:rsidRPr="00822B10" w:rsidRDefault="002B64C1" w:rsidP="002B64C1">
      <w:pPr>
        <w:pStyle w:val="Main"/>
        <w:rPr>
          <w:lang w:val="ru-RU"/>
        </w:rPr>
      </w:pPr>
    </w:p>
    <w:p w:rsidR="002B64C1" w:rsidRPr="00F75FA7" w:rsidRDefault="002B64C1" w:rsidP="002B64C1">
      <w:pPr>
        <w:pStyle w:val="Main"/>
        <w:rPr>
          <w:lang w:val="ru-RU"/>
        </w:rPr>
      </w:pPr>
      <w:r w:rsidRPr="00F75FA7">
        <w:rPr>
          <w:lang w:val="ru-RU"/>
        </w:rPr>
        <w:t>typedef char Names[27];</w:t>
      </w:r>
    </w:p>
    <w:p w:rsidR="002B64C1" w:rsidRPr="002B64C1" w:rsidRDefault="002B64C1" w:rsidP="002B64C1">
      <w:pPr>
        <w:pStyle w:val="Main"/>
        <w:rPr>
          <w:lang w:val="ru-RU"/>
        </w:rPr>
      </w:pPr>
    </w:p>
    <w:p w:rsidR="002B64C1" w:rsidRPr="00F75FA7" w:rsidRDefault="002B64C1" w:rsidP="002B64C1">
      <w:pPr>
        <w:pStyle w:val="Main"/>
        <w:rPr>
          <w:lang w:val="ru-RU"/>
        </w:rPr>
      </w:pPr>
      <w:r w:rsidRPr="00D61D90">
        <w:rPr>
          <w:highlight w:val="yellow"/>
          <w:lang w:val="ru-RU"/>
        </w:rPr>
        <w:lastRenderedPageBreak/>
        <w:t>В этом случае объявление переменной типа Names</w:t>
      </w:r>
    </w:p>
    <w:p w:rsidR="002B64C1" w:rsidRPr="00822B10" w:rsidRDefault="002B64C1" w:rsidP="002B64C1">
      <w:pPr>
        <w:pStyle w:val="Main"/>
        <w:rPr>
          <w:lang w:val="ru-RU"/>
        </w:rPr>
      </w:pPr>
    </w:p>
    <w:p w:rsidR="002B64C1" w:rsidRPr="00F75FA7" w:rsidRDefault="002B64C1" w:rsidP="002B64C1">
      <w:pPr>
        <w:pStyle w:val="Main"/>
        <w:rPr>
          <w:lang w:val="ru-RU"/>
        </w:rPr>
      </w:pPr>
      <w:r w:rsidRPr="00F75FA7">
        <w:rPr>
          <w:lang w:val="ru-RU"/>
        </w:rPr>
        <w:t>Names name;</w:t>
      </w:r>
    </w:p>
    <w:p w:rsidR="002B64C1" w:rsidRPr="00822B10" w:rsidRDefault="002B64C1" w:rsidP="002B64C1">
      <w:pPr>
        <w:pStyle w:val="Main"/>
        <w:rPr>
          <w:lang w:val="ru-RU"/>
        </w:rPr>
      </w:pPr>
    </w:p>
    <w:p w:rsidR="002B64C1" w:rsidRPr="00F75FA7" w:rsidRDefault="002B64C1" w:rsidP="002B64C1">
      <w:pPr>
        <w:pStyle w:val="Main"/>
        <w:rPr>
          <w:lang w:val="ru-RU"/>
        </w:rPr>
      </w:pPr>
      <w:r w:rsidRPr="00F75FA7">
        <w:rPr>
          <w:lang w:val="ru-RU"/>
        </w:rPr>
        <w:t>будет означать, что такая переменная представляет собой строку из 27-ми символов.</w:t>
      </w:r>
    </w:p>
    <w:p w:rsidR="002B64C1" w:rsidRPr="00822B10" w:rsidRDefault="002B64C1" w:rsidP="002B64C1">
      <w:pPr>
        <w:pStyle w:val="Main"/>
        <w:rPr>
          <w:lang w:val="ru-RU"/>
        </w:rPr>
      </w:pPr>
      <w:r w:rsidRPr="00D61D90">
        <w:rPr>
          <w:highlight w:val="yellow"/>
          <w:lang w:val="ru-RU"/>
        </w:rPr>
        <w:t>Наиболее часто переопределение типов данных используется совместно со структурами. Благодаря этому становится возможным создание новых типов данных, характерных для сложных объектов, объединяющих разнотипные характеристики. Например, создадим тип данных COORD, объекты которого будут нести информацию о трех координатах в пространстве</w:t>
      </w:r>
      <w:r w:rsidRPr="00F75FA7">
        <w:rPr>
          <w:lang w:val="ru-RU"/>
        </w:rPr>
        <w:t>:</w:t>
      </w:r>
    </w:p>
    <w:p w:rsidR="002B64C1" w:rsidRPr="00822B10" w:rsidRDefault="002B64C1" w:rsidP="002B64C1">
      <w:pPr>
        <w:pStyle w:val="Main"/>
        <w:rPr>
          <w:lang w:val="ru-RU"/>
        </w:rPr>
      </w:pPr>
    </w:p>
    <w:p w:rsidR="002B64C1" w:rsidRPr="00822B10" w:rsidRDefault="002B64C1" w:rsidP="002B64C1">
      <w:pPr>
        <w:pStyle w:val="Program"/>
      </w:pPr>
      <w:r w:rsidRPr="00822B10">
        <w:t xml:space="preserve">typedef </w:t>
      </w:r>
      <w:r w:rsidRPr="00822B10">
        <w:rPr>
          <w:color w:val="0000FF"/>
        </w:rPr>
        <w:t>struct</w:t>
      </w:r>
    </w:p>
    <w:p w:rsidR="002B64C1" w:rsidRPr="00822B10" w:rsidRDefault="002B64C1" w:rsidP="002B64C1">
      <w:pPr>
        <w:pStyle w:val="Program"/>
        <w:ind w:left="284"/>
      </w:pPr>
      <w:r w:rsidRPr="00822B10">
        <w:t>{</w:t>
      </w:r>
    </w:p>
    <w:p w:rsidR="002B64C1" w:rsidRPr="00822B10" w:rsidRDefault="002B64C1" w:rsidP="002B64C1">
      <w:pPr>
        <w:pStyle w:val="Program"/>
        <w:ind w:left="567"/>
      </w:pPr>
      <w:r w:rsidRPr="00822B10">
        <w:rPr>
          <w:color w:val="0000FF"/>
        </w:rPr>
        <w:t>double</w:t>
      </w:r>
      <w:r w:rsidRPr="00822B10">
        <w:t xml:space="preserve"> x;</w:t>
      </w:r>
    </w:p>
    <w:p w:rsidR="002B64C1" w:rsidRPr="00822B10" w:rsidRDefault="002B64C1" w:rsidP="002B64C1">
      <w:pPr>
        <w:pStyle w:val="Program"/>
        <w:ind w:left="567"/>
      </w:pPr>
      <w:r w:rsidRPr="00822B10">
        <w:rPr>
          <w:color w:val="0000FF"/>
        </w:rPr>
        <w:t>double</w:t>
      </w:r>
      <w:r w:rsidRPr="00822B10">
        <w:t xml:space="preserve"> </w:t>
      </w:r>
      <w:r w:rsidRPr="00F75FA7">
        <w:rPr>
          <w:lang w:val="ru-RU"/>
        </w:rPr>
        <w:t>у</w:t>
      </w:r>
      <w:r w:rsidRPr="00822B10">
        <w:t>;</w:t>
      </w:r>
    </w:p>
    <w:p w:rsidR="002B64C1" w:rsidRPr="00DD3FA6" w:rsidRDefault="002B64C1" w:rsidP="002B64C1">
      <w:pPr>
        <w:pStyle w:val="Program"/>
        <w:ind w:left="567"/>
        <w:rPr>
          <w:lang w:val="ru-RU"/>
        </w:rPr>
      </w:pPr>
      <w:r w:rsidRPr="00430732">
        <w:rPr>
          <w:color w:val="0000FF"/>
        </w:rPr>
        <w:t>double</w:t>
      </w:r>
      <w:r w:rsidRPr="00DD3FA6">
        <w:rPr>
          <w:lang w:val="ru-RU"/>
        </w:rPr>
        <w:t xml:space="preserve"> </w:t>
      </w:r>
      <w:r w:rsidRPr="00430732">
        <w:t>z</w:t>
      </w:r>
      <w:r w:rsidRPr="00DD3FA6">
        <w:rPr>
          <w:lang w:val="ru-RU"/>
        </w:rPr>
        <w:t>;</w:t>
      </w:r>
    </w:p>
    <w:p w:rsidR="002B64C1" w:rsidRPr="00F75FA7" w:rsidRDefault="002B64C1" w:rsidP="002B64C1">
      <w:pPr>
        <w:pStyle w:val="Program"/>
        <w:ind w:left="284"/>
        <w:rPr>
          <w:lang w:val="ru-RU"/>
        </w:rPr>
      </w:pPr>
      <w:r w:rsidRPr="00F75FA7">
        <w:rPr>
          <w:lang w:val="ru-RU"/>
        </w:rPr>
        <w:t>} COORD;</w:t>
      </w:r>
    </w:p>
    <w:p w:rsidR="002B64C1" w:rsidRPr="00822B10" w:rsidRDefault="002B64C1" w:rsidP="002B64C1">
      <w:pPr>
        <w:pStyle w:val="Main"/>
        <w:rPr>
          <w:lang w:val="ru-RU"/>
        </w:rPr>
      </w:pPr>
    </w:p>
    <w:p w:rsidR="002B64C1" w:rsidRPr="00822B10" w:rsidRDefault="002B64C1" w:rsidP="002B64C1">
      <w:pPr>
        <w:pStyle w:val="Main"/>
        <w:rPr>
          <w:lang w:val="ru-RU"/>
        </w:rPr>
      </w:pPr>
      <w:r w:rsidRPr="00D61D90">
        <w:rPr>
          <w:highlight w:val="yellow"/>
          <w:lang w:val="ru-RU"/>
        </w:rPr>
        <w:t>Теперь можно объявить объект myPoint типа COORD</w:t>
      </w:r>
      <w:r w:rsidRPr="00F75FA7">
        <w:rPr>
          <w:lang w:val="ru-RU"/>
        </w:rPr>
        <w:t>:</w:t>
      </w:r>
    </w:p>
    <w:p w:rsidR="002B64C1" w:rsidRPr="00822B10" w:rsidRDefault="002B64C1" w:rsidP="002B64C1">
      <w:pPr>
        <w:pStyle w:val="Main"/>
        <w:rPr>
          <w:lang w:val="ru-RU"/>
        </w:rPr>
      </w:pPr>
    </w:p>
    <w:p w:rsidR="002B64C1" w:rsidRPr="00F75FA7" w:rsidRDefault="002B64C1" w:rsidP="002B64C1">
      <w:pPr>
        <w:pStyle w:val="Main"/>
        <w:rPr>
          <w:lang w:val="ru-RU"/>
        </w:rPr>
      </w:pPr>
      <w:r w:rsidRPr="00F75FA7">
        <w:rPr>
          <w:lang w:val="ru-RU"/>
        </w:rPr>
        <w:t>COORD myPoint;</w:t>
      </w:r>
    </w:p>
    <w:p w:rsidR="002B64C1" w:rsidRPr="00822B10" w:rsidRDefault="002B64C1" w:rsidP="002B64C1">
      <w:pPr>
        <w:pStyle w:val="Main"/>
        <w:rPr>
          <w:lang w:val="ru-RU"/>
        </w:rPr>
      </w:pPr>
    </w:p>
    <w:p w:rsidR="002B64C1" w:rsidRPr="00822B10" w:rsidRDefault="002B64C1" w:rsidP="002B64C1">
      <w:pPr>
        <w:pStyle w:val="Main"/>
        <w:rPr>
          <w:lang w:val="ru-RU"/>
        </w:rPr>
      </w:pPr>
      <w:r w:rsidRPr="00D61D90">
        <w:rPr>
          <w:highlight w:val="yellow"/>
          <w:lang w:val="ru-RU"/>
        </w:rPr>
        <w:t>и обращаться к элементам так, если бы он был объявлен как соответствующая структура</w:t>
      </w:r>
      <w:r w:rsidRPr="00F75FA7">
        <w:rPr>
          <w:lang w:val="ru-RU"/>
        </w:rPr>
        <w:t>:</w:t>
      </w:r>
    </w:p>
    <w:p w:rsidR="002B64C1" w:rsidRPr="00822B10" w:rsidRDefault="002B64C1" w:rsidP="002B64C1">
      <w:pPr>
        <w:pStyle w:val="Main"/>
        <w:rPr>
          <w:lang w:val="ru-RU"/>
        </w:rPr>
      </w:pPr>
    </w:p>
    <w:p w:rsidR="002B64C1" w:rsidRPr="00822B10" w:rsidRDefault="002B64C1" w:rsidP="002B64C1">
      <w:pPr>
        <w:pStyle w:val="Main"/>
      </w:pPr>
      <w:r w:rsidRPr="00822B10">
        <w:t>myPoint.x = 5.654;</w:t>
      </w:r>
    </w:p>
    <w:p w:rsidR="002B64C1" w:rsidRPr="00822B10" w:rsidRDefault="002B64C1" w:rsidP="002B64C1">
      <w:pPr>
        <w:pStyle w:val="Main"/>
      </w:pPr>
      <w:r w:rsidRPr="00822B10">
        <w:t>myPoint.y = 0;</w:t>
      </w:r>
    </w:p>
    <w:p w:rsidR="002B64C1" w:rsidRPr="00822B10" w:rsidRDefault="002B64C1" w:rsidP="002B64C1">
      <w:pPr>
        <w:pStyle w:val="Main"/>
      </w:pPr>
      <w:r w:rsidRPr="00822B10">
        <w:t>myPoint.z = 3.14;</w:t>
      </w:r>
    </w:p>
    <w:p w:rsidR="002B64C1" w:rsidRPr="00822B10" w:rsidRDefault="002B64C1" w:rsidP="002B64C1">
      <w:pPr>
        <w:pStyle w:val="1kjhg"/>
        <w:rPr>
          <w:lang w:val="en-US"/>
        </w:rPr>
      </w:pPr>
    </w:p>
    <w:p w:rsidR="002B64C1" w:rsidRPr="002B64C1" w:rsidRDefault="002B64C1" w:rsidP="002B64C1">
      <w:pPr>
        <w:pStyle w:val="Main"/>
        <w:rPr>
          <w:lang w:val="ru-RU"/>
        </w:rPr>
      </w:pPr>
      <w:r w:rsidRPr="002B64C1">
        <w:rPr>
          <w:highlight w:val="yellow"/>
          <w:lang w:val="ru-RU"/>
        </w:rPr>
        <w:t xml:space="preserve">При помощи </w:t>
      </w:r>
      <w:r w:rsidRPr="00F07E4B">
        <w:rPr>
          <w:highlight w:val="yellow"/>
        </w:rPr>
        <w:t>typedef</w:t>
      </w:r>
      <w:r w:rsidRPr="002B64C1">
        <w:rPr>
          <w:highlight w:val="yellow"/>
          <w:lang w:val="ru-RU"/>
        </w:rPr>
        <w:t xml:space="preserve"> вы можете связать новые типы данных с существующими. К примеру, в математической программе может возникнуть необходимость в использовании типов данных </w:t>
      </w:r>
      <w:r w:rsidRPr="00F07E4B">
        <w:rPr>
          <w:highlight w:val="yellow"/>
        </w:rPr>
        <w:t>fixed</w:t>
      </w:r>
      <w:r w:rsidRPr="002B64C1">
        <w:rPr>
          <w:highlight w:val="yellow"/>
          <w:lang w:val="ru-RU"/>
        </w:rPr>
        <w:t xml:space="preserve">, </w:t>
      </w:r>
      <w:r w:rsidRPr="00F07E4B">
        <w:rPr>
          <w:highlight w:val="yellow"/>
        </w:rPr>
        <w:t>whole</w:t>
      </w:r>
      <w:r w:rsidRPr="002B64C1">
        <w:rPr>
          <w:highlight w:val="yellow"/>
          <w:lang w:val="ru-RU"/>
        </w:rPr>
        <w:t xml:space="preserve">, </w:t>
      </w:r>
      <w:r w:rsidRPr="00F07E4B">
        <w:rPr>
          <w:highlight w:val="yellow"/>
        </w:rPr>
        <w:t>real</w:t>
      </w:r>
      <w:r w:rsidRPr="002B64C1">
        <w:rPr>
          <w:highlight w:val="yellow"/>
          <w:lang w:val="ru-RU"/>
        </w:rPr>
        <w:t xml:space="preserve"> или </w:t>
      </w:r>
      <w:r w:rsidRPr="00F07E4B">
        <w:rPr>
          <w:highlight w:val="yellow"/>
        </w:rPr>
        <w:t>complex</w:t>
      </w:r>
      <w:r w:rsidRPr="002B64C1">
        <w:rPr>
          <w:highlight w:val="yellow"/>
          <w:lang w:val="ru-RU"/>
        </w:rPr>
        <w:t xml:space="preserve">. Используя </w:t>
      </w:r>
      <w:r w:rsidRPr="00F07E4B">
        <w:rPr>
          <w:highlight w:val="yellow"/>
        </w:rPr>
        <w:t>typedef</w:t>
      </w:r>
      <w:r w:rsidRPr="002B64C1">
        <w:rPr>
          <w:highlight w:val="yellow"/>
          <w:lang w:val="ru-RU"/>
        </w:rPr>
        <w:t>, можно связать эти новые типы со стандартными типами С. В следующей программе создаются два новых типа</w:t>
      </w:r>
      <w:r w:rsidRPr="002B64C1">
        <w:rPr>
          <w:lang w:val="ru-RU"/>
        </w:rPr>
        <w:t>:</w:t>
      </w:r>
    </w:p>
    <w:p w:rsidR="002B64C1" w:rsidRPr="002B64C1" w:rsidRDefault="002B64C1" w:rsidP="002B64C1">
      <w:pPr>
        <w:pStyle w:val="Main"/>
        <w:rPr>
          <w:lang w:val="ru-RU"/>
        </w:rPr>
      </w:pPr>
    </w:p>
    <w:p w:rsidR="002B64C1" w:rsidRPr="001A7567" w:rsidRDefault="002B64C1" w:rsidP="002B64C1">
      <w:pPr>
        <w:pStyle w:val="Main"/>
        <w:rPr>
          <w:rFonts w:cs="Times New Roman"/>
          <w:color w:val="008000"/>
          <w:lang w:val="ru-RU"/>
        </w:rPr>
      </w:pPr>
      <w:r w:rsidRPr="001A7567">
        <w:rPr>
          <w:rFonts w:cs="Times New Roman"/>
          <w:color w:val="008000"/>
          <w:lang w:val="ru-RU"/>
        </w:rPr>
        <w:t xml:space="preserve">/* Программа на С, иллюстрирующая использование </w:t>
      </w:r>
      <w:r w:rsidRPr="001A7567">
        <w:rPr>
          <w:rFonts w:cs="Times New Roman"/>
          <w:color w:val="008000"/>
        </w:rPr>
        <w:t>typedef</w:t>
      </w:r>
      <w:r w:rsidRPr="001A7567">
        <w:rPr>
          <w:rFonts w:cs="Times New Roman"/>
          <w:color w:val="008000"/>
          <w:lang w:val="ru-RU"/>
        </w:rPr>
        <w:t>.</w:t>
      </w:r>
    </w:p>
    <w:p w:rsidR="002B64C1" w:rsidRPr="001A7567" w:rsidRDefault="002B64C1" w:rsidP="002B64C1">
      <w:pPr>
        <w:pStyle w:val="Main"/>
        <w:rPr>
          <w:rFonts w:cs="Times New Roman"/>
          <w:color w:val="008000"/>
          <w:lang w:val="ru-RU"/>
        </w:rPr>
      </w:pPr>
      <w:r w:rsidRPr="001A7567">
        <w:rPr>
          <w:rFonts w:cs="Times New Roman"/>
          <w:color w:val="008000"/>
          <w:lang w:val="ru-RU"/>
        </w:rPr>
        <w:t>Создаются два новых типа, "</w:t>
      </w:r>
      <w:r w:rsidRPr="001A7567">
        <w:rPr>
          <w:rFonts w:cs="Times New Roman"/>
          <w:color w:val="008000"/>
        </w:rPr>
        <w:t>whole</w:t>
      </w:r>
      <w:r w:rsidRPr="001A7567">
        <w:rPr>
          <w:rFonts w:cs="Times New Roman"/>
          <w:color w:val="008000"/>
          <w:lang w:val="ru-RU"/>
        </w:rPr>
        <w:t>" и "</w:t>
      </w:r>
      <w:r w:rsidRPr="001A7567">
        <w:rPr>
          <w:rFonts w:cs="Times New Roman"/>
          <w:color w:val="008000"/>
        </w:rPr>
        <w:t>real</w:t>
      </w:r>
      <w:r w:rsidRPr="001A7567">
        <w:rPr>
          <w:rFonts w:cs="Times New Roman"/>
          <w:color w:val="008000"/>
          <w:lang w:val="ru-RU"/>
        </w:rPr>
        <w:t>",</w:t>
      </w:r>
    </w:p>
    <w:p w:rsidR="002B64C1" w:rsidRPr="001A7567" w:rsidRDefault="002B64C1" w:rsidP="002B64C1">
      <w:pPr>
        <w:pStyle w:val="Main"/>
        <w:rPr>
          <w:rFonts w:cs="Times New Roman"/>
          <w:color w:val="008000"/>
          <w:lang w:val="ru-RU"/>
        </w:rPr>
      </w:pPr>
      <w:r w:rsidRPr="001A7567">
        <w:rPr>
          <w:rFonts w:cs="Times New Roman"/>
          <w:color w:val="008000"/>
          <w:lang w:val="ru-RU"/>
        </w:rPr>
        <w:t>которые можно использовать вместо "</w:t>
      </w:r>
      <w:r w:rsidRPr="001A7567">
        <w:rPr>
          <w:rFonts w:cs="Times New Roman"/>
          <w:color w:val="008000"/>
        </w:rPr>
        <w:t>int</w:t>
      </w:r>
      <w:r w:rsidRPr="001A7567">
        <w:rPr>
          <w:rFonts w:cs="Times New Roman"/>
          <w:color w:val="008000"/>
          <w:lang w:val="ru-RU"/>
        </w:rPr>
        <w:t>" и "</w:t>
      </w:r>
      <w:r w:rsidRPr="001A7567">
        <w:rPr>
          <w:rFonts w:cs="Times New Roman"/>
          <w:color w:val="008000"/>
        </w:rPr>
        <w:t>float</w:t>
      </w:r>
      <w:r w:rsidRPr="001A7567">
        <w:rPr>
          <w:rFonts w:cs="Times New Roman"/>
          <w:color w:val="008000"/>
          <w:lang w:val="ru-RU"/>
        </w:rPr>
        <w:t>" */</w:t>
      </w:r>
    </w:p>
    <w:p w:rsidR="002B64C1" w:rsidRPr="001A7567" w:rsidRDefault="002B64C1" w:rsidP="002B64C1">
      <w:pPr>
        <w:pStyle w:val="Main"/>
        <w:rPr>
          <w:rFonts w:cs="Times New Roman"/>
        </w:rPr>
      </w:pPr>
      <w:r w:rsidRPr="001A7567">
        <w:rPr>
          <w:rFonts w:cs="Times New Roman"/>
          <w:color w:val="0000FF"/>
        </w:rPr>
        <w:t>#include</w:t>
      </w:r>
      <w:r w:rsidRPr="001A7567">
        <w:rPr>
          <w:rFonts w:cs="Times New Roman"/>
        </w:rPr>
        <w:t xml:space="preserve"> &lt;stdio.h&gt;</w:t>
      </w:r>
    </w:p>
    <w:p w:rsidR="002B64C1" w:rsidRPr="001A7567" w:rsidRDefault="002B64C1" w:rsidP="002B64C1">
      <w:pPr>
        <w:pStyle w:val="Main"/>
        <w:rPr>
          <w:rFonts w:cs="Times New Roman"/>
        </w:rPr>
      </w:pPr>
      <w:r w:rsidRPr="001A7567">
        <w:rPr>
          <w:rFonts w:cs="Times New Roman"/>
          <w:color w:val="0000FF"/>
        </w:rPr>
        <w:t>typedef int</w:t>
      </w:r>
      <w:r w:rsidRPr="001A7567">
        <w:rPr>
          <w:rFonts w:cs="Times New Roman"/>
        </w:rPr>
        <w:t xml:space="preserve"> whole;</w:t>
      </w:r>
    </w:p>
    <w:p w:rsidR="002B64C1" w:rsidRPr="001A7567" w:rsidRDefault="002B64C1" w:rsidP="002B64C1">
      <w:pPr>
        <w:pStyle w:val="Main"/>
        <w:rPr>
          <w:rFonts w:cs="Times New Roman"/>
        </w:rPr>
      </w:pPr>
      <w:r w:rsidRPr="001A7567">
        <w:rPr>
          <w:rFonts w:cs="Times New Roman"/>
          <w:color w:val="0000FF"/>
        </w:rPr>
        <w:t>typedef float</w:t>
      </w:r>
      <w:r w:rsidRPr="001A7567">
        <w:rPr>
          <w:rFonts w:cs="Times New Roman"/>
        </w:rPr>
        <w:t xml:space="preserve"> real;</w:t>
      </w:r>
    </w:p>
    <w:p w:rsidR="002B64C1" w:rsidRPr="001A7567" w:rsidRDefault="002B64C1" w:rsidP="002B64C1">
      <w:pPr>
        <w:pStyle w:val="Main"/>
        <w:rPr>
          <w:rFonts w:cs="Times New Roman"/>
        </w:rPr>
      </w:pPr>
      <w:r w:rsidRPr="001A7567">
        <w:rPr>
          <w:rFonts w:cs="Times New Roman"/>
          <w:color w:val="0000FF"/>
        </w:rPr>
        <w:t>int</w:t>
      </w:r>
      <w:r w:rsidRPr="001A7567">
        <w:rPr>
          <w:rFonts w:cs="Times New Roman"/>
        </w:rPr>
        <w:t xml:space="preserve"> main(</w:t>
      </w:r>
      <w:r w:rsidRPr="001A7567">
        <w:rPr>
          <w:rFonts w:cs="Times New Roman"/>
          <w:color w:val="0000FF"/>
        </w:rPr>
        <w:t>void</w:t>
      </w:r>
      <w:r w:rsidRPr="001A7567">
        <w:rPr>
          <w:rFonts w:cs="Times New Roman"/>
        </w:rPr>
        <w:t>)</w:t>
      </w:r>
    </w:p>
    <w:p w:rsidR="002B64C1" w:rsidRPr="001A7567" w:rsidRDefault="002B64C1" w:rsidP="002B64C1">
      <w:pPr>
        <w:pStyle w:val="Main"/>
        <w:rPr>
          <w:rFonts w:cs="Times New Roman"/>
        </w:rPr>
      </w:pPr>
      <w:r w:rsidRPr="001A7567">
        <w:rPr>
          <w:rFonts w:cs="Times New Roman"/>
        </w:rPr>
        <w:t>{</w:t>
      </w:r>
    </w:p>
    <w:p w:rsidR="002B64C1" w:rsidRPr="001A7567" w:rsidRDefault="002B64C1" w:rsidP="002B64C1">
      <w:pPr>
        <w:pStyle w:val="Main"/>
        <w:rPr>
          <w:rFonts w:cs="Times New Roman"/>
        </w:rPr>
      </w:pPr>
      <w:r w:rsidRPr="001A7567">
        <w:rPr>
          <w:rFonts w:cs="Times New Roman"/>
        </w:rPr>
        <w:tab/>
        <w:t>whole wvalue=123;</w:t>
      </w:r>
    </w:p>
    <w:p w:rsidR="002B64C1" w:rsidRPr="001A7567" w:rsidRDefault="002B64C1" w:rsidP="002B64C1">
      <w:pPr>
        <w:pStyle w:val="Main"/>
        <w:rPr>
          <w:rFonts w:cs="Times New Roman"/>
        </w:rPr>
      </w:pPr>
      <w:r w:rsidRPr="001A7567">
        <w:rPr>
          <w:rFonts w:cs="Times New Roman"/>
        </w:rPr>
        <w:tab/>
        <w:t>real rvalue=5.6789;</w:t>
      </w:r>
    </w:p>
    <w:p w:rsidR="002B64C1" w:rsidRPr="001A7567" w:rsidRDefault="002B64C1" w:rsidP="002B64C1">
      <w:pPr>
        <w:pStyle w:val="Main"/>
        <w:rPr>
          <w:rFonts w:cs="Times New Roman"/>
          <w:color w:val="008000"/>
        </w:rPr>
      </w:pPr>
      <w:r w:rsidRPr="001A7567">
        <w:rPr>
          <w:rFonts w:cs="Times New Roman"/>
          <w:color w:val="008000"/>
        </w:rPr>
        <w:tab/>
        <w:t>/* Целое число */</w:t>
      </w:r>
    </w:p>
    <w:p w:rsidR="002B64C1" w:rsidRPr="001A7567" w:rsidRDefault="002B64C1" w:rsidP="002B64C1">
      <w:pPr>
        <w:pStyle w:val="Main"/>
        <w:rPr>
          <w:rFonts w:cs="Times New Roman"/>
        </w:rPr>
      </w:pPr>
      <w:r w:rsidRPr="001A7567">
        <w:rPr>
          <w:rFonts w:cs="Times New Roman"/>
        </w:rPr>
        <w:tab/>
        <w:t>printf("The whole number is %d.\n",wvalue);</w:t>
      </w:r>
    </w:p>
    <w:p w:rsidR="002B64C1" w:rsidRPr="001A7567" w:rsidRDefault="002B64C1" w:rsidP="002B64C1">
      <w:pPr>
        <w:pStyle w:val="Main"/>
        <w:rPr>
          <w:rFonts w:cs="Times New Roman"/>
          <w:color w:val="008000"/>
        </w:rPr>
      </w:pPr>
      <w:r w:rsidRPr="001A7567">
        <w:rPr>
          <w:rFonts w:cs="Times New Roman"/>
          <w:color w:val="008000"/>
        </w:rPr>
        <w:tab/>
        <w:t>/* Вещественное число */</w:t>
      </w:r>
    </w:p>
    <w:p w:rsidR="002B64C1" w:rsidRPr="001A7567" w:rsidRDefault="002B64C1" w:rsidP="002B64C1">
      <w:pPr>
        <w:pStyle w:val="Main"/>
        <w:rPr>
          <w:rFonts w:cs="Times New Roman"/>
        </w:rPr>
      </w:pPr>
      <w:r w:rsidRPr="001A7567">
        <w:rPr>
          <w:rFonts w:cs="Times New Roman"/>
        </w:rPr>
        <w:tab/>
        <w:t>printf("The real number is %.4f.\n",rvalue);</w:t>
      </w:r>
    </w:p>
    <w:p w:rsidR="002B64C1" w:rsidRPr="001A7567" w:rsidRDefault="002B64C1" w:rsidP="002B64C1">
      <w:pPr>
        <w:pStyle w:val="Main"/>
        <w:rPr>
          <w:rFonts w:cs="Times New Roman"/>
        </w:rPr>
      </w:pPr>
      <w:r w:rsidRPr="001A7567">
        <w:rPr>
          <w:rFonts w:cs="Times New Roman"/>
        </w:rPr>
        <w:tab/>
      </w:r>
      <w:r w:rsidRPr="001A7567">
        <w:rPr>
          <w:rFonts w:cs="Times New Roman"/>
          <w:color w:val="0000FF"/>
        </w:rPr>
        <w:t>return</w:t>
      </w:r>
      <w:r w:rsidRPr="001A7567">
        <w:rPr>
          <w:rFonts w:cs="Times New Roman"/>
        </w:rPr>
        <w:t xml:space="preserve"> (0);</w:t>
      </w:r>
    </w:p>
    <w:p w:rsidR="002B64C1" w:rsidRDefault="002B64C1" w:rsidP="002B64C1">
      <w:pPr>
        <w:pStyle w:val="Main"/>
        <w:rPr>
          <w:rFonts w:cs="Times New Roman"/>
          <w:lang w:val="ru-RU"/>
        </w:rPr>
      </w:pPr>
      <w:r w:rsidRPr="001A7567">
        <w:rPr>
          <w:rFonts w:cs="Times New Roman"/>
        </w:rPr>
        <w:t>}</w:t>
      </w:r>
    </w:p>
    <w:p w:rsidR="002B64C1" w:rsidRPr="009C3BDC" w:rsidRDefault="002B64C1" w:rsidP="002B64C1">
      <w:pPr>
        <w:pStyle w:val="Main"/>
        <w:ind w:firstLine="0"/>
        <w:jc w:val="center"/>
        <w:rPr>
          <w:lang w:val="ru-RU"/>
        </w:rPr>
      </w:pPr>
    </w:p>
    <w:p w:rsidR="002B64C1" w:rsidRPr="009C3BDC" w:rsidRDefault="002B64C1" w:rsidP="002B64C1">
      <w:pPr>
        <w:pStyle w:val="Main"/>
        <w:ind w:firstLine="0"/>
        <w:jc w:val="center"/>
        <w:rPr>
          <w:lang w:val="ru-RU"/>
        </w:rPr>
      </w:pPr>
      <w:r>
        <w:rPr>
          <w:noProof/>
          <w:lang w:val="ru-RU" w:eastAsia="ru-RU"/>
        </w:rPr>
        <w:drawing>
          <wp:inline distT="0" distB="0" distL="0" distR="0">
            <wp:extent cx="1507490" cy="659130"/>
            <wp:effectExtent l="1905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cstate="print"/>
                    <a:srcRect/>
                    <a:stretch>
                      <a:fillRect/>
                    </a:stretch>
                  </pic:blipFill>
                  <pic:spPr bwMode="auto">
                    <a:xfrm>
                      <a:off x="0" y="0"/>
                      <a:ext cx="1507490" cy="659130"/>
                    </a:xfrm>
                    <a:prstGeom prst="rect">
                      <a:avLst/>
                    </a:prstGeom>
                    <a:noFill/>
                    <a:ln w="9525">
                      <a:noFill/>
                      <a:miter lim="800000"/>
                      <a:headEnd/>
                      <a:tailEnd/>
                    </a:ln>
                  </pic:spPr>
                </pic:pic>
              </a:graphicData>
            </a:graphic>
          </wp:inline>
        </w:drawing>
      </w:r>
    </w:p>
    <w:p w:rsidR="002B64C1" w:rsidRPr="009C3BDC" w:rsidRDefault="002B64C1" w:rsidP="002B64C1">
      <w:pPr>
        <w:pStyle w:val="Main"/>
        <w:ind w:firstLine="0"/>
        <w:jc w:val="center"/>
        <w:rPr>
          <w:lang w:val="ru-RU"/>
        </w:rPr>
      </w:pPr>
    </w:p>
    <w:p w:rsidR="002B64C1" w:rsidRPr="002B64C1" w:rsidRDefault="002B64C1" w:rsidP="002B64C1">
      <w:pPr>
        <w:pStyle w:val="Main"/>
        <w:shd w:val="clear" w:color="auto" w:fill="auto"/>
        <w:rPr>
          <w:lang w:val="ru-RU"/>
        </w:rPr>
      </w:pPr>
      <w:r w:rsidRPr="009B0C2F">
        <w:rPr>
          <w:b/>
          <w:highlight w:val="yellow"/>
          <w:lang w:val="ru-RU"/>
        </w:rPr>
        <w:t>Будьте внимательны и не используйте слишком много новых типов; это может вызвать обратный эффект и ухудшить читаемость программы и усложнить ее.</w:t>
      </w:r>
      <w:r w:rsidRPr="00F07E4B">
        <w:rPr>
          <w:highlight w:val="yellow"/>
          <w:lang w:val="ru-RU"/>
        </w:rPr>
        <w:t xml:space="preserve"> </w:t>
      </w:r>
      <w:r w:rsidRPr="002B64C1">
        <w:rPr>
          <w:highlight w:val="yellow"/>
          <w:lang w:val="ru-RU"/>
        </w:rPr>
        <w:t xml:space="preserve">Используйте </w:t>
      </w:r>
      <w:r w:rsidRPr="00F07E4B">
        <w:rPr>
          <w:highlight w:val="yellow"/>
        </w:rPr>
        <w:t>typedef</w:t>
      </w:r>
      <w:r w:rsidRPr="002B64C1">
        <w:rPr>
          <w:highlight w:val="yellow"/>
          <w:lang w:val="ru-RU"/>
        </w:rPr>
        <w:t xml:space="preserve"> с осторожностью.</w:t>
      </w:r>
    </w:p>
    <w:p w:rsidR="002B64C1" w:rsidRPr="002B64C1" w:rsidRDefault="002B64C1" w:rsidP="002B64C1">
      <w:pPr>
        <w:pStyle w:val="Main"/>
        <w:shd w:val="clear" w:color="auto" w:fill="auto"/>
        <w:rPr>
          <w:lang w:val="ru-RU"/>
        </w:rPr>
      </w:pPr>
      <w:r w:rsidRPr="002B64C1">
        <w:rPr>
          <w:highlight w:val="yellow"/>
          <w:lang w:val="ru-RU"/>
        </w:rPr>
        <w:t xml:space="preserve">Объявление </w:t>
      </w:r>
      <w:r w:rsidRPr="00F07E4B">
        <w:rPr>
          <w:highlight w:val="yellow"/>
        </w:rPr>
        <w:t>typedef</w:t>
      </w:r>
      <w:r w:rsidRPr="002B64C1">
        <w:rPr>
          <w:highlight w:val="yellow"/>
          <w:lang w:val="ru-RU"/>
        </w:rPr>
        <w:t xml:space="preserve"> можно использовать для упрощения объявлений. Взгляните на два следующих примера; сможете ли вы заметить небольшое отличие, вызванное применением ключевого слова </w:t>
      </w:r>
      <w:r w:rsidRPr="00F07E4B">
        <w:rPr>
          <w:highlight w:val="yellow"/>
        </w:rPr>
        <w:t>typedef</w:t>
      </w:r>
      <w:r w:rsidRPr="002B64C1">
        <w:rPr>
          <w:lang w:val="ru-RU"/>
        </w:rPr>
        <w:t>:</w:t>
      </w:r>
    </w:p>
    <w:p w:rsidR="002B64C1" w:rsidRPr="002B64C1" w:rsidRDefault="002B64C1" w:rsidP="002B64C1">
      <w:pPr>
        <w:pStyle w:val="Main"/>
        <w:rPr>
          <w:lang w:val="ru-RU"/>
        </w:rPr>
      </w:pPr>
    </w:p>
    <w:p w:rsidR="002B64C1" w:rsidRPr="00375FDB" w:rsidRDefault="002B64C1" w:rsidP="002B64C1">
      <w:pPr>
        <w:pStyle w:val="Program"/>
      </w:pPr>
      <w:r w:rsidRPr="001B3AD2">
        <w:rPr>
          <w:color w:val="0000FF"/>
        </w:rPr>
        <w:t>struct</w:t>
      </w:r>
      <w:r w:rsidRPr="00375FDB">
        <w:t xml:space="preserve"> stboat {</w:t>
      </w:r>
    </w:p>
    <w:p w:rsidR="002B64C1" w:rsidRPr="00375FDB" w:rsidRDefault="002B64C1" w:rsidP="002B64C1">
      <w:pPr>
        <w:pStyle w:val="Program"/>
      </w:pPr>
      <w:r w:rsidRPr="00375FDB">
        <w:tab/>
      </w:r>
      <w:r w:rsidRPr="001B3AD2">
        <w:rPr>
          <w:color w:val="0000FF"/>
        </w:rPr>
        <w:t>char</w:t>
      </w:r>
      <w:r w:rsidRPr="00375FDB">
        <w:t xml:space="preserve"> sztype [iSTRING15 + iNULL_CHAR];</w:t>
      </w:r>
    </w:p>
    <w:p w:rsidR="002B64C1" w:rsidRPr="00375FDB" w:rsidRDefault="002B64C1" w:rsidP="002B64C1">
      <w:pPr>
        <w:pStyle w:val="Program"/>
      </w:pPr>
      <w:r w:rsidRPr="00375FDB">
        <w:tab/>
      </w:r>
      <w:r w:rsidRPr="001B3AD2">
        <w:rPr>
          <w:color w:val="0000FF"/>
        </w:rPr>
        <w:t>char</w:t>
      </w:r>
      <w:r w:rsidRPr="00375FDB">
        <w:t xml:space="preserve"> szmodel[iSTRING15 + iNULL_CHAR];</w:t>
      </w:r>
    </w:p>
    <w:p w:rsidR="002B64C1" w:rsidRPr="00375FDB" w:rsidRDefault="002B64C1" w:rsidP="002B64C1">
      <w:pPr>
        <w:pStyle w:val="Program"/>
      </w:pPr>
      <w:r w:rsidRPr="00375FDB">
        <w:tab/>
      </w:r>
      <w:r w:rsidRPr="001B3AD2">
        <w:rPr>
          <w:color w:val="0000FF"/>
        </w:rPr>
        <w:t>char</w:t>
      </w:r>
      <w:r w:rsidRPr="00375FDB">
        <w:t xml:space="preserve"> sztitle[iSTRING20 + iNULL_CHAR];</w:t>
      </w:r>
    </w:p>
    <w:p w:rsidR="002B64C1" w:rsidRPr="00375FDB" w:rsidRDefault="002B64C1" w:rsidP="002B64C1">
      <w:pPr>
        <w:pStyle w:val="Program"/>
      </w:pPr>
      <w:r w:rsidRPr="00375FDB">
        <w:tab/>
      </w:r>
      <w:r w:rsidRPr="001B3AD2">
        <w:rPr>
          <w:color w:val="0000FF"/>
        </w:rPr>
        <w:t>int</w:t>
      </w:r>
      <w:r w:rsidRPr="00375FDB">
        <w:t xml:space="preserve"> iyear;</w:t>
      </w:r>
    </w:p>
    <w:p w:rsidR="002B64C1" w:rsidRPr="00375FDB" w:rsidRDefault="002B64C1" w:rsidP="002B64C1">
      <w:pPr>
        <w:pStyle w:val="Program"/>
      </w:pPr>
      <w:r w:rsidRPr="00375FDB">
        <w:tab/>
      </w:r>
      <w:r w:rsidRPr="001B3AD2">
        <w:rPr>
          <w:color w:val="0000FF"/>
        </w:rPr>
        <w:t>long int</w:t>
      </w:r>
      <w:r w:rsidRPr="00375FDB">
        <w:t xml:space="preserve"> lmotor_hours;</w:t>
      </w:r>
    </w:p>
    <w:p w:rsidR="002B64C1" w:rsidRPr="00375FDB" w:rsidRDefault="002B64C1" w:rsidP="002B64C1">
      <w:pPr>
        <w:pStyle w:val="Program"/>
      </w:pPr>
      <w:r w:rsidRPr="00375FDB">
        <w:lastRenderedPageBreak/>
        <w:tab/>
      </w:r>
      <w:r w:rsidRPr="001B3AD2">
        <w:rPr>
          <w:color w:val="0000FF"/>
        </w:rPr>
        <w:t>float</w:t>
      </w:r>
      <w:r w:rsidRPr="00375FDB">
        <w:t xml:space="preserve"> fsaleprice;</w:t>
      </w:r>
    </w:p>
    <w:p w:rsidR="002B64C1" w:rsidRPr="00375FDB" w:rsidRDefault="002B64C1" w:rsidP="002B64C1">
      <w:pPr>
        <w:pStyle w:val="Program"/>
      </w:pPr>
      <w:r w:rsidRPr="00375FDB">
        <w:t>} stused_boat;</w:t>
      </w:r>
    </w:p>
    <w:p w:rsidR="002B64C1" w:rsidRPr="001B3AD2" w:rsidRDefault="002B64C1" w:rsidP="002B64C1">
      <w:pPr>
        <w:pStyle w:val="Program"/>
        <w:rPr>
          <w:color w:val="0000FF"/>
        </w:rPr>
      </w:pPr>
    </w:p>
    <w:p w:rsidR="002B64C1" w:rsidRPr="00375FDB" w:rsidRDefault="002B64C1" w:rsidP="002B64C1">
      <w:pPr>
        <w:pStyle w:val="Program"/>
      </w:pPr>
      <w:r w:rsidRPr="001B3AD2">
        <w:rPr>
          <w:color w:val="0000FF"/>
        </w:rPr>
        <w:t>typedef struct</w:t>
      </w:r>
      <w:r w:rsidRPr="00375FDB">
        <w:t xml:space="preserve"> {</w:t>
      </w:r>
    </w:p>
    <w:p w:rsidR="002B64C1" w:rsidRPr="00375FDB" w:rsidRDefault="002B64C1" w:rsidP="002B64C1">
      <w:pPr>
        <w:pStyle w:val="Program"/>
      </w:pPr>
      <w:r w:rsidRPr="00375FDB">
        <w:tab/>
      </w:r>
      <w:r w:rsidRPr="001B3AD2">
        <w:rPr>
          <w:color w:val="0000FF"/>
        </w:rPr>
        <w:t>char</w:t>
      </w:r>
      <w:r w:rsidRPr="00375FDB">
        <w:t xml:space="preserve"> sztype [iSTRING15 + iNULL_CHAR];</w:t>
      </w:r>
    </w:p>
    <w:p w:rsidR="002B64C1" w:rsidRPr="00375FDB" w:rsidRDefault="002B64C1" w:rsidP="002B64C1">
      <w:pPr>
        <w:pStyle w:val="Program"/>
      </w:pPr>
      <w:r w:rsidRPr="00375FDB">
        <w:tab/>
      </w:r>
      <w:r w:rsidRPr="001B3AD2">
        <w:rPr>
          <w:color w:val="0000FF"/>
        </w:rPr>
        <w:t>char</w:t>
      </w:r>
      <w:r w:rsidRPr="00375FDB">
        <w:t xml:space="preserve"> szmodel[iSTRING15 + iNULL_CHAR];</w:t>
      </w:r>
    </w:p>
    <w:p w:rsidR="002B64C1" w:rsidRPr="00375FDB" w:rsidRDefault="002B64C1" w:rsidP="002B64C1">
      <w:pPr>
        <w:pStyle w:val="Program"/>
      </w:pPr>
      <w:r w:rsidRPr="00375FDB">
        <w:tab/>
      </w:r>
      <w:r w:rsidRPr="001B3AD2">
        <w:rPr>
          <w:color w:val="0000FF"/>
        </w:rPr>
        <w:t>char</w:t>
      </w:r>
      <w:r w:rsidRPr="00375FDB">
        <w:t xml:space="preserve"> sztitle[iSTRING20 + iNULL_CHAR];</w:t>
      </w:r>
    </w:p>
    <w:p w:rsidR="002B64C1" w:rsidRPr="00375FDB" w:rsidRDefault="002B64C1" w:rsidP="002B64C1">
      <w:pPr>
        <w:pStyle w:val="Program"/>
      </w:pPr>
      <w:r w:rsidRPr="00375FDB">
        <w:tab/>
      </w:r>
      <w:r w:rsidRPr="001B3AD2">
        <w:rPr>
          <w:color w:val="0000FF"/>
        </w:rPr>
        <w:t>int</w:t>
      </w:r>
      <w:r w:rsidRPr="00375FDB">
        <w:t xml:space="preserve"> iyear;</w:t>
      </w:r>
    </w:p>
    <w:p w:rsidR="002B64C1" w:rsidRPr="00375FDB" w:rsidRDefault="002B64C1" w:rsidP="002B64C1">
      <w:pPr>
        <w:pStyle w:val="Program"/>
      </w:pPr>
      <w:r w:rsidRPr="00375FDB">
        <w:tab/>
      </w:r>
      <w:r w:rsidRPr="001B3AD2">
        <w:rPr>
          <w:color w:val="0000FF"/>
        </w:rPr>
        <w:t>long int</w:t>
      </w:r>
      <w:r w:rsidRPr="00375FDB">
        <w:t xml:space="preserve"> lmotor_hours;</w:t>
      </w:r>
    </w:p>
    <w:p w:rsidR="002B64C1" w:rsidRPr="002B64C1" w:rsidRDefault="002B64C1" w:rsidP="002B64C1">
      <w:pPr>
        <w:pStyle w:val="Program"/>
        <w:rPr>
          <w:lang w:val="ru-RU"/>
        </w:rPr>
      </w:pPr>
      <w:r w:rsidRPr="00375FDB">
        <w:tab/>
      </w:r>
      <w:r w:rsidRPr="001B3AD2">
        <w:rPr>
          <w:color w:val="0000FF"/>
        </w:rPr>
        <w:t>float</w:t>
      </w:r>
      <w:r w:rsidRPr="002B64C1">
        <w:rPr>
          <w:lang w:val="ru-RU"/>
        </w:rPr>
        <w:t xml:space="preserve"> </w:t>
      </w:r>
      <w:r w:rsidRPr="00375FDB">
        <w:t>fsaleprice</w:t>
      </w:r>
      <w:r w:rsidRPr="002B64C1">
        <w:rPr>
          <w:lang w:val="ru-RU"/>
        </w:rPr>
        <w:t>;</w:t>
      </w:r>
    </w:p>
    <w:p w:rsidR="002B64C1" w:rsidRPr="002B64C1" w:rsidRDefault="002B64C1" w:rsidP="002B64C1">
      <w:pPr>
        <w:pStyle w:val="Program"/>
        <w:rPr>
          <w:lang w:val="ru-RU"/>
        </w:rPr>
      </w:pPr>
      <w:r w:rsidRPr="002B64C1">
        <w:rPr>
          <w:lang w:val="ru-RU"/>
        </w:rPr>
        <w:t xml:space="preserve">} </w:t>
      </w:r>
      <w:r w:rsidRPr="00375FDB">
        <w:t>STBOAT</w:t>
      </w:r>
      <w:r w:rsidRPr="002B64C1">
        <w:rPr>
          <w:lang w:val="ru-RU"/>
        </w:rPr>
        <w:t>;</w:t>
      </w:r>
    </w:p>
    <w:p w:rsidR="002B64C1" w:rsidRPr="002B64C1" w:rsidRDefault="002B64C1" w:rsidP="002B64C1">
      <w:pPr>
        <w:pStyle w:val="Program"/>
        <w:rPr>
          <w:lang w:val="ru-RU"/>
        </w:rPr>
      </w:pPr>
    </w:p>
    <w:p w:rsidR="002B64C1" w:rsidRPr="002B64C1" w:rsidRDefault="002B64C1" w:rsidP="002B64C1">
      <w:pPr>
        <w:pStyle w:val="Main"/>
        <w:rPr>
          <w:lang w:val="ru-RU"/>
        </w:rPr>
      </w:pPr>
      <w:r w:rsidRPr="002B64C1">
        <w:rPr>
          <w:highlight w:val="yellow"/>
          <w:lang w:val="ru-RU"/>
        </w:rPr>
        <w:t>Имеют место три главных отличия</w:t>
      </w:r>
      <w:r w:rsidRPr="002B64C1">
        <w:rPr>
          <w:lang w:val="ru-RU"/>
        </w:rPr>
        <w:t>:</w:t>
      </w:r>
    </w:p>
    <w:p w:rsidR="002B64C1" w:rsidRPr="00A4135E" w:rsidRDefault="002B64C1" w:rsidP="00573E8B">
      <w:pPr>
        <w:pStyle w:val="Main"/>
        <w:numPr>
          <w:ilvl w:val="0"/>
          <w:numId w:val="6"/>
        </w:numPr>
        <w:tabs>
          <w:tab w:val="clear" w:pos="1827"/>
          <w:tab w:val="num" w:pos="360"/>
        </w:tabs>
        <w:ind w:left="360" w:hanging="180"/>
        <w:rPr>
          <w:color w:val="000000"/>
          <w:lang w:val="ru-RU"/>
        </w:rPr>
      </w:pPr>
      <w:r w:rsidRPr="00A4135E">
        <w:rPr>
          <w:color w:val="000000"/>
          <w:lang w:val="ru-RU"/>
        </w:rPr>
        <w:t>Исчезло необязательное поле тега. (Хотя поле тега вместе с typedef можно использовать по-прежнему; просто оно избыточно.)</w:t>
      </w:r>
    </w:p>
    <w:p w:rsidR="002B64C1" w:rsidRPr="00A4135E" w:rsidRDefault="002B64C1" w:rsidP="00573E8B">
      <w:pPr>
        <w:pStyle w:val="Main"/>
        <w:numPr>
          <w:ilvl w:val="0"/>
          <w:numId w:val="6"/>
        </w:numPr>
        <w:tabs>
          <w:tab w:val="clear" w:pos="1827"/>
          <w:tab w:val="num" w:pos="360"/>
        </w:tabs>
        <w:ind w:left="360" w:hanging="180"/>
        <w:rPr>
          <w:color w:val="000000"/>
          <w:lang w:val="ru-RU"/>
        </w:rPr>
      </w:pPr>
      <w:r w:rsidRPr="00A4135E">
        <w:rPr>
          <w:color w:val="000000"/>
          <w:lang w:val="ru-RU"/>
        </w:rPr>
        <w:t>Поле тега stboat превратилось в новый тип STBOAT и располагается там, где традиционно описывалась структурная переменная.</w:t>
      </w:r>
    </w:p>
    <w:p w:rsidR="002B64C1" w:rsidRPr="00A4135E" w:rsidRDefault="002B64C1" w:rsidP="00573E8B">
      <w:pPr>
        <w:pStyle w:val="Main"/>
        <w:numPr>
          <w:ilvl w:val="0"/>
          <w:numId w:val="6"/>
        </w:numPr>
        <w:tabs>
          <w:tab w:val="clear" w:pos="1827"/>
          <w:tab w:val="num" w:pos="360"/>
        </w:tabs>
        <w:ind w:left="360" w:hanging="180"/>
        <w:rPr>
          <w:color w:val="000000"/>
          <w:lang w:val="ru-RU"/>
        </w:rPr>
      </w:pPr>
      <w:r w:rsidRPr="00A4135E">
        <w:rPr>
          <w:color w:val="000000"/>
          <w:lang w:val="ru-RU"/>
        </w:rPr>
        <w:t>Объявление переменной stused_boat теперь отсутствует.</w:t>
      </w:r>
    </w:p>
    <w:p w:rsidR="002B64C1" w:rsidRPr="002B64C1" w:rsidRDefault="002B64C1" w:rsidP="002B64C1">
      <w:pPr>
        <w:pStyle w:val="Main"/>
        <w:rPr>
          <w:lang w:val="ru-RU"/>
        </w:rPr>
      </w:pPr>
    </w:p>
    <w:p w:rsidR="002B64C1" w:rsidRPr="002B64C1" w:rsidRDefault="002B64C1" w:rsidP="002B64C1">
      <w:pPr>
        <w:pStyle w:val="Main"/>
        <w:rPr>
          <w:lang w:val="ru-RU"/>
        </w:rPr>
      </w:pPr>
      <w:r w:rsidRPr="002B64C1">
        <w:rPr>
          <w:highlight w:val="yellow"/>
          <w:lang w:val="ru-RU"/>
        </w:rPr>
        <w:t xml:space="preserve">Достоинство описаний </w:t>
      </w:r>
      <w:r w:rsidRPr="00F07E4B">
        <w:rPr>
          <w:highlight w:val="yellow"/>
        </w:rPr>
        <w:t>typedef</w:t>
      </w:r>
      <w:r w:rsidRPr="002B64C1">
        <w:rPr>
          <w:highlight w:val="yellow"/>
          <w:lang w:val="ru-RU"/>
        </w:rPr>
        <w:t xml:space="preserve"> — в способе их использования. После приведенного описания по всей программе можно описывать переменные типа </w:t>
      </w:r>
      <w:r w:rsidRPr="00F07E4B">
        <w:rPr>
          <w:highlight w:val="yellow"/>
        </w:rPr>
        <w:t>STBOAT</w:t>
      </w:r>
      <w:r w:rsidRPr="002B64C1">
        <w:rPr>
          <w:highlight w:val="yellow"/>
          <w:lang w:val="ru-RU"/>
        </w:rPr>
        <w:t xml:space="preserve"> при помощи более простой синтаксической конструкции</w:t>
      </w:r>
      <w:r w:rsidRPr="002B64C1">
        <w:rPr>
          <w:lang w:val="ru-RU"/>
        </w:rPr>
        <w:t>:</w:t>
      </w:r>
    </w:p>
    <w:p w:rsidR="002B64C1" w:rsidRPr="002B64C1" w:rsidRDefault="002B64C1" w:rsidP="002B64C1">
      <w:pPr>
        <w:pStyle w:val="Main"/>
        <w:rPr>
          <w:lang w:val="ru-RU"/>
        </w:rPr>
      </w:pPr>
    </w:p>
    <w:p w:rsidR="002B64C1" w:rsidRPr="002B64C1" w:rsidRDefault="002B64C1" w:rsidP="002B64C1">
      <w:pPr>
        <w:pStyle w:val="Program"/>
        <w:rPr>
          <w:lang w:val="ru-RU"/>
        </w:rPr>
      </w:pPr>
      <w:r w:rsidRPr="00375FDB">
        <w:t>STBOAT</w:t>
      </w:r>
      <w:r w:rsidRPr="002B64C1">
        <w:rPr>
          <w:lang w:val="ru-RU"/>
        </w:rPr>
        <w:t xml:space="preserve"> </w:t>
      </w:r>
      <w:r w:rsidRPr="00375FDB">
        <w:t>STused</w:t>
      </w:r>
      <w:r w:rsidRPr="002B64C1">
        <w:rPr>
          <w:lang w:val="ru-RU"/>
        </w:rPr>
        <w:t>_</w:t>
      </w:r>
      <w:r w:rsidRPr="00375FDB">
        <w:t>boat</w:t>
      </w:r>
      <w:r w:rsidRPr="002B64C1">
        <w:rPr>
          <w:lang w:val="ru-RU"/>
        </w:rPr>
        <w:t>;</w:t>
      </w:r>
    </w:p>
    <w:p w:rsidR="002B64C1" w:rsidRPr="002B64C1" w:rsidRDefault="002B64C1" w:rsidP="002B64C1">
      <w:pPr>
        <w:pStyle w:val="Main"/>
        <w:rPr>
          <w:lang w:val="ru-RU"/>
        </w:rPr>
      </w:pPr>
    </w:p>
    <w:p w:rsidR="002B64C1" w:rsidRPr="002B64C1" w:rsidRDefault="002B64C1" w:rsidP="002B64C1">
      <w:pPr>
        <w:pStyle w:val="Main"/>
        <w:rPr>
          <w:lang w:val="ru-RU"/>
        </w:rPr>
      </w:pPr>
      <w:r w:rsidRPr="002B64C1">
        <w:rPr>
          <w:highlight w:val="yellow"/>
          <w:lang w:val="ru-RU"/>
        </w:rPr>
        <w:t xml:space="preserve">Синтаксически, использование заглавных букв в компиляторах </w:t>
      </w:r>
      <w:r w:rsidRPr="00F07E4B">
        <w:rPr>
          <w:highlight w:val="yellow"/>
        </w:rPr>
        <w:t>C</w:t>
      </w:r>
      <w:r w:rsidRPr="002B64C1">
        <w:rPr>
          <w:highlight w:val="yellow"/>
          <w:lang w:val="ru-RU"/>
        </w:rPr>
        <w:t>/</w:t>
      </w:r>
      <w:r w:rsidRPr="00F07E4B">
        <w:rPr>
          <w:highlight w:val="yellow"/>
        </w:rPr>
        <w:t>C</w:t>
      </w:r>
      <w:r w:rsidRPr="002B64C1">
        <w:rPr>
          <w:highlight w:val="yellow"/>
          <w:lang w:val="ru-RU"/>
        </w:rPr>
        <w:t>++ не обязательно; они, однако, подчеркивают важное соглашение, принятое в программе. Во всех возможных файлах, где объявляются идентификаторы, программисты на С традиционно используют заглавные буквы для описаний новых типов, констант, перечисляемых значений и макросов, определяемых обычно в заголовочном файле. Видимое различие между ключевыми словами, записываемыми строчными буквами, и пользовательскими идентификаторами, записываемыми заглавными буквами, позволяет быстрее понимать текст программы, поскольку заглавные буквы обычно означают: "Ищите это объявление в другом файле"</w:t>
      </w:r>
      <w:r w:rsidRPr="002B64C1">
        <w:rPr>
          <w:lang w:val="ru-RU"/>
        </w:rPr>
        <w:t>.</w:t>
      </w:r>
    </w:p>
    <w:p w:rsidR="002B64C1" w:rsidRPr="00375FDB" w:rsidRDefault="002B64C1" w:rsidP="002B64C1">
      <w:pPr>
        <w:pStyle w:val="Main"/>
      </w:pPr>
      <w:bookmarkStart w:id="89" w:name="АР01811"/>
      <w:r w:rsidRPr="002B64C1">
        <w:rPr>
          <w:highlight w:val="yellow"/>
          <w:lang w:val="ru-RU"/>
        </w:rPr>
        <w:t>Функция</w:t>
      </w:r>
      <w:bookmarkEnd w:id="89"/>
      <w:r w:rsidRPr="002B64C1">
        <w:rPr>
          <w:highlight w:val="yellow"/>
          <w:lang w:val="ru-RU"/>
        </w:rPr>
        <w:t xml:space="preserve"> </w:t>
      </w:r>
      <w:r w:rsidRPr="00F07E4B">
        <w:rPr>
          <w:highlight w:val="yellow"/>
        </w:rPr>
        <w:t>typedef</w:t>
      </w:r>
      <w:r w:rsidRPr="002B64C1">
        <w:rPr>
          <w:highlight w:val="yellow"/>
          <w:lang w:val="ru-RU"/>
        </w:rPr>
        <w:t xml:space="preserve"> позволяет нам создать свое собственное имя типа. </w:t>
      </w:r>
      <w:r w:rsidRPr="00F07E4B">
        <w:rPr>
          <w:highlight w:val="yellow"/>
        </w:rPr>
        <w:t>Это напоминает директиву #define, но со следующими тремя изменениями</w:t>
      </w:r>
      <w:r w:rsidRPr="00375FDB">
        <w:t>:</w:t>
      </w:r>
    </w:p>
    <w:p w:rsidR="002B64C1" w:rsidRPr="00A4135E" w:rsidRDefault="002B64C1" w:rsidP="00573E8B">
      <w:pPr>
        <w:numPr>
          <w:ilvl w:val="0"/>
          <w:numId w:val="11"/>
        </w:numPr>
        <w:tabs>
          <w:tab w:val="clear" w:pos="1425"/>
          <w:tab w:val="num" w:pos="360"/>
        </w:tabs>
        <w:ind w:left="360" w:hanging="180"/>
        <w:jc w:val="both"/>
        <w:textAlignment w:val="baseline"/>
        <w:rPr>
          <w:rFonts w:ascii="Arial" w:hAnsi="Arial" w:cs="Arial"/>
          <w:bCs/>
          <w:color w:val="000000"/>
          <w:sz w:val="20"/>
          <w:szCs w:val="20"/>
        </w:rPr>
      </w:pPr>
      <w:r w:rsidRPr="00A4135E">
        <w:rPr>
          <w:rFonts w:ascii="Arial" w:hAnsi="Arial" w:cs="Arial"/>
          <w:bCs/>
          <w:color w:val="000000"/>
          <w:sz w:val="20"/>
          <w:szCs w:val="20"/>
        </w:rPr>
        <w:t>В отличие от #define функция typedef дает символические имена, но ограничивается только типами данных.</w:t>
      </w:r>
    </w:p>
    <w:p w:rsidR="002B64C1" w:rsidRPr="00A4135E" w:rsidRDefault="002B64C1" w:rsidP="00573E8B">
      <w:pPr>
        <w:numPr>
          <w:ilvl w:val="0"/>
          <w:numId w:val="11"/>
        </w:numPr>
        <w:tabs>
          <w:tab w:val="clear" w:pos="1425"/>
          <w:tab w:val="num" w:pos="360"/>
        </w:tabs>
        <w:ind w:left="360" w:hanging="180"/>
        <w:jc w:val="both"/>
        <w:textAlignment w:val="baseline"/>
        <w:rPr>
          <w:rFonts w:ascii="Arial" w:hAnsi="Arial" w:cs="Arial"/>
          <w:bCs/>
          <w:color w:val="000000"/>
          <w:sz w:val="20"/>
          <w:szCs w:val="20"/>
        </w:rPr>
      </w:pPr>
      <w:r w:rsidRPr="00A4135E">
        <w:rPr>
          <w:rFonts w:ascii="Arial" w:hAnsi="Arial" w:cs="Arial"/>
          <w:bCs/>
          <w:color w:val="000000"/>
          <w:sz w:val="20"/>
          <w:szCs w:val="20"/>
        </w:rPr>
        <w:t>Функция typedef выполняется компилятором, а не препроцессором.</w:t>
      </w:r>
    </w:p>
    <w:p w:rsidR="002B64C1" w:rsidRPr="00A4135E" w:rsidRDefault="002B64C1" w:rsidP="00573E8B">
      <w:pPr>
        <w:numPr>
          <w:ilvl w:val="0"/>
          <w:numId w:val="11"/>
        </w:numPr>
        <w:tabs>
          <w:tab w:val="clear" w:pos="1425"/>
          <w:tab w:val="num" w:pos="360"/>
        </w:tabs>
        <w:ind w:left="360" w:hanging="180"/>
        <w:jc w:val="both"/>
        <w:textAlignment w:val="baseline"/>
        <w:rPr>
          <w:rFonts w:ascii="Arial" w:hAnsi="Arial" w:cs="Arial"/>
          <w:bCs/>
          <w:color w:val="000000"/>
          <w:sz w:val="20"/>
          <w:szCs w:val="20"/>
        </w:rPr>
      </w:pPr>
      <w:r w:rsidRPr="00A4135E">
        <w:rPr>
          <w:rFonts w:ascii="Arial" w:hAnsi="Arial" w:cs="Arial"/>
          <w:bCs/>
          <w:color w:val="000000"/>
          <w:sz w:val="20"/>
          <w:szCs w:val="20"/>
        </w:rPr>
        <w:t>В своих пределах функция typedef более гибка, чем #define.</w:t>
      </w:r>
    </w:p>
    <w:p w:rsidR="002B64C1" w:rsidRPr="002B64C1" w:rsidRDefault="002B64C1" w:rsidP="002B64C1">
      <w:pPr>
        <w:pStyle w:val="Main"/>
        <w:rPr>
          <w:lang w:val="ru-RU"/>
        </w:rPr>
      </w:pPr>
    </w:p>
    <w:p w:rsidR="002B64C1" w:rsidRPr="002B64C1" w:rsidRDefault="002B64C1" w:rsidP="002B64C1">
      <w:pPr>
        <w:pStyle w:val="Main"/>
        <w:rPr>
          <w:lang w:val="ru-RU"/>
        </w:rPr>
      </w:pPr>
      <w:r w:rsidRPr="002B64C1">
        <w:rPr>
          <w:lang w:val="ru-RU"/>
        </w:rPr>
        <w:t xml:space="preserve">Посмотрим, как она работает. Предположим, вы хотите использовать термин </w:t>
      </w:r>
      <w:r w:rsidRPr="00375FDB">
        <w:t>real</w:t>
      </w:r>
      <w:r w:rsidRPr="002B64C1">
        <w:rPr>
          <w:lang w:val="ru-RU"/>
        </w:rPr>
        <w:t xml:space="preserve"> для чисел типа </w:t>
      </w:r>
      <w:r w:rsidRPr="00375FDB">
        <w:t>float</w:t>
      </w:r>
      <w:r w:rsidRPr="002B64C1">
        <w:rPr>
          <w:lang w:val="ru-RU"/>
        </w:rPr>
        <w:t xml:space="preserve">. Тогда вы определяете термин </w:t>
      </w:r>
      <w:r w:rsidRPr="00375FDB">
        <w:t>real</w:t>
      </w:r>
      <w:r w:rsidRPr="002B64C1">
        <w:rPr>
          <w:lang w:val="ru-RU"/>
        </w:rPr>
        <w:t xml:space="preserve">, как если бы он был переменной типа </w:t>
      </w:r>
      <w:r w:rsidRPr="00375FDB">
        <w:t>float</w:t>
      </w:r>
      <w:r w:rsidRPr="002B64C1">
        <w:rPr>
          <w:lang w:val="ru-RU"/>
        </w:rPr>
        <w:t xml:space="preserve">, и перед его определением ставите ключевое слово </w:t>
      </w:r>
      <w:r w:rsidRPr="00375FDB">
        <w:t>typedef</w:t>
      </w:r>
      <w:r w:rsidRPr="002B64C1">
        <w:rPr>
          <w:lang w:val="ru-RU"/>
        </w:rPr>
        <w:t>:</w:t>
      </w:r>
    </w:p>
    <w:p w:rsidR="002B64C1" w:rsidRPr="002B64C1" w:rsidRDefault="002B64C1" w:rsidP="002B64C1">
      <w:pPr>
        <w:pStyle w:val="Main"/>
        <w:rPr>
          <w:lang w:val="ru-RU"/>
        </w:rPr>
      </w:pPr>
    </w:p>
    <w:p w:rsidR="002B64C1" w:rsidRPr="002B64C1" w:rsidRDefault="002B64C1" w:rsidP="002B64C1">
      <w:pPr>
        <w:pStyle w:val="Program"/>
        <w:rPr>
          <w:lang w:val="ru-RU"/>
        </w:rPr>
      </w:pPr>
      <w:r w:rsidRPr="007250BF">
        <w:rPr>
          <w:color w:val="0000FF"/>
        </w:rPr>
        <w:t>typedef</w:t>
      </w:r>
      <w:r w:rsidRPr="002B64C1">
        <w:rPr>
          <w:color w:val="0000FF"/>
          <w:lang w:val="ru-RU"/>
        </w:rPr>
        <w:t xml:space="preserve"> </w:t>
      </w:r>
      <w:r w:rsidRPr="007250BF">
        <w:rPr>
          <w:color w:val="0000FF"/>
        </w:rPr>
        <w:t>float</w:t>
      </w:r>
      <w:r w:rsidRPr="002B64C1">
        <w:rPr>
          <w:lang w:val="ru-RU"/>
        </w:rPr>
        <w:t xml:space="preserve"> </w:t>
      </w:r>
      <w:r w:rsidRPr="00375FDB">
        <w:t>real</w:t>
      </w:r>
      <w:r w:rsidRPr="002B64C1">
        <w:rPr>
          <w:lang w:val="ru-RU"/>
        </w:rPr>
        <w:t>;</w:t>
      </w:r>
    </w:p>
    <w:p w:rsidR="002B64C1" w:rsidRPr="002B64C1" w:rsidRDefault="002B64C1" w:rsidP="002B64C1">
      <w:pPr>
        <w:pStyle w:val="Main"/>
        <w:rPr>
          <w:lang w:val="ru-RU"/>
        </w:rPr>
      </w:pPr>
    </w:p>
    <w:p w:rsidR="002B64C1" w:rsidRPr="002B64C1" w:rsidRDefault="002B64C1" w:rsidP="002B64C1">
      <w:pPr>
        <w:pStyle w:val="Main"/>
        <w:rPr>
          <w:lang w:val="ru-RU"/>
        </w:rPr>
      </w:pPr>
      <w:r w:rsidRPr="002B64C1">
        <w:rPr>
          <w:lang w:val="ru-RU"/>
        </w:rPr>
        <w:t xml:space="preserve">С этого момента вы можете использовать </w:t>
      </w:r>
      <w:r w:rsidRPr="00375FDB">
        <w:t>real</w:t>
      </w:r>
      <w:r w:rsidRPr="002B64C1">
        <w:rPr>
          <w:lang w:val="ru-RU"/>
        </w:rPr>
        <w:t xml:space="preserve"> для определения переменных:</w:t>
      </w:r>
    </w:p>
    <w:p w:rsidR="002B64C1" w:rsidRPr="002B64C1" w:rsidRDefault="002B64C1" w:rsidP="002B64C1">
      <w:pPr>
        <w:pStyle w:val="Main"/>
        <w:rPr>
          <w:lang w:val="ru-RU"/>
        </w:rPr>
      </w:pPr>
    </w:p>
    <w:p w:rsidR="002B64C1" w:rsidRPr="002B64C1" w:rsidRDefault="002B64C1" w:rsidP="002B64C1">
      <w:pPr>
        <w:pStyle w:val="Program"/>
        <w:rPr>
          <w:lang w:val="ru-RU"/>
        </w:rPr>
      </w:pPr>
      <w:r w:rsidRPr="007250BF">
        <w:rPr>
          <w:color w:val="0000FF"/>
        </w:rPr>
        <w:t>real</w:t>
      </w:r>
      <w:r w:rsidRPr="002B64C1">
        <w:rPr>
          <w:lang w:val="ru-RU"/>
        </w:rPr>
        <w:t xml:space="preserve"> х, у[25], *рг;</w:t>
      </w:r>
    </w:p>
    <w:p w:rsidR="002B64C1" w:rsidRPr="002B64C1" w:rsidRDefault="002B64C1" w:rsidP="002B64C1">
      <w:pPr>
        <w:pStyle w:val="Main"/>
        <w:rPr>
          <w:lang w:val="ru-RU"/>
        </w:rPr>
      </w:pPr>
    </w:p>
    <w:p w:rsidR="002B64C1" w:rsidRPr="002B64C1" w:rsidRDefault="002B64C1" w:rsidP="002B64C1">
      <w:pPr>
        <w:pStyle w:val="Main"/>
        <w:rPr>
          <w:lang w:val="ru-RU"/>
        </w:rPr>
      </w:pPr>
      <w:r w:rsidRPr="002B64C1">
        <w:rPr>
          <w:lang w:val="ru-RU"/>
        </w:rPr>
        <w:t xml:space="preserve">Область действия такого определения зависит от расположения оператора </w:t>
      </w:r>
      <w:r w:rsidRPr="00375FDB">
        <w:t>typedef</w:t>
      </w:r>
      <w:r w:rsidRPr="002B64C1">
        <w:rPr>
          <w:lang w:val="ru-RU"/>
        </w:rPr>
        <w:t>. Если определение находится внутри функции, то область действия локальна и ограничена этой функцией. Если определение расположено вне функции, то область действия глобальна.</w:t>
      </w:r>
    </w:p>
    <w:p w:rsidR="002B64C1" w:rsidRPr="002B64C1" w:rsidRDefault="002B64C1" w:rsidP="002B64C1">
      <w:pPr>
        <w:pStyle w:val="Main"/>
        <w:rPr>
          <w:lang w:val="ru-RU"/>
        </w:rPr>
      </w:pPr>
      <w:r w:rsidRPr="002B64C1">
        <w:rPr>
          <w:lang w:val="ru-RU"/>
        </w:rPr>
        <w:t>Часто в этих определениях используются прописные буквы, чтобы напомнить пользователю, что имя типа является на самом деле символической аббревиатурой:</w:t>
      </w:r>
    </w:p>
    <w:p w:rsidR="002B64C1" w:rsidRPr="002B64C1" w:rsidRDefault="002B64C1" w:rsidP="002B64C1">
      <w:pPr>
        <w:pStyle w:val="Main"/>
        <w:rPr>
          <w:lang w:val="ru-RU"/>
        </w:rPr>
      </w:pPr>
    </w:p>
    <w:p w:rsidR="002B64C1" w:rsidRPr="002B64C1" w:rsidRDefault="002B64C1" w:rsidP="002B64C1">
      <w:pPr>
        <w:pStyle w:val="Program"/>
        <w:rPr>
          <w:lang w:val="ru-RU"/>
        </w:rPr>
      </w:pPr>
      <w:r w:rsidRPr="007250BF">
        <w:rPr>
          <w:color w:val="0000FF"/>
        </w:rPr>
        <w:t>typedef</w:t>
      </w:r>
      <w:r w:rsidRPr="002B64C1">
        <w:rPr>
          <w:color w:val="0000FF"/>
          <w:lang w:val="ru-RU"/>
        </w:rPr>
        <w:t xml:space="preserve"> </w:t>
      </w:r>
      <w:r w:rsidRPr="007250BF">
        <w:rPr>
          <w:color w:val="0000FF"/>
        </w:rPr>
        <w:t>float</w:t>
      </w:r>
      <w:r w:rsidRPr="002B64C1">
        <w:rPr>
          <w:lang w:val="ru-RU"/>
        </w:rPr>
        <w:t xml:space="preserve"> </w:t>
      </w:r>
      <w:r w:rsidRPr="00375FDB">
        <w:t>REAL</w:t>
      </w:r>
      <w:r w:rsidRPr="002B64C1">
        <w:rPr>
          <w:lang w:val="ru-RU"/>
        </w:rPr>
        <w:t>;</w:t>
      </w:r>
    </w:p>
    <w:p w:rsidR="002B64C1" w:rsidRPr="002B64C1" w:rsidRDefault="002B64C1" w:rsidP="002B64C1">
      <w:pPr>
        <w:pStyle w:val="Main"/>
        <w:rPr>
          <w:lang w:val="ru-RU"/>
        </w:rPr>
      </w:pPr>
    </w:p>
    <w:p w:rsidR="002B64C1" w:rsidRPr="002B64C1" w:rsidRDefault="002B64C1" w:rsidP="002B64C1">
      <w:pPr>
        <w:pStyle w:val="Main"/>
        <w:rPr>
          <w:lang w:val="ru-RU"/>
        </w:rPr>
      </w:pPr>
      <w:r w:rsidRPr="002B64C1">
        <w:rPr>
          <w:lang w:val="ru-RU"/>
        </w:rPr>
        <w:t>В последнем примере можно было бы применить директиву #</w:t>
      </w:r>
      <w:r w:rsidRPr="00375FDB">
        <w:t>define</w:t>
      </w:r>
      <w:r w:rsidRPr="002B64C1">
        <w:rPr>
          <w:lang w:val="ru-RU"/>
        </w:rPr>
        <w:t>. А здесь это делать нельзя:</w:t>
      </w:r>
    </w:p>
    <w:p w:rsidR="002B64C1" w:rsidRPr="002B64C1" w:rsidRDefault="002B64C1" w:rsidP="002B64C1">
      <w:pPr>
        <w:pStyle w:val="Main"/>
        <w:rPr>
          <w:lang w:val="ru-RU"/>
        </w:rPr>
      </w:pPr>
    </w:p>
    <w:p w:rsidR="002B64C1" w:rsidRPr="002B64C1" w:rsidRDefault="002B64C1" w:rsidP="002B64C1">
      <w:pPr>
        <w:pStyle w:val="Program"/>
        <w:rPr>
          <w:lang w:val="ru-RU"/>
        </w:rPr>
      </w:pPr>
      <w:r w:rsidRPr="007050E3">
        <w:rPr>
          <w:color w:val="0000FF"/>
        </w:rPr>
        <w:t>typedef</w:t>
      </w:r>
      <w:r w:rsidRPr="002B64C1">
        <w:rPr>
          <w:color w:val="0000FF"/>
          <w:lang w:val="ru-RU"/>
        </w:rPr>
        <w:t xml:space="preserve"> </w:t>
      </w:r>
      <w:r w:rsidRPr="007050E3">
        <w:rPr>
          <w:color w:val="0000FF"/>
        </w:rPr>
        <w:t>char</w:t>
      </w:r>
      <w:r w:rsidRPr="002B64C1">
        <w:rPr>
          <w:lang w:val="ru-RU"/>
        </w:rPr>
        <w:t xml:space="preserve"> *</w:t>
      </w:r>
      <w:r w:rsidRPr="00375FDB">
        <w:t>STRING</w:t>
      </w:r>
      <w:r w:rsidRPr="002B64C1">
        <w:rPr>
          <w:lang w:val="ru-RU"/>
        </w:rPr>
        <w:t>;</w:t>
      </w:r>
    </w:p>
    <w:p w:rsidR="002B64C1" w:rsidRPr="002B64C1" w:rsidRDefault="002B64C1" w:rsidP="002B64C1">
      <w:pPr>
        <w:pStyle w:val="Main"/>
        <w:rPr>
          <w:lang w:val="ru-RU"/>
        </w:rPr>
      </w:pPr>
    </w:p>
    <w:p w:rsidR="002B64C1" w:rsidRPr="002B64C1" w:rsidRDefault="002B64C1" w:rsidP="002B64C1">
      <w:pPr>
        <w:pStyle w:val="Main"/>
        <w:rPr>
          <w:lang w:val="ru-RU"/>
        </w:rPr>
      </w:pPr>
      <w:r w:rsidRPr="002B64C1">
        <w:rPr>
          <w:lang w:val="ru-RU"/>
        </w:rPr>
        <w:t xml:space="preserve">Без ключевого слова </w:t>
      </w:r>
      <w:r w:rsidRPr="00375FDB">
        <w:t>typedef</w:t>
      </w:r>
      <w:r w:rsidRPr="002B64C1">
        <w:rPr>
          <w:lang w:val="ru-RU"/>
        </w:rPr>
        <w:t xml:space="preserve"> оператор определял бы </w:t>
      </w:r>
      <w:r w:rsidRPr="00375FDB">
        <w:t>STRING</w:t>
      </w:r>
      <w:r w:rsidRPr="002B64C1">
        <w:rPr>
          <w:lang w:val="ru-RU"/>
        </w:rPr>
        <w:t xml:space="preserve"> как указатель на тип </w:t>
      </w:r>
      <w:r w:rsidRPr="00375FDB">
        <w:t>char</w:t>
      </w:r>
      <w:r w:rsidRPr="002B64C1">
        <w:rPr>
          <w:lang w:val="ru-RU"/>
        </w:rPr>
        <w:t xml:space="preserve">. С ключевым словом оператор делает </w:t>
      </w:r>
      <w:r w:rsidRPr="00375FDB">
        <w:t>STRING</w:t>
      </w:r>
      <w:r w:rsidRPr="002B64C1">
        <w:rPr>
          <w:lang w:val="ru-RU"/>
        </w:rPr>
        <w:t xml:space="preserve"> идентификатором указателей на тип </w:t>
      </w:r>
      <w:r w:rsidRPr="00375FDB">
        <w:t>char</w:t>
      </w:r>
      <w:r w:rsidRPr="002B64C1">
        <w:rPr>
          <w:lang w:val="ru-RU"/>
        </w:rPr>
        <w:t>. Так,</w:t>
      </w:r>
    </w:p>
    <w:p w:rsidR="002B64C1" w:rsidRPr="002B64C1" w:rsidRDefault="002B64C1" w:rsidP="002B64C1">
      <w:pPr>
        <w:pStyle w:val="Main"/>
        <w:rPr>
          <w:lang w:val="ru-RU"/>
        </w:rPr>
      </w:pPr>
    </w:p>
    <w:p w:rsidR="00D3068C" w:rsidRPr="009B0C2F" w:rsidRDefault="002B64C1" w:rsidP="002B64C1">
      <w:pPr>
        <w:pStyle w:val="Program"/>
      </w:pPr>
      <w:r w:rsidRPr="00375FDB">
        <w:t>STRING</w:t>
      </w:r>
      <w:r w:rsidRPr="002B64C1">
        <w:rPr>
          <w:lang w:val="ru-RU"/>
        </w:rPr>
        <w:t xml:space="preserve"> </w:t>
      </w:r>
      <w:r w:rsidRPr="00375FDB">
        <w:t>name</w:t>
      </w:r>
      <w:r w:rsidRPr="002B64C1">
        <w:rPr>
          <w:lang w:val="ru-RU"/>
        </w:rPr>
        <w:t xml:space="preserve">, </w:t>
      </w:r>
      <w:r w:rsidRPr="00375FDB">
        <w:t>sign</w:t>
      </w:r>
      <w:r w:rsidRPr="002B64C1">
        <w:rPr>
          <w:lang w:val="ru-RU"/>
        </w:rPr>
        <w:t>;</w:t>
      </w:r>
    </w:p>
    <w:p w:rsidR="002B64C1" w:rsidRPr="002B64C1" w:rsidRDefault="002B64C1" w:rsidP="002B64C1">
      <w:pPr>
        <w:pStyle w:val="Main"/>
        <w:rPr>
          <w:lang w:val="ru-RU"/>
        </w:rPr>
      </w:pPr>
    </w:p>
    <w:p w:rsidR="002B64C1" w:rsidRPr="002B64C1" w:rsidRDefault="002B64C1" w:rsidP="002B64C1">
      <w:pPr>
        <w:pStyle w:val="Main"/>
        <w:rPr>
          <w:lang w:val="ru-RU"/>
        </w:rPr>
      </w:pPr>
      <w:r w:rsidRPr="002B64C1">
        <w:rPr>
          <w:lang w:val="ru-RU"/>
        </w:rPr>
        <w:lastRenderedPageBreak/>
        <w:t>означает</w:t>
      </w:r>
    </w:p>
    <w:p w:rsidR="002B64C1" w:rsidRPr="002B64C1" w:rsidRDefault="002B64C1" w:rsidP="002B64C1">
      <w:pPr>
        <w:pStyle w:val="Main"/>
        <w:rPr>
          <w:lang w:val="ru-RU"/>
        </w:rPr>
      </w:pPr>
    </w:p>
    <w:p w:rsidR="00D3068C" w:rsidRDefault="002B64C1" w:rsidP="002B64C1">
      <w:pPr>
        <w:pStyle w:val="Program"/>
        <w:rPr>
          <w:lang w:val="ru-RU"/>
        </w:rPr>
      </w:pPr>
      <w:r w:rsidRPr="007250BF">
        <w:rPr>
          <w:color w:val="0000FF"/>
        </w:rPr>
        <w:t>char</w:t>
      </w:r>
      <w:r w:rsidRPr="002B64C1">
        <w:rPr>
          <w:lang w:val="ru-RU"/>
        </w:rPr>
        <w:t xml:space="preserve"> "</w:t>
      </w:r>
      <w:r w:rsidRPr="00375FDB">
        <w:t>name</w:t>
      </w:r>
      <w:r w:rsidRPr="002B64C1">
        <w:rPr>
          <w:lang w:val="ru-RU"/>
        </w:rPr>
        <w:t>, *</w:t>
      </w:r>
      <w:r w:rsidRPr="00375FDB">
        <w:t>sign</w:t>
      </w:r>
      <w:r w:rsidRPr="002B64C1">
        <w:rPr>
          <w:lang w:val="ru-RU"/>
        </w:rPr>
        <w:t>;</w:t>
      </w:r>
      <w:r w:rsidR="00D3068C">
        <w:rPr>
          <w:lang w:val="ru-RU"/>
        </w:rPr>
        <w:t xml:space="preserve"> </w:t>
      </w:r>
    </w:p>
    <w:p w:rsidR="002B64C1" w:rsidRPr="002B64C1" w:rsidRDefault="002B64C1" w:rsidP="002B64C1">
      <w:pPr>
        <w:pStyle w:val="Main"/>
        <w:rPr>
          <w:lang w:val="ru-RU"/>
        </w:rPr>
      </w:pPr>
    </w:p>
    <w:p w:rsidR="002B64C1" w:rsidRPr="00375FDB" w:rsidRDefault="002B64C1" w:rsidP="002B64C1">
      <w:pPr>
        <w:pStyle w:val="Main"/>
      </w:pPr>
      <w:r w:rsidRPr="002B64C1">
        <w:rPr>
          <w:lang w:val="ru-RU"/>
        </w:rPr>
        <w:t xml:space="preserve">Мы можем использовать </w:t>
      </w:r>
      <w:r w:rsidRPr="00375FDB">
        <w:t>typedef</w:t>
      </w:r>
      <w:r w:rsidRPr="002B64C1">
        <w:rPr>
          <w:lang w:val="ru-RU"/>
        </w:rPr>
        <w:t xml:space="preserve"> и для структур. </w:t>
      </w:r>
      <w:r w:rsidRPr="00375FDB">
        <w:t>Вот пример:</w:t>
      </w:r>
    </w:p>
    <w:p w:rsidR="002B64C1" w:rsidRPr="00375FDB" w:rsidRDefault="002B64C1" w:rsidP="002B64C1">
      <w:pPr>
        <w:pStyle w:val="Main"/>
      </w:pPr>
    </w:p>
    <w:p w:rsidR="002B64C1" w:rsidRPr="00375FDB" w:rsidRDefault="002B64C1" w:rsidP="002B64C1">
      <w:pPr>
        <w:pStyle w:val="Program"/>
      </w:pPr>
      <w:r w:rsidRPr="007250BF">
        <w:rPr>
          <w:color w:val="0000FF"/>
        </w:rPr>
        <w:t>typedef struct</w:t>
      </w:r>
      <w:r w:rsidRPr="00375FDB">
        <w:t xml:space="preserve"> COMPLEX {</w:t>
      </w:r>
    </w:p>
    <w:p w:rsidR="002B64C1" w:rsidRPr="00DD3FA6" w:rsidRDefault="002B64C1" w:rsidP="002B64C1">
      <w:pPr>
        <w:pStyle w:val="Program"/>
        <w:rPr>
          <w:lang w:val="ru-RU"/>
        </w:rPr>
      </w:pPr>
      <w:r w:rsidRPr="00375FDB">
        <w:tab/>
      </w:r>
      <w:r w:rsidRPr="00375FDB">
        <w:tab/>
      </w:r>
      <w:r w:rsidRPr="00375FDB">
        <w:tab/>
      </w:r>
      <w:r w:rsidRPr="00375FDB">
        <w:tab/>
      </w:r>
      <w:r w:rsidRPr="00375FDB">
        <w:tab/>
      </w:r>
      <w:r w:rsidRPr="00375FDB">
        <w:tab/>
      </w:r>
      <w:r w:rsidRPr="007250BF">
        <w:rPr>
          <w:color w:val="0000FF"/>
        </w:rPr>
        <w:t>float</w:t>
      </w:r>
      <w:r w:rsidRPr="00DD3FA6">
        <w:rPr>
          <w:lang w:val="ru-RU"/>
        </w:rPr>
        <w:t xml:space="preserve"> </w:t>
      </w:r>
      <w:r w:rsidRPr="00375FDB">
        <w:t>real</w:t>
      </w:r>
      <w:r w:rsidRPr="00DD3FA6">
        <w:rPr>
          <w:lang w:val="ru-RU"/>
        </w:rPr>
        <w:t>;</w:t>
      </w:r>
    </w:p>
    <w:p w:rsidR="002B64C1" w:rsidRPr="002B64C1" w:rsidRDefault="002B64C1" w:rsidP="002B64C1">
      <w:pPr>
        <w:pStyle w:val="Program"/>
        <w:rPr>
          <w:lang w:val="ru-RU"/>
        </w:rPr>
      </w:pPr>
      <w:r w:rsidRPr="00DD3FA6">
        <w:rPr>
          <w:lang w:val="ru-RU"/>
        </w:rPr>
        <w:tab/>
      </w:r>
      <w:r w:rsidRPr="00DD3FA6">
        <w:rPr>
          <w:lang w:val="ru-RU"/>
        </w:rPr>
        <w:tab/>
      </w:r>
      <w:r w:rsidRPr="00DD3FA6">
        <w:rPr>
          <w:lang w:val="ru-RU"/>
        </w:rPr>
        <w:tab/>
      </w:r>
      <w:r w:rsidRPr="00DD3FA6">
        <w:rPr>
          <w:lang w:val="ru-RU"/>
        </w:rPr>
        <w:tab/>
      </w:r>
      <w:r w:rsidRPr="00DD3FA6">
        <w:rPr>
          <w:lang w:val="ru-RU"/>
        </w:rPr>
        <w:tab/>
      </w:r>
      <w:r w:rsidRPr="00DD3FA6">
        <w:rPr>
          <w:lang w:val="ru-RU"/>
        </w:rPr>
        <w:tab/>
      </w:r>
      <w:r w:rsidRPr="007250BF">
        <w:rPr>
          <w:color w:val="0000FF"/>
        </w:rPr>
        <w:t>float</w:t>
      </w:r>
      <w:r w:rsidRPr="002B64C1">
        <w:rPr>
          <w:lang w:val="ru-RU"/>
        </w:rPr>
        <w:t xml:space="preserve"> </w:t>
      </w:r>
      <w:r w:rsidRPr="00375FDB">
        <w:t>imag</w:t>
      </w:r>
      <w:r w:rsidRPr="002B64C1">
        <w:rPr>
          <w:lang w:val="ru-RU"/>
        </w:rPr>
        <w:t>;</w:t>
      </w:r>
    </w:p>
    <w:p w:rsidR="002B64C1" w:rsidRPr="002B64C1" w:rsidRDefault="002B64C1" w:rsidP="002B64C1">
      <w:pPr>
        <w:pStyle w:val="Program"/>
        <w:rPr>
          <w:lang w:val="ru-RU"/>
        </w:rPr>
      </w:pPr>
      <w:r w:rsidRPr="002B64C1">
        <w:rPr>
          <w:lang w:val="ru-RU"/>
        </w:rPr>
        <w:t>}</w:t>
      </w:r>
    </w:p>
    <w:p w:rsidR="002B64C1" w:rsidRPr="002B64C1" w:rsidRDefault="002B64C1" w:rsidP="002B64C1">
      <w:pPr>
        <w:pStyle w:val="Main"/>
        <w:rPr>
          <w:lang w:val="ru-RU"/>
        </w:rPr>
      </w:pPr>
    </w:p>
    <w:p w:rsidR="002B64C1" w:rsidRPr="002B64C1" w:rsidRDefault="002B64C1" w:rsidP="002B64C1">
      <w:pPr>
        <w:pStyle w:val="Main"/>
        <w:rPr>
          <w:lang w:val="ru-RU"/>
        </w:rPr>
      </w:pPr>
      <w:r w:rsidRPr="002B64C1">
        <w:rPr>
          <w:highlight w:val="yellow"/>
          <w:lang w:val="ru-RU"/>
        </w:rPr>
        <w:t xml:space="preserve">Кроме того, можно использовать тип </w:t>
      </w:r>
      <w:r w:rsidRPr="00F07E4B">
        <w:rPr>
          <w:highlight w:val="yellow"/>
        </w:rPr>
        <w:t>COMPLEX</w:t>
      </w:r>
      <w:r w:rsidRPr="002B64C1">
        <w:rPr>
          <w:highlight w:val="yellow"/>
          <w:lang w:val="ru-RU"/>
        </w:rPr>
        <w:t xml:space="preserve"> для представления комплексных чисел</w:t>
      </w:r>
      <w:r w:rsidRPr="002B64C1">
        <w:rPr>
          <w:lang w:val="ru-RU"/>
        </w:rPr>
        <w:t>.</w:t>
      </w:r>
    </w:p>
    <w:p w:rsidR="002B64C1" w:rsidRPr="002B64C1" w:rsidRDefault="002B64C1" w:rsidP="002B64C1">
      <w:pPr>
        <w:pStyle w:val="Main"/>
        <w:rPr>
          <w:lang w:val="ru-RU"/>
        </w:rPr>
      </w:pPr>
      <w:r w:rsidRPr="002B64C1">
        <w:rPr>
          <w:highlight w:val="cyan"/>
          <w:lang w:val="ru-RU"/>
        </w:rPr>
        <w:t xml:space="preserve">Одна из причин </w:t>
      </w:r>
      <w:r w:rsidRPr="002B64C1">
        <w:rPr>
          <w:highlight w:val="yellow"/>
          <w:lang w:val="ru-RU"/>
        </w:rPr>
        <w:t xml:space="preserve">использования </w:t>
      </w:r>
      <w:r w:rsidRPr="00F07E4B">
        <w:rPr>
          <w:highlight w:val="yellow"/>
        </w:rPr>
        <w:t>typedef</w:t>
      </w:r>
      <w:r w:rsidRPr="002B64C1">
        <w:rPr>
          <w:highlight w:val="yellow"/>
          <w:lang w:val="ru-RU"/>
        </w:rPr>
        <w:t xml:space="preserve"> заключается в создании удобных, распознаваемых имен для часто встречающихся типов. Например, многие пользователи предпочитают применять </w:t>
      </w:r>
      <w:r w:rsidRPr="00F07E4B">
        <w:rPr>
          <w:highlight w:val="yellow"/>
        </w:rPr>
        <w:t>STRING</w:t>
      </w:r>
      <w:r w:rsidRPr="002B64C1">
        <w:rPr>
          <w:highlight w:val="yellow"/>
          <w:lang w:val="ru-RU"/>
        </w:rPr>
        <w:t xml:space="preserve"> или его эквивалент, как это мы делали выше</w:t>
      </w:r>
      <w:r w:rsidRPr="002B64C1">
        <w:rPr>
          <w:lang w:val="ru-RU"/>
        </w:rPr>
        <w:t>.</w:t>
      </w:r>
    </w:p>
    <w:p w:rsidR="002B64C1" w:rsidRPr="002B64C1" w:rsidRDefault="002B64C1" w:rsidP="002B64C1">
      <w:pPr>
        <w:pStyle w:val="Main"/>
        <w:rPr>
          <w:lang w:val="ru-RU"/>
        </w:rPr>
      </w:pPr>
      <w:r w:rsidRPr="002B64C1">
        <w:rPr>
          <w:highlight w:val="cyan"/>
          <w:lang w:val="ru-RU"/>
        </w:rPr>
        <w:t xml:space="preserve">Вторая </w:t>
      </w:r>
      <w:r w:rsidRPr="002B64C1">
        <w:rPr>
          <w:highlight w:val="yellow"/>
          <w:lang w:val="ru-RU"/>
        </w:rPr>
        <w:t xml:space="preserve">причина: имена </w:t>
      </w:r>
      <w:r w:rsidRPr="00F07E4B">
        <w:rPr>
          <w:highlight w:val="yellow"/>
        </w:rPr>
        <w:t>typedef</w:t>
      </w:r>
      <w:r w:rsidRPr="002B64C1">
        <w:rPr>
          <w:highlight w:val="yellow"/>
          <w:lang w:val="ru-RU"/>
        </w:rPr>
        <w:t xml:space="preserve"> часто используются для сложных типов</w:t>
      </w:r>
      <w:r w:rsidRPr="002B64C1">
        <w:rPr>
          <w:lang w:val="ru-RU"/>
        </w:rPr>
        <w:t>. Например, описание</w:t>
      </w:r>
    </w:p>
    <w:p w:rsidR="002B64C1" w:rsidRPr="002B64C1" w:rsidRDefault="002B64C1" w:rsidP="002B64C1">
      <w:pPr>
        <w:pStyle w:val="Main"/>
        <w:rPr>
          <w:lang w:val="ru-RU"/>
        </w:rPr>
      </w:pPr>
    </w:p>
    <w:p w:rsidR="002B64C1" w:rsidRPr="002B64C1" w:rsidRDefault="002B64C1" w:rsidP="002B64C1">
      <w:pPr>
        <w:pStyle w:val="Program"/>
        <w:rPr>
          <w:lang w:val="ru-RU"/>
        </w:rPr>
      </w:pPr>
      <w:r w:rsidRPr="007050E3">
        <w:rPr>
          <w:color w:val="0000FF"/>
        </w:rPr>
        <w:t>typedef</w:t>
      </w:r>
      <w:r w:rsidRPr="002B64C1">
        <w:rPr>
          <w:color w:val="0000FF"/>
          <w:lang w:val="ru-RU"/>
        </w:rPr>
        <w:t xml:space="preserve"> </w:t>
      </w:r>
      <w:r w:rsidRPr="007050E3">
        <w:rPr>
          <w:color w:val="0000FF"/>
        </w:rPr>
        <w:t>char</w:t>
      </w:r>
      <w:r w:rsidRPr="002B64C1">
        <w:rPr>
          <w:lang w:val="ru-RU"/>
        </w:rPr>
        <w:t xml:space="preserve"> *</w:t>
      </w:r>
      <w:r w:rsidRPr="007250BF">
        <w:t>FRPTC</w:t>
      </w:r>
      <w:r w:rsidRPr="002B64C1">
        <w:rPr>
          <w:lang w:val="ru-RU"/>
        </w:rPr>
        <w:t xml:space="preserve"> () [5];</w:t>
      </w:r>
    </w:p>
    <w:p w:rsidR="002B64C1" w:rsidRPr="002B64C1" w:rsidRDefault="002B64C1" w:rsidP="002B64C1">
      <w:pPr>
        <w:pStyle w:val="Main"/>
        <w:rPr>
          <w:lang w:val="ru-RU"/>
        </w:rPr>
      </w:pPr>
    </w:p>
    <w:p w:rsidR="002B64C1" w:rsidRPr="002B64C1" w:rsidRDefault="002B64C1" w:rsidP="002B64C1">
      <w:pPr>
        <w:pStyle w:val="Main"/>
        <w:rPr>
          <w:lang w:val="ru-RU"/>
        </w:rPr>
      </w:pPr>
      <w:r w:rsidRPr="002B64C1">
        <w:rPr>
          <w:lang w:val="ru-RU"/>
        </w:rPr>
        <w:t xml:space="preserve">приводит к тому, что </w:t>
      </w:r>
      <w:r w:rsidRPr="007250BF">
        <w:t>FRPTC</w:t>
      </w:r>
      <w:r w:rsidRPr="002B64C1">
        <w:rPr>
          <w:lang w:val="ru-RU"/>
        </w:rPr>
        <w:t xml:space="preserve"> объявляет тип, являющийся функцией, которая возвращает указатель на пятиэлементный массив типа </w:t>
      </w:r>
      <w:r w:rsidRPr="007250BF">
        <w:t>Char</w:t>
      </w:r>
      <w:r w:rsidRPr="002B64C1">
        <w:rPr>
          <w:lang w:val="ru-RU"/>
        </w:rPr>
        <w:t>.</w:t>
      </w:r>
    </w:p>
    <w:p w:rsidR="002B64C1" w:rsidRPr="002B64C1" w:rsidRDefault="002B64C1" w:rsidP="002B64C1">
      <w:pPr>
        <w:pStyle w:val="Main"/>
        <w:rPr>
          <w:lang w:val="ru-RU"/>
        </w:rPr>
      </w:pPr>
      <w:r w:rsidRPr="002B64C1">
        <w:rPr>
          <w:highlight w:val="cyan"/>
          <w:lang w:val="ru-RU"/>
        </w:rPr>
        <w:t xml:space="preserve">Третья </w:t>
      </w:r>
      <w:r w:rsidRPr="002B64C1">
        <w:rPr>
          <w:highlight w:val="yellow"/>
          <w:lang w:val="ru-RU"/>
        </w:rPr>
        <w:t xml:space="preserve">причина использования </w:t>
      </w:r>
      <w:r w:rsidRPr="00F07E4B">
        <w:rPr>
          <w:highlight w:val="yellow"/>
        </w:rPr>
        <w:t>typedef</w:t>
      </w:r>
      <w:r w:rsidRPr="002B64C1">
        <w:rPr>
          <w:highlight w:val="yellow"/>
          <w:lang w:val="ru-RU"/>
        </w:rPr>
        <w:t xml:space="preserve"> заключается в том, чтобы сделать программы более мобильными.</w:t>
      </w:r>
      <w:r w:rsidRPr="002B64C1">
        <w:rPr>
          <w:lang w:val="ru-RU"/>
        </w:rPr>
        <w:t xml:space="preserve"> Предположим, например, что вашей программе нужно использовать 16-разрядные числа. В некоторых системах это был бы тип </w:t>
      </w:r>
      <w:r w:rsidRPr="00375FDB">
        <w:t>short</w:t>
      </w:r>
      <w:r w:rsidRPr="002B64C1">
        <w:rPr>
          <w:lang w:val="ru-RU"/>
        </w:rPr>
        <w:t xml:space="preserve">, в других же он может быть типом </w:t>
      </w:r>
      <w:r w:rsidRPr="00375FDB">
        <w:t>int</w:t>
      </w:r>
      <w:r w:rsidRPr="002B64C1">
        <w:rPr>
          <w:lang w:val="ru-RU"/>
        </w:rPr>
        <w:t xml:space="preserve">. Если вы использовали в ваших описаниях </w:t>
      </w:r>
      <w:r w:rsidRPr="00375FDB">
        <w:t>short</w:t>
      </w:r>
      <w:r w:rsidRPr="002B64C1">
        <w:rPr>
          <w:lang w:val="ru-RU"/>
        </w:rPr>
        <w:t xml:space="preserve"> или </w:t>
      </w:r>
      <w:r w:rsidRPr="00375FDB">
        <w:t>int</w:t>
      </w:r>
      <w:r w:rsidRPr="002B64C1">
        <w:rPr>
          <w:lang w:val="ru-RU"/>
        </w:rPr>
        <w:t>, то должны изменить все описания, когда перейдете от одной системы к другой. Вместо этого сделайте следующее. В файле директивы #</w:t>
      </w:r>
      <w:r w:rsidRPr="00375FDB">
        <w:t>include</w:t>
      </w:r>
      <w:r w:rsidRPr="002B64C1">
        <w:rPr>
          <w:lang w:val="ru-RU"/>
        </w:rPr>
        <w:t xml:space="preserve"> есть такое определение:</w:t>
      </w:r>
    </w:p>
    <w:p w:rsidR="002B64C1" w:rsidRPr="002B64C1" w:rsidRDefault="002B64C1" w:rsidP="002B64C1">
      <w:pPr>
        <w:pStyle w:val="Main"/>
        <w:rPr>
          <w:lang w:val="ru-RU"/>
        </w:rPr>
      </w:pPr>
    </w:p>
    <w:p w:rsidR="002B64C1" w:rsidRPr="002B64C1" w:rsidRDefault="002B64C1" w:rsidP="002B64C1">
      <w:pPr>
        <w:pStyle w:val="Program"/>
        <w:rPr>
          <w:lang w:val="ru-RU"/>
        </w:rPr>
      </w:pPr>
      <w:r w:rsidRPr="00044886">
        <w:rPr>
          <w:color w:val="0000FF"/>
        </w:rPr>
        <w:t>typedef</w:t>
      </w:r>
      <w:r w:rsidRPr="002B64C1">
        <w:rPr>
          <w:color w:val="0000FF"/>
          <w:lang w:val="ru-RU"/>
        </w:rPr>
        <w:t xml:space="preserve"> </w:t>
      </w:r>
      <w:r w:rsidRPr="00044886">
        <w:rPr>
          <w:color w:val="0000FF"/>
        </w:rPr>
        <w:t>short</w:t>
      </w:r>
      <w:r w:rsidRPr="002B64C1">
        <w:rPr>
          <w:lang w:val="ru-RU"/>
        </w:rPr>
        <w:t xml:space="preserve"> </w:t>
      </w:r>
      <w:r w:rsidRPr="00375FDB">
        <w:t>TWOBYTE</w:t>
      </w:r>
      <w:r w:rsidRPr="002B64C1">
        <w:rPr>
          <w:lang w:val="ru-RU"/>
        </w:rPr>
        <w:t>;</w:t>
      </w:r>
    </w:p>
    <w:p w:rsidR="002B64C1" w:rsidRPr="002B64C1" w:rsidRDefault="002B64C1" w:rsidP="002B64C1">
      <w:pPr>
        <w:pStyle w:val="Main"/>
        <w:rPr>
          <w:lang w:val="ru-RU"/>
        </w:rPr>
      </w:pPr>
    </w:p>
    <w:p w:rsidR="002B64C1" w:rsidRPr="002B64C1" w:rsidRDefault="002B64C1" w:rsidP="002B64C1">
      <w:pPr>
        <w:pStyle w:val="Main"/>
        <w:rPr>
          <w:lang w:val="ru-RU"/>
        </w:rPr>
      </w:pPr>
      <w:r w:rsidRPr="002B64C1">
        <w:rPr>
          <w:lang w:val="ru-RU"/>
        </w:rPr>
        <w:t xml:space="preserve">Используйте </w:t>
      </w:r>
      <w:r w:rsidRPr="00375FDB">
        <w:t>TWOBYTE</w:t>
      </w:r>
      <w:r w:rsidRPr="002B64C1">
        <w:rPr>
          <w:lang w:val="ru-RU"/>
        </w:rPr>
        <w:t xml:space="preserve"> в ваших программах для переменных типа </w:t>
      </w:r>
      <w:r w:rsidRPr="00375FDB">
        <w:t>short</w:t>
      </w:r>
      <w:r w:rsidRPr="002B64C1">
        <w:rPr>
          <w:lang w:val="ru-RU"/>
        </w:rPr>
        <w:t xml:space="preserve">, которые должны быть 16-разрядными. Тогда если вы перемещаете программу туда, где необходимо использовать тип </w:t>
      </w:r>
      <w:r w:rsidRPr="00375FDB">
        <w:t>int</w:t>
      </w:r>
      <w:r w:rsidRPr="002B64C1">
        <w:rPr>
          <w:lang w:val="ru-RU"/>
        </w:rPr>
        <w:t>, то следует только изменить одно определение в вашем файле директивы #</w:t>
      </w:r>
      <w:r w:rsidRPr="00375FDB">
        <w:t>include</w:t>
      </w:r>
      <w:r w:rsidRPr="002B64C1">
        <w:rPr>
          <w:lang w:val="ru-RU"/>
        </w:rPr>
        <w:t>:</w:t>
      </w:r>
    </w:p>
    <w:p w:rsidR="002B64C1" w:rsidRPr="002B64C1" w:rsidRDefault="002B64C1" w:rsidP="002B64C1">
      <w:pPr>
        <w:pStyle w:val="Main"/>
        <w:rPr>
          <w:lang w:val="ru-RU"/>
        </w:rPr>
      </w:pPr>
    </w:p>
    <w:p w:rsidR="002B64C1" w:rsidRPr="002B64C1" w:rsidRDefault="002B64C1" w:rsidP="002B64C1">
      <w:pPr>
        <w:pStyle w:val="Program"/>
        <w:rPr>
          <w:lang w:val="ru-RU"/>
        </w:rPr>
      </w:pPr>
      <w:r w:rsidRPr="00044886">
        <w:rPr>
          <w:color w:val="0000FF"/>
        </w:rPr>
        <w:t>typedef</w:t>
      </w:r>
      <w:r w:rsidRPr="002B64C1">
        <w:rPr>
          <w:color w:val="0000FF"/>
          <w:lang w:val="ru-RU"/>
        </w:rPr>
        <w:t xml:space="preserve"> </w:t>
      </w:r>
      <w:r w:rsidRPr="00044886">
        <w:rPr>
          <w:color w:val="0000FF"/>
        </w:rPr>
        <w:t>int</w:t>
      </w:r>
      <w:r w:rsidRPr="002B64C1">
        <w:rPr>
          <w:lang w:val="ru-RU"/>
        </w:rPr>
        <w:t xml:space="preserve"> </w:t>
      </w:r>
      <w:r w:rsidRPr="00375FDB">
        <w:t>TWOBYTE</w:t>
      </w:r>
      <w:r w:rsidRPr="002B64C1">
        <w:rPr>
          <w:lang w:val="ru-RU"/>
        </w:rPr>
        <w:t>;</w:t>
      </w:r>
    </w:p>
    <w:p w:rsidR="002B64C1" w:rsidRPr="002B64C1" w:rsidRDefault="002B64C1" w:rsidP="002B64C1">
      <w:pPr>
        <w:pStyle w:val="Main"/>
        <w:rPr>
          <w:lang w:val="ru-RU"/>
        </w:rPr>
      </w:pPr>
    </w:p>
    <w:p w:rsidR="002B64C1" w:rsidRPr="002B64C1" w:rsidRDefault="002B64C1" w:rsidP="002B64C1">
      <w:pPr>
        <w:pStyle w:val="Main"/>
        <w:rPr>
          <w:lang w:val="ru-RU"/>
        </w:rPr>
      </w:pPr>
      <w:r w:rsidRPr="002B64C1">
        <w:rPr>
          <w:lang w:val="ru-RU"/>
        </w:rPr>
        <w:t xml:space="preserve">Это пример того, что делает язык Си столь мобильным. При использовании </w:t>
      </w:r>
      <w:r w:rsidRPr="00375FDB">
        <w:t>typedef</w:t>
      </w:r>
      <w:r w:rsidRPr="002B64C1">
        <w:rPr>
          <w:lang w:val="ru-RU"/>
        </w:rPr>
        <w:t xml:space="preserve"> следует иметь в виду, что он не создает новых типов, он только создает удобные метки.</w:t>
      </w:r>
    </w:p>
    <w:p w:rsidR="002B64C1" w:rsidRPr="002B64C1" w:rsidRDefault="002B64C1" w:rsidP="002B64C1">
      <w:pPr>
        <w:pStyle w:val="Main"/>
        <w:rPr>
          <w:lang w:val="ru-RU"/>
        </w:rPr>
      </w:pPr>
    </w:p>
    <w:p w:rsidR="002B64C1" w:rsidRPr="002B64C1" w:rsidRDefault="002B64C1" w:rsidP="002B64C1">
      <w:pPr>
        <w:pStyle w:val="3"/>
        <w:keepNext w:val="0"/>
        <w:spacing w:before="0" w:after="0"/>
        <w:ind w:left="709" w:firstLine="0"/>
        <w:rPr>
          <w:sz w:val="20"/>
          <w:szCs w:val="20"/>
        </w:rPr>
      </w:pPr>
      <w:bookmarkStart w:id="90" w:name="_Toc305222156"/>
      <w:bookmarkStart w:id="91" w:name="_Toc515770824"/>
      <w:r w:rsidRPr="002B64C1">
        <w:rPr>
          <w:sz w:val="20"/>
          <w:szCs w:val="20"/>
        </w:rPr>
        <w:t>Использование enum.</w:t>
      </w:r>
      <w:bookmarkEnd w:id="90"/>
      <w:bookmarkEnd w:id="91"/>
    </w:p>
    <w:p w:rsidR="002B64C1" w:rsidRPr="002B64C1" w:rsidRDefault="002B64C1" w:rsidP="002B64C1">
      <w:pPr>
        <w:pStyle w:val="Main"/>
        <w:rPr>
          <w:lang w:val="ru-RU"/>
        </w:rPr>
      </w:pPr>
      <w:r w:rsidRPr="00F07E4B">
        <w:rPr>
          <w:highlight w:val="yellow"/>
          <w:lang w:val="ru-RU"/>
        </w:rPr>
        <w:t xml:space="preserve">Перечисляемый тип данных </w:t>
      </w:r>
      <w:r w:rsidRPr="00F07E4B">
        <w:rPr>
          <w:highlight w:val="yellow"/>
        </w:rPr>
        <w:t>enum</w:t>
      </w:r>
      <w:r w:rsidRPr="00F07E4B">
        <w:rPr>
          <w:highlight w:val="yellow"/>
          <w:lang w:val="ru-RU"/>
        </w:rPr>
        <w:t xml:space="preserve"> имеет единственное назначение — сделать текст программы более читаемым.</w:t>
      </w:r>
      <w:r w:rsidRPr="00376276">
        <w:rPr>
          <w:lang w:val="ru-RU"/>
        </w:rPr>
        <w:t xml:space="preserve"> </w:t>
      </w:r>
      <w:r w:rsidRPr="002B64C1">
        <w:rPr>
          <w:lang w:val="ru-RU"/>
        </w:rPr>
        <w:t>В других компьютерных языках этот тип называется пользовательским, есть определяемым пользователем. В общем, объявление перечисляемого типа выглядит так:</w:t>
      </w:r>
    </w:p>
    <w:p w:rsidR="002B64C1" w:rsidRPr="002B64C1" w:rsidRDefault="002B64C1" w:rsidP="002B64C1">
      <w:pPr>
        <w:pStyle w:val="Main"/>
        <w:rPr>
          <w:lang w:val="ru-RU"/>
        </w:rPr>
      </w:pPr>
    </w:p>
    <w:p w:rsidR="002B64C1" w:rsidRPr="002B64C1" w:rsidRDefault="002B64C1" w:rsidP="002B64C1">
      <w:pPr>
        <w:pStyle w:val="Program"/>
        <w:rPr>
          <w:lang w:val="ru-RU"/>
        </w:rPr>
      </w:pPr>
      <w:r w:rsidRPr="00B94E86">
        <w:rPr>
          <w:color w:val="0000FF"/>
        </w:rPr>
        <w:t>enum</w:t>
      </w:r>
      <w:r w:rsidRPr="002B64C1">
        <w:rPr>
          <w:lang w:val="ru-RU"/>
        </w:rPr>
        <w:t xml:space="preserve"> поле_тега { значение1,. . .значение</w:t>
      </w:r>
      <w:r w:rsidRPr="00375FDB">
        <w:t>N</w:t>
      </w:r>
      <w:r w:rsidRPr="002B64C1">
        <w:rPr>
          <w:lang w:val="ru-RU"/>
        </w:rPr>
        <w:t xml:space="preserve"> } переменная;</w:t>
      </w:r>
    </w:p>
    <w:p w:rsidR="002B64C1" w:rsidRPr="002B64C1" w:rsidRDefault="002B64C1" w:rsidP="002B64C1">
      <w:pPr>
        <w:pStyle w:val="Main"/>
        <w:rPr>
          <w:lang w:val="ru-RU"/>
        </w:rPr>
      </w:pPr>
    </w:p>
    <w:p w:rsidR="002B64C1" w:rsidRPr="002B64C1" w:rsidRDefault="002B64C1" w:rsidP="002B64C1">
      <w:pPr>
        <w:pStyle w:val="Main"/>
        <w:rPr>
          <w:lang w:val="ru-RU"/>
        </w:rPr>
      </w:pPr>
      <w:r w:rsidRPr="002B64C1">
        <w:rPr>
          <w:highlight w:val="yellow"/>
          <w:lang w:val="ru-RU"/>
        </w:rPr>
        <w:t>Как вы уже, наверное, догадались — необязательное поле тега (</w:t>
      </w:r>
      <w:r w:rsidRPr="00F07E4B">
        <w:rPr>
          <w:highlight w:val="yellow"/>
        </w:rPr>
        <w:t>op</w:t>
      </w:r>
      <w:r w:rsidRPr="002B64C1">
        <w:rPr>
          <w:highlight w:val="yellow"/>
          <w:lang w:val="ru-RU"/>
        </w:rPr>
        <w:t>_</w:t>
      </w:r>
      <w:r w:rsidRPr="00F07E4B">
        <w:rPr>
          <w:highlight w:val="yellow"/>
        </w:rPr>
        <w:t>tag</w:t>
      </w:r>
      <w:r w:rsidRPr="002B64C1">
        <w:rPr>
          <w:highlight w:val="yellow"/>
          <w:lang w:val="ru-RU"/>
        </w:rPr>
        <w:t>_</w:t>
      </w:r>
      <w:r w:rsidRPr="00F07E4B">
        <w:rPr>
          <w:highlight w:val="yellow"/>
        </w:rPr>
        <w:t>field</w:t>
      </w:r>
      <w:r w:rsidRPr="002B64C1">
        <w:rPr>
          <w:highlight w:val="yellow"/>
          <w:lang w:val="ru-RU"/>
        </w:rPr>
        <w:t xml:space="preserve">) аналогично тому, что используется при объявлении структуры. Если это поле опускается, то после закрывающей фигурной скобки необходимо указать переменную (или переменные). При использовании поля тега можно объявлять в программе другие переменные такого же типа; при этом в </w:t>
      </w:r>
      <w:r w:rsidRPr="00F07E4B">
        <w:rPr>
          <w:highlight w:val="yellow"/>
        </w:rPr>
        <w:t>C</w:t>
      </w:r>
      <w:r w:rsidRPr="002B64C1">
        <w:rPr>
          <w:highlight w:val="yellow"/>
          <w:lang w:val="ru-RU"/>
        </w:rPr>
        <w:t xml:space="preserve">++ необязательно повторять ключевое слово </w:t>
      </w:r>
      <w:r w:rsidRPr="00F07E4B">
        <w:rPr>
          <w:highlight w:val="yellow"/>
        </w:rPr>
        <w:t>enum</w:t>
      </w:r>
      <w:r w:rsidRPr="002B64C1">
        <w:rPr>
          <w:lang w:val="ru-RU"/>
        </w:rPr>
        <w:t>.</w:t>
      </w:r>
    </w:p>
    <w:p w:rsidR="002B64C1" w:rsidRPr="002B64C1" w:rsidRDefault="002B64C1" w:rsidP="002B64C1">
      <w:pPr>
        <w:pStyle w:val="Main"/>
        <w:rPr>
          <w:lang w:val="ru-RU"/>
        </w:rPr>
      </w:pPr>
      <w:r w:rsidRPr="002B64C1">
        <w:rPr>
          <w:highlight w:val="yellow"/>
          <w:lang w:val="ru-RU"/>
        </w:rPr>
        <w:t>Перечисляемые типы данных позволяют связать в единый тип легко понятные мнемонические идентификаторы: например, Понедельник, Вторник, Среда и так далее. Это помогает созданию самодокументирующегося текста программы. К примеру, вместо цикла, пробегающего значения от 0 до 4, можно написать цикл, имеющий диапазон от Понедельника до Пятницы (</w:t>
      </w:r>
      <w:r w:rsidRPr="00F07E4B">
        <w:rPr>
          <w:highlight w:val="yellow"/>
        </w:rPr>
        <w:t>Monday</w:t>
      </w:r>
      <w:r w:rsidRPr="002B64C1">
        <w:rPr>
          <w:highlight w:val="yellow"/>
          <w:lang w:val="ru-RU"/>
        </w:rPr>
        <w:t xml:space="preserve"> — </w:t>
      </w:r>
      <w:r w:rsidRPr="00F07E4B">
        <w:rPr>
          <w:highlight w:val="yellow"/>
        </w:rPr>
        <w:t>Friday</w:t>
      </w:r>
      <w:r w:rsidRPr="002B64C1">
        <w:rPr>
          <w:lang w:val="ru-RU"/>
        </w:rPr>
        <w:t>):</w:t>
      </w:r>
    </w:p>
    <w:p w:rsidR="002B64C1" w:rsidRPr="002B64C1" w:rsidRDefault="002B64C1" w:rsidP="002B64C1">
      <w:pPr>
        <w:pStyle w:val="Main"/>
        <w:rPr>
          <w:lang w:val="ru-RU"/>
        </w:rPr>
      </w:pPr>
    </w:p>
    <w:p w:rsidR="002B64C1" w:rsidRPr="00375FDB" w:rsidRDefault="002B64C1" w:rsidP="002B64C1">
      <w:pPr>
        <w:pStyle w:val="Program"/>
      </w:pPr>
      <w:r w:rsidRPr="007250BF">
        <w:rPr>
          <w:color w:val="0000FF"/>
        </w:rPr>
        <w:t>enum</w:t>
      </w:r>
      <w:r w:rsidRPr="00375FDB">
        <w:t xml:space="preserve"> eweekdays { Monday, Tuesday, Wednesday, Thursday, Friday };</w:t>
      </w:r>
    </w:p>
    <w:p w:rsidR="002B64C1" w:rsidRPr="002B64C1" w:rsidRDefault="002B64C1" w:rsidP="002B64C1">
      <w:pPr>
        <w:pStyle w:val="Program"/>
        <w:rPr>
          <w:color w:val="008000"/>
          <w:lang w:val="ru-RU"/>
        </w:rPr>
      </w:pPr>
      <w:r w:rsidRPr="002B64C1">
        <w:rPr>
          <w:color w:val="008000"/>
          <w:lang w:val="ru-RU"/>
        </w:rPr>
        <w:t xml:space="preserve">/* Объявление переменной типа </w:t>
      </w:r>
      <w:r w:rsidRPr="007250BF">
        <w:rPr>
          <w:color w:val="008000"/>
        </w:rPr>
        <w:t>enum</w:t>
      </w:r>
      <w:r w:rsidRPr="002B64C1">
        <w:rPr>
          <w:color w:val="008000"/>
          <w:lang w:val="ru-RU"/>
        </w:rPr>
        <w:t xml:space="preserve"> в С */</w:t>
      </w:r>
    </w:p>
    <w:p w:rsidR="002B64C1" w:rsidRPr="002B64C1" w:rsidRDefault="002B64C1" w:rsidP="002B64C1">
      <w:pPr>
        <w:pStyle w:val="Program"/>
        <w:rPr>
          <w:lang w:val="ru-RU"/>
        </w:rPr>
      </w:pPr>
      <w:r w:rsidRPr="007250BF">
        <w:rPr>
          <w:color w:val="0000FF"/>
        </w:rPr>
        <w:t>enum</w:t>
      </w:r>
      <w:r w:rsidRPr="002B64C1">
        <w:rPr>
          <w:lang w:val="ru-RU"/>
        </w:rPr>
        <w:t xml:space="preserve"> </w:t>
      </w:r>
      <w:r w:rsidRPr="00375FDB">
        <w:t>eweekdays</w:t>
      </w:r>
      <w:r w:rsidRPr="002B64C1">
        <w:rPr>
          <w:lang w:val="ru-RU"/>
        </w:rPr>
        <w:t xml:space="preserve"> </w:t>
      </w:r>
      <w:r w:rsidRPr="00375FDB">
        <w:t>ewToday</w:t>
      </w:r>
      <w:r w:rsidRPr="002B64C1">
        <w:rPr>
          <w:lang w:val="ru-RU"/>
        </w:rPr>
        <w:t>;</w:t>
      </w:r>
    </w:p>
    <w:p w:rsidR="002B64C1" w:rsidRPr="002B64C1" w:rsidRDefault="002B64C1" w:rsidP="002B64C1">
      <w:pPr>
        <w:pStyle w:val="Program"/>
        <w:rPr>
          <w:color w:val="008000"/>
          <w:lang w:val="ru-RU"/>
        </w:rPr>
      </w:pPr>
      <w:r w:rsidRPr="002B64C1">
        <w:rPr>
          <w:color w:val="008000"/>
          <w:lang w:val="ru-RU"/>
        </w:rPr>
        <w:t xml:space="preserve">/* </w:t>
      </w:r>
      <w:r w:rsidRPr="007250BF">
        <w:rPr>
          <w:color w:val="008000"/>
        </w:rPr>
        <w:t>To</w:t>
      </w:r>
      <w:r w:rsidRPr="002B64C1">
        <w:rPr>
          <w:color w:val="008000"/>
          <w:lang w:val="ru-RU"/>
        </w:rPr>
        <w:t xml:space="preserve"> же объявление в </w:t>
      </w:r>
      <w:r w:rsidRPr="007250BF">
        <w:rPr>
          <w:color w:val="008000"/>
        </w:rPr>
        <w:t>C</w:t>
      </w:r>
      <w:r w:rsidRPr="002B64C1">
        <w:rPr>
          <w:color w:val="008000"/>
          <w:lang w:val="ru-RU"/>
        </w:rPr>
        <w:t>++ */</w:t>
      </w:r>
    </w:p>
    <w:p w:rsidR="002B64C1" w:rsidRPr="002B64C1" w:rsidRDefault="002B64C1" w:rsidP="002B64C1">
      <w:pPr>
        <w:pStyle w:val="Program"/>
        <w:rPr>
          <w:lang w:val="ru-RU"/>
        </w:rPr>
      </w:pPr>
      <w:r w:rsidRPr="00375FDB">
        <w:t>eweekdays</w:t>
      </w:r>
      <w:r w:rsidRPr="002B64C1">
        <w:rPr>
          <w:lang w:val="ru-RU"/>
        </w:rPr>
        <w:t xml:space="preserve"> </w:t>
      </w:r>
      <w:r w:rsidRPr="00375FDB">
        <w:t>ewToday</w:t>
      </w:r>
      <w:r w:rsidRPr="002B64C1">
        <w:rPr>
          <w:lang w:val="ru-RU"/>
        </w:rPr>
        <w:t>;</w:t>
      </w:r>
    </w:p>
    <w:p w:rsidR="002B64C1" w:rsidRPr="002B64C1" w:rsidRDefault="002B64C1" w:rsidP="002B64C1">
      <w:pPr>
        <w:pStyle w:val="Program"/>
        <w:rPr>
          <w:color w:val="008000"/>
          <w:lang w:val="ru-RU"/>
        </w:rPr>
      </w:pPr>
      <w:r w:rsidRPr="002B64C1">
        <w:rPr>
          <w:color w:val="008000"/>
          <w:lang w:val="ru-RU"/>
        </w:rPr>
        <w:t>/* Без перечисляемого типа */</w:t>
      </w:r>
    </w:p>
    <w:p w:rsidR="002B64C1" w:rsidRPr="002B64C1" w:rsidRDefault="002B64C1" w:rsidP="002B64C1">
      <w:pPr>
        <w:pStyle w:val="Program"/>
        <w:rPr>
          <w:lang w:val="ru-RU"/>
        </w:rPr>
      </w:pPr>
      <w:r w:rsidRPr="007250BF">
        <w:rPr>
          <w:color w:val="0000FF"/>
        </w:rPr>
        <w:t>for</w:t>
      </w:r>
      <w:r w:rsidRPr="002B64C1">
        <w:rPr>
          <w:lang w:val="ru-RU"/>
        </w:rPr>
        <w:t>(</w:t>
      </w:r>
      <w:r w:rsidRPr="00375FDB">
        <w:t>i</w:t>
      </w:r>
      <w:r w:rsidRPr="002B64C1">
        <w:rPr>
          <w:lang w:val="ru-RU"/>
        </w:rPr>
        <w:t xml:space="preserve"> = 0; </w:t>
      </w:r>
      <w:r w:rsidRPr="00375FDB">
        <w:t>i</w:t>
      </w:r>
      <w:r w:rsidRPr="002B64C1">
        <w:rPr>
          <w:lang w:val="ru-RU"/>
        </w:rPr>
        <w:t xml:space="preserve"> &lt;= 4; </w:t>
      </w:r>
      <w:r w:rsidRPr="00375FDB">
        <w:t>i</w:t>
      </w:r>
      <w:r w:rsidRPr="002B64C1">
        <w:rPr>
          <w:lang w:val="ru-RU"/>
        </w:rPr>
        <w:t>++)</w:t>
      </w:r>
    </w:p>
    <w:p w:rsidR="002B64C1" w:rsidRPr="00A4135E" w:rsidRDefault="002B64C1" w:rsidP="002B64C1">
      <w:pPr>
        <w:pStyle w:val="Program"/>
        <w:rPr>
          <w:lang w:val="ru-RU"/>
        </w:rPr>
      </w:pPr>
      <w:r w:rsidRPr="002B64C1">
        <w:rPr>
          <w:lang w:val="ru-RU"/>
        </w:rPr>
        <w:t>…</w:t>
      </w:r>
    </w:p>
    <w:p w:rsidR="002B64C1" w:rsidRPr="00A4135E" w:rsidRDefault="002B64C1" w:rsidP="002B64C1">
      <w:pPr>
        <w:pStyle w:val="Program"/>
        <w:rPr>
          <w:lang w:val="ru-RU"/>
        </w:rPr>
      </w:pPr>
      <w:r w:rsidRPr="002B64C1">
        <w:rPr>
          <w:lang w:val="ru-RU"/>
        </w:rPr>
        <w:t>…</w:t>
      </w:r>
    </w:p>
    <w:p w:rsidR="002B64C1" w:rsidRPr="00A4135E" w:rsidRDefault="002B64C1" w:rsidP="002B64C1">
      <w:pPr>
        <w:pStyle w:val="Program"/>
        <w:rPr>
          <w:lang w:val="ru-RU"/>
        </w:rPr>
      </w:pPr>
      <w:r w:rsidRPr="002B64C1">
        <w:rPr>
          <w:lang w:val="ru-RU"/>
        </w:rPr>
        <w:t>…</w:t>
      </w:r>
    </w:p>
    <w:p w:rsidR="002B64C1" w:rsidRPr="002B64C1" w:rsidRDefault="002B64C1" w:rsidP="002B64C1">
      <w:pPr>
        <w:pStyle w:val="Program"/>
        <w:rPr>
          <w:color w:val="008000"/>
          <w:lang w:val="ru-RU"/>
        </w:rPr>
      </w:pPr>
      <w:r w:rsidRPr="002B64C1">
        <w:rPr>
          <w:color w:val="008000"/>
          <w:lang w:val="ru-RU"/>
        </w:rPr>
        <w:t>/* С использованием перечисляемого типа */</w:t>
      </w:r>
    </w:p>
    <w:p w:rsidR="002B64C1" w:rsidRPr="00375FDB" w:rsidRDefault="002B64C1" w:rsidP="002B64C1">
      <w:pPr>
        <w:pStyle w:val="Program"/>
      </w:pPr>
      <w:r w:rsidRPr="007250BF">
        <w:rPr>
          <w:color w:val="0000FF"/>
        </w:rPr>
        <w:lastRenderedPageBreak/>
        <w:t>for</w:t>
      </w:r>
      <w:r w:rsidRPr="00375FDB">
        <w:t>(ewToday = Monday; ewToday &lt;= Friday; ewToday++)</w:t>
      </w:r>
    </w:p>
    <w:p w:rsidR="002B64C1" w:rsidRPr="00375FDB" w:rsidRDefault="002B64C1" w:rsidP="002B64C1">
      <w:pPr>
        <w:pStyle w:val="Main"/>
      </w:pPr>
    </w:p>
    <w:p w:rsidR="002B64C1" w:rsidRPr="002B64C1" w:rsidRDefault="002B64C1" w:rsidP="002B64C1">
      <w:pPr>
        <w:pStyle w:val="Main"/>
        <w:rPr>
          <w:lang w:val="ru-RU"/>
        </w:rPr>
      </w:pPr>
      <w:r w:rsidRPr="002B64C1">
        <w:rPr>
          <w:highlight w:val="yellow"/>
          <w:lang w:val="ru-RU"/>
        </w:rPr>
        <w:t xml:space="preserve">Как исторически сложилось, компиляторы С не делают различия между типами </w:t>
      </w:r>
      <w:r w:rsidRPr="00F07E4B">
        <w:rPr>
          <w:highlight w:val="yellow"/>
        </w:rPr>
        <w:t>int</w:t>
      </w:r>
      <w:r w:rsidRPr="002B64C1">
        <w:rPr>
          <w:highlight w:val="yellow"/>
          <w:lang w:val="ru-RU"/>
        </w:rPr>
        <w:t xml:space="preserve"> и </w:t>
      </w:r>
      <w:r w:rsidRPr="00F07E4B">
        <w:rPr>
          <w:highlight w:val="yellow"/>
        </w:rPr>
        <w:t>enum</w:t>
      </w:r>
      <w:r w:rsidRPr="002B64C1">
        <w:rPr>
          <w:highlight w:val="yellow"/>
          <w:lang w:val="ru-RU"/>
        </w:rPr>
        <w:t xml:space="preserve">. Это означает, что программа может присвоить целое значение перечисляемому типу. При отсутствии явного приведения типа в </w:t>
      </w:r>
      <w:r w:rsidRPr="00F07E4B">
        <w:rPr>
          <w:highlight w:val="yellow"/>
        </w:rPr>
        <w:t>C</w:t>
      </w:r>
      <w:r w:rsidRPr="002B64C1">
        <w:rPr>
          <w:highlight w:val="yellow"/>
          <w:lang w:val="ru-RU"/>
        </w:rPr>
        <w:t>++ компилятор в подобной ситуации генерирует предупреждение</w:t>
      </w:r>
      <w:r w:rsidRPr="002B64C1">
        <w:rPr>
          <w:lang w:val="ru-RU"/>
        </w:rPr>
        <w:t>:</w:t>
      </w:r>
    </w:p>
    <w:p w:rsidR="002B64C1" w:rsidRPr="002B64C1" w:rsidRDefault="002B64C1" w:rsidP="002B64C1">
      <w:pPr>
        <w:pStyle w:val="Main"/>
        <w:rPr>
          <w:lang w:val="ru-RU"/>
        </w:rPr>
      </w:pPr>
    </w:p>
    <w:p w:rsidR="002B64C1" w:rsidRPr="002B64C1" w:rsidRDefault="002B64C1" w:rsidP="002B64C1">
      <w:pPr>
        <w:pStyle w:val="Program"/>
        <w:rPr>
          <w:color w:val="008000"/>
          <w:lang w:val="ru-RU"/>
        </w:rPr>
      </w:pPr>
      <w:r w:rsidRPr="002B64C1">
        <w:rPr>
          <w:color w:val="008000"/>
          <w:lang w:val="ru-RU"/>
        </w:rPr>
        <w:t xml:space="preserve">/* Допустимо в С; недопустимо в </w:t>
      </w:r>
      <w:r w:rsidRPr="007250BF">
        <w:rPr>
          <w:color w:val="008000"/>
        </w:rPr>
        <w:t>C</w:t>
      </w:r>
      <w:r w:rsidRPr="002B64C1">
        <w:rPr>
          <w:color w:val="008000"/>
          <w:lang w:val="ru-RU"/>
        </w:rPr>
        <w:t>++ */</w:t>
      </w:r>
    </w:p>
    <w:p w:rsidR="002B64C1" w:rsidRPr="002B64C1" w:rsidRDefault="002B64C1" w:rsidP="002B64C1">
      <w:pPr>
        <w:pStyle w:val="Program"/>
        <w:rPr>
          <w:lang w:val="ru-RU"/>
        </w:rPr>
      </w:pPr>
      <w:r w:rsidRPr="00375FDB">
        <w:t>ewToday</w:t>
      </w:r>
      <w:r w:rsidRPr="002B64C1">
        <w:rPr>
          <w:lang w:val="ru-RU"/>
        </w:rPr>
        <w:t xml:space="preserve"> = 1;</w:t>
      </w:r>
    </w:p>
    <w:p w:rsidR="002B64C1" w:rsidRPr="002B64C1" w:rsidRDefault="002B64C1" w:rsidP="002B64C1">
      <w:pPr>
        <w:pStyle w:val="Program"/>
        <w:rPr>
          <w:color w:val="008000"/>
          <w:lang w:val="ru-RU"/>
        </w:rPr>
      </w:pPr>
      <w:r w:rsidRPr="002B64C1">
        <w:rPr>
          <w:color w:val="008000"/>
          <w:lang w:val="ru-RU"/>
        </w:rPr>
        <w:t xml:space="preserve">/* Решение проблемы в </w:t>
      </w:r>
      <w:r w:rsidRPr="007250BF">
        <w:rPr>
          <w:color w:val="008000"/>
        </w:rPr>
        <w:t>C</w:t>
      </w:r>
      <w:r w:rsidRPr="002B64C1">
        <w:rPr>
          <w:color w:val="008000"/>
          <w:lang w:val="ru-RU"/>
        </w:rPr>
        <w:t>++ */</w:t>
      </w:r>
    </w:p>
    <w:p w:rsidR="002B64C1" w:rsidRPr="002B64C1" w:rsidRDefault="002B64C1" w:rsidP="002B64C1">
      <w:pPr>
        <w:pStyle w:val="Program"/>
        <w:rPr>
          <w:lang w:val="ru-RU"/>
        </w:rPr>
      </w:pPr>
      <w:r w:rsidRPr="00375FDB">
        <w:t>ewToday</w:t>
      </w:r>
      <w:r w:rsidRPr="002B64C1">
        <w:rPr>
          <w:lang w:val="ru-RU"/>
        </w:rPr>
        <w:t xml:space="preserve"> = (</w:t>
      </w:r>
      <w:r w:rsidRPr="00375FDB">
        <w:t>eweekdays</w:t>
      </w:r>
      <w:r w:rsidRPr="002B64C1">
        <w:rPr>
          <w:lang w:val="ru-RU"/>
        </w:rPr>
        <w:t>)1;</w:t>
      </w:r>
    </w:p>
    <w:p w:rsidR="002B64C1" w:rsidRPr="002B64C1" w:rsidRDefault="002B64C1" w:rsidP="002B64C1">
      <w:pPr>
        <w:pStyle w:val="Main"/>
        <w:rPr>
          <w:lang w:val="ru-RU"/>
        </w:rPr>
      </w:pPr>
    </w:p>
    <w:p w:rsidR="002B64C1" w:rsidRPr="002B64C1" w:rsidRDefault="002B64C1" w:rsidP="002B64C1">
      <w:pPr>
        <w:pStyle w:val="Main"/>
        <w:rPr>
          <w:lang w:val="ru-RU"/>
        </w:rPr>
      </w:pPr>
      <w:r w:rsidRPr="002B64C1">
        <w:rPr>
          <w:lang w:val="ru-RU"/>
        </w:rPr>
        <w:t xml:space="preserve">Тип </w:t>
      </w:r>
      <w:r w:rsidRPr="00375FDB">
        <w:t>enum</w:t>
      </w:r>
      <w:r w:rsidRPr="002B64C1">
        <w:rPr>
          <w:lang w:val="ru-RU"/>
        </w:rPr>
        <w:t xml:space="preserve"> очень часто используется в программировании, когда информацию можно представить списком целых значений, подобных номерам месяцев в году или номерам дней недели. Такой список уже является перечислением.</w:t>
      </w:r>
    </w:p>
    <w:p w:rsidR="002B64C1" w:rsidRPr="002B64C1" w:rsidRDefault="002B64C1" w:rsidP="002B64C1">
      <w:pPr>
        <w:pStyle w:val="Main"/>
        <w:rPr>
          <w:lang w:val="ru-RU"/>
        </w:rPr>
      </w:pPr>
      <w:r w:rsidRPr="002B64C1">
        <w:rPr>
          <w:lang w:val="ru-RU"/>
        </w:rPr>
        <w:t xml:space="preserve">В следующем примере имеется список всех месяцев в году. Они представляют собой перечисляемый список с тегом </w:t>
      </w:r>
      <w:r w:rsidRPr="00375FDB">
        <w:t>emonths</w:t>
      </w:r>
      <w:r w:rsidRPr="002B64C1">
        <w:rPr>
          <w:lang w:val="ru-RU"/>
        </w:rPr>
        <w:t xml:space="preserve">. </w:t>
      </w:r>
      <w:r w:rsidRPr="00375FDB">
        <w:t>Co</w:t>
      </w:r>
      <w:r w:rsidRPr="002B64C1">
        <w:rPr>
          <w:lang w:val="ru-RU"/>
        </w:rPr>
        <w:t xml:space="preserve"> списком связана переменная </w:t>
      </w:r>
      <w:r w:rsidRPr="00375FDB">
        <w:t>emcompleted</w:t>
      </w:r>
      <w:r w:rsidRPr="002B64C1">
        <w:rPr>
          <w:lang w:val="ru-RU"/>
        </w:rPr>
        <w:t>. Перечисляемые списки всегда начинаются с нуля (если не задано другого целого значения). В приведенном примере Январь (</w:t>
      </w:r>
      <w:r w:rsidRPr="00375FDB">
        <w:t>January</w:t>
      </w:r>
      <w:r w:rsidRPr="002B64C1">
        <w:rPr>
          <w:lang w:val="ru-RU"/>
        </w:rPr>
        <w:t>) — первый месяц в году.</w:t>
      </w:r>
    </w:p>
    <w:p w:rsidR="002B64C1" w:rsidRPr="002B64C1" w:rsidRDefault="002B64C1" w:rsidP="002B64C1">
      <w:pPr>
        <w:pStyle w:val="Main"/>
        <w:rPr>
          <w:lang w:val="ru-RU"/>
        </w:rPr>
      </w:pPr>
    </w:p>
    <w:p w:rsidR="002B64C1" w:rsidRPr="001A7567" w:rsidRDefault="002B64C1" w:rsidP="002B64C1">
      <w:pPr>
        <w:pStyle w:val="Program"/>
        <w:rPr>
          <w:color w:val="008000"/>
          <w:lang w:val="ru-RU"/>
        </w:rPr>
      </w:pPr>
      <w:r w:rsidRPr="001A7567">
        <w:rPr>
          <w:color w:val="008000"/>
          <w:lang w:val="ru-RU"/>
        </w:rPr>
        <w:t>/* Программа на С, иллюстрирующая использование перечисляемых типов.</w:t>
      </w:r>
    </w:p>
    <w:p w:rsidR="002B64C1" w:rsidRPr="002B64C1" w:rsidRDefault="002B64C1" w:rsidP="002B64C1">
      <w:pPr>
        <w:pStyle w:val="Program"/>
        <w:rPr>
          <w:color w:val="008000"/>
          <w:lang w:val="ru-RU"/>
        </w:rPr>
      </w:pPr>
      <w:r w:rsidRPr="002B64C1">
        <w:rPr>
          <w:color w:val="008000"/>
          <w:lang w:val="ru-RU"/>
        </w:rPr>
        <w:t>Программа определяет количество прошедших и остающихся месяцев</w:t>
      </w:r>
    </w:p>
    <w:p w:rsidR="002B64C1" w:rsidRPr="001A7567" w:rsidRDefault="002B64C1" w:rsidP="002B64C1">
      <w:pPr>
        <w:pStyle w:val="Program"/>
        <w:rPr>
          <w:color w:val="008000"/>
          <w:lang w:val="ru-RU"/>
        </w:rPr>
      </w:pPr>
      <w:r w:rsidRPr="001A7567">
        <w:rPr>
          <w:color w:val="008000"/>
          <w:lang w:val="ru-RU"/>
        </w:rPr>
        <w:t xml:space="preserve">в году при помощи типа </w:t>
      </w:r>
      <w:r w:rsidRPr="001A7567">
        <w:rPr>
          <w:color w:val="008000"/>
        </w:rPr>
        <w:t>enum</w:t>
      </w:r>
      <w:r w:rsidRPr="001A7567">
        <w:rPr>
          <w:color w:val="008000"/>
          <w:lang w:val="ru-RU"/>
        </w:rPr>
        <w:t xml:space="preserve"> */</w:t>
      </w:r>
    </w:p>
    <w:p w:rsidR="002B64C1" w:rsidRPr="00375FDB" w:rsidRDefault="002B64C1" w:rsidP="002B64C1">
      <w:pPr>
        <w:pStyle w:val="Program"/>
      </w:pPr>
      <w:r w:rsidRPr="001A7567">
        <w:rPr>
          <w:color w:val="0000FF"/>
        </w:rPr>
        <w:t>#include</w:t>
      </w:r>
      <w:r w:rsidRPr="00375FDB">
        <w:t xml:space="preserve"> &lt;stdio.h&gt;</w:t>
      </w:r>
    </w:p>
    <w:p w:rsidR="002B64C1" w:rsidRPr="00375FDB" w:rsidRDefault="002B64C1" w:rsidP="002B64C1">
      <w:pPr>
        <w:pStyle w:val="Program"/>
      </w:pPr>
      <w:r w:rsidRPr="001A7567">
        <w:rPr>
          <w:color w:val="0000FF"/>
        </w:rPr>
        <w:t>enum</w:t>
      </w:r>
      <w:r w:rsidRPr="00375FDB">
        <w:t xml:space="preserve"> emonths {</w:t>
      </w:r>
    </w:p>
    <w:p w:rsidR="002B64C1" w:rsidRPr="00375FDB" w:rsidRDefault="002B64C1" w:rsidP="002B64C1">
      <w:pPr>
        <w:pStyle w:val="Program"/>
      </w:pPr>
      <w:r w:rsidRPr="00375FDB">
        <w:tab/>
        <w:t>January=1,</w:t>
      </w:r>
    </w:p>
    <w:p w:rsidR="002B64C1" w:rsidRPr="00375FDB" w:rsidRDefault="002B64C1" w:rsidP="002B64C1">
      <w:pPr>
        <w:pStyle w:val="Program"/>
      </w:pPr>
      <w:r w:rsidRPr="00375FDB">
        <w:tab/>
        <w:t>February,</w:t>
      </w:r>
    </w:p>
    <w:p w:rsidR="002B64C1" w:rsidRPr="00375FDB" w:rsidRDefault="002B64C1" w:rsidP="002B64C1">
      <w:pPr>
        <w:pStyle w:val="Program"/>
      </w:pPr>
      <w:r w:rsidRPr="00375FDB">
        <w:tab/>
        <w:t>March,</w:t>
      </w:r>
    </w:p>
    <w:p w:rsidR="002B64C1" w:rsidRPr="00375FDB" w:rsidRDefault="002B64C1" w:rsidP="002B64C1">
      <w:pPr>
        <w:pStyle w:val="Program"/>
      </w:pPr>
      <w:r w:rsidRPr="00375FDB">
        <w:tab/>
        <w:t>April,</w:t>
      </w:r>
    </w:p>
    <w:p w:rsidR="002B64C1" w:rsidRPr="00375FDB" w:rsidRDefault="002B64C1" w:rsidP="002B64C1">
      <w:pPr>
        <w:pStyle w:val="Program"/>
      </w:pPr>
      <w:r w:rsidRPr="00375FDB">
        <w:tab/>
        <w:t>May,</w:t>
      </w:r>
    </w:p>
    <w:p w:rsidR="002B64C1" w:rsidRPr="00375FDB" w:rsidRDefault="002B64C1" w:rsidP="002B64C1">
      <w:pPr>
        <w:pStyle w:val="Program"/>
      </w:pPr>
      <w:r w:rsidRPr="00375FDB">
        <w:tab/>
        <w:t>June,</w:t>
      </w:r>
    </w:p>
    <w:p w:rsidR="002B64C1" w:rsidRPr="00375FDB" w:rsidRDefault="002B64C1" w:rsidP="002B64C1">
      <w:pPr>
        <w:pStyle w:val="Program"/>
      </w:pPr>
      <w:r w:rsidRPr="00375FDB">
        <w:tab/>
        <w:t>July,</w:t>
      </w:r>
    </w:p>
    <w:p w:rsidR="002B64C1" w:rsidRPr="00375FDB" w:rsidRDefault="002B64C1" w:rsidP="002B64C1">
      <w:pPr>
        <w:pStyle w:val="Program"/>
      </w:pPr>
      <w:r w:rsidRPr="00375FDB">
        <w:tab/>
        <w:t>August,</w:t>
      </w:r>
    </w:p>
    <w:p w:rsidR="002B64C1" w:rsidRPr="00375FDB" w:rsidRDefault="002B64C1" w:rsidP="002B64C1">
      <w:pPr>
        <w:pStyle w:val="Program"/>
      </w:pPr>
      <w:r w:rsidRPr="00375FDB">
        <w:tab/>
        <w:t>September,</w:t>
      </w:r>
    </w:p>
    <w:p w:rsidR="002B64C1" w:rsidRPr="00375FDB" w:rsidRDefault="002B64C1" w:rsidP="002B64C1">
      <w:pPr>
        <w:pStyle w:val="Program"/>
      </w:pPr>
      <w:r w:rsidRPr="00375FDB">
        <w:tab/>
        <w:t>October,</w:t>
      </w:r>
    </w:p>
    <w:p w:rsidR="002B64C1" w:rsidRPr="00375FDB" w:rsidRDefault="002B64C1" w:rsidP="002B64C1">
      <w:pPr>
        <w:pStyle w:val="Program"/>
      </w:pPr>
      <w:r w:rsidRPr="00375FDB">
        <w:tab/>
        <w:t>November,</w:t>
      </w:r>
    </w:p>
    <w:p w:rsidR="002B64C1" w:rsidRPr="00375FDB" w:rsidRDefault="002B64C1" w:rsidP="002B64C1">
      <w:pPr>
        <w:pStyle w:val="Program"/>
      </w:pPr>
      <w:r w:rsidRPr="00375FDB">
        <w:tab/>
        <w:t>December</w:t>
      </w:r>
    </w:p>
    <w:p w:rsidR="002B64C1" w:rsidRPr="00375FDB" w:rsidRDefault="002B64C1" w:rsidP="002B64C1">
      <w:pPr>
        <w:pStyle w:val="Program"/>
      </w:pPr>
      <w:r w:rsidRPr="00375FDB">
        <w:t>} emcompleted;</w:t>
      </w:r>
    </w:p>
    <w:p w:rsidR="002B64C1" w:rsidRPr="00375FDB" w:rsidRDefault="002B64C1" w:rsidP="002B64C1">
      <w:pPr>
        <w:pStyle w:val="Program"/>
      </w:pPr>
    </w:p>
    <w:p w:rsidR="002B64C1" w:rsidRPr="00375FDB" w:rsidRDefault="002B64C1" w:rsidP="002B64C1">
      <w:pPr>
        <w:pStyle w:val="Program"/>
      </w:pPr>
      <w:r w:rsidRPr="001A7567">
        <w:rPr>
          <w:color w:val="0000FF"/>
        </w:rPr>
        <w:t xml:space="preserve">int </w:t>
      </w:r>
      <w:r w:rsidRPr="00375FDB">
        <w:t>main(</w:t>
      </w:r>
      <w:r w:rsidRPr="001A7567">
        <w:rPr>
          <w:color w:val="0000FF"/>
        </w:rPr>
        <w:t>void</w:t>
      </w:r>
      <w:r w:rsidRPr="00375FDB">
        <w:t>)</w:t>
      </w:r>
    </w:p>
    <w:p w:rsidR="002B64C1" w:rsidRPr="00375FDB" w:rsidRDefault="002B64C1" w:rsidP="002B64C1">
      <w:pPr>
        <w:pStyle w:val="Program"/>
      </w:pPr>
      <w:r w:rsidRPr="00375FDB">
        <w:t>{</w:t>
      </w:r>
    </w:p>
    <w:p w:rsidR="002B64C1" w:rsidRPr="00375FDB" w:rsidRDefault="002B64C1" w:rsidP="002B64C1">
      <w:pPr>
        <w:pStyle w:val="Program"/>
      </w:pPr>
      <w:r w:rsidRPr="00375FDB">
        <w:tab/>
      </w:r>
      <w:r w:rsidRPr="001A7567">
        <w:rPr>
          <w:color w:val="0000FF"/>
        </w:rPr>
        <w:t>int</w:t>
      </w:r>
      <w:r w:rsidRPr="00375FDB">
        <w:t xml:space="preserve"> ipresent_month;</w:t>
      </w:r>
    </w:p>
    <w:p w:rsidR="002B64C1" w:rsidRPr="00375FDB" w:rsidRDefault="002B64C1" w:rsidP="002B64C1">
      <w:pPr>
        <w:pStyle w:val="Program"/>
      </w:pPr>
      <w:r w:rsidRPr="00375FDB">
        <w:tab/>
      </w:r>
      <w:r w:rsidRPr="001A7567">
        <w:rPr>
          <w:color w:val="0000FF"/>
        </w:rPr>
        <w:t>int</w:t>
      </w:r>
      <w:r w:rsidRPr="00375FDB">
        <w:t xml:space="preserve"> isum,idiff;</w:t>
      </w:r>
    </w:p>
    <w:p w:rsidR="002B64C1" w:rsidRPr="002B64C1" w:rsidRDefault="002B64C1" w:rsidP="002B64C1">
      <w:pPr>
        <w:pStyle w:val="Program"/>
        <w:rPr>
          <w:color w:val="008000"/>
          <w:lang w:val="ru-RU"/>
        </w:rPr>
      </w:pPr>
      <w:r w:rsidRPr="001A7567">
        <w:rPr>
          <w:color w:val="008000"/>
        </w:rPr>
        <w:tab/>
      </w:r>
      <w:r w:rsidRPr="002B64C1">
        <w:rPr>
          <w:color w:val="008000"/>
          <w:lang w:val="ru-RU"/>
        </w:rPr>
        <w:t>/* Введите, пожалуйста, текущий месяц (от 1 до 12): */</w:t>
      </w:r>
    </w:p>
    <w:p w:rsidR="002B64C1" w:rsidRPr="00375FDB" w:rsidRDefault="002B64C1" w:rsidP="002B64C1">
      <w:pPr>
        <w:pStyle w:val="Program"/>
      </w:pPr>
      <w:r w:rsidRPr="002B64C1">
        <w:rPr>
          <w:lang w:val="ru-RU"/>
        </w:rPr>
        <w:tab/>
      </w:r>
      <w:r w:rsidRPr="00375FDB">
        <w:t>printf("\nPlease enter the present month (1 to 12): ");</w:t>
      </w:r>
    </w:p>
    <w:p w:rsidR="002B64C1" w:rsidRPr="00375FDB" w:rsidRDefault="002B64C1" w:rsidP="002B64C1">
      <w:pPr>
        <w:pStyle w:val="Program"/>
      </w:pPr>
      <w:r w:rsidRPr="00375FDB">
        <w:tab/>
        <w:t>scanf("%d",&amp;ipresent_month);</w:t>
      </w:r>
    </w:p>
    <w:p w:rsidR="002B64C1" w:rsidRPr="00375FDB" w:rsidRDefault="002B64C1" w:rsidP="002B64C1">
      <w:pPr>
        <w:pStyle w:val="Program"/>
      </w:pPr>
      <w:r w:rsidRPr="00375FDB">
        <w:tab/>
        <w:t>emcompleted = December;</w:t>
      </w:r>
    </w:p>
    <w:p w:rsidR="002B64C1" w:rsidRPr="00375FDB" w:rsidRDefault="002B64C1" w:rsidP="002B64C1">
      <w:pPr>
        <w:pStyle w:val="Program"/>
      </w:pPr>
      <w:r w:rsidRPr="00375FDB">
        <w:tab/>
        <w:t>isum = ipresent_month;</w:t>
      </w:r>
    </w:p>
    <w:p w:rsidR="002B64C1" w:rsidRPr="00375FDB" w:rsidRDefault="002B64C1" w:rsidP="002B64C1">
      <w:pPr>
        <w:pStyle w:val="Program"/>
      </w:pPr>
      <w:r w:rsidRPr="00375FDB">
        <w:tab/>
        <w:t>idiff = (int)emcompleted - ipresent_month;</w:t>
      </w:r>
    </w:p>
    <w:p w:rsidR="002B64C1" w:rsidRPr="001A7567" w:rsidRDefault="002B64C1" w:rsidP="002B64C1">
      <w:pPr>
        <w:pStyle w:val="Program"/>
        <w:rPr>
          <w:color w:val="008000"/>
        </w:rPr>
      </w:pPr>
      <w:r w:rsidRPr="001A7567">
        <w:rPr>
          <w:color w:val="008000"/>
        </w:rPr>
        <w:tab/>
        <w:t>/* ... месяцев прошло, ... месяцев остается. */</w:t>
      </w:r>
    </w:p>
    <w:p w:rsidR="002B64C1" w:rsidRPr="00375FDB" w:rsidRDefault="002B64C1" w:rsidP="002B64C1">
      <w:pPr>
        <w:pStyle w:val="Program"/>
      </w:pPr>
      <w:r w:rsidRPr="00375FDB">
        <w:tab/>
        <w:t>printf("\n%d month(s) past, %d months to go.\n",isum,idiff);</w:t>
      </w:r>
    </w:p>
    <w:p w:rsidR="002B64C1" w:rsidRPr="00375FDB" w:rsidRDefault="002B64C1" w:rsidP="002B64C1">
      <w:pPr>
        <w:pStyle w:val="Program"/>
      </w:pPr>
      <w:r w:rsidRPr="00375FDB">
        <w:tab/>
      </w:r>
      <w:r w:rsidRPr="001A7567">
        <w:rPr>
          <w:color w:val="0000FF"/>
        </w:rPr>
        <w:t xml:space="preserve">return </w:t>
      </w:r>
      <w:r w:rsidRPr="00375FDB">
        <w:t>(0);</w:t>
      </w:r>
    </w:p>
    <w:p w:rsidR="002B64C1" w:rsidRPr="00375FDB" w:rsidRDefault="002B64C1" w:rsidP="002B64C1">
      <w:pPr>
        <w:pStyle w:val="Program"/>
      </w:pPr>
      <w:r w:rsidRPr="00375FDB">
        <w:t>}</w:t>
      </w:r>
    </w:p>
    <w:p w:rsidR="002B64C1" w:rsidRPr="009C3BDC" w:rsidRDefault="002B64C1" w:rsidP="002B64C1">
      <w:pPr>
        <w:pStyle w:val="Main"/>
        <w:ind w:firstLine="0"/>
        <w:jc w:val="center"/>
        <w:rPr>
          <w:lang w:val="ru-RU"/>
        </w:rPr>
      </w:pPr>
    </w:p>
    <w:p w:rsidR="002B64C1" w:rsidRPr="009C3BDC" w:rsidRDefault="002B64C1" w:rsidP="002B64C1">
      <w:pPr>
        <w:pStyle w:val="Main"/>
        <w:ind w:firstLine="0"/>
        <w:jc w:val="center"/>
        <w:rPr>
          <w:lang w:val="ru-RU"/>
        </w:rPr>
      </w:pPr>
      <w:r>
        <w:rPr>
          <w:noProof/>
          <w:lang w:val="ru-RU" w:eastAsia="ru-RU"/>
        </w:rPr>
        <w:drawing>
          <wp:inline distT="0" distB="0" distL="0" distR="0">
            <wp:extent cx="2421890" cy="782320"/>
            <wp:effectExtent l="1905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cstate="print"/>
                    <a:srcRect/>
                    <a:stretch>
                      <a:fillRect/>
                    </a:stretch>
                  </pic:blipFill>
                  <pic:spPr bwMode="auto">
                    <a:xfrm>
                      <a:off x="0" y="0"/>
                      <a:ext cx="2421890" cy="782320"/>
                    </a:xfrm>
                    <a:prstGeom prst="rect">
                      <a:avLst/>
                    </a:prstGeom>
                    <a:noFill/>
                    <a:ln w="9525">
                      <a:noFill/>
                      <a:miter lim="800000"/>
                      <a:headEnd/>
                      <a:tailEnd/>
                    </a:ln>
                  </pic:spPr>
                </pic:pic>
              </a:graphicData>
            </a:graphic>
          </wp:inline>
        </w:drawing>
      </w:r>
    </w:p>
    <w:p w:rsidR="002B64C1" w:rsidRPr="009C3BDC" w:rsidRDefault="002B64C1" w:rsidP="002B64C1">
      <w:pPr>
        <w:pStyle w:val="Main"/>
        <w:ind w:firstLine="0"/>
        <w:jc w:val="center"/>
        <w:rPr>
          <w:lang w:val="ru-RU"/>
        </w:rPr>
      </w:pPr>
    </w:p>
    <w:p w:rsidR="002B64C1" w:rsidRPr="002B64C1" w:rsidRDefault="002B64C1" w:rsidP="002B64C1">
      <w:pPr>
        <w:pStyle w:val="Main"/>
        <w:rPr>
          <w:lang w:val="ru-RU"/>
        </w:rPr>
      </w:pPr>
      <w:r w:rsidRPr="004E521E">
        <w:rPr>
          <w:lang w:val="ru-RU"/>
        </w:rPr>
        <w:t xml:space="preserve">В данной программе перечисляемый список — это список целых значений от 1 до 12. </w:t>
      </w:r>
      <w:r w:rsidRPr="002B64C1">
        <w:rPr>
          <w:lang w:val="ru-RU"/>
        </w:rPr>
        <w:t xml:space="preserve">Поскольку имена эквивалентны последовательным целым значениям, то с ними можно выполнять целочисленные арифметические операции. Фактически, когда перечисляемой переменной </w:t>
      </w:r>
      <w:r w:rsidRPr="00375FDB">
        <w:t>emcompleted</w:t>
      </w:r>
      <w:r w:rsidRPr="002B64C1">
        <w:rPr>
          <w:lang w:val="ru-RU"/>
        </w:rPr>
        <w:t xml:space="preserve"> присваивается значение </w:t>
      </w:r>
      <w:r w:rsidRPr="00375FDB">
        <w:t>December</w:t>
      </w:r>
      <w:r w:rsidRPr="002B64C1">
        <w:rPr>
          <w:lang w:val="ru-RU"/>
        </w:rPr>
        <w:t>, она становится равной 12.</w:t>
      </w:r>
    </w:p>
    <w:p w:rsidR="002B64C1" w:rsidRPr="002B64C1" w:rsidRDefault="002B64C1" w:rsidP="002B64C1">
      <w:pPr>
        <w:pStyle w:val="Main"/>
        <w:rPr>
          <w:lang w:val="ru-RU"/>
        </w:rPr>
      </w:pPr>
      <w:r w:rsidRPr="002B64C1">
        <w:rPr>
          <w:lang w:val="ru-RU"/>
        </w:rPr>
        <w:t>Приведенная программа выполняет некоторые простые арифметические действия и выводит на экран следующий результат:</w:t>
      </w:r>
    </w:p>
    <w:p w:rsidR="002B64C1" w:rsidRPr="002B64C1" w:rsidRDefault="002B64C1" w:rsidP="002B64C1">
      <w:pPr>
        <w:pStyle w:val="Main"/>
        <w:rPr>
          <w:lang w:val="ru-RU"/>
        </w:rPr>
      </w:pPr>
    </w:p>
    <w:p w:rsidR="002B64C1" w:rsidRPr="00375FDB" w:rsidRDefault="002B64C1" w:rsidP="002B64C1">
      <w:pPr>
        <w:pStyle w:val="Main"/>
      </w:pPr>
      <w:r w:rsidRPr="00375FDB">
        <w:lastRenderedPageBreak/>
        <w:t>Please enter the current month (1 to 12) : 4</w:t>
      </w:r>
    </w:p>
    <w:p w:rsidR="002B64C1" w:rsidRPr="00375FDB" w:rsidRDefault="002B64C1" w:rsidP="002B64C1">
      <w:pPr>
        <w:pStyle w:val="Main"/>
      </w:pPr>
      <w:r w:rsidRPr="00375FDB">
        <w:t>4 month(s) past, 8 months to go.</w:t>
      </w:r>
    </w:p>
    <w:p w:rsidR="002B64C1" w:rsidRPr="002B64C1" w:rsidRDefault="002B64C1" w:rsidP="002B64C1">
      <w:pPr>
        <w:pStyle w:val="Main"/>
      </w:pPr>
    </w:p>
    <w:p w:rsidR="002B64C1" w:rsidRPr="002B64C1" w:rsidRDefault="002B64C1" w:rsidP="00573E8B">
      <w:pPr>
        <w:pStyle w:val="2"/>
        <w:keepNext w:val="0"/>
        <w:numPr>
          <w:ilvl w:val="1"/>
          <w:numId w:val="15"/>
        </w:numPr>
        <w:spacing w:before="0" w:after="0"/>
        <w:ind w:left="426" w:firstLine="0"/>
        <w:rPr>
          <w:i w:val="0"/>
          <w:sz w:val="20"/>
          <w:szCs w:val="20"/>
        </w:rPr>
      </w:pPr>
      <w:bookmarkStart w:id="92" w:name="_Toc305222157"/>
      <w:bookmarkStart w:id="93" w:name="_Toc515770825"/>
      <w:bookmarkStart w:id="94" w:name="AP0791810"/>
      <w:r w:rsidRPr="002B64C1">
        <w:rPr>
          <w:i w:val="0"/>
          <w:sz w:val="20"/>
          <w:szCs w:val="20"/>
        </w:rPr>
        <w:t>Сложные формы данных.</w:t>
      </w:r>
      <w:bookmarkEnd w:id="92"/>
      <w:bookmarkEnd w:id="93"/>
    </w:p>
    <w:p w:rsidR="002B64C1" w:rsidRPr="003E7B94" w:rsidRDefault="002B64C1" w:rsidP="002B64C1">
      <w:pPr>
        <w:pStyle w:val="Main"/>
        <w:rPr>
          <w:lang w:val="ru-RU"/>
        </w:rPr>
      </w:pPr>
      <w:bookmarkStart w:id="95" w:name="АР01812"/>
      <w:bookmarkEnd w:id="94"/>
      <w:r w:rsidRPr="00F07E4B">
        <w:rPr>
          <w:highlight w:val="yellow"/>
          <w:lang w:val="ru-RU"/>
        </w:rPr>
        <w:t>Язык</w:t>
      </w:r>
      <w:bookmarkEnd w:id="95"/>
      <w:r w:rsidRPr="00F07E4B">
        <w:rPr>
          <w:highlight w:val="yellow"/>
          <w:lang w:val="ru-RU"/>
        </w:rPr>
        <w:t xml:space="preserve"> Си позволяет вам создавать сложные формы данных. Обычно мы придерживаемся более простых форм, но считаем своим долгом указать на потенциальные возможности языка. При создании описания мы используем имя (или «идентификатор»), которое можно изменять при помощи модификатора</w:t>
      </w:r>
      <w:r w:rsidRPr="003E7B94">
        <w:rPr>
          <w:lang w:val="ru-RU"/>
        </w:rPr>
        <w:t>:</w:t>
      </w:r>
    </w:p>
    <w:p w:rsidR="002B64C1" w:rsidRPr="00A4135E" w:rsidRDefault="002B64C1" w:rsidP="002B64C1">
      <w:pPr>
        <w:tabs>
          <w:tab w:val="left" w:pos="2268"/>
        </w:tabs>
        <w:ind w:firstLine="540"/>
        <w:jc w:val="both"/>
        <w:textAlignment w:val="baseline"/>
        <w:rPr>
          <w:rFonts w:ascii="Arial" w:hAnsi="Arial" w:cs="Arial"/>
          <w:b/>
          <w:bCs/>
          <w:i/>
          <w:color w:val="000000"/>
          <w:sz w:val="20"/>
          <w:szCs w:val="20"/>
        </w:rPr>
      </w:pPr>
      <w:r w:rsidRPr="00A4135E">
        <w:rPr>
          <w:rFonts w:ascii="Arial" w:hAnsi="Arial" w:cs="Arial"/>
          <w:b/>
          <w:bCs/>
          <w:i/>
          <w:color w:val="000000"/>
          <w:sz w:val="20"/>
          <w:szCs w:val="20"/>
        </w:rPr>
        <w:t>модификатор</w:t>
      </w:r>
      <w:r w:rsidRPr="00A4135E">
        <w:rPr>
          <w:rFonts w:ascii="Arial" w:hAnsi="Arial" w:cs="Arial"/>
          <w:b/>
          <w:bCs/>
          <w:i/>
          <w:color w:val="000000"/>
          <w:sz w:val="20"/>
          <w:szCs w:val="20"/>
        </w:rPr>
        <w:tab/>
        <w:t>значение</w:t>
      </w:r>
    </w:p>
    <w:p w:rsidR="002B64C1" w:rsidRPr="00A4135E" w:rsidRDefault="002B64C1" w:rsidP="002B64C1">
      <w:pPr>
        <w:tabs>
          <w:tab w:val="left" w:pos="2268"/>
        </w:tabs>
        <w:ind w:firstLine="540"/>
        <w:jc w:val="both"/>
        <w:textAlignment w:val="baseline"/>
        <w:rPr>
          <w:rFonts w:ascii="Arial" w:hAnsi="Arial" w:cs="Arial"/>
          <w:bCs/>
          <w:color w:val="000000"/>
          <w:sz w:val="20"/>
          <w:szCs w:val="20"/>
        </w:rPr>
      </w:pPr>
      <w:r w:rsidRPr="00A4135E">
        <w:rPr>
          <w:rFonts w:ascii="Arial" w:hAnsi="Arial" w:cs="Arial"/>
          <w:bCs/>
          <w:color w:val="000000"/>
          <w:sz w:val="20"/>
          <w:szCs w:val="20"/>
        </w:rPr>
        <w:t>*</w:t>
      </w:r>
      <w:r w:rsidRPr="00A4135E">
        <w:rPr>
          <w:rFonts w:ascii="Arial" w:hAnsi="Arial" w:cs="Arial"/>
          <w:bCs/>
          <w:color w:val="000000"/>
          <w:sz w:val="20"/>
          <w:szCs w:val="20"/>
        </w:rPr>
        <w:tab/>
        <w:t>указатель</w:t>
      </w:r>
    </w:p>
    <w:p w:rsidR="002B64C1" w:rsidRPr="00A4135E" w:rsidRDefault="002B64C1" w:rsidP="002B64C1">
      <w:pPr>
        <w:tabs>
          <w:tab w:val="left" w:pos="2268"/>
        </w:tabs>
        <w:ind w:firstLine="540"/>
        <w:jc w:val="both"/>
        <w:textAlignment w:val="baseline"/>
        <w:rPr>
          <w:rFonts w:ascii="Arial" w:hAnsi="Arial" w:cs="Arial"/>
          <w:bCs/>
          <w:color w:val="000000"/>
          <w:sz w:val="20"/>
          <w:szCs w:val="20"/>
        </w:rPr>
      </w:pPr>
      <w:r w:rsidRPr="00A4135E">
        <w:rPr>
          <w:rFonts w:ascii="Arial" w:hAnsi="Arial" w:cs="Arial"/>
          <w:bCs/>
          <w:color w:val="000000"/>
          <w:sz w:val="20"/>
          <w:szCs w:val="20"/>
        </w:rPr>
        <w:t>()</w:t>
      </w:r>
      <w:r w:rsidRPr="00A4135E">
        <w:rPr>
          <w:rFonts w:ascii="Arial" w:hAnsi="Arial" w:cs="Arial"/>
          <w:bCs/>
          <w:color w:val="000000"/>
          <w:sz w:val="20"/>
          <w:szCs w:val="20"/>
        </w:rPr>
        <w:tab/>
        <w:t>функция</w:t>
      </w:r>
    </w:p>
    <w:p w:rsidR="002B64C1" w:rsidRPr="00A4135E" w:rsidRDefault="002B64C1" w:rsidP="002B64C1">
      <w:pPr>
        <w:tabs>
          <w:tab w:val="left" w:pos="2268"/>
        </w:tabs>
        <w:ind w:firstLine="540"/>
        <w:jc w:val="both"/>
        <w:textAlignment w:val="baseline"/>
        <w:rPr>
          <w:rFonts w:ascii="Arial" w:hAnsi="Arial" w:cs="Arial"/>
          <w:bCs/>
          <w:color w:val="000000"/>
          <w:sz w:val="20"/>
          <w:szCs w:val="20"/>
        </w:rPr>
      </w:pPr>
      <w:r w:rsidRPr="00A4135E">
        <w:rPr>
          <w:rFonts w:ascii="Arial" w:hAnsi="Arial" w:cs="Arial"/>
          <w:bCs/>
          <w:color w:val="000000"/>
          <w:sz w:val="20"/>
          <w:szCs w:val="20"/>
        </w:rPr>
        <w:t>[]</w:t>
      </w:r>
      <w:r w:rsidRPr="00A4135E">
        <w:rPr>
          <w:rFonts w:ascii="Arial" w:hAnsi="Arial" w:cs="Arial"/>
          <w:bCs/>
          <w:color w:val="000000"/>
          <w:sz w:val="20"/>
          <w:szCs w:val="20"/>
        </w:rPr>
        <w:tab/>
        <w:t>массив</w:t>
      </w:r>
    </w:p>
    <w:p w:rsidR="002B64C1" w:rsidRPr="003E7B94" w:rsidRDefault="002B64C1" w:rsidP="002B64C1">
      <w:pPr>
        <w:pStyle w:val="Main"/>
        <w:rPr>
          <w:lang w:val="ru-RU"/>
        </w:rPr>
      </w:pPr>
    </w:p>
    <w:p w:rsidR="002B64C1" w:rsidRPr="003E7B94" w:rsidRDefault="002B64C1" w:rsidP="002B64C1">
      <w:pPr>
        <w:pStyle w:val="Main"/>
        <w:rPr>
          <w:lang w:val="ru-RU"/>
        </w:rPr>
      </w:pPr>
      <w:r w:rsidRPr="003E7B94">
        <w:rPr>
          <w:lang w:val="ru-RU"/>
        </w:rPr>
        <w:t>Язык Си позволяет использовать одновременно более одного модификатора, что дает возможность создавать множество типов:</w:t>
      </w:r>
    </w:p>
    <w:p w:rsidR="002B64C1" w:rsidRPr="003E7B94" w:rsidRDefault="002B64C1" w:rsidP="002B64C1">
      <w:pPr>
        <w:pStyle w:val="Main"/>
        <w:rPr>
          <w:lang w:val="ru-RU"/>
        </w:rPr>
      </w:pPr>
    </w:p>
    <w:p w:rsidR="002B64C1" w:rsidRPr="003E7B94" w:rsidRDefault="002B64C1" w:rsidP="002B64C1">
      <w:pPr>
        <w:pStyle w:val="Program"/>
        <w:rPr>
          <w:lang w:val="ru-RU"/>
        </w:rPr>
      </w:pPr>
      <w:r w:rsidRPr="00E0006C">
        <w:rPr>
          <w:color w:val="0000FF"/>
        </w:rPr>
        <w:t>int</w:t>
      </w:r>
      <w:r w:rsidRPr="003E7B94">
        <w:rPr>
          <w:lang w:val="ru-RU"/>
        </w:rPr>
        <w:t xml:space="preserve"> </w:t>
      </w:r>
      <w:r w:rsidRPr="00375FDB">
        <w:t>board</w:t>
      </w:r>
      <w:r w:rsidRPr="003E7B94">
        <w:rPr>
          <w:lang w:val="ru-RU"/>
        </w:rPr>
        <w:t>[8] [8];</w:t>
      </w:r>
      <w:r w:rsidRPr="004E521E">
        <w:rPr>
          <w:lang w:val="ru-RU"/>
        </w:rPr>
        <w:tab/>
      </w:r>
      <w:r w:rsidRPr="004E521E">
        <w:rPr>
          <w:lang w:val="ru-RU"/>
        </w:rPr>
        <w:tab/>
      </w:r>
      <w:r w:rsidRPr="00E0006C">
        <w:rPr>
          <w:color w:val="008000"/>
          <w:lang w:val="ru-RU"/>
        </w:rPr>
        <w:t xml:space="preserve">/* массив массивов типа </w:t>
      </w:r>
      <w:r w:rsidRPr="00E0006C">
        <w:rPr>
          <w:color w:val="008000"/>
        </w:rPr>
        <w:t>int</w:t>
      </w:r>
      <w:r w:rsidRPr="00E0006C">
        <w:rPr>
          <w:color w:val="008000"/>
          <w:lang w:val="ru-RU"/>
        </w:rPr>
        <w:t xml:space="preserve"> */</w:t>
      </w:r>
    </w:p>
    <w:p w:rsidR="002B64C1" w:rsidRPr="003E7B94" w:rsidRDefault="002B64C1" w:rsidP="002B64C1">
      <w:pPr>
        <w:pStyle w:val="Program"/>
        <w:rPr>
          <w:lang w:val="ru-RU"/>
        </w:rPr>
      </w:pPr>
      <w:r w:rsidRPr="00E0006C">
        <w:rPr>
          <w:color w:val="0000FF"/>
        </w:rPr>
        <w:t>int</w:t>
      </w:r>
      <w:r w:rsidRPr="003E7B94">
        <w:rPr>
          <w:lang w:val="ru-RU"/>
        </w:rPr>
        <w:t xml:space="preserve"> **</w:t>
      </w:r>
      <w:r w:rsidRPr="00375FDB">
        <w:t>ptr</w:t>
      </w:r>
      <w:r w:rsidRPr="003E7B94">
        <w:rPr>
          <w:lang w:val="ru-RU"/>
        </w:rPr>
        <w:t>;</w:t>
      </w:r>
      <w:r w:rsidRPr="004E521E">
        <w:rPr>
          <w:lang w:val="ru-RU"/>
        </w:rPr>
        <w:tab/>
      </w:r>
      <w:r w:rsidRPr="004E521E">
        <w:rPr>
          <w:lang w:val="ru-RU"/>
        </w:rPr>
        <w:tab/>
      </w:r>
      <w:r w:rsidRPr="004E521E">
        <w:rPr>
          <w:lang w:val="ru-RU"/>
        </w:rPr>
        <w:tab/>
      </w:r>
      <w:r w:rsidRPr="004E521E">
        <w:rPr>
          <w:lang w:val="ru-RU"/>
        </w:rPr>
        <w:tab/>
      </w:r>
      <w:r w:rsidRPr="00E0006C">
        <w:rPr>
          <w:color w:val="008000"/>
          <w:lang w:val="ru-RU"/>
        </w:rPr>
        <w:t xml:space="preserve">/* указатель на указатель на тип </w:t>
      </w:r>
      <w:r w:rsidRPr="00E0006C">
        <w:rPr>
          <w:color w:val="008000"/>
        </w:rPr>
        <w:t>int</w:t>
      </w:r>
      <w:r w:rsidRPr="00E0006C">
        <w:rPr>
          <w:color w:val="008000"/>
          <w:lang w:val="ru-RU"/>
        </w:rPr>
        <w:t xml:space="preserve"> */</w:t>
      </w:r>
    </w:p>
    <w:p w:rsidR="002B64C1" w:rsidRPr="003E7B94" w:rsidRDefault="002B64C1" w:rsidP="002B64C1">
      <w:pPr>
        <w:pStyle w:val="Program"/>
        <w:rPr>
          <w:lang w:val="ru-RU"/>
        </w:rPr>
      </w:pPr>
      <w:r w:rsidRPr="00E0006C">
        <w:rPr>
          <w:color w:val="0000FF"/>
        </w:rPr>
        <w:t>int</w:t>
      </w:r>
      <w:r w:rsidRPr="003E7B94">
        <w:rPr>
          <w:lang w:val="ru-RU"/>
        </w:rPr>
        <w:t xml:space="preserve"> *</w:t>
      </w:r>
      <w:r w:rsidRPr="00375FDB">
        <w:t>risks</w:t>
      </w:r>
      <w:r w:rsidRPr="003E7B94">
        <w:rPr>
          <w:lang w:val="ru-RU"/>
        </w:rPr>
        <w:t>[10];</w:t>
      </w:r>
      <w:r w:rsidRPr="004E521E">
        <w:rPr>
          <w:lang w:val="ru-RU"/>
        </w:rPr>
        <w:tab/>
      </w:r>
      <w:r w:rsidRPr="004E521E">
        <w:rPr>
          <w:lang w:val="ru-RU"/>
        </w:rPr>
        <w:tab/>
      </w:r>
      <w:r w:rsidRPr="00E0006C">
        <w:rPr>
          <w:color w:val="008000"/>
          <w:lang w:val="ru-RU"/>
        </w:rPr>
        <w:t xml:space="preserve">/* 10-элементный массив указателей на тип </w:t>
      </w:r>
      <w:r w:rsidRPr="00E0006C">
        <w:rPr>
          <w:color w:val="008000"/>
        </w:rPr>
        <w:t>int</w:t>
      </w:r>
      <w:r w:rsidRPr="00E0006C">
        <w:rPr>
          <w:color w:val="008000"/>
          <w:lang w:val="ru-RU"/>
        </w:rPr>
        <w:t xml:space="preserve"> */</w:t>
      </w:r>
    </w:p>
    <w:p w:rsidR="002B64C1" w:rsidRPr="00E0006C" w:rsidRDefault="002B64C1" w:rsidP="002B64C1">
      <w:pPr>
        <w:pStyle w:val="Program"/>
        <w:rPr>
          <w:color w:val="008000"/>
          <w:lang w:val="ru-RU"/>
        </w:rPr>
      </w:pPr>
      <w:r w:rsidRPr="00E0006C">
        <w:rPr>
          <w:color w:val="0000FF"/>
        </w:rPr>
        <w:t>int</w:t>
      </w:r>
      <w:r w:rsidRPr="003E7B94">
        <w:rPr>
          <w:lang w:val="ru-RU"/>
        </w:rPr>
        <w:t xml:space="preserve"> (*</w:t>
      </w:r>
      <w:r w:rsidRPr="00375FDB">
        <w:t>wisks</w:t>
      </w:r>
      <w:r w:rsidRPr="003E7B94">
        <w:rPr>
          <w:lang w:val="ru-RU"/>
        </w:rPr>
        <w:t>) [10];</w:t>
      </w:r>
      <w:r w:rsidRPr="004E521E">
        <w:rPr>
          <w:lang w:val="ru-RU"/>
        </w:rPr>
        <w:tab/>
      </w:r>
      <w:r w:rsidRPr="00E0006C">
        <w:rPr>
          <w:color w:val="008000"/>
          <w:lang w:val="ru-RU"/>
        </w:rPr>
        <w:tab/>
        <w:t xml:space="preserve">/* указатель на 10-элементный массив типа </w:t>
      </w:r>
      <w:r w:rsidRPr="00E0006C">
        <w:rPr>
          <w:color w:val="008000"/>
        </w:rPr>
        <w:t>int</w:t>
      </w:r>
      <w:r w:rsidRPr="00E0006C">
        <w:rPr>
          <w:color w:val="008000"/>
          <w:lang w:val="ru-RU"/>
        </w:rPr>
        <w:t xml:space="preserve"> */</w:t>
      </w:r>
    </w:p>
    <w:p w:rsidR="002B64C1" w:rsidRPr="003E7B94" w:rsidRDefault="002B64C1" w:rsidP="002B64C1">
      <w:pPr>
        <w:pStyle w:val="Program"/>
        <w:rPr>
          <w:lang w:val="ru-RU"/>
        </w:rPr>
      </w:pPr>
      <w:r w:rsidRPr="00E0006C">
        <w:rPr>
          <w:color w:val="0000FF"/>
        </w:rPr>
        <w:t>int</w:t>
      </w:r>
      <w:r w:rsidRPr="003E7B94">
        <w:rPr>
          <w:lang w:val="ru-RU"/>
        </w:rPr>
        <w:t xml:space="preserve"> *</w:t>
      </w:r>
      <w:r w:rsidRPr="00375FDB">
        <w:t>oof</w:t>
      </w:r>
      <w:r w:rsidRPr="003E7B94">
        <w:rPr>
          <w:lang w:val="ru-RU"/>
        </w:rPr>
        <w:t>[3] [4];</w:t>
      </w:r>
      <w:r w:rsidRPr="004E521E">
        <w:rPr>
          <w:lang w:val="ru-RU"/>
        </w:rPr>
        <w:tab/>
      </w:r>
      <w:r w:rsidRPr="004E521E">
        <w:rPr>
          <w:lang w:val="ru-RU"/>
        </w:rPr>
        <w:tab/>
      </w:r>
      <w:r w:rsidRPr="00E0006C">
        <w:rPr>
          <w:color w:val="008000"/>
          <w:lang w:val="ru-RU"/>
        </w:rPr>
        <w:t xml:space="preserve">/* 3-элементный массив указателей на 4-элементный массив типа </w:t>
      </w:r>
      <w:r w:rsidRPr="00E0006C">
        <w:rPr>
          <w:color w:val="008000"/>
        </w:rPr>
        <w:t>int</w:t>
      </w:r>
      <w:r w:rsidRPr="00E0006C">
        <w:rPr>
          <w:color w:val="008000"/>
          <w:lang w:val="ru-RU"/>
        </w:rPr>
        <w:t xml:space="preserve"> */</w:t>
      </w:r>
    </w:p>
    <w:p w:rsidR="002B64C1" w:rsidRPr="003E7B94" w:rsidRDefault="002B64C1" w:rsidP="002B64C1">
      <w:pPr>
        <w:pStyle w:val="Program"/>
        <w:rPr>
          <w:lang w:val="ru-RU"/>
        </w:rPr>
      </w:pPr>
      <w:r w:rsidRPr="00E0006C">
        <w:rPr>
          <w:color w:val="0000FF"/>
        </w:rPr>
        <w:t>int</w:t>
      </w:r>
      <w:r w:rsidRPr="003E7B94">
        <w:rPr>
          <w:lang w:val="ru-RU"/>
        </w:rPr>
        <w:t xml:space="preserve"> (*</w:t>
      </w:r>
      <w:r w:rsidRPr="00375FDB">
        <w:t>uuf</w:t>
      </w:r>
      <w:r w:rsidRPr="003E7B94">
        <w:rPr>
          <w:lang w:val="ru-RU"/>
        </w:rPr>
        <w:t>) [3] [4];</w:t>
      </w:r>
      <w:r w:rsidRPr="004E521E">
        <w:rPr>
          <w:lang w:val="ru-RU"/>
        </w:rPr>
        <w:tab/>
      </w:r>
      <w:r w:rsidRPr="004E521E">
        <w:rPr>
          <w:lang w:val="ru-RU"/>
        </w:rPr>
        <w:tab/>
      </w:r>
      <w:r w:rsidRPr="00E0006C">
        <w:rPr>
          <w:color w:val="008000"/>
          <w:lang w:val="ru-RU"/>
        </w:rPr>
        <w:t>/* указатель на массив 3</w:t>
      </w:r>
      <w:r w:rsidRPr="00E0006C">
        <w:rPr>
          <w:color w:val="008000"/>
        </w:rPr>
        <w:t>x</w:t>
      </w:r>
      <w:r w:rsidRPr="00E0006C">
        <w:rPr>
          <w:color w:val="008000"/>
          <w:lang w:val="ru-RU"/>
        </w:rPr>
        <w:t xml:space="preserve">4 типа </w:t>
      </w:r>
      <w:r w:rsidRPr="00E0006C">
        <w:rPr>
          <w:color w:val="008000"/>
        </w:rPr>
        <w:t>int</w:t>
      </w:r>
      <w:r w:rsidRPr="00E0006C">
        <w:rPr>
          <w:color w:val="008000"/>
          <w:lang w:val="ru-RU"/>
        </w:rPr>
        <w:t xml:space="preserve"> */</w:t>
      </w:r>
    </w:p>
    <w:p w:rsidR="002B64C1" w:rsidRPr="003E7B94" w:rsidRDefault="002B64C1" w:rsidP="002B64C1">
      <w:pPr>
        <w:pStyle w:val="Main"/>
        <w:rPr>
          <w:lang w:val="ru-RU"/>
        </w:rPr>
      </w:pPr>
    </w:p>
    <w:p w:rsidR="002B64C1" w:rsidRPr="00375FDB" w:rsidRDefault="002B64C1" w:rsidP="002B64C1">
      <w:pPr>
        <w:pStyle w:val="Main"/>
      </w:pPr>
      <w:r w:rsidRPr="00F07E4B">
        <w:rPr>
          <w:highlight w:val="yellow"/>
          <w:lang w:val="ru-RU"/>
        </w:rPr>
        <w:t xml:space="preserve">Для распутывания этих описаний нужно понять, в каком порядке следует применять модификаторы. </w:t>
      </w:r>
      <w:r w:rsidRPr="00F07E4B">
        <w:rPr>
          <w:highlight w:val="yellow"/>
        </w:rPr>
        <w:t>Три правила помогут вам справиться с этим</w:t>
      </w:r>
      <w:r w:rsidRPr="00375FDB">
        <w:t>.</w:t>
      </w:r>
    </w:p>
    <w:p w:rsidR="002B64C1" w:rsidRPr="00A4135E" w:rsidRDefault="002B64C1" w:rsidP="00573E8B">
      <w:pPr>
        <w:numPr>
          <w:ilvl w:val="0"/>
          <w:numId w:val="7"/>
        </w:numPr>
        <w:tabs>
          <w:tab w:val="clear" w:pos="900"/>
        </w:tabs>
        <w:ind w:left="567"/>
        <w:textAlignment w:val="baseline"/>
        <w:rPr>
          <w:rFonts w:ascii="Arial" w:hAnsi="Arial" w:cs="Arial"/>
          <w:bCs/>
          <w:color w:val="000000"/>
          <w:sz w:val="20"/>
          <w:szCs w:val="20"/>
        </w:rPr>
      </w:pPr>
      <w:r w:rsidRPr="00A4135E">
        <w:rPr>
          <w:rFonts w:ascii="Arial" w:hAnsi="Arial" w:cs="Arial"/>
          <w:bCs/>
          <w:color w:val="000000"/>
          <w:sz w:val="20"/>
          <w:szCs w:val="20"/>
        </w:rPr>
        <w:t>Чем ближе модификатор стоит к идентификатору, тем выше его приоритет</w:t>
      </w:r>
    </w:p>
    <w:p w:rsidR="002B64C1" w:rsidRPr="00A4135E" w:rsidRDefault="002B64C1" w:rsidP="00573E8B">
      <w:pPr>
        <w:numPr>
          <w:ilvl w:val="0"/>
          <w:numId w:val="7"/>
        </w:numPr>
        <w:tabs>
          <w:tab w:val="clear" w:pos="900"/>
        </w:tabs>
        <w:ind w:left="567"/>
        <w:textAlignment w:val="baseline"/>
        <w:rPr>
          <w:rFonts w:ascii="Arial" w:hAnsi="Arial" w:cs="Arial"/>
          <w:bCs/>
          <w:color w:val="000000"/>
          <w:sz w:val="20"/>
          <w:szCs w:val="20"/>
        </w:rPr>
      </w:pPr>
      <w:r w:rsidRPr="00A4135E">
        <w:rPr>
          <w:rFonts w:ascii="Arial" w:hAnsi="Arial" w:cs="Arial"/>
          <w:bCs/>
          <w:color w:val="000000"/>
          <w:sz w:val="20"/>
          <w:szCs w:val="20"/>
        </w:rPr>
        <w:t>Модификаторы [] и () имеют приоритет выше, чем *.</w:t>
      </w:r>
    </w:p>
    <w:p w:rsidR="002B64C1" w:rsidRPr="00A4135E" w:rsidRDefault="002B64C1" w:rsidP="00573E8B">
      <w:pPr>
        <w:numPr>
          <w:ilvl w:val="0"/>
          <w:numId w:val="7"/>
        </w:numPr>
        <w:tabs>
          <w:tab w:val="clear" w:pos="900"/>
        </w:tabs>
        <w:ind w:left="567"/>
        <w:textAlignment w:val="baseline"/>
        <w:rPr>
          <w:rFonts w:ascii="Arial" w:hAnsi="Arial" w:cs="Arial"/>
          <w:bCs/>
          <w:color w:val="000000"/>
          <w:sz w:val="20"/>
          <w:szCs w:val="20"/>
        </w:rPr>
      </w:pPr>
      <w:r w:rsidRPr="00A4135E">
        <w:rPr>
          <w:rFonts w:ascii="Arial" w:hAnsi="Arial" w:cs="Arial"/>
          <w:bCs/>
          <w:color w:val="000000"/>
          <w:sz w:val="20"/>
          <w:szCs w:val="20"/>
        </w:rPr>
        <w:t>Круглые скобки используются для объединения частей выражения, имеющих самый высокий приоритет.</w:t>
      </w:r>
    </w:p>
    <w:p w:rsidR="002B64C1" w:rsidRPr="003E7B94" w:rsidRDefault="002B64C1" w:rsidP="002B64C1">
      <w:pPr>
        <w:pStyle w:val="Main"/>
        <w:rPr>
          <w:lang w:val="ru-RU"/>
        </w:rPr>
      </w:pPr>
    </w:p>
    <w:p w:rsidR="002B64C1" w:rsidRPr="003E7B94" w:rsidRDefault="002B64C1" w:rsidP="002B64C1">
      <w:pPr>
        <w:pStyle w:val="Main"/>
        <w:rPr>
          <w:lang w:val="ru-RU"/>
        </w:rPr>
      </w:pPr>
      <w:r w:rsidRPr="003E7B94">
        <w:rPr>
          <w:lang w:val="ru-RU"/>
        </w:rPr>
        <w:t>Давайте применим эти правила к описанию</w:t>
      </w:r>
    </w:p>
    <w:p w:rsidR="002B64C1" w:rsidRPr="003E7B94" w:rsidRDefault="002B64C1" w:rsidP="002B64C1">
      <w:pPr>
        <w:pStyle w:val="Main"/>
        <w:rPr>
          <w:lang w:val="ru-RU"/>
        </w:rPr>
      </w:pPr>
    </w:p>
    <w:p w:rsidR="002B64C1" w:rsidRPr="003E7B94" w:rsidRDefault="002B64C1" w:rsidP="002B64C1">
      <w:pPr>
        <w:pStyle w:val="Program"/>
        <w:rPr>
          <w:lang w:val="ru-RU"/>
        </w:rPr>
      </w:pPr>
      <w:r w:rsidRPr="00491A0F">
        <w:rPr>
          <w:color w:val="0000FF"/>
        </w:rPr>
        <w:t>int</w:t>
      </w:r>
      <w:r w:rsidRPr="003E7B94">
        <w:rPr>
          <w:lang w:val="ru-RU"/>
        </w:rPr>
        <w:t xml:space="preserve"> *</w:t>
      </w:r>
      <w:r w:rsidRPr="00375FDB">
        <w:t>oof</w:t>
      </w:r>
      <w:r w:rsidRPr="003E7B94">
        <w:rPr>
          <w:lang w:val="ru-RU"/>
        </w:rPr>
        <w:t>[3] [4];</w:t>
      </w:r>
    </w:p>
    <w:p w:rsidR="002B64C1" w:rsidRPr="003E7B94" w:rsidRDefault="002B64C1" w:rsidP="002B64C1">
      <w:pPr>
        <w:pStyle w:val="Main"/>
        <w:rPr>
          <w:lang w:val="ru-RU"/>
        </w:rPr>
      </w:pPr>
    </w:p>
    <w:p w:rsidR="002B64C1" w:rsidRPr="003E7B94" w:rsidRDefault="002B64C1" w:rsidP="002B64C1">
      <w:pPr>
        <w:pStyle w:val="Main"/>
        <w:rPr>
          <w:lang w:val="ru-RU"/>
        </w:rPr>
      </w:pPr>
      <w:r w:rsidRPr="003E7B94">
        <w:rPr>
          <w:lang w:val="ru-RU"/>
        </w:rPr>
        <w:t xml:space="preserve">* и [3] примыкают к </w:t>
      </w:r>
      <w:r w:rsidRPr="00375FDB">
        <w:t>oof</w:t>
      </w:r>
      <w:r w:rsidRPr="003E7B94">
        <w:rPr>
          <w:lang w:val="ru-RU"/>
        </w:rPr>
        <w:t xml:space="preserve"> и имеют более высокий приоритет, чем [4] (правило 1). [3] имеет приоритет более высокий, чем * (правило 2). Следовательно, </w:t>
      </w:r>
      <w:r w:rsidRPr="00375FDB">
        <w:t>oof</w:t>
      </w:r>
      <w:r w:rsidRPr="003E7B94">
        <w:rPr>
          <w:lang w:val="ru-RU"/>
        </w:rPr>
        <w:t xml:space="preserve"> является 3-элементным массивом (первый модификатор) указателей (второй модификатор) на 4-элементный массив (третий модификатор) типа </w:t>
      </w:r>
      <w:r w:rsidRPr="00375FDB">
        <w:t>int</w:t>
      </w:r>
      <w:r w:rsidRPr="003E7B94">
        <w:rPr>
          <w:lang w:val="ru-RU"/>
        </w:rPr>
        <w:t xml:space="preserve"> (описание типа).</w:t>
      </w:r>
    </w:p>
    <w:p w:rsidR="002B64C1" w:rsidRPr="003E7B94" w:rsidRDefault="002B64C1" w:rsidP="002B64C1">
      <w:pPr>
        <w:pStyle w:val="Main"/>
        <w:rPr>
          <w:lang w:val="ru-RU"/>
        </w:rPr>
      </w:pPr>
      <w:r w:rsidRPr="003E7B94">
        <w:rPr>
          <w:lang w:val="ru-RU"/>
        </w:rPr>
        <w:t>В описании</w:t>
      </w:r>
    </w:p>
    <w:p w:rsidR="002B64C1" w:rsidRPr="003E7B94" w:rsidRDefault="002B64C1" w:rsidP="002B64C1">
      <w:pPr>
        <w:pStyle w:val="Main"/>
        <w:rPr>
          <w:lang w:val="ru-RU"/>
        </w:rPr>
      </w:pPr>
    </w:p>
    <w:p w:rsidR="002B64C1" w:rsidRPr="003E7B94" w:rsidRDefault="002B64C1" w:rsidP="002B64C1">
      <w:pPr>
        <w:pStyle w:val="Program"/>
        <w:rPr>
          <w:lang w:val="ru-RU"/>
        </w:rPr>
      </w:pPr>
      <w:r w:rsidRPr="00491A0F">
        <w:rPr>
          <w:color w:val="0000FF"/>
        </w:rPr>
        <w:t>int</w:t>
      </w:r>
      <w:r w:rsidRPr="003E7B94">
        <w:rPr>
          <w:lang w:val="ru-RU"/>
        </w:rPr>
        <w:t xml:space="preserve"> (*</w:t>
      </w:r>
      <w:r w:rsidRPr="00375FDB">
        <w:t>uuf</w:t>
      </w:r>
      <w:r w:rsidRPr="003E7B94">
        <w:rPr>
          <w:lang w:val="ru-RU"/>
        </w:rPr>
        <w:t>)[3] [4];</w:t>
      </w:r>
    </w:p>
    <w:p w:rsidR="002B64C1" w:rsidRPr="003E7B94" w:rsidRDefault="002B64C1" w:rsidP="002B64C1">
      <w:pPr>
        <w:pStyle w:val="Main"/>
        <w:rPr>
          <w:lang w:val="ru-RU"/>
        </w:rPr>
      </w:pPr>
    </w:p>
    <w:p w:rsidR="002B64C1" w:rsidRPr="003E7B94" w:rsidRDefault="002B64C1" w:rsidP="002B64C1">
      <w:pPr>
        <w:pStyle w:val="Main"/>
        <w:rPr>
          <w:lang w:val="ru-RU"/>
        </w:rPr>
      </w:pPr>
      <w:r w:rsidRPr="003E7B94">
        <w:rPr>
          <w:lang w:val="ru-RU"/>
        </w:rPr>
        <w:t xml:space="preserve">скобки говорят, что модификатор * должен иметь первый приоритет, а это делает </w:t>
      </w:r>
      <w:r w:rsidRPr="00375FDB">
        <w:t>uuf</w:t>
      </w:r>
      <w:r w:rsidRPr="003E7B94">
        <w:rPr>
          <w:lang w:val="ru-RU"/>
        </w:rPr>
        <w:t xml:space="preserve"> указателем, как показано в предыдущем описании.</w:t>
      </w:r>
    </w:p>
    <w:p w:rsidR="002B64C1" w:rsidRPr="003E7B94" w:rsidRDefault="002B64C1" w:rsidP="002B64C1">
      <w:pPr>
        <w:pStyle w:val="Main"/>
        <w:rPr>
          <w:lang w:val="ru-RU"/>
        </w:rPr>
      </w:pPr>
      <w:r w:rsidRPr="003E7B94">
        <w:rPr>
          <w:lang w:val="ru-RU"/>
        </w:rPr>
        <w:t>Эти правила создают также следующие типы:</w:t>
      </w:r>
    </w:p>
    <w:p w:rsidR="002B64C1" w:rsidRPr="003E7B94" w:rsidRDefault="002B64C1" w:rsidP="002B64C1">
      <w:pPr>
        <w:pStyle w:val="Main"/>
        <w:rPr>
          <w:lang w:val="ru-RU"/>
        </w:rPr>
      </w:pPr>
    </w:p>
    <w:p w:rsidR="002B64C1" w:rsidRPr="003E7B94" w:rsidRDefault="002B64C1" w:rsidP="002B64C1">
      <w:pPr>
        <w:pStyle w:val="Program"/>
        <w:rPr>
          <w:lang w:val="ru-RU"/>
        </w:rPr>
      </w:pPr>
      <w:r w:rsidRPr="00491A0F">
        <w:rPr>
          <w:color w:val="0000FF"/>
        </w:rPr>
        <w:t>char</w:t>
      </w:r>
      <w:r w:rsidRPr="003E7B94">
        <w:rPr>
          <w:lang w:val="ru-RU"/>
        </w:rPr>
        <w:t xml:space="preserve"> *</w:t>
      </w:r>
      <w:r w:rsidRPr="00375FDB">
        <w:t>fump</w:t>
      </w:r>
      <w:r w:rsidRPr="003E7B94">
        <w:rPr>
          <w:lang w:val="ru-RU"/>
        </w:rPr>
        <w:t>();</w:t>
      </w:r>
      <w:r w:rsidRPr="004E521E">
        <w:rPr>
          <w:lang w:val="ru-RU"/>
        </w:rPr>
        <w:tab/>
      </w:r>
      <w:r w:rsidRPr="004E521E">
        <w:rPr>
          <w:lang w:val="ru-RU"/>
        </w:rPr>
        <w:tab/>
      </w:r>
      <w:r w:rsidRPr="00491A0F">
        <w:rPr>
          <w:color w:val="008000"/>
          <w:lang w:val="ru-RU"/>
        </w:rPr>
        <w:t xml:space="preserve">/* функция, возвращающая указатель на тип </w:t>
      </w:r>
      <w:r w:rsidRPr="00491A0F">
        <w:rPr>
          <w:color w:val="008000"/>
        </w:rPr>
        <w:t>char</w:t>
      </w:r>
      <w:r w:rsidRPr="00491A0F">
        <w:rPr>
          <w:color w:val="008000"/>
          <w:lang w:val="ru-RU"/>
        </w:rPr>
        <w:t xml:space="preserve"> */</w:t>
      </w:r>
    </w:p>
    <w:p w:rsidR="002B64C1" w:rsidRPr="003E7B94" w:rsidRDefault="002B64C1" w:rsidP="002B64C1">
      <w:pPr>
        <w:pStyle w:val="Program"/>
        <w:rPr>
          <w:lang w:val="ru-RU"/>
        </w:rPr>
      </w:pPr>
      <w:r w:rsidRPr="00491A0F">
        <w:rPr>
          <w:color w:val="0000FF"/>
        </w:rPr>
        <w:t>char</w:t>
      </w:r>
      <w:r w:rsidRPr="003E7B94">
        <w:rPr>
          <w:lang w:val="ru-RU"/>
        </w:rPr>
        <w:t xml:space="preserve"> (*</w:t>
      </w:r>
      <w:r w:rsidRPr="00375FDB">
        <w:t>frump</w:t>
      </w:r>
      <w:r w:rsidRPr="003E7B94">
        <w:rPr>
          <w:lang w:val="ru-RU"/>
        </w:rPr>
        <w:t>)();</w:t>
      </w:r>
      <w:r w:rsidRPr="004E521E">
        <w:rPr>
          <w:lang w:val="ru-RU"/>
        </w:rPr>
        <w:tab/>
      </w:r>
      <w:r w:rsidRPr="004E521E">
        <w:rPr>
          <w:lang w:val="ru-RU"/>
        </w:rPr>
        <w:tab/>
      </w:r>
      <w:r w:rsidRPr="00491A0F">
        <w:rPr>
          <w:color w:val="008000"/>
          <w:lang w:val="ru-RU"/>
        </w:rPr>
        <w:t xml:space="preserve">/* указатель на функцию, возвращающую тип </w:t>
      </w:r>
      <w:r w:rsidRPr="00491A0F">
        <w:rPr>
          <w:color w:val="008000"/>
        </w:rPr>
        <w:t>char</w:t>
      </w:r>
      <w:r w:rsidRPr="00491A0F">
        <w:rPr>
          <w:color w:val="008000"/>
          <w:lang w:val="ru-RU"/>
        </w:rPr>
        <w:t xml:space="preserve"> */</w:t>
      </w:r>
    </w:p>
    <w:p w:rsidR="002B64C1" w:rsidRPr="00491A0F" w:rsidRDefault="002B64C1" w:rsidP="002B64C1">
      <w:pPr>
        <w:pStyle w:val="Program"/>
        <w:rPr>
          <w:color w:val="008000"/>
          <w:lang w:val="ru-RU"/>
        </w:rPr>
      </w:pPr>
      <w:r w:rsidRPr="00491A0F">
        <w:rPr>
          <w:color w:val="0000FF"/>
        </w:rPr>
        <w:t>char</w:t>
      </w:r>
      <w:r w:rsidRPr="003E7B94">
        <w:rPr>
          <w:lang w:val="ru-RU"/>
        </w:rPr>
        <w:t xml:space="preserve"> *</w:t>
      </w:r>
      <w:r w:rsidRPr="00375FDB">
        <w:t>flump</w:t>
      </w:r>
      <w:r w:rsidRPr="003E7B94">
        <w:rPr>
          <w:lang w:val="ru-RU"/>
        </w:rPr>
        <w:t>() [3]</w:t>
      </w:r>
      <w:r w:rsidRPr="004E521E">
        <w:rPr>
          <w:lang w:val="ru-RU"/>
        </w:rPr>
        <w:tab/>
      </w:r>
      <w:r w:rsidRPr="00491A0F">
        <w:rPr>
          <w:color w:val="008000"/>
          <w:lang w:val="ru-RU"/>
        </w:rPr>
        <w:t xml:space="preserve">/* функция, возвращающая указатель на 3-элементный массив типа </w:t>
      </w:r>
      <w:r w:rsidRPr="00491A0F">
        <w:rPr>
          <w:color w:val="008000"/>
        </w:rPr>
        <w:t>char</w:t>
      </w:r>
      <w:r w:rsidRPr="00491A0F">
        <w:rPr>
          <w:color w:val="008000"/>
          <w:lang w:val="ru-RU"/>
        </w:rPr>
        <w:t xml:space="preserve"> */</w:t>
      </w:r>
    </w:p>
    <w:p w:rsidR="002B64C1" w:rsidRPr="003E7B94" w:rsidRDefault="002B64C1" w:rsidP="002B64C1">
      <w:pPr>
        <w:pStyle w:val="Program"/>
        <w:rPr>
          <w:lang w:val="ru-RU"/>
        </w:rPr>
      </w:pPr>
      <w:r w:rsidRPr="00491A0F">
        <w:rPr>
          <w:color w:val="0000FF"/>
        </w:rPr>
        <w:t>char</w:t>
      </w:r>
      <w:r w:rsidRPr="003E7B94">
        <w:rPr>
          <w:lang w:val="ru-RU"/>
        </w:rPr>
        <w:t xml:space="preserve"> *</w:t>
      </w:r>
      <w:r w:rsidRPr="00375FDB">
        <w:t>flimp</w:t>
      </w:r>
      <w:r w:rsidRPr="003E7B94">
        <w:rPr>
          <w:lang w:val="ru-RU"/>
        </w:rPr>
        <w:t>[3] ()</w:t>
      </w:r>
      <w:r w:rsidRPr="004E521E">
        <w:rPr>
          <w:lang w:val="ru-RU"/>
        </w:rPr>
        <w:tab/>
      </w:r>
      <w:r w:rsidRPr="004E521E">
        <w:rPr>
          <w:lang w:val="ru-RU"/>
        </w:rPr>
        <w:tab/>
      </w:r>
      <w:r w:rsidRPr="00491A0F">
        <w:rPr>
          <w:color w:val="008000"/>
          <w:lang w:val="ru-RU"/>
        </w:rPr>
        <w:t xml:space="preserve">/* 3-элементный массив указателей на функцию, которая возвращает тип </w:t>
      </w:r>
      <w:r w:rsidRPr="00491A0F">
        <w:rPr>
          <w:color w:val="008000"/>
        </w:rPr>
        <w:t>char</w:t>
      </w:r>
      <w:r w:rsidRPr="00491A0F">
        <w:rPr>
          <w:color w:val="008000"/>
          <w:lang w:val="ru-RU"/>
        </w:rPr>
        <w:t xml:space="preserve"> */</w:t>
      </w:r>
    </w:p>
    <w:p w:rsidR="002B64C1" w:rsidRPr="003E7B94" w:rsidRDefault="002B64C1" w:rsidP="002B64C1">
      <w:pPr>
        <w:pStyle w:val="Main"/>
        <w:rPr>
          <w:lang w:val="ru-RU"/>
        </w:rPr>
      </w:pPr>
    </w:p>
    <w:p w:rsidR="002B64C1" w:rsidRPr="003E7B94" w:rsidRDefault="002B64C1" w:rsidP="002B64C1">
      <w:pPr>
        <w:pStyle w:val="Main"/>
        <w:rPr>
          <w:lang w:val="ru-RU"/>
        </w:rPr>
      </w:pPr>
      <w:r w:rsidRPr="003E7B94">
        <w:rPr>
          <w:lang w:val="ru-RU"/>
        </w:rPr>
        <w:t>Если вы примените структуры к этим примерам, то увидите, что возможности для описаний действительно растут причудливо. А применение ... так и быть, мы оставим для более опытных программистов.</w:t>
      </w:r>
    </w:p>
    <w:p w:rsidR="002B64C1" w:rsidRPr="003E7B94" w:rsidRDefault="002B64C1" w:rsidP="002B64C1">
      <w:pPr>
        <w:pStyle w:val="Main"/>
        <w:rPr>
          <w:lang w:val="ru-RU"/>
        </w:rPr>
      </w:pPr>
      <w:r w:rsidRPr="003E7B94">
        <w:rPr>
          <w:lang w:val="ru-RU"/>
        </w:rPr>
        <w:t xml:space="preserve">Язык Си со структурами, объединениями и </w:t>
      </w:r>
      <w:r w:rsidRPr="00375FDB">
        <w:t>typedef</w:t>
      </w:r>
      <w:r w:rsidRPr="003E7B94">
        <w:rPr>
          <w:lang w:val="ru-RU"/>
        </w:rPr>
        <w:t xml:space="preserve"> дает нам средства для эффективной и мобильной обработки данных.</w:t>
      </w:r>
    </w:p>
    <w:p w:rsidR="002B64C1" w:rsidRPr="003E7B94" w:rsidRDefault="002B64C1" w:rsidP="002B64C1">
      <w:pPr>
        <w:pStyle w:val="Main"/>
        <w:rPr>
          <w:lang w:val="ru-RU"/>
        </w:rPr>
      </w:pPr>
      <w:r w:rsidRPr="003E7B94">
        <w:rPr>
          <w:lang w:val="ru-RU"/>
        </w:rPr>
        <w:t>По окончанию этого материала вы готовы приступить к изучению основ объектно-ориентированного программирования.</w:t>
      </w:r>
    </w:p>
    <w:p w:rsidR="002B64C1" w:rsidRDefault="002B64C1" w:rsidP="002B64C1">
      <w:pPr>
        <w:pStyle w:val="Main"/>
        <w:rPr>
          <w:lang w:val="ru-RU"/>
        </w:rPr>
      </w:pPr>
    </w:p>
    <w:p w:rsidR="00CC4478" w:rsidRPr="00CC4478" w:rsidRDefault="00CC4478" w:rsidP="00CC4478">
      <w:pPr>
        <w:pStyle w:val="2"/>
        <w:keepNext w:val="0"/>
        <w:numPr>
          <w:ilvl w:val="1"/>
          <w:numId w:val="15"/>
        </w:numPr>
        <w:spacing w:before="0" w:after="0"/>
        <w:ind w:left="426" w:firstLine="0"/>
        <w:rPr>
          <w:i w:val="0"/>
          <w:sz w:val="20"/>
          <w:szCs w:val="20"/>
        </w:rPr>
      </w:pPr>
      <w:r w:rsidRPr="00CC4478">
        <w:rPr>
          <w:i w:val="0"/>
          <w:sz w:val="20"/>
          <w:szCs w:val="20"/>
        </w:rPr>
        <w:t>Отличие stract от class</w:t>
      </w:r>
    </w:p>
    <w:p w:rsidR="00CC4478" w:rsidRPr="00CC4478" w:rsidRDefault="00CC4478" w:rsidP="00CC4478">
      <w:pPr>
        <w:pStyle w:val="Main"/>
        <w:rPr>
          <w:lang w:val="ru-RU"/>
        </w:rPr>
      </w:pPr>
      <w:r w:rsidRPr="00CC4478">
        <w:rPr>
          <w:lang w:val="ru-RU"/>
        </w:rPr>
        <w:t>Отличий</w:t>
      </w:r>
      <w:r w:rsidR="00D3068C">
        <w:rPr>
          <w:lang w:val="ru-RU"/>
        </w:rPr>
        <w:t xml:space="preserve"> </w:t>
      </w:r>
      <w:r w:rsidRPr="00CC4478">
        <w:rPr>
          <w:lang w:val="ru-RU"/>
        </w:rPr>
        <w:t>class</w:t>
      </w:r>
      <w:r w:rsidR="00D3068C">
        <w:rPr>
          <w:lang w:val="ru-RU"/>
        </w:rPr>
        <w:t xml:space="preserve"> </w:t>
      </w:r>
      <w:r w:rsidRPr="00CC4478">
        <w:rPr>
          <w:lang w:val="ru-RU"/>
        </w:rPr>
        <w:t>от</w:t>
      </w:r>
      <w:r w:rsidR="00D3068C">
        <w:rPr>
          <w:lang w:val="ru-RU"/>
        </w:rPr>
        <w:t xml:space="preserve"> </w:t>
      </w:r>
      <w:r w:rsidRPr="00CC4478">
        <w:rPr>
          <w:lang w:val="ru-RU"/>
        </w:rPr>
        <w:t>struct</w:t>
      </w:r>
      <w:r w:rsidR="00D3068C">
        <w:rPr>
          <w:lang w:val="ru-RU"/>
        </w:rPr>
        <w:t xml:space="preserve"> </w:t>
      </w:r>
      <w:r w:rsidR="00B64A18">
        <w:rPr>
          <w:lang w:val="ru-RU"/>
        </w:rPr>
        <w:t xml:space="preserve">несколько (основных </w:t>
      </w:r>
      <w:r w:rsidRPr="00CC4478">
        <w:rPr>
          <w:lang w:val="ru-RU"/>
        </w:rPr>
        <w:t>всего два</w:t>
      </w:r>
      <w:r w:rsidR="00B64A18">
        <w:rPr>
          <w:lang w:val="ru-RU"/>
        </w:rPr>
        <w:t>)</w:t>
      </w:r>
      <w:r>
        <w:rPr>
          <w:lang w:val="ru-RU"/>
        </w:rPr>
        <w:t>:</w:t>
      </w:r>
    </w:p>
    <w:p w:rsidR="00CC4478" w:rsidRPr="00DD3FA6" w:rsidRDefault="00CC4478" w:rsidP="00CC4478">
      <w:pPr>
        <w:pStyle w:val="Main"/>
        <w:numPr>
          <w:ilvl w:val="0"/>
          <w:numId w:val="34"/>
        </w:numPr>
        <w:ind w:left="426"/>
        <w:rPr>
          <w:b/>
        </w:rPr>
      </w:pPr>
      <w:r w:rsidRPr="00DD3FA6">
        <w:rPr>
          <w:b/>
          <w:i/>
          <w:iCs/>
        </w:rPr>
        <w:t>Member access control [class.access]</w:t>
      </w:r>
    </w:p>
    <w:p w:rsidR="00CC4478" w:rsidRDefault="00CC4478" w:rsidP="00CC4478">
      <w:pPr>
        <w:pStyle w:val="Main"/>
        <w:rPr>
          <w:lang w:val="ru-RU"/>
        </w:rPr>
      </w:pPr>
      <w:r w:rsidRPr="00CC4478">
        <w:rPr>
          <w:lang w:val="ru-RU"/>
        </w:rPr>
        <w:t>Члены класса, определенного с помощью ключевого слова</w:t>
      </w:r>
      <w:r w:rsidR="00D3068C">
        <w:rPr>
          <w:lang w:val="ru-RU"/>
        </w:rPr>
        <w:t xml:space="preserve"> </w:t>
      </w:r>
      <w:r w:rsidRPr="00CC4478">
        <w:rPr>
          <w:lang w:val="ru-RU"/>
        </w:rPr>
        <w:t>class, по умолчанию являются</w:t>
      </w:r>
      <w:r w:rsidR="00D3068C">
        <w:rPr>
          <w:lang w:val="ru-RU"/>
        </w:rPr>
        <w:t xml:space="preserve"> </w:t>
      </w:r>
      <w:r w:rsidRPr="00CC4478">
        <w:rPr>
          <w:lang w:val="ru-RU"/>
        </w:rPr>
        <w:t>private. Члены класса, определенного с помощью ключевого слова</w:t>
      </w:r>
      <w:r w:rsidR="00D3068C">
        <w:rPr>
          <w:lang w:val="ru-RU"/>
        </w:rPr>
        <w:t xml:space="preserve"> </w:t>
      </w:r>
      <w:r w:rsidRPr="00CC4478">
        <w:rPr>
          <w:lang w:val="ru-RU"/>
        </w:rPr>
        <w:t>struct</w:t>
      </w:r>
      <w:r w:rsidR="00D3068C">
        <w:rPr>
          <w:lang w:val="ru-RU"/>
        </w:rPr>
        <w:t xml:space="preserve"> </w:t>
      </w:r>
      <w:r w:rsidRPr="00CC4478">
        <w:rPr>
          <w:lang w:val="ru-RU"/>
        </w:rPr>
        <w:t>или</w:t>
      </w:r>
      <w:r w:rsidR="00D3068C">
        <w:rPr>
          <w:lang w:val="ru-RU"/>
        </w:rPr>
        <w:t xml:space="preserve"> </w:t>
      </w:r>
      <w:r w:rsidRPr="00CC4478">
        <w:rPr>
          <w:lang w:val="ru-RU"/>
        </w:rPr>
        <w:t>union, по умолчанию являются</w:t>
      </w:r>
      <w:r w:rsidR="00D3068C">
        <w:rPr>
          <w:lang w:val="ru-RU"/>
        </w:rPr>
        <w:t xml:space="preserve"> </w:t>
      </w:r>
      <w:r w:rsidRPr="00CC4478">
        <w:rPr>
          <w:lang w:val="ru-RU"/>
        </w:rPr>
        <w:t>public.</w:t>
      </w:r>
    </w:p>
    <w:p w:rsidR="00346427" w:rsidRDefault="00346427" w:rsidP="00CC4478">
      <w:pPr>
        <w:pStyle w:val="Main"/>
        <w:rPr>
          <w:rFonts w:ascii="Helvetica" w:hAnsi="Helvetica" w:cs="Helvetica"/>
          <w:color w:val="333333"/>
          <w:shd w:val="clear" w:color="auto" w:fill="FFFFFF"/>
          <w:lang w:val="ru-RU"/>
        </w:rPr>
      </w:pPr>
    </w:p>
    <w:p w:rsidR="00CC4478" w:rsidRPr="00346427" w:rsidRDefault="00346427" w:rsidP="00CC4478">
      <w:pPr>
        <w:pStyle w:val="Main"/>
        <w:rPr>
          <w:lang w:val="ru-RU"/>
        </w:rPr>
      </w:pPr>
      <w:r>
        <w:rPr>
          <w:rFonts w:ascii="Helvetica" w:hAnsi="Helvetica" w:cs="Helvetica"/>
          <w:color w:val="333333"/>
          <w:shd w:val="clear" w:color="auto" w:fill="FFFFFF"/>
        </w:rPr>
        <w:t>C</w:t>
      </w:r>
      <w:r w:rsidRPr="00346427">
        <w:rPr>
          <w:rFonts w:ascii="Helvetica" w:hAnsi="Helvetica" w:cs="Helvetica"/>
          <w:color w:val="333333"/>
          <w:shd w:val="clear" w:color="auto" w:fill="FFFFFF"/>
          <w:lang w:val="ru-RU"/>
        </w:rPr>
        <w:t xml:space="preserve"> имеет структуры, у него нет понятия инкапсуляции, поэтому все открыто.</w:t>
      </w:r>
      <w:r>
        <w:rPr>
          <w:rFonts w:ascii="Helvetica" w:hAnsi="Helvetica" w:cs="Helvetica"/>
          <w:color w:val="333333"/>
          <w:shd w:val="clear" w:color="auto" w:fill="FFFFFF"/>
          <w:lang w:val="ru-RU"/>
        </w:rPr>
        <w:t xml:space="preserve"> </w:t>
      </w:r>
      <w:r w:rsidRPr="00346427">
        <w:rPr>
          <w:rFonts w:ascii="Helvetica" w:hAnsi="Helvetica" w:cs="Helvetica"/>
          <w:color w:val="333333"/>
          <w:shd w:val="clear" w:color="auto" w:fill="FFFFFF"/>
          <w:lang w:val="ru-RU"/>
        </w:rPr>
        <w:t xml:space="preserve">Публикация по умолчанию обычно считается плохой идеей при использовании объектно-ориентированного подхода, поэтому при </w:t>
      </w:r>
      <w:r w:rsidRPr="00346427">
        <w:rPr>
          <w:rFonts w:ascii="Helvetica" w:hAnsi="Helvetica" w:cs="Helvetica"/>
          <w:color w:val="333333"/>
          <w:shd w:val="clear" w:color="auto" w:fill="FFFFFF"/>
          <w:lang w:val="ru-RU"/>
        </w:rPr>
        <w:lastRenderedPageBreak/>
        <w:t xml:space="preserve">создании формы </w:t>
      </w:r>
      <w:r>
        <w:rPr>
          <w:rFonts w:ascii="Helvetica" w:hAnsi="Helvetica" w:cs="Helvetica"/>
          <w:color w:val="333333"/>
          <w:shd w:val="clear" w:color="auto" w:fill="FFFFFF"/>
        </w:rPr>
        <w:t>C</w:t>
      </w:r>
      <w:r w:rsidRPr="00346427">
        <w:rPr>
          <w:rFonts w:ascii="Helvetica" w:hAnsi="Helvetica" w:cs="Helvetica"/>
          <w:color w:val="333333"/>
          <w:shd w:val="clear" w:color="auto" w:fill="FFFFFF"/>
          <w:lang w:val="ru-RU"/>
        </w:rPr>
        <w:t xml:space="preserve">, которая естественным образом способствует </w:t>
      </w:r>
      <w:r>
        <w:rPr>
          <w:rFonts w:ascii="Helvetica" w:hAnsi="Helvetica" w:cs="Helvetica"/>
          <w:color w:val="333333"/>
          <w:shd w:val="clear" w:color="auto" w:fill="FFFFFF"/>
        </w:rPr>
        <w:t>OOP</w:t>
      </w:r>
      <w:r w:rsidRPr="00346427">
        <w:rPr>
          <w:rFonts w:ascii="Helvetica" w:hAnsi="Helvetica" w:cs="Helvetica"/>
          <w:color w:val="333333"/>
          <w:shd w:val="clear" w:color="auto" w:fill="FFFFFF"/>
          <w:lang w:val="ru-RU"/>
        </w:rPr>
        <w:t xml:space="preserve"> (вы можете делать </w:t>
      </w:r>
      <w:r>
        <w:rPr>
          <w:rFonts w:ascii="Helvetica" w:hAnsi="Helvetica" w:cs="Helvetica"/>
          <w:color w:val="333333"/>
          <w:shd w:val="clear" w:color="auto" w:fill="FFFFFF"/>
        </w:rPr>
        <w:t>OO</w:t>
      </w:r>
      <w:r w:rsidRPr="00346427">
        <w:rPr>
          <w:rFonts w:ascii="Helvetica" w:hAnsi="Helvetica" w:cs="Helvetica"/>
          <w:color w:val="333333"/>
          <w:shd w:val="clear" w:color="auto" w:fill="FFFFFF"/>
          <w:lang w:val="ru-RU"/>
        </w:rPr>
        <w:t xml:space="preserve"> на </w:t>
      </w:r>
      <w:r>
        <w:rPr>
          <w:rFonts w:ascii="Helvetica" w:hAnsi="Helvetica" w:cs="Helvetica"/>
          <w:color w:val="333333"/>
          <w:shd w:val="clear" w:color="auto" w:fill="FFFFFF"/>
        </w:rPr>
        <w:t>C</w:t>
      </w:r>
      <w:r w:rsidRPr="00346427">
        <w:rPr>
          <w:rFonts w:ascii="Helvetica" w:hAnsi="Helvetica" w:cs="Helvetica"/>
          <w:color w:val="333333"/>
          <w:shd w:val="clear" w:color="auto" w:fill="FFFFFF"/>
          <w:lang w:val="ru-RU"/>
        </w:rPr>
        <w:t>, но это вам не поможет) которая была идеей в С++ (первоначально "</w:t>
      </w:r>
      <w:r>
        <w:rPr>
          <w:rFonts w:ascii="Helvetica" w:hAnsi="Helvetica" w:cs="Helvetica"/>
          <w:color w:val="333333"/>
          <w:shd w:val="clear" w:color="auto" w:fill="FFFFFF"/>
        </w:rPr>
        <w:t>C</w:t>
      </w:r>
      <w:r w:rsidRPr="00346427">
        <w:rPr>
          <w:rFonts w:ascii="Helvetica" w:hAnsi="Helvetica" w:cs="Helvetica"/>
          <w:color w:val="333333"/>
          <w:shd w:val="clear" w:color="auto" w:fill="FFFFFF"/>
          <w:lang w:val="ru-RU"/>
        </w:rPr>
        <w:t xml:space="preserve"> </w:t>
      </w:r>
      <w:r>
        <w:rPr>
          <w:rFonts w:ascii="Helvetica" w:hAnsi="Helvetica" w:cs="Helvetica"/>
          <w:color w:val="333333"/>
          <w:shd w:val="clear" w:color="auto" w:fill="FFFFFF"/>
        </w:rPr>
        <w:t>With</w:t>
      </w:r>
      <w:r w:rsidRPr="00346427">
        <w:rPr>
          <w:rFonts w:ascii="Helvetica" w:hAnsi="Helvetica" w:cs="Helvetica"/>
          <w:color w:val="333333"/>
          <w:shd w:val="clear" w:color="auto" w:fill="FFFFFF"/>
          <w:lang w:val="ru-RU"/>
        </w:rPr>
        <w:t xml:space="preserve"> </w:t>
      </w:r>
      <w:r>
        <w:rPr>
          <w:rFonts w:ascii="Helvetica" w:hAnsi="Helvetica" w:cs="Helvetica"/>
          <w:color w:val="333333"/>
          <w:shd w:val="clear" w:color="auto" w:fill="FFFFFF"/>
        </w:rPr>
        <w:t>Classes</w:t>
      </w:r>
      <w:r w:rsidRPr="00346427">
        <w:rPr>
          <w:rFonts w:ascii="Helvetica" w:hAnsi="Helvetica" w:cs="Helvetica"/>
          <w:color w:val="333333"/>
          <w:shd w:val="clear" w:color="auto" w:fill="FFFFFF"/>
          <w:lang w:val="ru-RU"/>
        </w:rPr>
        <w:t>" ), имеет смысл сделать члены закрытыми по умолчанию.</w:t>
      </w:r>
    </w:p>
    <w:p w:rsidR="00346427" w:rsidRDefault="00346427" w:rsidP="00CC4478">
      <w:pPr>
        <w:pStyle w:val="Main"/>
        <w:rPr>
          <w:rFonts w:ascii="Helvetica" w:hAnsi="Helvetica" w:cs="Helvetica"/>
          <w:color w:val="333333"/>
          <w:shd w:val="clear" w:color="auto" w:fill="FFFFFF"/>
          <w:lang w:val="ru-RU"/>
        </w:rPr>
      </w:pPr>
      <w:r w:rsidRPr="00346427">
        <w:rPr>
          <w:rFonts w:ascii="Helvetica" w:hAnsi="Helvetica" w:cs="Helvetica"/>
          <w:color w:val="333333"/>
          <w:shd w:val="clear" w:color="auto" w:fill="FFFFFF"/>
          <w:lang w:val="ru-RU"/>
        </w:rPr>
        <w:t>Например, программа 1 не работает в компиляции, и программа 2 работает нормально.</w:t>
      </w:r>
    </w:p>
    <w:p w:rsidR="00346427" w:rsidRDefault="00346427" w:rsidP="00CC4478">
      <w:pPr>
        <w:pStyle w:val="Main"/>
        <w:rPr>
          <w:rFonts w:ascii="Helvetica" w:hAnsi="Helvetica" w:cs="Helvetica"/>
          <w:color w:val="333333"/>
          <w:shd w:val="clear" w:color="auto" w:fill="FFFFFF"/>
          <w:lang w:val="ru-RU"/>
        </w:rPr>
      </w:pPr>
    </w:p>
    <w:p w:rsidR="00346427" w:rsidRDefault="00346427" w:rsidP="00346427">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Program 1</w:t>
      </w:r>
    </w:p>
    <w:p w:rsidR="00346427" w:rsidRDefault="00346427" w:rsidP="00346427">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&lt;stdio.h&gt;</w:t>
      </w:r>
    </w:p>
    <w:p w:rsidR="00346427" w:rsidRDefault="00346427" w:rsidP="00346427">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class</w:t>
      </w:r>
      <w:r>
        <w:rPr>
          <w:rFonts w:ascii="Courier New" w:hAnsi="Courier New" w:cs="Courier New"/>
          <w:noProof/>
          <w:sz w:val="20"/>
          <w:szCs w:val="20"/>
          <w:lang w:val="en-US" w:eastAsia="en-US"/>
        </w:rPr>
        <w:t xml:space="preserve"> Test {</w:t>
      </w:r>
    </w:p>
    <w:p w:rsidR="00346427" w:rsidRDefault="00346427" w:rsidP="00346427">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x; </w:t>
      </w:r>
      <w:r>
        <w:rPr>
          <w:rFonts w:ascii="Courier New" w:hAnsi="Courier New" w:cs="Courier New"/>
          <w:noProof/>
          <w:color w:val="008000"/>
          <w:sz w:val="20"/>
          <w:szCs w:val="20"/>
          <w:lang w:val="en-US" w:eastAsia="en-US"/>
        </w:rPr>
        <w:t>// x is private</w:t>
      </w:r>
    </w:p>
    <w:p w:rsidR="00346427" w:rsidRDefault="00346427" w:rsidP="00346427">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346427" w:rsidRDefault="00346427" w:rsidP="00346427">
      <w:pPr>
        <w:autoSpaceDE w:val="0"/>
        <w:autoSpaceDN w:val="0"/>
        <w:adjustRightInd w:val="0"/>
        <w:rPr>
          <w:rFonts w:ascii="Courier New" w:hAnsi="Courier New" w:cs="Courier New"/>
          <w:noProof/>
          <w:sz w:val="20"/>
          <w:szCs w:val="20"/>
          <w:lang w:val="en-US" w:eastAsia="en-US"/>
        </w:rPr>
      </w:pPr>
    </w:p>
    <w:p w:rsidR="00346427" w:rsidRDefault="00346427" w:rsidP="00346427">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w:t>
      </w:r>
    </w:p>
    <w:p w:rsidR="00346427" w:rsidRDefault="00346427" w:rsidP="00346427">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346427" w:rsidRDefault="00346427" w:rsidP="00346427">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Test t;</w:t>
      </w:r>
    </w:p>
    <w:p w:rsidR="00346427" w:rsidRDefault="00346427" w:rsidP="00346427">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t.x = 20; </w:t>
      </w:r>
      <w:r>
        <w:rPr>
          <w:rFonts w:ascii="Courier New" w:hAnsi="Courier New" w:cs="Courier New"/>
          <w:noProof/>
          <w:color w:val="008000"/>
          <w:sz w:val="20"/>
          <w:szCs w:val="20"/>
          <w:lang w:val="en-US" w:eastAsia="en-US"/>
        </w:rPr>
        <w:t>// compiler error because x is private</w:t>
      </w:r>
    </w:p>
    <w:p w:rsidR="00346427" w:rsidRDefault="00346427" w:rsidP="00346427">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getchar();</w:t>
      </w:r>
    </w:p>
    <w:p w:rsidR="00346427" w:rsidRDefault="00346427" w:rsidP="00346427">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0;</w:t>
      </w:r>
    </w:p>
    <w:p w:rsidR="00346427" w:rsidRDefault="00346427" w:rsidP="00346427">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346427" w:rsidRDefault="00346427" w:rsidP="00346427">
      <w:pPr>
        <w:autoSpaceDE w:val="0"/>
        <w:autoSpaceDN w:val="0"/>
        <w:adjustRightInd w:val="0"/>
        <w:rPr>
          <w:rFonts w:ascii="Courier New" w:hAnsi="Courier New" w:cs="Courier New"/>
          <w:noProof/>
          <w:sz w:val="20"/>
          <w:szCs w:val="20"/>
          <w:lang w:val="en-US" w:eastAsia="en-US"/>
        </w:rPr>
      </w:pPr>
    </w:p>
    <w:p w:rsidR="00346427" w:rsidRDefault="00346427" w:rsidP="00346427">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//Run on IDE</w:t>
      </w:r>
    </w:p>
    <w:p w:rsidR="00346427" w:rsidRDefault="00346427" w:rsidP="00346427">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Program 2</w:t>
      </w:r>
    </w:p>
    <w:p w:rsidR="00346427" w:rsidRDefault="00346427" w:rsidP="00346427">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&lt;stdio.h&gt;</w:t>
      </w:r>
    </w:p>
    <w:p w:rsidR="00346427" w:rsidRDefault="00346427" w:rsidP="00346427">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struct</w:t>
      </w:r>
      <w:r>
        <w:rPr>
          <w:rFonts w:ascii="Courier New" w:hAnsi="Courier New" w:cs="Courier New"/>
          <w:noProof/>
          <w:sz w:val="20"/>
          <w:szCs w:val="20"/>
          <w:lang w:val="en-US" w:eastAsia="en-US"/>
        </w:rPr>
        <w:t xml:space="preserve"> Test {</w:t>
      </w:r>
    </w:p>
    <w:p w:rsidR="00346427" w:rsidRDefault="00346427" w:rsidP="00346427">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x; </w:t>
      </w:r>
      <w:r>
        <w:rPr>
          <w:rFonts w:ascii="Courier New" w:hAnsi="Courier New" w:cs="Courier New"/>
          <w:noProof/>
          <w:color w:val="008000"/>
          <w:sz w:val="20"/>
          <w:szCs w:val="20"/>
          <w:lang w:val="en-US" w:eastAsia="en-US"/>
        </w:rPr>
        <w:t>// x is public</w:t>
      </w:r>
    </w:p>
    <w:p w:rsidR="00346427" w:rsidRDefault="00346427" w:rsidP="00346427">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346427" w:rsidRDefault="00346427" w:rsidP="00346427">
      <w:pPr>
        <w:autoSpaceDE w:val="0"/>
        <w:autoSpaceDN w:val="0"/>
        <w:adjustRightInd w:val="0"/>
        <w:rPr>
          <w:rFonts w:ascii="Courier New" w:hAnsi="Courier New" w:cs="Courier New"/>
          <w:noProof/>
          <w:sz w:val="20"/>
          <w:szCs w:val="20"/>
          <w:lang w:val="en-US" w:eastAsia="en-US"/>
        </w:rPr>
      </w:pPr>
    </w:p>
    <w:p w:rsidR="00346427" w:rsidRDefault="00346427" w:rsidP="00346427">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w:t>
      </w:r>
    </w:p>
    <w:p w:rsidR="00346427" w:rsidRDefault="00346427" w:rsidP="00346427">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346427" w:rsidRDefault="00346427" w:rsidP="00346427">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Test t;</w:t>
      </w:r>
    </w:p>
    <w:p w:rsidR="00346427" w:rsidRDefault="00346427" w:rsidP="00346427">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t.x = 20; </w:t>
      </w:r>
      <w:r>
        <w:rPr>
          <w:rFonts w:ascii="Courier New" w:hAnsi="Courier New" w:cs="Courier New"/>
          <w:noProof/>
          <w:color w:val="008000"/>
          <w:sz w:val="20"/>
          <w:szCs w:val="20"/>
          <w:lang w:val="en-US" w:eastAsia="en-US"/>
        </w:rPr>
        <w:t>// works fine because x is public</w:t>
      </w:r>
    </w:p>
    <w:p w:rsidR="00346427" w:rsidRPr="00DD3FA6" w:rsidRDefault="00346427" w:rsidP="00346427">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 xml:space="preserve">  getchar</w:t>
      </w:r>
      <w:r w:rsidRPr="00DD3FA6">
        <w:rPr>
          <w:rFonts w:ascii="Courier New" w:hAnsi="Courier New" w:cs="Courier New"/>
          <w:noProof/>
          <w:sz w:val="20"/>
          <w:szCs w:val="20"/>
          <w:lang w:eastAsia="en-US"/>
        </w:rPr>
        <w:t>();</w:t>
      </w:r>
    </w:p>
    <w:p w:rsidR="00346427" w:rsidRPr="00DD3FA6" w:rsidRDefault="00346427" w:rsidP="00346427">
      <w:pPr>
        <w:autoSpaceDE w:val="0"/>
        <w:autoSpaceDN w:val="0"/>
        <w:adjustRightInd w:val="0"/>
        <w:rPr>
          <w:rFonts w:ascii="Courier New" w:hAnsi="Courier New" w:cs="Courier New"/>
          <w:noProof/>
          <w:sz w:val="20"/>
          <w:szCs w:val="20"/>
          <w:lang w:eastAsia="en-US"/>
        </w:rPr>
      </w:pPr>
      <w:r w:rsidRPr="00DD3FA6">
        <w:rPr>
          <w:rFonts w:ascii="Courier New" w:hAnsi="Courier New" w:cs="Courier New"/>
          <w:noProof/>
          <w:sz w:val="20"/>
          <w:szCs w:val="20"/>
          <w:lang w:eastAsia="en-US"/>
        </w:rPr>
        <w:t xml:space="preserve">  </w:t>
      </w:r>
      <w:r>
        <w:rPr>
          <w:rFonts w:ascii="Courier New" w:hAnsi="Courier New" w:cs="Courier New"/>
          <w:noProof/>
          <w:color w:val="0000FF"/>
          <w:sz w:val="20"/>
          <w:szCs w:val="20"/>
          <w:lang w:val="en-US" w:eastAsia="en-US"/>
        </w:rPr>
        <w:t>return</w:t>
      </w:r>
      <w:r w:rsidRPr="00DD3FA6">
        <w:rPr>
          <w:rFonts w:ascii="Courier New" w:hAnsi="Courier New" w:cs="Courier New"/>
          <w:noProof/>
          <w:sz w:val="20"/>
          <w:szCs w:val="20"/>
          <w:lang w:eastAsia="en-US"/>
        </w:rPr>
        <w:t xml:space="preserve"> 0;</w:t>
      </w:r>
    </w:p>
    <w:p w:rsidR="00346427" w:rsidRPr="00DD3FA6" w:rsidRDefault="00346427" w:rsidP="00346427">
      <w:pPr>
        <w:autoSpaceDE w:val="0"/>
        <w:autoSpaceDN w:val="0"/>
        <w:adjustRightInd w:val="0"/>
        <w:rPr>
          <w:rFonts w:ascii="Courier New" w:hAnsi="Courier New" w:cs="Courier New"/>
          <w:noProof/>
          <w:sz w:val="20"/>
          <w:szCs w:val="20"/>
          <w:lang w:eastAsia="en-US"/>
        </w:rPr>
      </w:pPr>
      <w:r w:rsidRPr="00DD3FA6">
        <w:rPr>
          <w:rFonts w:ascii="Courier New" w:hAnsi="Courier New" w:cs="Courier New"/>
          <w:noProof/>
          <w:sz w:val="20"/>
          <w:szCs w:val="20"/>
          <w:lang w:eastAsia="en-US"/>
        </w:rPr>
        <w:t>}</w:t>
      </w:r>
    </w:p>
    <w:p w:rsidR="00346427" w:rsidRDefault="00346427" w:rsidP="00CC4478">
      <w:pPr>
        <w:pStyle w:val="Main"/>
        <w:rPr>
          <w:lang w:val="ru-RU"/>
        </w:rPr>
      </w:pPr>
    </w:p>
    <w:p w:rsidR="00B64A18" w:rsidRDefault="00B64A18" w:rsidP="00CC4478">
      <w:pPr>
        <w:pStyle w:val="Main"/>
        <w:rPr>
          <w:lang w:val="ru-RU"/>
        </w:rPr>
      </w:pPr>
      <w:r>
        <w:rPr>
          <w:lang w:val="ru-RU"/>
        </w:rPr>
        <w:t>В дополнение еще один пример</w:t>
      </w:r>
    </w:p>
    <w:p w:rsidR="00B64A18" w:rsidRDefault="00B64A18" w:rsidP="00CC4478">
      <w:pPr>
        <w:pStyle w:val="Main"/>
        <w:rPr>
          <w:lang w:val="ru-RU"/>
        </w:rPr>
      </w:pPr>
    </w:p>
    <w:p w:rsidR="00D3068C" w:rsidRDefault="00B64A18" w:rsidP="00B64A1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class</w:t>
      </w:r>
      <w:r>
        <w:rPr>
          <w:rFonts w:ascii="Courier New" w:hAnsi="Courier New" w:cs="Courier New"/>
          <w:noProof/>
          <w:sz w:val="20"/>
          <w:szCs w:val="20"/>
          <w:lang w:val="en-US" w:eastAsia="en-US"/>
        </w:rPr>
        <w:t xml:space="preserve"> A{   </w:t>
      </w:r>
      <w:r w:rsidR="00D3068C">
        <w:rPr>
          <w:rFonts w:ascii="Courier New" w:hAnsi="Courier New" w:cs="Courier New"/>
          <w:noProof/>
          <w:sz w:val="20"/>
          <w:szCs w:val="20"/>
          <w:lang w:val="en-US" w:eastAsia="en-US"/>
        </w:rPr>
        <w:t xml:space="preserve"> </w:t>
      </w:r>
    </w:p>
    <w:p w:rsidR="00D3068C" w:rsidRDefault="00B64A18" w:rsidP="00B64A1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public</w:t>
      </w:r>
      <w:r>
        <w:rPr>
          <w:rFonts w:ascii="Courier New" w:hAnsi="Courier New" w:cs="Courier New"/>
          <w:noProof/>
          <w:sz w:val="20"/>
          <w:szCs w:val="20"/>
          <w:lang w:val="en-US" w:eastAsia="en-US"/>
        </w:rPr>
        <w:t xml:space="preserve">:   </w:t>
      </w:r>
      <w:r w:rsidR="00D3068C">
        <w:rPr>
          <w:rFonts w:ascii="Courier New" w:hAnsi="Courier New" w:cs="Courier New"/>
          <w:noProof/>
          <w:sz w:val="20"/>
          <w:szCs w:val="20"/>
          <w:lang w:val="en-US" w:eastAsia="en-US"/>
        </w:rPr>
        <w:t xml:space="preserve"> </w:t>
      </w:r>
    </w:p>
    <w:p w:rsidR="00D3068C" w:rsidRDefault="00B64A18" w:rsidP="00B64A1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i;     </w:t>
      </w:r>
      <w:r w:rsidR="00D3068C">
        <w:rPr>
          <w:rFonts w:ascii="Courier New" w:hAnsi="Courier New" w:cs="Courier New"/>
          <w:noProof/>
          <w:sz w:val="20"/>
          <w:szCs w:val="20"/>
          <w:lang w:val="en-US" w:eastAsia="en-US"/>
        </w:rPr>
        <w:t xml:space="preserve"> </w:t>
      </w:r>
    </w:p>
    <w:p w:rsidR="00B64A18" w:rsidRDefault="00B64A18" w:rsidP="00B64A1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B64A18" w:rsidRDefault="00B64A18" w:rsidP="00B64A18">
      <w:pPr>
        <w:autoSpaceDE w:val="0"/>
        <w:autoSpaceDN w:val="0"/>
        <w:adjustRightInd w:val="0"/>
        <w:rPr>
          <w:rFonts w:ascii="Courier New" w:hAnsi="Courier New" w:cs="Courier New"/>
          <w:noProof/>
          <w:sz w:val="20"/>
          <w:szCs w:val="20"/>
          <w:lang w:val="en-US" w:eastAsia="en-US"/>
        </w:rPr>
      </w:pPr>
    </w:p>
    <w:p w:rsidR="00B64A18" w:rsidRDefault="00B64A18" w:rsidP="00B64A1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class</w:t>
      </w:r>
      <w:r>
        <w:rPr>
          <w:rFonts w:ascii="Courier New" w:hAnsi="Courier New" w:cs="Courier New"/>
          <w:noProof/>
          <w:sz w:val="20"/>
          <w:szCs w:val="20"/>
          <w:lang w:val="en-US" w:eastAsia="en-US"/>
        </w:rPr>
        <w:t xml:space="preserve"> A2:A{};</w:t>
      </w:r>
    </w:p>
    <w:p w:rsidR="00B64A18" w:rsidRDefault="00B64A18" w:rsidP="00B64A18">
      <w:pPr>
        <w:autoSpaceDE w:val="0"/>
        <w:autoSpaceDN w:val="0"/>
        <w:adjustRightInd w:val="0"/>
        <w:rPr>
          <w:rFonts w:ascii="Courier New" w:hAnsi="Courier New" w:cs="Courier New"/>
          <w:noProof/>
          <w:sz w:val="20"/>
          <w:szCs w:val="20"/>
          <w:lang w:val="en-US" w:eastAsia="en-US"/>
        </w:rPr>
      </w:pPr>
    </w:p>
    <w:p w:rsidR="00B64A18" w:rsidRDefault="00B64A18" w:rsidP="00B64A1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struct</w:t>
      </w:r>
      <w:r>
        <w:rPr>
          <w:rFonts w:ascii="Courier New" w:hAnsi="Courier New" w:cs="Courier New"/>
          <w:noProof/>
          <w:sz w:val="20"/>
          <w:szCs w:val="20"/>
          <w:lang w:val="en-US" w:eastAsia="en-US"/>
        </w:rPr>
        <w:t xml:space="preserve"> A3:A{};</w:t>
      </w:r>
    </w:p>
    <w:p w:rsidR="00B64A18" w:rsidRDefault="00B64A18" w:rsidP="00B64A18">
      <w:pPr>
        <w:autoSpaceDE w:val="0"/>
        <w:autoSpaceDN w:val="0"/>
        <w:adjustRightInd w:val="0"/>
        <w:rPr>
          <w:rFonts w:ascii="Courier New" w:hAnsi="Courier New" w:cs="Courier New"/>
          <w:noProof/>
          <w:sz w:val="20"/>
          <w:szCs w:val="20"/>
          <w:lang w:val="en-US" w:eastAsia="en-US"/>
        </w:rPr>
      </w:pPr>
    </w:p>
    <w:p w:rsidR="00D3068C" w:rsidRDefault="00B64A18" w:rsidP="00B64A1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struct</w:t>
      </w:r>
      <w:r>
        <w:rPr>
          <w:rFonts w:ascii="Courier New" w:hAnsi="Courier New" w:cs="Courier New"/>
          <w:noProof/>
          <w:sz w:val="20"/>
          <w:szCs w:val="20"/>
          <w:lang w:val="en-US" w:eastAsia="en-US"/>
        </w:rPr>
        <w:t xml:space="preserve"> abc{   </w:t>
      </w:r>
      <w:r w:rsidR="00D3068C">
        <w:rPr>
          <w:rFonts w:ascii="Courier New" w:hAnsi="Courier New" w:cs="Courier New"/>
          <w:noProof/>
          <w:sz w:val="20"/>
          <w:szCs w:val="20"/>
          <w:lang w:val="en-US" w:eastAsia="en-US"/>
        </w:rPr>
        <w:t xml:space="preserve"> </w:t>
      </w:r>
    </w:p>
    <w:p w:rsidR="00B64A18" w:rsidRDefault="00B64A18" w:rsidP="00B64A1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i;</w:t>
      </w:r>
    </w:p>
    <w:p w:rsidR="00B64A18" w:rsidRDefault="00B64A18" w:rsidP="00B64A1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B64A18" w:rsidRDefault="00B64A18" w:rsidP="00B64A18">
      <w:pPr>
        <w:autoSpaceDE w:val="0"/>
        <w:autoSpaceDN w:val="0"/>
        <w:adjustRightInd w:val="0"/>
        <w:rPr>
          <w:rFonts w:ascii="Courier New" w:hAnsi="Courier New" w:cs="Courier New"/>
          <w:noProof/>
          <w:sz w:val="20"/>
          <w:szCs w:val="20"/>
          <w:lang w:val="en-US" w:eastAsia="en-US"/>
        </w:rPr>
      </w:pPr>
    </w:p>
    <w:p w:rsidR="00B64A18" w:rsidRDefault="00B64A18" w:rsidP="00B64A1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struct</w:t>
      </w:r>
      <w:r>
        <w:rPr>
          <w:rFonts w:ascii="Courier New" w:hAnsi="Courier New" w:cs="Courier New"/>
          <w:noProof/>
          <w:sz w:val="20"/>
          <w:szCs w:val="20"/>
          <w:lang w:val="en-US" w:eastAsia="en-US"/>
        </w:rPr>
        <w:t xml:space="preserve"> abc2:abc{};</w:t>
      </w:r>
    </w:p>
    <w:p w:rsidR="00B64A18" w:rsidRDefault="00B64A18" w:rsidP="00B64A18">
      <w:pPr>
        <w:autoSpaceDE w:val="0"/>
        <w:autoSpaceDN w:val="0"/>
        <w:adjustRightInd w:val="0"/>
        <w:rPr>
          <w:rFonts w:ascii="Courier New" w:hAnsi="Courier New" w:cs="Courier New"/>
          <w:noProof/>
          <w:sz w:val="20"/>
          <w:szCs w:val="20"/>
          <w:lang w:val="en-US" w:eastAsia="en-US"/>
        </w:rPr>
      </w:pPr>
    </w:p>
    <w:p w:rsidR="00B64A18" w:rsidRDefault="00B64A18" w:rsidP="00B64A1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class</w:t>
      </w:r>
      <w:r>
        <w:rPr>
          <w:rFonts w:ascii="Courier New" w:hAnsi="Courier New" w:cs="Courier New"/>
          <w:noProof/>
          <w:sz w:val="20"/>
          <w:szCs w:val="20"/>
          <w:lang w:val="en-US" w:eastAsia="en-US"/>
        </w:rPr>
        <w:t xml:space="preserve"> abc3:abc{};</w:t>
      </w:r>
    </w:p>
    <w:p w:rsidR="00B64A18" w:rsidRDefault="00B64A18" w:rsidP="00B64A18">
      <w:pPr>
        <w:autoSpaceDE w:val="0"/>
        <w:autoSpaceDN w:val="0"/>
        <w:adjustRightInd w:val="0"/>
        <w:rPr>
          <w:rFonts w:ascii="Courier New" w:hAnsi="Courier New" w:cs="Courier New"/>
          <w:noProof/>
          <w:sz w:val="20"/>
          <w:szCs w:val="20"/>
          <w:lang w:val="en-US" w:eastAsia="en-US"/>
        </w:rPr>
      </w:pPr>
    </w:p>
    <w:p w:rsidR="00B64A18" w:rsidRDefault="00B64A18" w:rsidP="00B64A1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w:t>
      </w:r>
    </w:p>
    <w:p w:rsidR="00D3068C" w:rsidRDefault="00B64A18" w:rsidP="00B64A1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sidR="00D3068C">
        <w:rPr>
          <w:rFonts w:ascii="Courier New" w:hAnsi="Courier New" w:cs="Courier New"/>
          <w:noProof/>
          <w:sz w:val="20"/>
          <w:szCs w:val="20"/>
          <w:lang w:val="en-US" w:eastAsia="en-US"/>
        </w:rPr>
        <w:t xml:space="preserve"> </w:t>
      </w:r>
    </w:p>
    <w:p w:rsidR="00B64A18" w:rsidRDefault="00B64A18" w:rsidP="00B64A1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abc2 objabc;</w:t>
      </w:r>
    </w:p>
    <w:p w:rsidR="00B64A18" w:rsidRDefault="00B64A18" w:rsidP="00B64A1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objabc.i = 10;</w:t>
      </w:r>
    </w:p>
    <w:p w:rsidR="00B64A18" w:rsidRDefault="00B64A18" w:rsidP="00B64A18">
      <w:pPr>
        <w:autoSpaceDE w:val="0"/>
        <w:autoSpaceDN w:val="0"/>
        <w:adjustRightInd w:val="0"/>
        <w:rPr>
          <w:rFonts w:ascii="Courier New" w:hAnsi="Courier New" w:cs="Courier New"/>
          <w:noProof/>
          <w:sz w:val="20"/>
          <w:szCs w:val="20"/>
          <w:lang w:val="en-US" w:eastAsia="en-US"/>
        </w:rPr>
      </w:pPr>
    </w:p>
    <w:p w:rsidR="00B64A18" w:rsidRDefault="00B64A18" w:rsidP="00B64A1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A3 ob;</w:t>
      </w:r>
    </w:p>
    <w:p w:rsidR="00B64A18" w:rsidRDefault="00B64A18" w:rsidP="00B64A1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ob.i = 10;</w:t>
      </w:r>
    </w:p>
    <w:p w:rsidR="00B64A18" w:rsidRDefault="00B64A18" w:rsidP="00B64A18">
      <w:pPr>
        <w:autoSpaceDE w:val="0"/>
        <w:autoSpaceDN w:val="0"/>
        <w:adjustRightInd w:val="0"/>
        <w:rPr>
          <w:rFonts w:ascii="Courier New" w:hAnsi="Courier New" w:cs="Courier New"/>
          <w:noProof/>
          <w:sz w:val="20"/>
          <w:szCs w:val="20"/>
          <w:lang w:val="en-US" w:eastAsia="en-US"/>
        </w:rPr>
      </w:pPr>
    </w:p>
    <w:p w:rsidR="00B64A18" w:rsidRDefault="00B64A18" w:rsidP="00B64A18">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val="en-US" w:eastAsia="en-US"/>
        </w:rPr>
        <w:t>//A2 obja; //privately inherited</w:t>
      </w:r>
    </w:p>
    <w:p w:rsidR="00B64A18" w:rsidRDefault="00B64A18" w:rsidP="00B64A18">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val="en-US" w:eastAsia="en-US"/>
        </w:rPr>
        <w:t>//obja.i = 10;</w:t>
      </w:r>
    </w:p>
    <w:p w:rsidR="00B64A18" w:rsidRDefault="00B64A18" w:rsidP="00B64A18">
      <w:pPr>
        <w:autoSpaceDE w:val="0"/>
        <w:autoSpaceDN w:val="0"/>
        <w:adjustRightInd w:val="0"/>
        <w:rPr>
          <w:rFonts w:ascii="Courier New" w:hAnsi="Courier New" w:cs="Courier New"/>
          <w:noProof/>
          <w:color w:val="008000"/>
          <w:sz w:val="20"/>
          <w:szCs w:val="20"/>
          <w:lang w:val="en-US" w:eastAsia="en-US"/>
        </w:rPr>
      </w:pPr>
    </w:p>
    <w:p w:rsidR="00B64A18" w:rsidRDefault="00B64A18" w:rsidP="00B64A18">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val="en-US" w:eastAsia="en-US"/>
        </w:rPr>
        <w:t>//abc3 obss;</w:t>
      </w:r>
    </w:p>
    <w:p w:rsidR="00B64A18" w:rsidRDefault="00B64A18" w:rsidP="00B64A18">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val="en-US" w:eastAsia="en-US"/>
        </w:rPr>
        <w:t>//obss.i = 10;</w:t>
      </w:r>
    </w:p>
    <w:p w:rsidR="00B64A18" w:rsidRDefault="00B64A18" w:rsidP="00B64A1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B64A18" w:rsidRPr="00CC4478" w:rsidRDefault="00B64A18" w:rsidP="00CC4478">
      <w:pPr>
        <w:pStyle w:val="Main"/>
        <w:rPr>
          <w:lang w:val="ru-RU"/>
        </w:rPr>
      </w:pPr>
    </w:p>
    <w:p w:rsidR="00CC4478" w:rsidRPr="00346427" w:rsidRDefault="00CC4478" w:rsidP="00CC4478">
      <w:pPr>
        <w:pStyle w:val="Main"/>
        <w:numPr>
          <w:ilvl w:val="0"/>
          <w:numId w:val="34"/>
        </w:numPr>
        <w:ind w:left="426"/>
        <w:rPr>
          <w:b/>
          <w:i/>
          <w:iCs/>
        </w:rPr>
      </w:pPr>
      <w:r w:rsidRPr="00346427">
        <w:rPr>
          <w:b/>
          <w:i/>
          <w:iCs/>
        </w:rPr>
        <w:t>Accessibility of base classes and base class members [class.access.base]</w:t>
      </w:r>
    </w:p>
    <w:p w:rsidR="00CC4478" w:rsidRPr="00CC4478" w:rsidRDefault="00CC4478" w:rsidP="00CC4478">
      <w:pPr>
        <w:pStyle w:val="Main"/>
        <w:rPr>
          <w:lang w:val="ru-RU"/>
        </w:rPr>
      </w:pPr>
      <w:r w:rsidRPr="00CC4478">
        <w:rPr>
          <w:lang w:val="ru-RU"/>
        </w:rPr>
        <w:t>При отсутствии спецификатора доступа (т.е. private/protected/public) у базового класса, базовый класс будет</w:t>
      </w:r>
      <w:r w:rsidR="00D3068C">
        <w:rPr>
          <w:lang w:val="ru-RU"/>
        </w:rPr>
        <w:t xml:space="preserve"> </w:t>
      </w:r>
      <w:r w:rsidRPr="00CC4478">
        <w:rPr>
          <w:lang w:val="ru-RU"/>
        </w:rPr>
        <w:t>public</w:t>
      </w:r>
      <w:r w:rsidR="00D3068C">
        <w:rPr>
          <w:lang w:val="ru-RU"/>
        </w:rPr>
        <w:t xml:space="preserve"> </w:t>
      </w:r>
      <w:r w:rsidRPr="00CC4478">
        <w:rPr>
          <w:lang w:val="ru-RU"/>
        </w:rPr>
        <w:t>если класс определен с помощью</w:t>
      </w:r>
      <w:r w:rsidR="00D3068C">
        <w:rPr>
          <w:lang w:val="ru-RU"/>
        </w:rPr>
        <w:t xml:space="preserve"> </w:t>
      </w:r>
      <w:r w:rsidRPr="00CC4478">
        <w:rPr>
          <w:lang w:val="ru-RU"/>
        </w:rPr>
        <w:t>struct</w:t>
      </w:r>
      <w:r w:rsidR="00D3068C">
        <w:rPr>
          <w:lang w:val="ru-RU"/>
        </w:rPr>
        <w:t xml:space="preserve"> </w:t>
      </w:r>
      <w:r w:rsidRPr="00CC4478">
        <w:rPr>
          <w:lang w:val="ru-RU"/>
        </w:rPr>
        <w:t>и</w:t>
      </w:r>
      <w:r w:rsidR="00D3068C">
        <w:rPr>
          <w:lang w:val="ru-RU"/>
        </w:rPr>
        <w:t xml:space="preserve"> </w:t>
      </w:r>
      <w:r w:rsidRPr="00CC4478">
        <w:rPr>
          <w:lang w:val="ru-RU"/>
        </w:rPr>
        <w:t>private</w:t>
      </w:r>
      <w:r w:rsidR="00D3068C">
        <w:rPr>
          <w:lang w:val="ru-RU"/>
        </w:rPr>
        <w:t xml:space="preserve"> </w:t>
      </w:r>
      <w:r w:rsidRPr="00CC4478">
        <w:rPr>
          <w:lang w:val="ru-RU"/>
        </w:rPr>
        <w:t>если класс определен с помощью</w:t>
      </w:r>
      <w:r w:rsidR="00D3068C">
        <w:rPr>
          <w:lang w:val="ru-RU"/>
        </w:rPr>
        <w:t xml:space="preserve"> </w:t>
      </w:r>
      <w:r w:rsidRPr="00CC4478">
        <w:rPr>
          <w:lang w:val="ru-RU"/>
        </w:rPr>
        <w:t>class.</w:t>
      </w:r>
    </w:p>
    <w:p w:rsidR="00CC4478" w:rsidRDefault="00CC4478" w:rsidP="00CC4478">
      <w:pPr>
        <w:pStyle w:val="Main"/>
        <w:rPr>
          <w:lang w:val="ru-RU"/>
        </w:rPr>
      </w:pPr>
      <w:r w:rsidRPr="00CC4478">
        <w:rPr>
          <w:lang w:val="ru-RU"/>
        </w:rPr>
        <w:t>(Хотя</w:t>
      </w:r>
      <w:r w:rsidR="00D3068C">
        <w:rPr>
          <w:lang w:val="ru-RU"/>
        </w:rPr>
        <w:t xml:space="preserve"> </w:t>
      </w:r>
      <w:r w:rsidRPr="00CC4478">
        <w:rPr>
          <w:lang w:val="ru-RU"/>
        </w:rPr>
        <w:t>union</w:t>
      </w:r>
      <w:r w:rsidR="00D3068C">
        <w:rPr>
          <w:lang w:val="ru-RU"/>
        </w:rPr>
        <w:t xml:space="preserve"> </w:t>
      </w:r>
      <w:r w:rsidRPr="00CC4478">
        <w:rPr>
          <w:lang w:val="ru-RU"/>
        </w:rPr>
        <w:t>и является классом, он имеет много других отличий от</w:t>
      </w:r>
      <w:r w:rsidR="00D3068C">
        <w:rPr>
          <w:lang w:val="ru-RU"/>
        </w:rPr>
        <w:t xml:space="preserve"> </w:t>
      </w:r>
      <w:r w:rsidRPr="00CC4478">
        <w:rPr>
          <w:lang w:val="ru-RU"/>
        </w:rPr>
        <w:t>class</w:t>
      </w:r>
      <w:r w:rsidR="00D3068C">
        <w:rPr>
          <w:lang w:val="ru-RU"/>
        </w:rPr>
        <w:t xml:space="preserve"> </w:t>
      </w:r>
      <w:r w:rsidRPr="00CC4478">
        <w:rPr>
          <w:lang w:val="ru-RU"/>
        </w:rPr>
        <w:t>и</w:t>
      </w:r>
      <w:r w:rsidR="00D3068C">
        <w:rPr>
          <w:lang w:val="ru-RU"/>
        </w:rPr>
        <w:t xml:space="preserve"> </w:t>
      </w:r>
      <w:r w:rsidRPr="00CC4478">
        <w:rPr>
          <w:lang w:val="ru-RU"/>
        </w:rPr>
        <w:t>struct</w:t>
      </w:r>
      <w:r>
        <w:rPr>
          <w:lang w:val="ru-RU"/>
        </w:rPr>
        <w:t>.</w:t>
      </w:r>
      <w:r w:rsidR="00346427">
        <w:rPr>
          <w:lang w:val="ru-RU"/>
        </w:rPr>
        <w:t>)</w:t>
      </w:r>
    </w:p>
    <w:p w:rsidR="00CC4478" w:rsidRDefault="00CC4478" w:rsidP="00CC4478">
      <w:pPr>
        <w:pStyle w:val="Main"/>
        <w:rPr>
          <w:lang w:val="ru-RU"/>
        </w:rPr>
      </w:pPr>
    </w:p>
    <w:p w:rsidR="00346427" w:rsidRDefault="00346427" w:rsidP="00346427">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Program 3</w:t>
      </w:r>
    </w:p>
    <w:p w:rsidR="00346427" w:rsidRDefault="00346427" w:rsidP="00346427">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&lt;stdio.h&gt;</w:t>
      </w:r>
    </w:p>
    <w:p w:rsidR="00346427" w:rsidRDefault="00346427" w:rsidP="00346427">
      <w:pPr>
        <w:autoSpaceDE w:val="0"/>
        <w:autoSpaceDN w:val="0"/>
        <w:adjustRightInd w:val="0"/>
        <w:rPr>
          <w:rFonts w:ascii="Courier New" w:hAnsi="Courier New" w:cs="Courier New"/>
          <w:noProof/>
          <w:color w:val="A31515"/>
          <w:sz w:val="20"/>
          <w:szCs w:val="20"/>
          <w:lang w:val="en-US" w:eastAsia="en-US"/>
        </w:rPr>
      </w:pPr>
    </w:p>
    <w:p w:rsidR="00346427" w:rsidRDefault="00346427" w:rsidP="00346427">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class</w:t>
      </w:r>
      <w:r>
        <w:rPr>
          <w:rFonts w:ascii="Courier New" w:hAnsi="Courier New" w:cs="Courier New"/>
          <w:noProof/>
          <w:sz w:val="20"/>
          <w:szCs w:val="20"/>
          <w:lang w:val="en-US" w:eastAsia="en-US"/>
        </w:rPr>
        <w:t xml:space="preserve"> Base {</w:t>
      </w:r>
    </w:p>
    <w:p w:rsidR="00346427" w:rsidRDefault="00346427" w:rsidP="00346427">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public</w:t>
      </w:r>
      <w:r>
        <w:rPr>
          <w:rFonts w:ascii="Courier New" w:hAnsi="Courier New" w:cs="Courier New"/>
          <w:noProof/>
          <w:sz w:val="20"/>
          <w:szCs w:val="20"/>
          <w:lang w:val="en-US" w:eastAsia="en-US"/>
        </w:rPr>
        <w:t>:</w:t>
      </w:r>
    </w:p>
    <w:p w:rsidR="00346427" w:rsidRDefault="00346427" w:rsidP="00346427">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x;</w:t>
      </w:r>
    </w:p>
    <w:p w:rsidR="00346427" w:rsidRDefault="00346427" w:rsidP="00346427">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346427" w:rsidRDefault="00346427" w:rsidP="00346427">
      <w:pPr>
        <w:autoSpaceDE w:val="0"/>
        <w:autoSpaceDN w:val="0"/>
        <w:adjustRightInd w:val="0"/>
        <w:rPr>
          <w:rFonts w:ascii="Courier New" w:hAnsi="Courier New" w:cs="Courier New"/>
          <w:noProof/>
          <w:sz w:val="20"/>
          <w:szCs w:val="20"/>
          <w:lang w:val="en-US" w:eastAsia="en-US"/>
        </w:rPr>
      </w:pPr>
    </w:p>
    <w:p w:rsidR="00346427" w:rsidRDefault="00346427" w:rsidP="00346427">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class</w:t>
      </w:r>
      <w:r>
        <w:rPr>
          <w:rFonts w:ascii="Courier New" w:hAnsi="Courier New" w:cs="Courier New"/>
          <w:noProof/>
          <w:sz w:val="20"/>
          <w:szCs w:val="20"/>
          <w:lang w:val="en-US" w:eastAsia="en-US"/>
        </w:rPr>
        <w:t xml:space="preserve"> Derived : Base { }; </w:t>
      </w:r>
      <w:r>
        <w:rPr>
          <w:rFonts w:ascii="Courier New" w:hAnsi="Courier New" w:cs="Courier New"/>
          <w:noProof/>
          <w:color w:val="008000"/>
          <w:sz w:val="20"/>
          <w:szCs w:val="20"/>
          <w:lang w:val="en-US" w:eastAsia="en-US"/>
        </w:rPr>
        <w:t>// is equilalent to class Derived : private Base {}</w:t>
      </w:r>
    </w:p>
    <w:p w:rsidR="00346427" w:rsidRDefault="00346427" w:rsidP="00346427">
      <w:pPr>
        <w:autoSpaceDE w:val="0"/>
        <w:autoSpaceDN w:val="0"/>
        <w:adjustRightInd w:val="0"/>
        <w:rPr>
          <w:rFonts w:ascii="Courier New" w:hAnsi="Courier New" w:cs="Courier New"/>
          <w:noProof/>
          <w:color w:val="008000"/>
          <w:sz w:val="20"/>
          <w:szCs w:val="20"/>
          <w:lang w:val="en-US" w:eastAsia="en-US"/>
        </w:rPr>
      </w:pPr>
    </w:p>
    <w:p w:rsidR="00346427" w:rsidRDefault="00346427" w:rsidP="00346427">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w:t>
      </w:r>
    </w:p>
    <w:p w:rsidR="00346427" w:rsidRDefault="00346427" w:rsidP="00346427">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346427" w:rsidRDefault="00346427" w:rsidP="00346427">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Derived d;</w:t>
      </w:r>
    </w:p>
    <w:p w:rsidR="00346427" w:rsidRDefault="00346427" w:rsidP="00346427">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d.x = 20; </w:t>
      </w:r>
      <w:r>
        <w:rPr>
          <w:rFonts w:ascii="Courier New" w:hAnsi="Courier New" w:cs="Courier New"/>
          <w:noProof/>
          <w:color w:val="008000"/>
          <w:sz w:val="20"/>
          <w:szCs w:val="20"/>
          <w:lang w:val="en-US" w:eastAsia="en-US"/>
        </w:rPr>
        <w:t>// compiler error becuase inheritance is private</w:t>
      </w:r>
    </w:p>
    <w:p w:rsidR="00346427" w:rsidRDefault="00346427" w:rsidP="00346427">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getchar();</w:t>
      </w:r>
    </w:p>
    <w:p w:rsidR="00346427" w:rsidRDefault="00346427" w:rsidP="00346427">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0;</w:t>
      </w:r>
    </w:p>
    <w:p w:rsidR="00346427" w:rsidRDefault="00346427" w:rsidP="00346427">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346427" w:rsidRDefault="00346427" w:rsidP="00346427">
      <w:pPr>
        <w:autoSpaceDE w:val="0"/>
        <w:autoSpaceDN w:val="0"/>
        <w:adjustRightInd w:val="0"/>
        <w:rPr>
          <w:rFonts w:ascii="Courier New" w:hAnsi="Courier New" w:cs="Courier New"/>
          <w:noProof/>
          <w:sz w:val="20"/>
          <w:szCs w:val="20"/>
          <w:lang w:val="en-US" w:eastAsia="en-US"/>
        </w:rPr>
      </w:pPr>
    </w:p>
    <w:p w:rsidR="00346427" w:rsidRDefault="00346427" w:rsidP="00346427">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//Run on IDE</w:t>
      </w:r>
    </w:p>
    <w:p w:rsidR="00346427" w:rsidRDefault="00346427" w:rsidP="00346427">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Program 4</w:t>
      </w:r>
    </w:p>
    <w:p w:rsidR="00346427" w:rsidRDefault="00346427" w:rsidP="00346427">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&lt;stdio.h&gt;</w:t>
      </w:r>
    </w:p>
    <w:p w:rsidR="00346427" w:rsidRDefault="00346427" w:rsidP="00346427">
      <w:pPr>
        <w:autoSpaceDE w:val="0"/>
        <w:autoSpaceDN w:val="0"/>
        <w:adjustRightInd w:val="0"/>
        <w:rPr>
          <w:rFonts w:ascii="Courier New" w:hAnsi="Courier New" w:cs="Courier New"/>
          <w:noProof/>
          <w:color w:val="A31515"/>
          <w:sz w:val="20"/>
          <w:szCs w:val="20"/>
          <w:lang w:val="en-US" w:eastAsia="en-US"/>
        </w:rPr>
      </w:pPr>
    </w:p>
    <w:p w:rsidR="00346427" w:rsidRDefault="00346427" w:rsidP="00346427">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class</w:t>
      </w:r>
      <w:r>
        <w:rPr>
          <w:rFonts w:ascii="Courier New" w:hAnsi="Courier New" w:cs="Courier New"/>
          <w:noProof/>
          <w:sz w:val="20"/>
          <w:szCs w:val="20"/>
          <w:lang w:val="en-US" w:eastAsia="en-US"/>
        </w:rPr>
        <w:t xml:space="preserve"> Base {</w:t>
      </w:r>
    </w:p>
    <w:p w:rsidR="00346427" w:rsidRDefault="00346427" w:rsidP="00346427">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public</w:t>
      </w:r>
      <w:r>
        <w:rPr>
          <w:rFonts w:ascii="Courier New" w:hAnsi="Courier New" w:cs="Courier New"/>
          <w:noProof/>
          <w:sz w:val="20"/>
          <w:szCs w:val="20"/>
          <w:lang w:val="en-US" w:eastAsia="en-US"/>
        </w:rPr>
        <w:t>:</w:t>
      </w:r>
    </w:p>
    <w:p w:rsidR="00346427" w:rsidRDefault="00346427" w:rsidP="00346427">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x;</w:t>
      </w:r>
    </w:p>
    <w:p w:rsidR="00346427" w:rsidRDefault="00346427" w:rsidP="00346427">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346427" w:rsidRDefault="00346427" w:rsidP="00346427">
      <w:pPr>
        <w:autoSpaceDE w:val="0"/>
        <w:autoSpaceDN w:val="0"/>
        <w:adjustRightInd w:val="0"/>
        <w:rPr>
          <w:rFonts w:ascii="Courier New" w:hAnsi="Courier New" w:cs="Courier New"/>
          <w:noProof/>
          <w:sz w:val="20"/>
          <w:szCs w:val="20"/>
          <w:lang w:val="en-US" w:eastAsia="en-US"/>
        </w:rPr>
      </w:pPr>
    </w:p>
    <w:p w:rsidR="00346427" w:rsidRDefault="00346427" w:rsidP="00346427">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struct</w:t>
      </w:r>
      <w:r>
        <w:rPr>
          <w:rFonts w:ascii="Courier New" w:hAnsi="Courier New" w:cs="Courier New"/>
          <w:noProof/>
          <w:sz w:val="20"/>
          <w:szCs w:val="20"/>
          <w:lang w:val="en-US" w:eastAsia="en-US"/>
        </w:rPr>
        <w:t xml:space="preserve"> Derived : Base { }; </w:t>
      </w:r>
      <w:r>
        <w:rPr>
          <w:rFonts w:ascii="Courier New" w:hAnsi="Courier New" w:cs="Courier New"/>
          <w:noProof/>
          <w:color w:val="008000"/>
          <w:sz w:val="20"/>
          <w:szCs w:val="20"/>
          <w:lang w:val="en-US" w:eastAsia="en-US"/>
        </w:rPr>
        <w:t>// is equilalent to struct Derived : public Base {}</w:t>
      </w:r>
    </w:p>
    <w:p w:rsidR="00346427" w:rsidRDefault="00346427" w:rsidP="00346427">
      <w:pPr>
        <w:autoSpaceDE w:val="0"/>
        <w:autoSpaceDN w:val="0"/>
        <w:adjustRightInd w:val="0"/>
        <w:rPr>
          <w:rFonts w:ascii="Courier New" w:hAnsi="Courier New" w:cs="Courier New"/>
          <w:noProof/>
          <w:color w:val="008000"/>
          <w:sz w:val="20"/>
          <w:szCs w:val="20"/>
          <w:lang w:val="en-US" w:eastAsia="en-US"/>
        </w:rPr>
      </w:pPr>
    </w:p>
    <w:p w:rsidR="00346427" w:rsidRDefault="00346427" w:rsidP="00346427">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w:t>
      </w:r>
    </w:p>
    <w:p w:rsidR="00346427" w:rsidRDefault="00346427" w:rsidP="00346427">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346427" w:rsidRDefault="00346427" w:rsidP="00346427">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Derived d;</w:t>
      </w:r>
    </w:p>
    <w:p w:rsidR="00346427" w:rsidRDefault="00346427" w:rsidP="00346427">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d.x = 20; </w:t>
      </w:r>
      <w:r>
        <w:rPr>
          <w:rFonts w:ascii="Courier New" w:hAnsi="Courier New" w:cs="Courier New"/>
          <w:noProof/>
          <w:color w:val="008000"/>
          <w:sz w:val="20"/>
          <w:szCs w:val="20"/>
          <w:lang w:val="en-US" w:eastAsia="en-US"/>
        </w:rPr>
        <w:t>// works fine becuase inheritance is public</w:t>
      </w:r>
    </w:p>
    <w:p w:rsidR="00346427" w:rsidRDefault="00346427" w:rsidP="00346427">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getchar();</w:t>
      </w:r>
    </w:p>
    <w:p w:rsidR="00346427" w:rsidRDefault="00346427" w:rsidP="00346427">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0;</w:t>
      </w:r>
    </w:p>
    <w:p w:rsidR="00346427" w:rsidRDefault="00346427" w:rsidP="00346427">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346427" w:rsidRDefault="00346427" w:rsidP="00CC4478">
      <w:pPr>
        <w:pStyle w:val="Main"/>
        <w:rPr>
          <w:lang w:val="ru-RU"/>
        </w:rPr>
      </w:pPr>
    </w:p>
    <w:p w:rsidR="00B64A18" w:rsidRPr="00B64A18" w:rsidRDefault="00B64A18" w:rsidP="00B64A18">
      <w:pPr>
        <w:pStyle w:val="Main"/>
        <w:numPr>
          <w:ilvl w:val="0"/>
          <w:numId w:val="34"/>
        </w:numPr>
        <w:ind w:left="426"/>
        <w:rPr>
          <w:b/>
          <w:i/>
          <w:iCs/>
          <w:lang w:val="ru-RU"/>
        </w:rPr>
      </w:pPr>
      <w:r w:rsidRPr="00B64A18">
        <w:rPr>
          <w:b/>
          <w:i/>
          <w:iCs/>
          <w:lang w:val="ru-RU"/>
        </w:rPr>
        <w:t>отличие между структурами и классами, связанн</w:t>
      </w:r>
      <w:r>
        <w:rPr>
          <w:b/>
          <w:i/>
          <w:iCs/>
          <w:lang w:val="ru-RU"/>
        </w:rPr>
        <w:t>ое</w:t>
      </w:r>
      <w:r w:rsidRPr="00B64A18">
        <w:rPr>
          <w:b/>
          <w:i/>
          <w:iCs/>
          <w:lang w:val="ru-RU"/>
        </w:rPr>
        <w:t xml:space="preserve"> с инициализацией по умолчанию.</w:t>
      </w:r>
    </w:p>
    <w:p w:rsidR="00B64A18" w:rsidRDefault="00B64A18" w:rsidP="00CC4478">
      <w:pPr>
        <w:pStyle w:val="Main"/>
        <w:rPr>
          <w:lang w:val="ru-RU"/>
        </w:rPr>
      </w:pPr>
    </w:p>
    <w:p w:rsidR="00B64A18" w:rsidRDefault="00B64A18" w:rsidP="00B64A1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struct</w:t>
      </w:r>
      <w:r>
        <w:rPr>
          <w:rFonts w:ascii="Courier New" w:hAnsi="Courier New" w:cs="Courier New"/>
          <w:noProof/>
          <w:sz w:val="20"/>
          <w:szCs w:val="20"/>
          <w:lang w:val="en-US" w:eastAsia="en-US"/>
        </w:rPr>
        <w:t xml:space="preserve"> Foo {</w:t>
      </w:r>
    </w:p>
    <w:p w:rsidR="00B64A18" w:rsidRDefault="00B64A18" w:rsidP="00B64A1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a;</w:t>
      </w:r>
    </w:p>
    <w:p w:rsidR="00B64A18" w:rsidRDefault="00B64A18" w:rsidP="00B64A1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B64A18" w:rsidRDefault="00B64A18" w:rsidP="00B64A18">
      <w:pPr>
        <w:autoSpaceDE w:val="0"/>
        <w:autoSpaceDN w:val="0"/>
        <w:adjustRightInd w:val="0"/>
        <w:rPr>
          <w:rFonts w:ascii="Courier New" w:hAnsi="Courier New" w:cs="Courier New"/>
          <w:noProof/>
          <w:sz w:val="20"/>
          <w:szCs w:val="20"/>
          <w:lang w:val="en-US" w:eastAsia="en-US"/>
        </w:rPr>
      </w:pPr>
    </w:p>
    <w:p w:rsidR="00B64A18" w:rsidRDefault="00B64A18" w:rsidP="00B64A1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class</w:t>
      </w:r>
      <w:r>
        <w:rPr>
          <w:rFonts w:ascii="Courier New" w:hAnsi="Courier New" w:cs="Courier New"/>
          <w:noProof/>
          <w:sz w:val="20"/>
          <w:szCs w:val="20"/>
          <w:lang w:val="en-US" w:eastAsia="en-US"/>
        </w:rPr>
        <w:t xml:space="preserve"> Bar {</w:t>
      </w:r>
    </w:p>
    <w:p w:rsidR="00B64A18" w:rsidRDefault="00B64A18" w:rsidP="00B64A1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a;</w:t>
      </w:r>
    </w:p>
    <w:p w:rsidR="00B64A18" w:rsidRDefault="00B64A18" w:rsidP="00B64A1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B64A18" w:rsidRDefault="00B64A18" w:rsidP="00B64A18">
      <w:pPr>
        <w:autoSpaceDE w:val="0"/>
        <w:autoSpaceDN w:val="0"/>
        <w:adjustRightInd w:val="0"/>
        <w:rPr>
          <w:rFonts w:ascii="Courier New" w:hAnsi="Courier New" w:cs="Courier New"/>
          <w:noProof/>
          <w:sz w:val="20"/>
          <w:szCs w:val="20"/>
          <w:lang w:val="en-US" w:eastAsia="en-US"/>
        </w:rPr>
      </w:pPr>
    </w:p>
    <w:p w:rsidR="00B64A18" w:rsidRDefault="00B64A18" w:rsidP="00B64A1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class</w:t>
      </w:r>
      <w:r>
        <w:rPr>
          <w:rFonts w:ascii="Courier New" w:hAnsi="Courier New" w:cs="Courier New"/>
          <w:noProof/>
          <w:sz w:val="20"/>
          <w:szCs w:val="20"/>
          <w:lang w:val="en-US" w:eastAsia="en-US"/>
        </w:rPr>
        <w:t xml:space="preserve"> Tester {</w:t>
      </w:r>
    </w:p>
    <w:p w:rsidR="00B64A18" w:rsidRDefault="00B64A18" w:rsidP="00B64A1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Foo m_Foo = Foo();</w:t>
      </w:r>
    </w:p>
    <w:p w:rsidR="00B64A18" w:rsidRDefault="00B64A18" w:rsidP="00B64A1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Bar m_Bar = Bar();</w:t>
      </w:r>
    </w:p>
    <w:p w:rsidR="00B64A18" w:rsidRDefault="00B64A18" w:rsidP="00B64A18">
      <w:pPr>
        <w:autoSpaceDE w:val="0"/>
        <w:autoSpaceDN w:val="0"/>
        <w:adjustRightInd w:val="0"/>
        <w:rPr>
          <w:rFonts w:ascii="Courier New" w:hAnsi="Courier New" w:cs="Courier New"/>
          <w:noProof/>
          <w:sz w:val="20"/>
          <w:szCs w:val="20"/>
          <w:lang w:val="en-US" w:eastAsia="en-US"/>
        </w:rPr>
      </w:pPr>
    </w:p>
    <w:p w:rsidR="00B64A18" w:rsidRDefault="00B64A18" w:rsidP="00B64A1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public</w:t>
      </w:r>
      <w:r>
        <w:rPr>
          <w:rFonts w:ascii="Courier New" w:hAnsi="Courier New" w:cs="Courier New"/>
          <w:noProof/>
          <w:sz w:val="20"/>
          <w:szCs w:val="20"/>
          <w:lang w:val="en-US" w:eastAsia="en-US"/>
        </w:rPr>
        <w:t>:</w:t>
      </w:r>
    </w:p>
    <w:p w:rsidR="00B64A18" w:rsidRDefault="00B64A18" w:rsidP="00B64A1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Tester() {}</w:t>
      </w:r>
    </w:p>
    <w:p w:rsidR="00B64A18" w:rsidRDefault="00B64A18" w:rsidP="00B64A1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B64A18" w:rsidRDefault="00B64A18" w:rsidP="00B64A18">
      <w:pPr>
        <w:autoSpaceDE w:val="0"/>
        <w:autoSpaceDN w:val="0"/>
        <w:adjustRightInd w:val="0"/>
        <w:rPr>
          <w:rFonts w:ascii="Courier New" w:hAnsi="Courier New" w:cs="Courier New"/>
          <w:noProof/>
          <w:sz w:val="20"/>
          <w:szCs w:val="20"/>
          <w:lang w:val="en-US" w:eastAsia="en-US"/>
        </w:rPr>
      </w:pPr>
    </w:p>
    <w:p w:rsidR="00B64A18" w:rsidRDefault="00B64A18" w:rsidP="00B64A1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 {</w:t>
      </w:r>
    </w:p>
    <w:p w:rsidR="00B64A18" w:rsidRDefault="00B64A18" w:rsidP="00B64A1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auto</w:t>
      </w:r>
      <w:r>
        <w:rPr>
          <w:rFonts w:ascii="Courier New" w:hAnsi="Courier New" w:cs="Courier New"/>
          <w:noProof/>
          <w:sz w:val="20"/>
          <w:szCs w:val="20"/>
          <w:lang w:val="en-US" w:eastAsia="en-US"/>
        </w:rPr>
        <w:t xml:space="preserve"> myTester = Tester();</w:t>
      </w:r>
    </w:p>
    <w:p w:rsidR="00B64A18" w:rsidRPr="00B64A18" w:rsidRDefault="00B64A18" w:rsidP="00B64A18">
      <w:pPr>
        <w:autoSpaceDE w:val="0"/>
        <w:autoSpaceDN w:val="0"/>
        <w:adjustRightInd w:val="0"/>
        <w:rPr>
          <w:rFonts w:ascii="Courier New" w:hAnsi="Courier New" w:cs="Courier New"/>
          <w:noProof/>
          <w:sz w:val="20"/>
          <w:szCs w:val="20"/>
          <w:lang w:eastAsia="en-US"/>
        </w:rPr>
      </w:pPr>
      <w:r w:rsidRPr="00B64A18">
        <w:rPr>
          <w:rFonts w:ascii="Courier New" w:hAnsi="Courier New" w:cs="Courier New"/>
          <w:noProof/>
          <w:sz w:val="20"/>
          <w:szCs w:val="20"/>
          <w:lang w:eastAsia="en-US"/>
        </w:rPr>
        <w:t>}</w:t>
      </w:r>
    </w:p>
    <w:p w:rsidR="00B64A18" w:rsidRDefault="00B64A18" w:rsidP="00CC4478">
      <w:pPr>
        <w:pStyle w:val="Main"/>
        <w:rPr>
          <w:lang w:val="ru-RU"/>
        </w:rPr>
      </w:pPr>
    </w:p>
    <w:p w:rsidR="00B64A18" w:rsidRDefault="00B64A18" w:rsidP="00CC4478">
      <w:pPr>
        <w:pStyle w:val="Main"/>
        <w:rPr>
          <w:lang w:val="ru-RU"/>
        </w:rPr>
      </w:pPr>
      <w:r w:rsidRPr="00B64A18">
        <w:rPr>
          <w:rFonts w:ascii="Helvetica" w:hAnsi="Helvetica" w:cs="Helvetica"/>
          <w:color w:val="333333"/>
          <w:shd w:val="clear" w:color="auto" w:fill="FFFFFF"/>
          <w:lang w:val="ru-RU"/>
        </w:rPr>
        <w:t xml:space="preserve">Запустите этот код и проверьте </w:t>
      </w:r>
      <w:r>
        <w:rPr>
          <w:rFonts w:ascii="Helvetica" w:hAnsi="Helvetica" w:cs="Helvetica"/>
          <w:color w:val="333333"/>
          <w:shd w:val="clear" w:color="auto" w:fill="FFFFFF"/>
        </w:rPr>
        <w:t>myTester</w:t>
      </w:r>
      <w:r w:rsidRPr="00B64A18">
        <w:rPr>
          <w:rFonts w:ascii="Helvetica" w:hAnsi="Helvetica" w:cs="Helvetica"/>
          <w:color w:val="333333"/>
          <w:shd w:val="clear" w:color="auto" w:fill="FFFFFF"/>
          <w:lang w:val="ru-RU"/>
        </w:rPr>
        <w:t xml:space="preserve">. Вы обнаружите, что для </w:t>
      </w:r>
      <w:r>
        <w:rPr>
          <w:rFonts w:ascii="Helvetica" w:hAnsi="Helvetica" w:cs="Helvetica"/>
          <w:color w:val="333333"/>
          <w:shd w:val="clear" w:color="auto" w:fill="FFFFFF"/>
        </w:rPr>
        <w:t>m</w:t>
      </w:r>
      <w:r w:rsidRPr="00B64A18">
        <w:rPr>
          <w:rFonts w:ascii="Helvetica" w:hAnsi="Helvetica" w:cs="Helvetica"/>
          <w:color w:val="333333"/>
          <w:shd w:val="clear" w:color="auto" w:fill="FFFFFF"/>
          <w:lang w:val="ru-RU"/>
        </w:rPr>
        <w:t>_</w:t>
      </w:r>
      <w:r>
        <w:rPr>
          <w:rFonts w:ascii="Helvetica" w:hAnsi="Helvetica" w:cs="Helvetica"/>
          <w:color w:val="333333"/>
          <w:shd w:val="clear" w:color="auto" w:fill="FFFFFF"/>
        </w:rPr>
        <w:t>Foo</w:t>
      </w:r>
      <w:r w:rsidRPr="00B64A18">
        <w:rPr>
          <w:rFonts w:ascii="Helvetica" w:hAnsi="Helvetica" w:cs="Helvetica"/>
          <w:color w:val="333333"/>
          <w:shd w:val="clear" w:color="auto" w:fill="FFFFFF"/>
          <w:lang w:val="ru-RU"/>
        </w:rPr>
        <w:t xml:space="preserve"> структура, </w:t>
      </w:r>
      <w:r>
        <w:rPr>
          <w:rFonts w:ascii="Helvetica" w:hAnsi="Helvetica" w:cs="Helvetica"/>
          <w:color w:val="333333"/>
          <w:shd w:val="clear" w:color="auto" w:fill="FFFFFF"/>
        </w:rPr>
        <w:t>m</w:t>
      </w:r>
      <w:r w:rsidRPr="00B64A18">
        <w:rPr>
          <w:rFonts w:ascii="Helvetica" w:hAnsi="Helvetica" w:cs="Helvetica"/>
          <w:color w:val="333333"/>
          <w:shd w:val="clear" w:color="auto" w:fill="FFFFFF"/>
          <w:lang w:val="ru-RU"/>
        </w:rPr>
        <w:t>_</w:t>
      </w:r>
      <w:r>
        <w:rPr>
          <w:rFonts w:ascii="Helvetica" w:hAnsi="Helvetica" w:cs="Helvetica"/>
          <w:color w:val="333333"/>
          <w:shd w:val="clear" w:color="auto" w:fill="FFFFFF"/>
        </w:rPr>
        <w:t>Foo</w:t>
      </w:r>
      <w:r w:rsidRPr="00B64A18">
        <w:rPr>
          <w:rFonts w:ascii="Helvetica" w:hAnsi="Helvetica" w:cs="Helvetica"/>
          <w:color w:val="333333"/>
          <w:shd w:val="clear" w:color="auto" w:fill="FFFFFF"/>
          <w:lang w:val="ru-RU"/>
        </w:rPr>
        <w:t>.</w:t>
      </w:r>
      <w:r>
        <w:rPr>
          <w:rFonts w:ascii="Helvetica" w:hAnsi="Helvetica" w:cs="Helvetica"/>
          <w:color w:val="333333"/>
          <w:shd w:val="clear" w:color="auto" w:fill="FFFFFF"/>
        </w:rPr>
        <w:t>a</w:t>
      </w:r>
      <w:r w:rsidRPr="00B64A18">
        <w:rPr>
          <w:rFonts w:ascii="Helvetica" w:hAnsi="Helvetica" w:cs="Helvetica"/>
          <w:color w:val="333333"/>
          <w:shd w:val="clear" w:color="auto" w:fill="FFFFFF"/>
          <w:lang w:val="ru-RU"/>
        </w:rPr>
        <w:t xml:space="preserve"> была инициализирована на 0, но для </w:t>
      </w:r>
      <w:r>
        <w:rPr>
          <w:rFonts w:ascii="Helvetica" w:hAnsi="Helvetica" w:cs="Helvetica"/>
          <w:color w:val="333333"/>
          <w:shd w:val="clear" w:color="auto" w:fill="FFFFFF"/>
        </w:rPr>
        <w:t>m</w:t>
      </w:r>
      <w:r w:rsidRPr="00B64A18">
        <w:rPr>
          <w:rFonts w:ascii="Helvetica" w:hAnsi="Helvetica" w:cs="Helvetica"/>
          <w:color w:val="333333"/>
          <w:shd w:val="clear" w:color="auto" w:fill="FFFFFF"/>
          <w:lang w:val="ru-RU"/>
        </w:rPr>
        <w:t>_</w:t>
      </w:r>
      <w:r>
        <w:rPr>
          <w:rFonts w:ascii="Helvetica" w:hAnsi="Helvetica" w:cs="Helvetica"/>
          <w:color w:val="333333"/>
          <w:shd w:val="clear" w:color="auto" w:fill="FFFFFF"/>
        </w:rPr>
        <w:t>Bar</w:t>
      </w:r>
      <w:r w:rsidRPr="00B64A18">
        <w:rPr>
          <w:rFonts w:ascii="Helvetica" w:hAnsi="Helvetica" w:cs="Helvetica"/>
          <w:color w:val="333333"/>
          <w:shd w:val="clear" w:color="auto" w:fill="FFFFFF"/>
          <w:lang w:val="ru-RU"/>
        </w:rPr>
        <w:t xml:space="preserve"> класс </w:t>
      </w:r>
      <w:r>
        <w:rPr>
          <w:rFonts w:ascii="Helvetica" w:hAnsi="Helvetica" w:cs="Helvetica"/>
          <w:color w:val="333333"/>
          <w:shd w:val="clear" w:color="auto" w:fill="FFFFFF"/>
        </w:rPr>
        <w:t>m</w:t>
      </w:r>
      <w:r w:rsidRPr="00B64A18">
        <w:rPr>
          <w:rFonts w:ascii="Helvetica" w:hAnsi="Helvetica" w:cs="Helvetica"/>
          <w:color w:val="333333"/>
          <w:shd w:val="clear" w:color="auto" w:fill="FFFFFF"/>
          <w:lang w:val="ru-RU"/>
        </w:rPr>
        <w:t>_</w:t>
      </w:r>
      <w:r>
        <w:rPr>
          <w:rFonts w:ascii="Helvetica" w:hAnsi="Helvetica" w:cs="Helvetica"/>
          <w:color w:val="333333"/>
          <w:shd w:val="clear" w:color="auto" w:fill="FFFFFF"/>
        </w:rPr>
        <w:t>Bar</w:t>
      </w:r>
      <w:r w:rsidRPr="00B64A18">
        <w:rPr>
          <w:rFonts w:ascii="Helvetica" w:hAnsi="Helvetica" w:cs="Helvetica"/>
          <w:color w:val="333333"/>
          <w:shd w:val="clear" w:color="auto" w:fill="FFFFFF"/>
          <w:lang w:val="ru-RU"/>
        </w:rPr>
        <w:t>.</w:t>
      </w:r>
      <w:r>
        <w:rPr>
          <w:rFonts w:ascii="Helvetica" w:hAnsi="Helvetica" w:cs="Helvetica"/>
          <w:color w:val="333333"/>
          <w:shd w:val="clear" w:color="auto" w:fill="FFFFFF"/>
        </w:rPr>
        <w:t>a</w:t>
      </w:r>
      <w:r w:rsidRPr="00B64A18">
        <w:rPr>
          <w:rFonts w:ascii="Helvetica" w:hAnsi="Helvetica" w:cs="Helvetica"/>
          <w:color w:val="333333"/>
          <w:shd w:val="clear" w:color="auto" w:fill="FFFFFF"/>
          <w:lang w:val="ru-RU"/>
        </w:rPr>
        <w:t xml:space="preserve"> не инициализирован. Таким образом, существует </w:t>
      </w:r>
      <w:r w:rsidRPr="00B64A18">
        <w:rPr>
          <w:rFonts w:ascii="Helvetica" w:hAnsi="Helvetica" w:cs="Helvetica"/>
          <w:color w:val="333333"/>
          <w:shd w:val="clear" w:color="auto" w:fill="FFFFFF"/>
          <w:lang w:val="ru-RU"/>
        </w:rPr>
        <w:lastRenderedPageBreak/>
        <w:t xml:space="preserve">разница в том, что делает конструктор по умолчанию для </w:t>
      </w:r>
      <w:r>
        <w:rPr>
          <w:rFonts w:ascii="Helvetica" w:hAnsi="Helvetica" w:cs="Helvetica"/>
          <w:color w:val="333333"/>
          <w:shd w:val="clear" w:color="auto" w:fill="FFFFFF"/>
        </w:rPr>
        <w:t>struct</w:t>
      </w:r>
      <w:r w:rsidRPr="00B64A18">
        <w:rPr>
          <w:rFonts w:ascii="Helvetica" w:hAnsi="Helvetica" w:cs="Helvetica"/>
          <w:color w:val="333333"/>
          <w:shd w:val="clear" w:color="auto" w:fill="FFFFFF"/>
          <w:lang w:val="ru-RU"/>
        </w:rPr>
        <w:t xml:space="preserve"> </w:t>
      </w:r>
      <w:r>
        <w:rPr>
          <w:rFonts w:ascii="Helvetica" w:hAnsi="Helvetica" w:cs="Helvetica"/>
          <w:color w:val="333333"/>
          <w:shd w:val="clear" w:color="auto" w:fill="FFFFFF"/>
        </w:rPr>
        <w:t>vs</w:t>
      </w:r>
      <w:r w:rsidRPr="00B64A18">
        <w:rPr>
          <w:rFonts w:ascii="Helvetica" w:hAnsi="Helvetica" w:cs="Helvetica"/>
          <w:color w:val="333333"/>
          <w:shd w:val="clear" w:color="auto" w:fill="FFFFFF"/>
          <w:lang w:val="ru-RU"/>
        </w:rPr>
        <w:t xml:space="preserve">. </w:t>
      </w:r>
      <w:r>
        <w:rPr>
          <w:rFonts w:ascii="Helvetica" w:hAnsi="Helvetica" w:cs="Helvetica"/>
          <w:color w:val="333333"/>
          <w:shd w:val="clear" w:color="auto" w:fill="FFFFFF"/>
        </w:rPr>
        <w:t>class</w:t>
      </w:r>
      <w:r w:rsidRPr="00B64A18">
        <w:rPr>
          <w:rFonts w:ascii="Helvetica" w:hAnsi="Helvetica" w:cs="Helvetica"/>
          <w:color w:val="333333"/>
          <w:shd w:val="clear" w:color="auto" w:fill="FFFFFF"/>
          <w:lang w:val="ru-RU"/>
        </w:rPr>
        <w:t xml:space="preserve">. </w:t>
      </w:r>
      <w:r w:rsidRPr="00DD3FA6">
        <w:rPr>
          <w:rFonts w:ascii="Helvetica" w:hAnsi="Helvetica" w:cs="Helvetica"/>
          <w:color w:val="333333"/>
          <w:shd w:val="clear" w:color="auto" w:fill="FFFFFF"/>
          <w:lang w:val="ru-RU"/>
        </w:rPr>
        <w:t xml:space="preserve">Я вижу это с помощью </w:t>
      </w:r>
      <w:r>
        <w:rPr>
          <w:rFonts w:ascii="Helvetica" w:hAnsi="Helvetica" w:cs="Helvetica"/>
          <w:color w:val="333333"/>
          <w:shd w:val="clear" w:color="auto" w:fill="FFFFFF"/>
        </w:rPr>
        <w:t>Visual</w:t>
      </w:r>
      <w:r w:rsidRPr="00DD3FA6">
        <w:rPr>
          <w:rFonts w:ascii="Helvetica" w:hAnsi="Helvetica" w:cs="Helvetica"/>
          <w:color w:val="333333"/>
          <w:shd w:val="clear" w:color="auto" w:fill="FFFFFF"/>
          <w:lang w:val="ru-RU"/>
        </w:rPr>
        <w:t xml:space="preserve"> </w:t>
      </w:r>
      <w:r>
        <w:rPr>
          <w:rFonts w:ascii="Helvetica" w:hAnsi="Helvetica" w:cs="Helvetica"/>
          <w:color w:val="333333"/>
          <w:shd w:val="clear" w:color="auto" w:fill="FFFFFF"/>
        </w:rPr>
        <w:t>Studio</w:t>
      </w:r>
      <w:r w:rsidRPr="00DD3FA6">
        <w:rPr>
          <w:rFonts w:ascii="Helvetica" w:hAnsi="Helvetica" w:cs="Helvetica"/>
          <w:color w:val="333333"/>
          <w:shd w:val="clear" w:color="auto" w:fill="FFFFFF"/>
          <w:lang w:val="ru-RU"/>
        </w:rPr>
        <w:t>.</w:t>
      </w:r>
    </w:p>
    <w:p w:rsidR="00B64A18" w:rsidRDefault="00B64A18" w:rsidP="00CC4478">
      <w:pPr>
        <w:pStyle w:val="Main"/>
        <w:rPr>
          <w:lang w:val="ru-RU"/>
        </w:rPr>
      </w:pPr>
    </w:p>
    <w:p w:rsidR="00D3068C" w:rsidRPr="00D3068C" w:rsidRDefault="00D3068C" w:rsidP="00D3068C">
      <w:pPr>
        <w:pStyle w:val="Main"/>
        <w:rPr>
          <w:lang w:val="ru-RU"/>
        </w:rPr>
      </w:pPr>
      <w:r w:rsidRPr="00D3068C">
        <w:rPr>
          <w:b/>
          <w:lang w:val="ru-RU"/>
        </w:rPr>
        <w:t>Итак</w:t>
      </w:r>
      <w:r>
        <w:rPr>
          <w:lang w:val="ru-RU"/>
        </w:rPr>
        <w:t xml:space="preserve">. </w:t>
      </w:r>
      <w:r w:rsidRPr="00D3068C">
        <w:rPr>
          <w:lang w:val="ru-RU"/>
        </w:rPr>
        <w:t>Существует 3 основных различия между структурой и классом</w:t>
      </w:r>
      <w:r>
        <w:rPr>
          <w:lang w:val="ru-RU"/>
        </w:rPr>
        <w:t>.</w:t>
      </w:r>
    </w:p>
    <w:p w:rsidR="00D3068C" w:rsidRPr="00D3068C" w:rsidRDefault="00D3068C" w:rsidP="00D3068C">
      <w:pPr>
        <w:pStyle w:val="Main"/>
        <w:rPr>
          <w:lang w:val="ru-RU"/>
        </w:rPr>
      </w:pPr>
      <w:r w:rsidRPr="00D3068C">
        <w:rPr>
          <w:lang w:val="ru-RU"/>
        </w:rPr>
        <w:t>1St-память зарезервирована для структуры в стеке памяти (которая близка к языку программирования), независимо от того, зарезервированы ли для памяти класса в стеке только референт, а фактическая память зарезервирована в кучевой памяти.</w:t>
      </w:r>
    </w:p>
    <w:p w:rsidR="00D3068C" w:rsidRPr="00D3068C" w:rsidRDefault="00D3068C" w:rsidP="00D3068C">
      <w:pPr>
        <w:pStyle w:val="Main"/>
        <w:rPr>
          <w:lang w:val="ru-RU"/>
        </w:rPr>
      </w:pPr>
      <w:r w:rsidRPr="00D3068C">
        <w:rPr>
          <w:lang w:val="ru-RU"/>
        </w:rPr>
        <w:t>2Nd. По умолчанию структура рассматривается как публикация, рассматриваемая классом как частная.</w:t>
      </w:r>
    </w:p>
    <w:p w:rsidR="00D3068C" w:rsidRPr="00D3068C" w:rsidRDefault="00D3068C" w:rsidP="00D3068C">
      <w:pPr>
        <w:pStyle w:val="Main"/>
        <w:rPr>
          <w:lang w:val="ru-RU"/>
        </w:rPr>
      </w:pPr>
      <w:r w:rsidRPr="00D3068C">
        <w:rPr>
          <w:lang w:val="ru-RU"/>
        </w:rPr>
        <w:t>3Rd- не может повторно использовать код в структуре, но в классе мы можем повторно использовать один и тот же код за много времени, называемый inhertence</w:t>
      </w:r>
    </w:p>
    <w:p w:rsidR="00140CF6" w:rsidRDefault="00140CF6" w:rsidP="00CC4478">
      <w:pPr>
        <w:pStyle w:val="Main"/>
        <w:rPr>
          <w:lang w:val="ru-RU"/>
        </w:rPr>
      </w:pPr>
    </w:p>
    <w:p w:rsidR="00CC4478" w:rsidRPr="00D3068C" w:rsidRDefault="00CC4478" w:rsidP="00CC4478">
      <w:pPr>
        <w:pStyle w:val="Main"/>
        <w:rPr>
          <w:b/>
          <w:lang w:val="ru-RU"/>
        </w:rPr>
      </w:pPr>
      <w:r w:rsidRPr="00CC4478">
        <w:rPr>
          <w:b/>
          <w:lang w:val="ru-RU"/>
        </w:rPr>
        <w:t>Использование</w:t>
      </w:r>
    </w:p>
    <w:p w:rsidR="00CC4478" w:rsidRPr="00CC4478" w:rsidRDefault="00CC4478" w:rsidP="00CC4478">
      <w:pPr>
        <w:pStyle w:val="Main"/>
        <w:rPr>
          <w:lang w:val="ru-RU"/>
        </w:rPr>
      </w:pPr>
      <w:r w:rsidRPr="00CC4478">
        <w:rPr>
          <w:lang w:val="ru-RU"/>
        </w:rPr>
        <w:t>Есть популярное мнение, что для "расово</w:t>
      </w:r>
      <w:r w:rsidR="00D3068C">
        <w:rPr>
          <w:lang w:val="ru-RU"/>
        </w:rPr>
        <w:t xml:space="preserve"> </w:t>
      </w:r>
      <w:r w:rsidRPr="00CC4478">
        <w:rPr>
          <w:lang w:val="ru-RU"/>
        </w:rPr>
        <w:t>правильных ООП классов" надо использовать только</w:t>
      </w:r>
      <w:r w:rsidR="00D3068C">
        <w:rPr>
          <w:lang w:val="ru-RU"/>
        </w:rPr>
        <w:t xml:space="preserve"> </w:t>
      </w:r>
      <w:r w:rsidRPr="00CC4478">
        <w:rPr>
          <w:lang w:val="ru-RU"/>
        </w:rPr>
        <w:t>class, а для структур данных - только</w:t>
      </w:r>
      <w:r w:rsidR="00D3068C">
        <w:rPr>
          <w:lang w:val="ru-RU"/>
        </w:rPr>
        <w:t xml:space="preserve"> </w:t>
      </w:r>
      <w:r w:rsidRPr="00CC4478">
        <w:rPr>
          <w:lang w:val="ru-RU"/>
        </w:rPr>
        <w:t>struct, и еще у</w:t>
      </w:r>
      <w:r w:rsidR="00D3068C">
        <w:rPr>
          <w:lang w:val="ru-RU"/>
        </w:rPr>
        <w:t xml:space="preserve"> </w:t>
      </w:r>
      <w:r w:rsidRPr="00CC4478">
        <w:rPr>
          <w:lang w:val="ru-RU"/>
        </w:rPr>
        <w:t>struct</w:t>
      </w:r>
      <w:r w:rsidR="00D3068C">
        <w:rPr>
          <w:lang w:val="ru-RU"/>
        </w:rPr>
        <w:t xml:space="preserve"> </w:t>
      </w:r>
      <w:r w:rsidRPr="00CC4478">
        <w:rPr>
          <w:lang w:val="ru-RU"/>
        </w:rPr>
        <w:t>не должно быть методов. Это не более чем вкусовщина, и подобные вещи должны быть закреплены в руководствах по стилю кодирования, как например это сделано в</w:t>
      </w:r>
      <w:r w:rsidR="00D3068C">
        <w:rPr>
          <w:lang w:val="ru-RU"/>
        </w:rPr>
        <w:t xml:space="preserve"> </w:t>
      </w:r>
      <w:hyperlink r:id="rId42" w:anchor="Structs_vs._Classes" w:history="1">
        <w:r w:rsidRPr="00CC4478">
          <w:rPr>
            <w:lang w:val="ru-RU"/>
          </w:rPr>
          <w:t>Google C++ Style Guide</w:t>
        </w:r>
      </w:hyperlink>
      <w:r w:rsidRPr="00CC4478">
        <w:rPr>
          <w:lang w:val="ru-RU"/>
        </w:rPr>
        <w:t>.</w:t>
      </w:r>
    </w:p>
    <w:p w:rsidR="00346427" w:rsidRPr="00346427" w:rsidRDefault="00346427" w:rsidP="00346427">
      <w:pPr>
        <w:pStyle w:val="Main"/>
        <w:rPr>
          <w:lang w:val="ru-RU"/>
        </w:rPr>
      </w:pPr>
      <w:r w:rsidRPr="00346427">
        <w:rPr>
          <w:lang w:val="ru-RU"/>
        </w:rPr>
        <w:t>STRUCT - это тип абстрактного типа данных, который делит данный кусок памяти в соответствии со спецификацией структуры. Структуры особенно полезны при сериализации файлов/десериализации, поскольку структуру часто можно записать в файл дословно. (т.е. получить указатель на структуру, использовать макрос SIZE для вычисления количества байтов для копирования, а затем переместить данные в или из структуры.)</w:t>
      </w:r>
    </w:p>
    <w:p w:rsidR="00346427" w:rsidRPr="00346427" w:rsidRDefault="00346427" w:rsidP="00346427">
      <w:pPr>
        <w:pStyle w:val="Main"/>
        <w:rPr>
          <w:lang w:val="ru-RU"/>
        </w:rPr>
      </w:pPr>
      <w:r w:rsidRPr="00346427">
        <w:rPr>
          <w:lang w:val="ru-RU"/>
        </w:rPr>
        <w:t>Классы - это другой тип абстрактных типов данных, которые пытаются обеспечить скрытие информации. Внутри могут быть различные махинации, методы, временные переменные, переменные состояния. и т.д., которые все используются для представления согласованного API для любого кода, который хочет использовать класс.</w:t>
      </w:r>
    </w:p>
    <w:p w:rsidR="00346427" w:rsidRPr="00346427" w:rsidRDefault="00346427" w:rsidP="00346427">
      <w:pPr>
        <w:pStyle w:val="Main"/>
        <w:rPr>
          <w:lang w:val="ru-RU"/>
        </w:rPr>
      </w:pPr>
      <w:r w:rsidRPr="00346427">
        <w:rPr>
          <w:lang w:val="ru-RU"/>
        </w:rPr>
        <w:t>По сути, структуры относятся к данным, классы относятся к коду.</w:t>
      </w:r>
    </w:p>
    <w:p w:rsidR="00346427" w:rsidRPr="00346427" w:rsidRDefault="00346427" w:rsidP="00346427">
      <w:pPr>
        <w:pStyle w:val="Main"/>
        <w:rPr>
          <w:lang w:val="ru-RU"/>
        </w:rPr>
      </w:pPr>
      <w:r w:rsidRPr="00346427">
        <w:rPr>
          <w:lang w:val="ru-RU"/>
        </w:rPr>
        <w:t>Однако вам нужно понять, что это просто абстракции. Совершенно возможно создавать структуры, которые очень похожи на классы и классы, которые очень похожи на структуры. На самом деле, самые ранние компиляторы С++ были просто предварительными компиляторами, которые переводили код С++ в C. Таким образом, эти абстракции являются преимуществом для логического мышления, не обязательно являющегося активом для самого компьютера.</w:t>
      </w:r>
    </w:p>
    <w:p w:rsidR="00346427" w:rsidRPr="00346427" w:rsidRDefault="00346427" w:rsidP="00346427">
      <w:pPr>
        <w:pStyle w:val="Main"/>
        <w:rPr>
          <w:lang w:val="ru-RU"/>
        </w:rPr>
      </w:pPr>
      <w:r w:rsidRPr="00346427">
        <w:rPr>
          <w:lang w:val="ru-RU"/>
        </w:rPr>
        <w:t>Помимо того, что каждый из них представляет собой другой тип абстракции, классы обеспечивают решения головоломки с именованием кода C. Поскольку у вас не может быть более одной функции, открытой с тем же именем, разработчики использовали шаблон _(). например mathlibextreme_max(). Сгруппировав API в классы, подобные функции (здесь мы называем их "методами" ) могут быть сгруппированы вместе и защищены от именования методов в других классах. Это позволяет программисту лучше организовать свой код и увеличить повторное использование кода. Теоретически, по крайней мере.</w:t>
      </w:r>
    </w:p>
    <w:p w:rsidR="00CC4478" w:rsidRPr="00CC4478" w:rsidRDefault="00CC4478" w:rsidP="002B64C1">
      <w:pPr>
        <w:pStyle w:val="Main"/>
        <w:rPr>
          <w:lang w:val="ru-RU"/>
        </w:rPr>
      </w:pPr>
    </w:p>
    <w:p w:rsidR="00D3068C" w:rsidRPr="002B64C1" w:rsidRDefault="00D3068C" w:rsidP="00D3068C">
      <w:pPr>
        <w:pStyle w:val="2"/>
        <w:keepNext w:val="0"/>
        <w:numPr>
          <w:ilvl w:val="1"/>
          <w:numId w:val="15"/>
        </w:numPr>
        <w:spacing w:before="0" w:after="0"/>
        <w:ind w:left="426" w:firstLine="0"/>
        <w:rPr>
          <w:i w:val="0"/>
          <w:sz w:val="20"/>
          <w:szCs w:val="20"/>
        </w:rPr>
      </w:pPr>
      <w:bookmarkStart w:id="96" w:name="_Toc189646835"/>
      <w:bookmarkStart w:id="97" w:name="_Toc305222158"/>
      <w:bookmarkStart w:id="98" w:name="_Toc515770826"/>
      <w:bookmarkStart w:id="99" w:name="AP0791811"/>
      <w:r w:rsidRPr="002B64C1">
        <w:rPr>
          <w:i w:val="0"/>
          <w:sz w:val="20"/>
          <w:szCs w:val="20"/>
        </w:rPr>
        <w:t>Функции работы с датой и временем</w:t>
      </w:r>
      <w:bookmarkEnd w:id="96"/>
      <w:r w:rsidRPr="002B64C1">
        <w:rPr>
          <w:i w:val="0"/>
          <w:sz w:val="20"/>
          <w:szCs w:val="20"/>
        </w:rPr>
        <w:t>.</w:t>
      </w:r>
      <w:bookmarkEnd w:id="97"/>
      <w:bookmarkEnd w:id="98"/>
    </w:p>
    <w:bookmarkEnd w:id="99"/>
    <w:p w:rsidR="00D3068C" w:rsidRPr="00822B10" w:rsidRDefault="00D3068C" w:rsidP="00D3068C">
      <w:pPr>
        <w:pStyle w:val="Main"/>
        <w:rPr>
          <w:lang w:val="ru-RU"/>
        </w:rPr>
      </w:pPr>
      <w:r w:rsidRPr="00D61D90">
        <w:rPr>
          <w:highlight w:val="yellow"/>
          <w:lang w:val="ru-RU"/>
        </w:rPr>
        <w:t>Функции и типы данных, необходимые для работы с датой и временем объявлены в заголовочном файле time.h. В частности, этот файл содержит определения типа данных time_t</w:t>
      </w:r>
      <w:r w:rsidRPr="00F75FA7">
        <w:rPr>
          <w:lang w:val="ru-RU"/>
        </w:rPr>
        <w:t>:</w:t>
      </w:r>
    </w:p>
    <w:p w:rsidR="00D3068C" w:rsidRPr="00822B10" w:rsidRDefault="00D3068C" w:rsidP="00D3068C">
      <w:pPr>
        <w:pStyle w:val="Main"/>
        <w:rPr>
          <w:lang w:val="ru-RU"/>
        </w:rPr>
      </w:pPr>
    </w:p>
    <w:p w:rsidR="00D3068C" w:rsidRPr="00F75FA7" w:rsidRDefault="00D3068C" w:rsidP="00D3068C">
      <w:pPr>
        <w:pStyle w:val="Main"/>
        <w:rPr>
          <w:lang w:val="ru-RU"/>
        </w:rPr>
      </w:pPr>
      <w:r w:rsidRPr="00F75FA7">
        <w:rPr>
          <w:lang w:val="ru-RU"/>
        </w:rPr>
        <w:t>typedef long time_t;</w:t>
      </w:r>
    </w:p>
    <w:p w:rsidR="00D3068C" w:rsidRPr="00822B10" w:rsidRDefault="00D3068C" w:rsidP="00D3068C">
      <w:pPr>
        <w:pStyle w:val="Main"/>
        <w:rPr>
          <w:lang w:val="ru-RU"/>
        </w:rPr>
      </w:pPr>
    </w:p>
    <w:p w:rsidR="00D3068C" w:rsidRPr="00822B10" w:rsidRDefault="00D3068C" w:rsidP="00D3068C">
      <w:pPr>
        <w:pStyle w:val="Main"/>
        <w:rPr>
          <w:lang w:val="ru-RU"/>
        </w:rPr>
      </w:pPr>
      <w:r w:rsidRPr="00D61D90">
        <w:rPr>
          <w:highlight w:val="yellow"/>
          <w:lang w:val="ru-RU"/>
        </w:rPr>
        <w:t>и структуры tm, которая объявлена следующим образом</w:t>
      </w:r>
      <w:r w:rsidRPr="00F75FA7">
        <w:rPr>
          <w:lang w:val="ru-RU"/>
        </w:rPr>
        <w:t>:</w:t>
      </w:r>
    </w:p>
    <w:p w:rsidR="00D3068C" w:rsidRPr="00822B10" w:rsidRDefault="00D3068C" w:rsidP="00D3068C">
      <w:pPr>
        <w:pStyle w:val="Main"/>
        <w:rPr>
          <w:lang w:val="ru-RU"/>
        </w:rPr>
      </w:pPr>
    </w:p>
    <w:p w:rsidR="00D3068C" w:rsidRPr="00822B10" w:rsidRDefault="00D3068C" w:rsidP="00D3068C">
      <w:pPr>
        <w:pStyle w:val="Program"/>
      </w:pPr>
      <w:r w:rsidRPr="00822B10">
        <w:rPr>
          <w:color w:val="0000FF"/>
        </w:rPr>
        <w:t>struct</w:t>
      </w:r>
      <w:r w:rsidRPr="00822B10">
        <w:t xml:space="preserve"> tm</w:t>
      </w:r>
    </w:p>
    <w:p w:rsidR="00D3068C" w:rsidRPr="00822B10" w:rsidRDefault="00D3068C" w:rsidP="00D3068C">
      <w:pPr>
        <w:pStyle w:val="Program"/>
        <w:ind w:left="284"/>
      </w:pPr>
      <w:r w:rsidRPr="00822B10">
        <w:t>{</w:t>
      </w:r>
    </w:p>
    <w:p w:rsidR="00D3068C" w:rsidRPr="00822B10" w:rsidRDefault="00D3068C" w:rsidP="00D3068C">
      <w:pPr>
        <w:pStyle w:val="Program"/>
        <w:ind w:left="567"/>
      </w:pPr>
      <w:r w:rsidRPr="00822B10">
        <w:rPr>
          <w:color w:val="0000FF"/>
        </w:rPr>
        <w:t>int</w:t>
      </w:r>
      <w:r w:rsidRPr="00822B10">
        <w:t xml:space="preserve"> tm_sec; </w:t>
      </w:r>
      <w:r w:rsidRPr="00822B10">
        <w:rPr>
          <w:color w:val="008000"/>
        </w:rPr>
        <w:t xml:space="preserve">// </w:t>
      </w:r>
      <w:r w:rsidRPr="00F75FA7">
        <w:rPr>
          <w:color w:val="008000"/>
          <w:lang w:val="ru-RU"/>
        </w:rPr>
        <w:t>секунды</w:t>
      </w:r>
    </w:p>
    <w:p w:rsidR="00D3068C" w:rsidRPr="00822B10" w:rsidRDefault="00D3068C" w:rsidP="00D3068C">
      <w:pPr>
        <w:pStyle w:val="Program"/>
        <w:ind w:left="567"/>
      </w:pPr>
      <w:r w:rsidRPr="00822B10">
        <w:rPr>
          <w:color w:val="0000FF"/>
        </w:rPr>
        <w:t>int</w:t>
      </w:r>
      <w:r w:rsidRPr="00822B10">
        <w:t xml:space="preserve"> tm_min; </w:t>
      </w:r>
      <w:r w:rsidRPr="00822B10">
        <w:rPr>
          <w:color w:val="008000"/>
        </w:rPr>
        <w:t xml:space="preserve">// </w:t>
      </w:r>
      <w:r w:rsidRPr="00F75FA7">
        <w:rPr>
          <w:color w:val="008000"/>
          <w:lang w:val="ru-RU"/>
        </w:rPr>
        <w:t>минуты</w:t>
      </w:r>
    </w:p>
    <w:p w:rsidR="00D3068C" w:rsidRPr="00822B10" w:rsidRDefault="00D3068C" w:rsidP="00D3068C">
      <w:pPr>
        <w:pStyle w:val="Program"/>
        <w:ind w:left="567"/>
      </w:pPr>
      <w:r w:rsidRPr="00822B10">
        <w:rPr>
          <w:color w:val="0000FF"/>
        </w:rPr>
        <w:t>int</w:t>
      </w:r>
      <w:r w:rsidRPr="00822B10">
        <w:t xml:space="preserve"> tm_hour; </w:t>
      </w:r>
      <w:r w:rsidRPr="00822B10">
        <w:rPr>
          <w:color w:val="008000"/>
        </w:rPr>
        <w:t xml:space="preserve">// </w:t>
      </w:r>
      <w:r w:rsidRPr="00F75FA7">
        <w:rPr>
          <w:color w:val="008000"/>
          <w:lang w:val="ru-RU"/>
        </w:rPr>
        <w:t>часы</w:t>
      </w:r>
      <w:r w:rsidRPr="00822B10">
        <w:rPr>
          <w:color w:val="008000"/>
        </w:rPr>
        <w:t xml:space="preserve"> (0-23)</w:t>
      </w:r>
    </w:p>
    <w:p w:rsidR="00D3068C" w:rsidRPr="00822B10" w:rsidRDefault="00D3068C" w:rsidP="00D3068C">
      <w:pPr>
        <w:pStyle w:val="Program"/>
        <w:ind w:left="567"/>
      </w:pPr>
      <w:r w:rsidRPr="00822B10">
        <w:rPr>
          <w:color w:val="0000FF"/>
        </w:rPr>
        <w:t>int</w:t>
      </w:r>
      <w:r w:rsidRPr="00822B10">
        <w:t xml:space="preserve"> tm_mday; </w:t>
      </w:r>
      <w:r w:rsidRPr="00822B10">
        <w:rPr>
          <w:color w:val="008000"/>
        </w:rPr>
        <w:t xml:space="preserve">// </w:t>
      </w:r>
      <w:r w:rsidRPr="00F75FA7">
        <w:rPr>
          <w:color w:val="008000"/>
          <w:lang w:val="ru-RU"/>
        </w:rPr>
        <w:t>дата</w:t>
      </w:r>
      <w:r w:rsidRPr="00822B10">
        <w:rPr>
          <w:color w:val="008000"/>
        </w:rPr>
        <w:t xml:space="preserve"> (1-31)</w:t>
      </w:r>
    </w:p>
    <w:p w:rsidR="00D3068C" w:rsidRPr="00D3068C" w:rsidRDefault="00D3068C" w:rsidP="00D3068C">
      <w:pPr>
        <w:pStyle w:val="Program"/>
        <w:ind w:left="567"/>
      </w:pPr>
      <w:r w:rsidRPr="00822B10">
        <w:rPr>
          <w:color w:val="0000FF"/>
        </w:rPr>
        <w:t>int</w:t>
      </w:r>
      <w:r w:rsidRPr="00D3068C">
        <w:rPr>
          <w:color w:val="0000FF"/>
        </w:rPr>
        <w:t xml:space="preserve"> </w:t>
      </w:r>
      <w:r w:rsidRPr="00822B10">
        <w:t>tm</w:t>
      </w:r>
      <w:r w:rsidRPr="00D3068C">
        <w:t xml:space="preserve"> </w:t>
      </w:r>
      <w:r w:rsidRPr="00822B10">
        <w:t>mon</w:t>
      </w:r>
      <w:r w:rsidRPr="00D3068C">
        <w:t xml:space="preserve">; </w:t>
      </w:r>
      <w:r w:rsidRPr="00D3068C">
        <w:rPr>
          <w:color w:val="008000"/>
        </w:rPr>
        <w:t xml:space="preserve">// </w:t>
      </w:r>
      <w:r w:rsidRPr="00F75FA7">
        <w:rPr>
          <w:color w:val="008000"/>
          <w:lang w:val="ru-RU"/>
        </w:rPr>
        <w:t>месяц</w:t>
      </w:r>
      <w:r w:rsidRPr="00D3068C">
        <w:rPr>
          <w:color w:val="008000"/>
        </w:rPr>
        <w:t xml:space="preserve"> (0-11)</w:t>
      </w:r>
    </w:p>
    <w:p w:rsidR="00D3068C" w:rsidRPr="00F75FA7" w:rsidRDefault="00D3068C" w:rsidP="00D3068C">
      <w:pPr>
        <w:pStyle w:val="Program"/>
        <w:ind w:left="567"/>
        <w:rPr>
          <w:color w:val="008000"/>
          <w:lang w:val="ru-RU"/>
        </w:rPr>
      </w:pPr>
      <w:r w:rsidRPr="00F75FA7">
        <w:rPr>
          <w:color w:val="008000"/>
          <w:lang w:val="ru-RU"/>
        </w:rPr>
        <w:t>// год (текущий год минус 1900)</w:t>
      </w:r>
    </w:p>
    <w:p w:rsidR="00D3068C" w:rsidRPr="00F75FA7" w:rsidRDefault="00D3068C" w:rsidP="00D3068C">
      <w:pPr>
        <w:pStyle w:val="Program"/>
        <w:ind w:left="567"/>
        <w:rPr>
          <w:lang w:val="ru-RU"/>
        </w:rPr>
      </w:pPr>
      <w:r w:rsidRPr="00F75FA7">
        <w:rPr>
          <w:color w:val="0000FF"/>
          <w:lang w:val="ru-RU"/>
        </w:rPr>
        <w:t>int</w:t>
      </w:r>
      <w:r w:rsidRPr="00F75FA7">
        <w:rPr>
          <w:lang w:val="ru-RU"/>
        </w:rPr>
        <w:t xml:space="preserve"> tm_year;</w:t>
      </w:r>
    </w:p>
    <w:p w:rsidR="00D3068C" w:rsidRPr="00F75FA7" w:rsidRDefault="00D3068C" w:rsidP="00D3068C">
      <w:pPr>
        <w:pStyle w:val="Program"/>
        <w:ind w:left="567"/>
        <w:rPr>
          <w:color w:val="008000"/>
          <w:lang w:val="ru-RU"/>
        </w:rPr>
      </w:pPr>
      <w:r w:rsidRPr="00F75FA7">
        <w:rPr>
          <w:color w:val="008000"/>
          <w:lang w:val="ru-RU"/>
        </w:rPr>
        <w:t>// день недели (0-6; Воскр = 0)</w:t>
      </w:r>
    </w:p>
    <w:p w:rsidR="00D3068C" w:rsidRPr="00F75FA7" w:rsidRDefault="00D3068C" w:rsidP="00D3068C">
      <w:pPr>
        <w:pStyle w:val="Program"/>
        <w:ind w:left="567"/>
        <w:rPr>
          <w:lang w:val="ru-RU"/>
        </w:rPr>
      </w:pPr>
      <w:r w:rsidRPr="00F75FA7">
        <w:rPr>
          <w:color w:val="0000FF"/>
          <w:lang w:val="ru-RU"/>
        </w:rPr>
        <w:t>int</w:t>
      </w:r>
      <w:r w:rsidRPr="00F75FA7">
        <w:rPr>
          <w:lang w:val="ru-RU"/>
        </w:rPr>
        <w:t xml:space="preserve"> tm wday;</w:t>
      </w:r>
    </w:p>
    <w:p w:rsidR="00D3068C" w:rsidRPr="00F75FA7" w:rsidRDefault="00D3068C" w:rsidP="00D3068C">
      <w:pPr>
        <w:pStyle w:val="Program"/>
        <w:ind w:left="567"/>
        <w:rPr>
          <w:lang w:val="ru-RU"/>
        </w:rPr>
      </w:pPr>
      <w:r w:rsidRPr="00F75FA7">
        <w:rPr>
          <w:color w:val="0000FF"/>
          <w:lang w:val="ru-RU"/>
        </w:rPr>
        <w:t>int</w:t>
      </w:r>
      <w:r w:rsidRPr="00F75FA7">
        <w:rPr>
          <w:lang w:val="ru-RU"/>
        </w:rPr>
        <w:t xml:space="preserve"> tm_yday; </w:t>
      </w:r>
      <w:r w:rsidRPr="00F75FA7">
        <w:rPr>
          <w:color w:val="008000"/>
          <w:lang w:val="ru-RU"/>
        </w:rPr>
        <w:t>// день в году (0-365)</w:t>
      </w:r>
    </w:p>
    <w:p w:rsidR="00D3068C" w:rsidRPr="00F75FA7" w:rsidRDefault="00D3068C" w:rsidP="00D3068C">
      <w:pPr>
        <w:pStyle w:val="Program"/>
        <w:ind w:left="567"/>
        <w:rPr>
          <w:lang w:val="ru-RU"/>
        </w:rPr>
      </w:pPr>
      <w:r w:rsidRPr="00F75FA7">
        <w:rPr>
          <w:color w:val="0000FF"/>
          <w:lang w:val="ru-RU"/>
        </w:rPr>
        <w:t>int</w:t>
      </w:r>
      <w:r w:rsidRPr="00F75FA7">
        <w:rPr>
          <w:lang w:val="ru-RU"/>
        </w:rPr>
        <w:t xml:space="preserve"> tm_isdst; </w:t>
      </w:r>
      <w:r w:rsidRPr="00F75FA7">
        <w:rPr>
          <w:color w:val="008000"/>
          <w:lang w:val="ru-RU"/>
        </w:rPr>
        <w:t>// 0 если зимнее время</w:t>
      </w:r>
    </w:p>
    <w:p w:rsidR="00D3068C" w:rsidRPr="00F75FA7" w:rsidRDefault="00D3068C" w:rsidP="00D3068C">
      <w:pPr>
        <w:pStyle w:val="Program"/>
        <w:ind w:left="284"/>
        <w:rPr>
          <w:lang w:val="ru-RU"/>
        </w:rPr>
      </w:pPr>
      <w:r w:rsidRPr="00F75FA7">
        <w:rPr>
          <w:lang w:val="ru-RU"/>
        </w:rPr>
        <w:t>}</w:t>
      </w:r>
    </w:p>
    <w:p w:rsidR="00D3068C" w:rsidRPr="00822B10" w:rsidRDefault="00D3068C" w:rsidP="00D3068C">
      <w:pPr>
        <w:pStyle w:val="Main"/>
        <w:rPr>
          <w:lang w:val="ru-RU"/>
        </w:rPr>
      </w:pPr>
    </w:p>
    <w:p w:rsidR="00D3068C" w:rsidRPr="00822B10" w:rsidRDefault="00D3068C" w:rsidP="00D3068C">
      <w:pPr>
        <w:pStyle w:val="Main"/>
        <w:rPr>
          <w:lang w:val="ru-RU"/>
        </w:rPr>
      </w:pPr>
      <w:r w:rsidRPr="00D61D90">
        <w:rPr>
          <w:highlight w:val="yellow"/>
          <w:lang w:val="ru-RU"/>
        </w:rPr>
        <w:t>Ниже приводится таблица 9.1, обобщающая часть объявленных функций с кратким описанием их работы</w:t>
      </w:r>
      <w:r w:rsidRPr="00F75FA7">
        <w:rPr>
          <w:lang w:val="ru-RU"/>
        </w:rPr>
        <w:t>.</w:t>
      </w:r>
    </w:p>
    <w:p w:rsidR="00D3068C" w:rsidRPr="00822B10" w:rsidRDefault="00D3068C" w:rsidP="00D3068C">
      <w:pPr>
        <w:pStyle w:val="Main"/>
        <w:rPr>
          <w:lang w:val="ru-RU"/>
        </w:rPr>
      </w:pPr>
    </w:p>
    <w:p w:rsidR="00D3068C" w:rsidRPr="00F75FA7" w:rsidRDefault="00D3068C" w:rsidP="00D3068C">
      <w:pPr>
        <w:pStyle w:val="Main"/>
        <w:rPr>
          <w:b/>
          <w:lang w:val="ru-RU"/>
        </w:rPr>
      </w:pPr>
      <w:r w:rsidRPr="00F75FA7">
        <w:rPr>
          <w:b/>
          <w:lang w:val="ru-RU"/>
        </w:rPr>
        <w:t>Таблица 9.1.</w:t>
      </w:r>
    </w:p>
    <w:p w:rsidR="00D3068C" w:rsidRPr="00F75FA7" w:rsidRDefault="00D3068C" w:rsidP="00D3068C">
      <w:pPr>
        <w:pStyle w:val="Main"/>
        <w:rPr>
          <w:b/>
          <w:lang w:val="ru-RU"/>
        </w:rPr>
      </w:pPr>
      <w:r w:rsidRPr="00F75FA7">
        <w:rPr>
          <w:b/>
          <w:lang w:val="ru-RU"/>
        </w:rPr>
        <w:lastRenderedPageBreak/>
        <w:t>Функции работы с датой и временем</w:t>
      </w:r>
    </w:p>
    <w:p w:rsidR="00D3068C" w:rsidRPr="00F75FA7" w:rsidRDefault="00D3068C" w:rsidP="00D3068C">
      <w:pPr>
        <w:pStyle w:val="Main"/>
        <w:rPr>
          <w:lang w:val="ru-RU"/>
        </w:rPr>
      </w:pPr>
    </w:p>
    <w:tbl>
      <w:tblPr>
        <w:tblW w:w="0" w:type="auto"/>
        <w:tblInd w:w="40" w:type="dxa"/>
        <w:tblLayout w:type="fixed"/>
        <w:tblCellMar>
          <w:left w:w="40" w:type="dxa"/>
          <w:right w:w="40" w:type="dxa"/>
        </w:tblCellMar>
        <w:tblLook w:val="0000"/>
      </w:tblPr>
      <w:tblGrid>
        <w:gridCol w:w="1701"/>
        <w:gridCol w:w="8505"/>
      </w:tblGrid>
      <w:tr w:rsidR="00D3068C" w:rsidRPr="00F75FA7" w:rsidTr="00504B27">
        <w:trPr>
          <w:trHeight w:val="211"/>
        </w:trPr>
        <w:tc>
          <w:tcPr>
            <w:tcW w:w="1701" w:type="dxa"/>
            <w:tcBorders>
              <w:top w:val="single" w:sz="6" w:space="0" w:color="auto"/>
              <w:left w:val="single" w:sz="6" w:space="0" w:color="auto"/>
              <w:bottom w:val="single" w:sz="6" w:space="0" w:color="auto"/>
              <w:right w:val="single" w:sz="6" w:space="0" w:color="auto"/>
            </w:tcBorders>
            <w:shd w:val="clear" w:color="auto" w:fill="FFFFFF"/>
          </w:tcPr>
          <w:p w:rsidR="00D3068C" w:rsidRPr="00F75FA7" w:rsidRDefault="00D3068C" w:rsidP="00504B27">
            <w:pPr>
              <w:pStyle w:val="Main"/>
              <w:ind w:firstLine="0"/>
              <w:rPr>
                <w:b/>
                <w:lang w:val="ru-RU"/>
              </w:rPr>
            </w:pPr>
            <w:r w:rsidRPr="00F75FA7">
              <w:rPr>
                <w:b/>
                <w:lang w:val="ru-RU"/>
              </w:rPr>
              <w:t>Наименование</w:t>
            </w:r>
          </w:p>
        </w:tc>
        <w:tc>
          <w:tcPr>
            <w:tcW w:w="8505" w:type="dxa"/>
            <w:tcBorders>
              <w:top w:val="single" w:sz="6" w:space="0" w:color="auto"/>
              <w:left w:val="single" w:sz="6" w:space="0" w:color="auto"/>
              <w:bottom w:val="single" w:sz="6" w:space="0" w:color="auto"/>
              <w:right w:val="single" w:sz="6" w:space="0" w:color="auto"/>
            </w:tcBorders>
            <w:shd w:val="clear" w:color="auto" w:fill="FFFFFF"/>
          </w:tcPr>
          <w:p w:rsidR="00D3068C" w:rsidRPr="00F75FA7" w:rsidRDefault="00D3068C" w:rsidP="00504B27">
            <w:pPr>
              <w:pStyle w:val="Main"/>
              <w:ind w:firstLine="0"/>
              <w:rPr>
                <w:b/>
                <w:lang w:val="ru-RU"/>
              </w:rPr>
            </w:pPr>
            <w:r w:rsidRPr="00F75FA7">
              <w:rPr>
                <w:b/>
                <w:lang w:val="ru-RU"/>
              </w:rPr>
              <w:t>Краткое описание</w:t>
            </w:r>
          </w:p>
        </w:tc>
      </w:tr>
      <w:tr w:rsidR="00D3068C" w:rsidRPr="00F75FA7" w:rsidTr="00504B27">
        <w:trPr>
          <w:trHeight w:val="114"/>
        </w:trPr>
        <w:tc>
          <w:tcPr>
            <w:tcW w:w="1701" w:type="dxa"/>
            <w:tcBorders>
              <w:top w:val="single" w:sz="6" w:space="0" w:color="auto"/>
              <w:left w:val="single" w:sz="6" w:space="0" w:color="auto"/>
              <w:bottom w:val="single" w:sz="6" w:space="0" w:color="auto"/>
              <w:right w:val="single" w:sz="6" w:space="0" w:color="auto"/>
            </w:tcBorders>
            <w:shd w:val="clear" w:color="auto" w:fill="FFFFFF"/>
          </w:tcPr>
          <w:p w:rsidR="00D3068C" w:rsidRPr="00F75FA7" w:rsidRDefault="00D3068C" w:rsidP="00504B27">
            <w:pPr>
              <w:pStyle w:val="Main"/>
              <w:ind w:firstLine="0"/>
              <w:rPr>
                <w:lang w:val="ru-RU"/>
              </w:rPr>
            </w:pPr>
            <w:r w:rsidRPr="00F75FA7">
              <w:rPr>
                <w:lang w:val="ru-RU"/>
              </w:rPr>
              <w:t>asctime</w:t>
            </w:r>
          </w:p>
        </w:tc>
        <w:tc>
          <w:tcPr>
            <w:tcW w:w="8505" w:type="dxa"/>
            <w:tcBorders>
              <w:top w:val="single" w:sz="6" w:space="0" w:color="auto"/>
              <w:left w:val="single" w:sz="6" w:space="0" w:color="auto"/>
              <w:bottom w:val="single" w:sz="6" w:space="0" w:color="auto"/>
              <w:right w:val="single" w:sz="6" w:space="0" w:color="auto"/>
            </w:tcBorders>
            <w:shd w:val="clear" w:color="auto" w:fill="FFFFFF"/>
          </w:tcPr>
          <w:p w:rsidR="00D3068C" w:rsidRPr="00F75FA7" w:rsidRDefault="00D3068C" w:rsidP="00504B27">
            <w:pPr>
              <w:pStyle w:val="Main"/>
              <w:ind w:firstLine="0"/>
              <w:rPr>
                <w:lang w:val="ru-RU"/>
              </w:rPr>
            </w:pPr>
            <w:r w:rsidRPr="00F75FA7">
              <w:rPr>
                <w:lang w:val="ru-RU"/>
              </w:rPr>
              <w:t>преобразует время и дату из формата структуры типа tm в символьную строку</w:t>
            </w:r>
          </w:p>
        </w:tc>
      </w:tr>
      <w:tr w:rsidR="00D3068C" w:rsidRPr="00F75FA7" w:rsidTr="00504B27">
        <w:trPr>
          <w:trHeight w:val="65"/>
        </w:trPr>
        <w:tc>
          <w:tcPr>
            <w:tcW w:w="1701" w:type="dxa"/>
            <w:tcBorders>
              <w:top w:val="single" w:sz="6" w:space="0" w:color="auto"/>
              <w:left w:val="single" w:sz="6" w:space="0" w:color="auto"/>
              <w:bottom w:val="single" w:sz="6" w:space="0" w:color="auto"/>
              <w:right w:val="single" w:sz="6" w:space="0" w:color="auto"/>
            </w:tcBorders>
            <w:shd w:val="clear" w:color="auto" w:fill="FFFFFF"/>
          </w:tcPr>
          <w:p w:rsidR="00D3068C" w:rsidRPr="00F75FA7" w:rsidRDefault="00D3068C" w:rsidP="00504B27">
            <w:pPr>
              <w:pStyle w:val="Main"/>
              <w:ind w:firstLine="0"/>
              <w:rPr>
                <w:lang w:val="ru-RU"/>
              </w:rPr>
            </w:pPr>
            <w:r w:rsidRPr="00F75FA7">
              <w:rPr>
                <w:lang w:val="ru-RU"/>
              </w:rPr>
              <w:t>clock</w:t>
            </w:r>
          </w:p>
        </w:tc>
        <w:tc>
          <w:tcPr>
            <w:tcW w:w="8505" w:type="dxa"/>
            <w:tcBorders>
              <w:top w:val="single" w:sz="6" w:space="0" w:color="auto"/>
              <w:left w:val="single" w:sz="6" w:space="0" w:color="auto"/>
              <w:bottom w:val="single" w:sz="6" w:space="0" w:color="auto"/>
              <w:right w:val="single" w:sz="6" w:space="0" w:color="auto"/>
            </w:tcBorders>
            <w:shd w:val="clear" w:color="auto" w:fill="FFFFFF"/>
          </w:tcPr>
          <w:p w:rsidR="00D3068C" w:rsidRPr="00F75FA7" w:rsidRDefault="00D3068C" w:rsidP="00504B27">
            <w:pPr>
              <w:pStyle w:val="Main"/>
              <w:ind w:firstLine="0"/>
              <w:rPr>
                <w:lang w:val="ru-RU"/>
              </w:rPr>
            </w:pPr>
            <w:r w:rsidRPr="00F75FA7">
              <w:rPr>
                <w:lang w:val="ru-RU"/>
              </w:rPr>
              <w:t>возвращает 'гасло "тиков" процессора, прошедших от начала запущенного процесса</w:t>
            </w:r>
          </w:p>
        </w:tc>
      </w:tr>
      <w:tr w:rsidR="00D3068C" w:rsidRPr="00F75FA7" w:rsidTr="00504B27">
        <w:trPr>
          <w:trHeight w:val="65"/>
        </w:trPr>
        <w:tc>
          <w:tcPr>
            <w:tcW w:w="1701" w:type="dxa"/>
            <w:tcBorders>
              <w:top w:val="single" w:sz="6" w:space="0" w:color="auto"/>
              <w:left w:val="single" w:sz="6" w:space="0" w:color="auto"/>
              <w:bottom w:val="single" w:sz="6" w:space="0" w:color="auto"/>
              <w:right w:val="single" w:sz="6" w:space="0" w:color="auto"/>
            </w:tcBorders>
            <w:shd w:val="clear" w:color="auto" w:fill="FFFFFF"/>
          </w:tcPr>
          <w:p w:rsidR="00D3068C" w:rsidRPr="00F75FA7" w:rsidRDefault="00D3068C" w:rsidP="00504B27">
            <w:pPr>
              <w:pStyle w:val="Main"/>
              <w:ind w:firstLine="0"/>
              <w:rPr>
                <w:lang w:val="ru-RU"/>
              </w:rPr>
            </w:pPr>
            <w:r w:rsidRPr="00F75FA7">
              <w:rPr>
                <w:lang w:val="ru-RU"/>
              </w:rPr>
              <w:t>ctime</w:t>
            </w:r>
          </w:p>
        </w:tc>
        <w:tc>
          <w:tcPr>
            <w:tcW w:w="8505" w:type="dxa"/>
            <w:tcBorders>
              <w:top w:val="single" w:sz="6" w:space="0" w:color="auto"/>
              <w:left w:val="single" w:sz="6" w:space="0" w:color="auto"/>
              <w:bottom w:val="single" w:sz="6" w:space="0" w:color="auto"/>
              <w:right w:val="single" w:sz="6" w:space="0" w:color="auto"/>
            </w:tcBorders>
            <w:shd w:val="clear" w:color="auto" w:fill="FFFFFF"/>
          </w:tcPr>
          <w:p w:rsidR="00D3068C" w:rsidRPr="00F75FA7" w:rsidRDefault="00D3068C" w:rsidP="00504B27">
            <w:pPr>
              <w:pStyle w:val="Main"/>
              <w:ind w:firstLine="0"/>
              <w:rPr>
                <w:lang w:val="ru-RU"/>
              </w:rPr>
            </w:pPr>
            <w:r w:rsidRPr="00F75FA7">
              <w:rPr>
                <w:lang w:val="ru-RU"/>
              </w:rPr>
              <w:t>преобразует время и дату из формата time t в символьную строку</w:t>
            </w:r>
          </w:p>
        </w:tc>
      </w:tr>
      <w:tr w:rsidR="00D3068C" w:rsidRPr="00F75FA7" w:rsidTr="00504B27">
        <w:trPr>
          <w:trHeight w:val="225"/>
        </w:trPr>
        <w:tc>
          <w:tcPr>
            <w:tcW w:w="1701" w:type="dxa"/>
            <w:tcBorders>
              <w:top w:val="single" w:sz="6" w:space="0" w:color="auto"/>
              <w:left w:val="single" w:sz="6" w:space="0" w:color="auto"/>
              <w:bottom w:val="single" w:sz="6" w:space="0" w:color="auto"/>
              <w:right w:val="single" w:sz="6" w:space="0" w:color="auto"/>
            </w:tcBorders>
            <w:shd w:val="clear" w:color="auto" w:fill="FFFFFF"/>
          </w:tcPr>
          <w:p w:rsidR="00D3068C" w:rsidRPr="00F75FA7" w:rsidRDefault="00D3068C" w:rsidP="00504B27">
            <w:pPr>
              <w:pStyle w:val="Main"/>
              <w:ind w:firstLine="0"/>
              <w:rPr>
                <w:lang w:val="ru-RU"/>
              </w:rPr>
            </w:pPr>
            <w:r w:rsidRPr="00F75FA7">
              <w:rPr>
                <w:lang w:val="ru-RU"/>
              </w:rPr>
              <w:t>difftime</w:t>
            </w:r>
          </w:p>
        </w:tc>
        <w:tc>
          <w:tcPr>
            <w:tcW w:w="8505" w:type="dxa"/>
            <w:tcBorders>
              <w:top w:val="single" w:sz="6" w:space="0" w:color="auto"/>
              <w:left w:val="single" w:sz="6" w:space="0" w:color="auto"/>
              <w:bottom w:val="single" w:sz="6" w:space="0" w:color="auto"/>
              <w:right w:val="single" w:sz="6" w:space="0" w:color="auto"/>
            </w:tcBorders>
            <w:shd w:val="clear" w:color="auto" w:fill="FFFFFF"/>
          </w:tcPr>
          <w:p w:rsidR="00D3068C" w:rsidRPr="00F75FA7" w:rsidRDefault="00D3068C" w:rsidP="00504B27">
            <w:pPr>
              <w:pStyle w:val="Main"/>
              <w:ind w:firstLine="0"/>
              <w:rPr>
                <w:lang w:val="ru-RU"/>
              </w:rPr>
            </w:pPr>
            <w:r w:rsidRPr="00F75FA7">
              <w:rPr>
                <w:lang w:val="ru-RU"/>
              </w:rPr>
              <w:t>вычисляет интервал между двумя заданными временными параметрами</w:t>
            </w:r>
          </w:p>
        </w:tc>
      </w:tr>
      <w:tr w:rsidR="00D3068C" w:rsidRPr="00F75FA7" w:rsidTr="00504B27">
        <w:trPr>
          <w:trHeight w:val="65"/>
        </w:trPr>
        <w:tc>
          <w:tcPr>
            <w:tcW w:w="1701" w:type="dxa"/>
            <w:tcBorders>
              <w:top w:val="single" w:sz="6" w:space="0" w:color="auto"/>
              <w:left w:val="single" w:sz="6" w:space="0" w:color="auto"/>
              <w:bottom w:val="single" w:sz="6" w:space="0" w:color="auto"/>
              <w:right w:val="single" w:sz="6" w:space="0" w:color="auto"/>
            </w:tcBorders>
            <w:shd w:val="clear" w:color="auto" w:fill="FFFFFF"/>
          </w:tcPr>
          <w:p w:rsidR="00D3068C" w:rsidRPr="00F75FA7" w:rsidRDefault="00D3068C" w:rsidP="00504B27">
            <w:pPr>
              <w:pStyle w:val="Main"/>
              <w:ind w:firstLine="0"/>
              <w:rPr>
                <w:lang w:val="ru-RU"/>
              </w:rPr>
            </w:pPr>
            <w:r w:rsidRPr="00F75FA7">
              <w:rPr>
                <w:lang w:val="ru-RU"/>
              </w:rPr>
              <w:t>gmtime</w:t>
            </w:r>
          </w:p>
        </w:tc>
        <w:tc>
          <w:tcPr>
            <w:tcW w:w="8505" w:type="dxa"/>
            <w:tcBorders>
              <w:top w:val="single" w:sz="6" w:space="0" w:color="auto"/>
              <w:left w:val="single" w:sz="6" w:space="0" w:color="auto"/>
              <w:bottom w:val="single" w:sz="6" w:space="0" w:color="auto"/>
              <w:right w:val="single" w:sz="6" w:space="0" w:color="auto"/>
            </w:tcBorders>
            <w:shd w:val="clear" w:color="auto" w:fill="FFFFFF"/>
          </w:tcPr>
          <w:p w:rsidR="00D3068C" w:rsidRPr="00F75FA7" w:rsidRDefault="00D3068C" w:rsidP="00504B27">
            <w:pPr>
              <w:pStyle w:val="Main"/>
              <w:ind w:firstLine="0"/>
              <w:rPr>
                <w:lang w:val="ru-RU"/>
              </w:rPr>
            </w:pPr>
            <w:r w:rsidRPr="00F75FA7">
              <w:rPr>
                <w:lang w:val="ru-RU"/>
              </w:rPr>
              <w:t>преобразует дату и время из формата time t в формат структуры tm по Гринвичу (GMT)</w:t>
            </w:r>
          </w:p>
        </w:tc>
      </w:tr>
      <w:tr w:rsidR="00D3068C" w:rsidRPr="00F75FA7" w:rsidTr="00504B27">
        <w:trPr>
          <w:trHeight w:val="65"/>
        </w:trPr>
        <w:tc>
          <w:tcPr>
            <w:tcW w:w="1701" w:type="dxa"/>
            <w:tcBorders>
              <w:top w:val="single" w:sz="6" w:space="0" w:color="auto"/>
              <w:left w:val="single" w:sz="6" w:space="0" w:color="auto"/>
              <w:bottom w:val="single" w:sz="6" w:space="0" w:color="auto"/>
              <w:right w:val="single" w:sz="6" w:space="0" w:color="auto"/>
            </w:tcBorders>
            <w:shd w:val="clear" w:color="auto" w:fill="FFFFFF"/>
          </w:tcPr>
          <w:p w:rsidR="00D3068C" w:rsidRPr="00F75FA7" w:rsidRDefault="00D3068C" w:rsidP="00504B27">
            <w:pPr>
              <w:pStyle w:val="Main"/>
              <w:ind w:firstLine="0"/>
              <w:rPr>
                <w:lang w:val="ru-RU"/>
              </w:rPr>
            </w:pPr>
            <w:r w:rsidRPr="00F75FA7">
              <w:rPr>
                <w:lang w:val="ru-RU"/>
              </w:rPr>
              <w:t>localtime</w:t>
            </w:r>
          </w:p>
        </w:tc>
        <w:tc>
          <w:tcPr>
            <w:tcW w:w="8505" w:type="dxa"/>
            <w:tcBorders>
              <w:top w:val="single" w:sz="6" w:space="0" w:color="auto"/>
              <w:left w:val="single" w:sz="6" w:space="0" w:color="auto"/>
              <w:bottom w:val="single" w:sz="6" w:space="0" w:color="auto"/>
              <w:right w:val="single" w:sz="6" w:space="0" w:color="auto"/>
            </w:tcBorders>
            <w:shd w:val="clear" w:color="auto" w:fill="FFFFFF"/>
          </w:tcPr>
          <w:p w:rsidR="00D3068C" w:rsidRPr="00F75FA7" w:rsidRDefault="00D3068C" w:rsidP="00504B27">
            <w:pPr>
              <w:pStyle w:val="Main"/>
              <w:ind w:firstLine="0"/>
              <w:rPr>
                <w:lang w:val="ru-RU"/>
              </w:rPr>
            </w:pPr>
            <w:r w:rsidRPr="00F75FA7">
              <w:rPr>
                <w:lang w:val="ru-RU"/>
              </w:rPr>
              <w:t>преобразует дату и время из формата time t в формат структуры tm</w:t>
            </w:r>
          </w:p>
        </w:tc>
      </w:tr>
      <w:tr w:rsidR="00D3068C" w:rsidRPr="00F75FA7" w:rsidTr="00504B27">
        <w:trPr>
          <w:trHeight w:val="207"/>
        </w:trPr>
        <w:tc>
          <w:tcPr>
            <w:tcW w:w="1701" w:type="dxa"/>
            <w:tcBorders>
              <w:top w:val="single" w:sz="6" w:space="0" w:color="auto"/>
              <w:left w:val="single" w:sz="6" w:space="0" w:color="auto"/>
              <w:bottom w:val="single" w:sz="6" w:space="0" w:color="auto"/>
              <w:right w:val="single" w:sz="6" w:space="0" w:color="auto"/>
            </w:tcBorders>
            <w:shd w:val="clear" w:color="auto" w:fill="FFFFFF"/>
          </w:tcPr>
          <w:p w:rsidR="00D3068C" w:rsidRPr="00F75FA7" w:rsidRDefault="00D3068C" w:rsidP="00504B27">
            <w:pPr>
              <w:pStyle w:val="Main"/>
              <w:ind w:firstLine="0"/>
              <w:rPr>
                <w:lang w:val="ru-RU"/>
              </w:rPr>
            </w:pPr>
            <w:r w:rsidRPr="00F75FA7">
              <w:rPr>
                <w:lang w:val="ru-RU"/>
              </w:rPr>
              <w:t>mktime</w:t>
            </w:r>
          </w:p>
        </w:tc>
        <w:tc>
          <w:tcPr>
            <w:tcW w:w="8505" w:type="dxa"/>
            <w:tcBorders>
              <w:top w:val="single" w:sz="6" w:space="0" w:color="auto"/>
              <w:left w:val="single" w:sz="6" w:space="0" w:color="auto"/>
              <w:bottom w:val="single" w:sz="6" w:space="0" w:color="auto"/>
              <w:right w:val="single" w:sz="6" w:space="0" w:color="auto"/>
            </w:tcBorders>
            <w:shd w:val="clear" w:color="auto" w:fill="FFFFFF"/>
          </w:tcPr>
          <w:p w:rsidR="00D3068C" w:rsidRPr="00F75FA7" w:rsidRDefault="00D3068C" w:rsidP="00504B27">
            <w:pPr>
              <w:pStyle w:val="Main"/>
              <w:ind w:firstLine="0"/>
              <w:rPr>
                <w:lang w:val="ru-RU"/>
              </w:rPr>
            </w:pPr>
            <w:r w:rsidRPr="00F75FA7">
              <w:rPr>
                <w:lang w:val="ru-RU"/>
              </w:rPr>
              <w:t>преобразует дату и время в календарный формат</w:t>
            </w:r>
          </w:p>
        </w:tc>
      </w:tr>
      <w:tr w:rsidR="00D3068C" w:rsidRPr="00F75FA7" w:rsidTr="00504B27">
        <w:trPr>
          <w:trHeight w:val="224"/>
        </w:trPr>
        <w:tc>
          <w:tcPr>
            <w:tcW w:w="1701" w:type="dxa"/>
            <w:tcBorders>
              <w:top w:val="single" w:sz="6" w:space="0" w:color="auto"/>
              <w:left w:val="single" w:sz="6" w:space="0" w:color="auto"/>
              <w:bottom w:val="single" w:sz="6" w:space="0" w:color="auto"/>
              <w:right w:val="single" w:sz="6" w:space="0" w:color="auto"/>
            </w:tcBorders>
            <w:shd w:val="clear" w:color="auto" w:fill="FFFFFF"/>
          </w:tcPr>
          <w:p w:rsidR="00D3068C" w:rsidRPr="00F75FA7" w:rsidRDefault="00D3068C" w:rsidP="00504B27">
            <w:pPr>
              <w:pStyle w:val="Main"/>
              <w:ind w:firstLine="0"/>
              <w:rPr>
                <w:lang w:val="ru-RU"/>
              </w:rPr>
            </w:pPr>
            <w:r w:rsidRPr="00F75FA7">
              <w:rPr>
                <w:lang w:val="ru-RU"/>
              </w:rPr>
              <w:t>strdate</w:t>
            </w:r>
          </w:p>
        </w:tc>
        <w:tc>
          <w:tcPr>
            <w:tcW w:w="8505" w:type="dxa"/>
            <w:tcBorders>
              <w:top w:val="single" w:sz="6" w:space="0" w:color="auto"/>
              <w:left w:val="single" w:sz="6" w:space="0" w:color="auto"/>
              <w:bottom w:val="single" w:sz="6" w:space="0" w:color="auto"/>
              <w:right w:val="single" w:sz="6" w:space="0" w:color="auto"/>
            </w:tcBorders>
            <w:shd w:val="clear" w:color="auto" w:fill="FFFFFF"/>
          </w:tcPr>
          <w:p w:rsidR="00D3068C" w:rsidRPr="00F75FA7" w:rsidRDefault="00D3068C" w:rsidP="00504B27">
            <w:pPr>
              <w:pStyle w:val="Main"/>
              <w:ind w:firstLine="0"/>
              <w:rPr>
                <w:lang w:val="ru-RU"/>
              </w:rPr>
            </w:pPr>
            <w:r w:rsidRPr="00F75FA7">
              <w:rPr>
                <w:lang w:val="ru-RU"/>
              </w:rPr>
              <w:t>преобразует текущую дату в символьную строку в формате mm/dd/yy</w:t>
            </w:r>
          </w:p>
        </w:tc>
      </w:tr>
      <w:tr w:rsidR="00D3068C" w:rsidRPr="00F75FA7" w:rsidTr="00504B27">
        <w:trPr>
          <w:trHeight w:val="129"/>
        </w:trPr>
        <w:tc>
          <w:tcPr>
            <w:tcW w:w="1701" w:type="dxa"/>
            <w:tcBorders>
              <w:top w:val="single" w:sz="6" w:space="0" w:color="auto"/>
              <w:left w:val="single" w:sz="6" w:space="0" w:color="auto"/>
              <w:bottom w:val="single" w:sz="6" w:space="0" w:color="auto"/>
              <w:right w:val="single" w:sz="6" w:space="0" w:color="auto"/>
            </w:tcBorders>
            <w:shd w:val="clear" w:color="auto" w:fill="FFFFFF"/>
          </w:tcPr>
          <w:p w:rsidR="00D3068C" w:rsidRPr="00F75FA7" w:rsidRDefault="00D3068C" w:rsidP="00504B27">
            <w:pPr>
              <w:pStyle w:val="Main"/>
              <w:ind w:firstLine="0"/>
              <w:rPr>
                <w:lang w:val="ru-RU"/>
              </w:rPr>
            </w:pPr>
            <w:r w:rsidRPr="00F75FA7">
              <w:rPr>
                <w:lang w:val="ru-RU"/>
              </w:rPr>
              <w:t>strftime</w:t>
            </w:r>
          </w:p>
        </w:tc>
        <w:tc>
          <w:tcPr>
            <w:tcW w:w="8505" w:type="dxa"/>
            <w:tcBorders>
              <w:top w:val="single" w:sz="6" w:space="0" w:color="auto"/>
              <w:left w:val="single" w:sz="6" w:space="0" w:color="auto"/>
              <w:bottom w:val="single" w:sz="6" w:space="0" w:color="auto"/>
              <w:right w:val="single" w:sz="6" w:space="0" w:color="auto"/>
            </w:tcBorders>
            <w:shd w:val="clear" w:color="auto" w:fill="FFFFFF"/>
          </w:tcPr>
          <w:p w:rsidR="00D3068C" w:rsidRPr="00F75FA7" w:rsidRDefault="00D3068C" w:rsidP="00504B27">
            <w:pPr>
              <w:pStyle w:val="Main"/>
              <w:ind w:firstLine="0"/>
              <w:rPr>
                <w:lang w:val="ru-RU"/>
              </w:rPr>
            </w:pPr>
            <w:r w:rsidRPr="00F75FA7">
              <w:rPr>
                <w:lang w:val="ru-RU"/>
              </w:rPr>
              <w:t>форматирует время для последующего вывода</w:t>
            </w:r>
          </w:p>
        </w:tc>
      </w:tr>
      <w:tr w:rsidR="00D3068C" w:rsidRPr="00F75FA7" w:rsidTr="00504B27">
        <w:trPr>
          <w:trHeight w:val="187"/>
        </w:trPr>
        <w:tc>
          <w:tcPr>
            <w:tcW w:w="1701" w:type="dxa"/>
            <w:tcBorders>
              <w:top w:val="single" w:sz="6" w:space="0" w:color="auto"/>
              <w:left w:val="single" w:sz="6" w:space="0" w:color="auto"/>
              <w:bottom w:val="single" w:sz="6" w:space="0" w:color="auto"/>
              <w:right w:val="single" w:sz="6" w:space="0" w:color="auto"/>
            </w:tcBorders>
            <w:shd w:val="clear" w:color="auto" w:fill="FFFFFF"/>
          </w:tcPr>
          <w:p w:rsidR="00D3068C" w:rsidRPr="00F75FA7" w:rsidRDefault="00D3068C" w:rsidP="00504B27">
            <w:pPr>
              <w:pStyle w:val="Main"/>
              <w:ind w:firstLine="0"/>
              <w:rPr>
                <w:lang w:val="ru-RU"/>
              </w:rPr>
            </w:pPr>
            <w:r w:rsidRPr="00F75FA7">
              <w:rPr>
                <w:lang w:val="ru-RU"/>
              </w:rPr>
              <w:t>strtime</w:t>
            </w:r>
          </w:p>
        </w:tc>
        <w:tc>
          <w:tcPr>
            <w:tcW w:w="8505" w:type="dxa"/>
            <w:tcBorders>
              <w:top w:val="single" w:sz="6" w:space="0" w:color="auto"/>
              <w:left w:val="single" w:sz="6" w:space="0" w:color="auto"/>
              <w:bottom w:val="single" w:sz="6" w:space="0" w:color="auto"/>
              <w:right w:val="single" w:sz="6" w:space="0" w:color="auto"/>
            </w:tcBorders>
            <w:shd w:val="clear" w:color="auto" w:fill="FFFFFF"/>
          </w:tcPr>
          <w:p w:rsidR="00D3068C" w:rsidRPr="00F75FA7" w:rsidRDefault="00D3068C" w:rsidP="00504B27">
            <w:pPr>
              <w:pStyle w:val="Main"/>
              <w:ind w:firstLine="0"/>
              <w:rPr>
                <w:lang w:val="ru-RU"/>
              </w:rPr>
            </w:pPr>
            <w:r w:rsidRPr="00F75FA7">
              <w:rPr>
                <w:lang w:val="ru-RU"/>
              </w:rPr>
              <w:t>возвращает текущее системное время в виде символьной строки</w:t>
            </w:r>
          </w:p>
        </w:tc>
      </w:tr>
      <w:tr w:rsidR="00D3068C" w:rsidRPr="00F75FA7" w:rsidTr="00504B27">
        <w:trPr>
          <w:trHeight w:val="77"/>
        </w:trPr>
        <w:tc>
          <w:tcPr>
            <w:tcW w:w="1701" w:type="dxa"/>
            <w:tcBorders>
              <w:top w:val="single" w:sz="6" w:space="0" w:color="auto"/>
              <w:left w:val="single" w:sz="6" w:space="0" w:color="auto"/>
              <w:bottom w:val="single" w:sz="6" w:space="0" w:color="auto"/>
              <w:right w:val="single" w:sz="6" w:space="0" w:color="auto"/>
            </w:tcBorders>
            <w:shd w:val="clear" w:color="auto" w:fill="FFFFFF"/>
          </w:tcPr>
          <w:p w:rsidR="00D3068C" w:rsidRPr="00F75FA7" w:rsidRDefault="00D3068C" w:rsidP="00504B27">
            <w:pPr>
              <w:pStyle w:val="Main"/>
              <w:ind w:firstLine="0"/>
              <w:rPr>
                <w:lang w:val="ru-RU"/>
              </w:rPr>
            </w:pPr>
            <w:r w:rsidRPr="00F75FA7">
              <w:rPr>
                <w:lang w:val="ru-RU"/>
              </w:rPr>
              <w:t>time</w:t>
            </w:r>
          </w:p>
        </w:tc>
        <w:tc>
          <w:tcPr>
            <w:tcW w:w="8505" w:type="dxa"/>
            <w:tcBorders>
              <w:top w:val="single" w:sz="6" w:space="0" w:color="auto"/>
              <w:left w:val="single" w:sz="6" w:space="0" w:color="auto"/>
              <w:bottom w:val="single" w:sz="6" w:space="0" w:color="auto"/>
              <w:right w:val="single" w:sz="6" w:space="0" w:color="auto"/>
            </w:tcBorders>
            <w:shd w:val="clear" w:color="auto" w:fill="FFFFFF"/>
          </w:tcPr>
          <w:p w:rsidR="00D3068C" w:rsidRPr="00F75FA7" w:rsidRDefault="00D3068C" w:rsidP="00504B27">
            <w:pPr>
              <w:pStyle w:val="Main"/>
              <w:ind w:firstLine="0"/>
              <w:rPr>
                <w:lang w:val="ru-RU"/>
              </w:rPr>
            </w:pPr>
            <w:r w:rsidRPr="00F75FA7">
              <w:rPr>
                <w:lang w:val="ru-RU"/>
              </w:rPr>
              <w:t xml:space="preserve">возвращает время в секундах, прошедшее с полуночи (0 часов 0 минут 0 секунд) 1 января </w:t>
            </w:r>
            <w:smartTag w:uri="urn:schemas-microsoft-com:office:smarttags" w:element="metricconverter">
              <w:smartTagPr>
                <w:attr w:name="ProductID" w:val="1970 г"/>
              </w:smartTagPr>
              <w:r w:rsidRPr="00F75FA7">
                <w:rPr>
                  <w:lang w:val="ru-RU"/>
                </w:rPr>
                <w:t>1970 г</w:t>
              </w:r>
            </w:smartTag>
            <w:r w:rsidRPr="00F75FA7">
              <w:rPr>
                <w:lang w:val="ru-RU"/>
              </w:rPr>
              <w:t>. по Гринвичу</w:t>
            </w:r>
          </w:p>
        </w:tc>
      </w:tr>
      <w:tr w:rsidR="00D3068C" w:rsidRPr="00F75FA7" w:rsidTr="00504B27">
        <w:trPr>
          <w:trHeight w:val="65"/>
        </w:trPr>
        <w:tc>
          <w:tcPr>
            <w:tcW w:w="1701" w:type="dxa"/>
            <w:tcBorders>
              <w:top w:val="single" w:sz="6" w:space="0" w:color="auto"/>
              <w:left w:val="single" w:sz="6" w:space="0" w:color="auto"/>
              <w:bottom w:val="single" w:sz="6" w:space="0" w:color="auto"/>
              <w:right w:val="single" w:sz="6" w:space="0" w:color="auto"/>
            </w:tcBorders>
            <w:shd w:val="clear" w:color="auto" w:fill="FFFFFF"/>
          </w:tcPr>
          <w:p w:rsidR="00D3068C" w:rsidRPr="00F75FA7" w:rsidRDefault="00D3068C" w:rsidP="00504B27">
            <w:pPr>
              <w:pStyle w:val="Main"/>
              <w:ind w:firstLine="0"/>
              <w:rPr>
                <w:lang w:val="ru-RU"/>
              </w:rPr>
            </w:pPr>
            <w:r w:rsidRPr="00F75FA7">
              <w:rPr>
                <w:lang w:val="ru-RU"/>
              </w:rPr>
              <w:t>tzset</w:t>
            </w:r>
          </w:p>
        </w:tc>
        <w:tc>
          <w:tcPr>
            <w:tcW w:w="8505" w:type="dxa"/>
            <w:tcBorders>
              <w:top w:val="single" w:sz="6" w:space="0" w:color="auto"/>
              <w:left w:val="single" w:sz="6" w:space="0" w:color="auto"/>
              <w:bottom w:val="single" w:sz="6" w:space="0" w:color="auto"/>
              <w:right w:val="single" w:sz="6" w:space="0" w:color="auto"/>
            </w:tcBorders>
            <w:shd w:val="clear" w:color="auto" w:fill="FFFFFF"/>
          </w:tcPr>
          <w:p w:rsidR="00D3068C" w:rsidRPr="00F75FA7" w:rsidRDefault="00D3068C" w:rsidP="00504B27">
            <w:pPr>
              <w:pStyle w:val="Main"/>
              <w:ind w:firstLine="0"/>
              <w:rPr>
                <w:lang w:val="ru-RU"/>
              </w:rPr>
            </w:pPr>
            <w:r w:rsidRPr="00F75FA7">
              <w:rPr>
                <w:lang w:val="ru-RU"/>
              </w:rPr>
              <w:t>устанавливает значения глобальных переменных daylight, _timezone, и tzname</w:t>
            </w:r>
          </w:p>
        </w:tc>
      </w:tr>
    </w:tbl>
    <w:p w:rsidR="00D3068C" w:rsidRPr="00F75FA7" w:rsidRDefault="00D3068C" w:rsidP="00D3068C">
      <w:pPr>
        <w:pStyle w:val="Main"/>
        <w:rPr>
          <w:lang w:val="ru-RU"/>
        </w:rPr>
      </w:pPr>
    </w:p>
    <w:p w:rsidR="00D3068C" w:rsidRPr="00822B10" w:rsidRDefault="00D3068C" w:rsidP="00D3068C">
      <w:pPr>
        <w:pStyle w:val="Main"/>
        <w:rPr>
          <w:lang w:val="ru-RU"/>
        </w:rPr>
      </w:pPr>
      <w:r w:rsidRPr="00D61D90">
        <w:rPr>
          <w:highlight w:val="yellow"/>
          <w:lang w:val="ru-RU"/>
        </w:rPr>
        <w:t>В качестве обобщающего примера рассмотрим программу работы с датой и временем</w:t>
      </w:r>
      <w:r w:rsidRPr="00F75FA7">
        <w:rPr>
          <w:lang w:val="ru-RU"/>
        </w:rPr>
        <w:t>:</w:t>
      </w:r>
    </w:p>
    <w:p w:rsidR="00D3068C" w:rsidRPr="00822B10" w:rsidRDefault="00D3068C" w:rsidP="00D3068C">
      <w:pPr>
        <w:pStyle w:val="Main"/>
        <w:rPr>
          <w:lang w:val="ru-RU"/>
        </w:rPr>
      </w:pPr>
    </w:p>
    <w:p w:rsidR="00D3068C" w:rsidRPr="00A15888" w:rsidRDefault="00D3068C" w:rsidP="00D3068C">
      <w:pPr>
        <w:autoSpaceDE w:val="0"/>
        <w:autoSpaceDN w:val="0"/>
        <w:adjustRightInd w:val="0"/>
        <w:rPr>
          <w:rFonts w:ascii="Arial" w:hAnsi="Arial" w:cs="Arial"/>
          <w:noProof/>
          <w:color w:val="A31515"/>
          <w:sz w:val="20"/>
          <w:szCs w:val="20"/>
          <w:lang w:val="en-US" w:eastAsia="en-US"/>
        </w:rPr>
      </w:pPr>
      <w:r w:rsidRPr="00A15888">
        <w:rPr>
          <w:rFonts w:ascii="Arial" w:hAnsi="Arial" w:cs="Arial"/>
          <w:noProof/>
          <w:color w:val="0000FF"/>
          <w:sz w:val="20"/>
          <w:szCs w:val="20"/>
          <w:lang w:val="en-US" w:eastAsia="en-US"/>
        </w:rPr>
        <w:t>#include</w:t>
      </w:r>
      <w:r w:rsidRPr="00A15888">
        <w:rPr>
          <w:rFonts w:ascii="Arial" w:hAnsi="Arial" w:cs="Arial"/>
          <w:noProof/>
          <w:sz w:val="20"/>
          <w:szCs w:val="20"/>
          <w:lang w:val="en-US" w:eastAsia="en-US"/>
        </w:rPr>
        <w:t xml:space="preserve"> </w:t>
      </w:r>
      <w:r w:rsidRPr="00A15888">
        <w:rPr>
          <w:rFonts w:ascii="Arial" w:hAnsi="Arial" w:cs="Arial"/>
          <w:noProof/>
          <w:color w:val="A31515"/>
          <w:sz w:val="20"/>
          <w:szCs w:val="20"/>
          <w:lang w:val="en-US" w:eastAsia="en-US"/>
        </w:rPr>
        <w:t>&lt;time.h&gt;</w:t>
      </w:r>
    </w:p>
    <w:p w:rsidR="00D3068C" w:rsidRPr="00A15888" w:rsidRDefault="00D3068C" w:rsidP="00D3068C">
      <w:pPr>
        <w:autoSpaceDE w:val="0"/>
        <w:autoSpaceDN w:val="0"/>
        <w:adjustRightInd w:val="0"/>
        <w:rPr>
          <w:rFonts w:ascii="Arial" w:hAnsi="Arial" w:cs="Arial"/>
          <w:noProof/>
          <w:color w:val="A31515"/>
          <w:sz w:val="20"/>
          <w:szCs w:val="20"/>
          <w:lang w:val="en-US" w:eastAsia="en-US"/>
        </w:rPr>
      </w:pPr>
      <w:r w:rsidRPr="00A15888">
        <w:rPr>
          <w:rFonts w:ascii="Arial" w:hAnsi="Arial" w:cs="Arial"/>
          <w:noProof/>
          <w:color w:val="0000FF"/>
          <w:sz w:val="20"/>
          <w:szCs w:val="20"/>
          <w:lang w:val="en-US" w:eastAsia="en-US"/>
        </w:rPr>
        <w:t>#include</w:t>
      </w:r>
      <w:r w:rsidRPr="00A15888">
        <w:rPr>
          <w:rFonts w:ascii="Arial" w:hAnsi="Arial" w:cs="Arial"/>
          <w:noProof/>
          <w:sz w:val="20"/>
          <w:szCs w:val="20"/>
          <w:lang w:val="en-US" w:eastAsia="en-US"/>
        </w:rPr>
        <w:t xml:space="preserve"> </w:t>
      </w:r>
      <w:r w:rsidRPr="00A15888">
        <w:rPr>
          <w:rFonts w:ascii="Arial" w:hAnsi="Arial" w:cs="Arial"/>
          <w:noProof/>
          <w:color w:val="A31515"/>
          <w:sz w:val="20"/>
          <w:szCs w:val="20"/>
          <w:lang w:val="en-US" w:eastAsia="en-US"/>
        </w:rPr>
        <w:t>&lt;iostream&gt;</w:t>
      </w:r>
    </w:p>
    <w:p w:rsidR="00D3068C" w:rsidRPr="00A15888" w:rsidRDefault="00D3068C" w:rsidP="00D3068C">
      <w:pPr>
        <w:autoSpaceDE w:val="0"/>
        <w:autoSpaceDN w:val="0"/>
        <w:adjustRightInd w:val="0"/>
        <w:rPr>
          <w:rFonts w:ascii="Arial" w:hAnsi="Arial" w:cs="Arial"/>
          <w:noProof/>
          <w:sz w:val="20"/>
          <w:szCs w:val="20"/>
          <w:lang w:val="en-US" w:eastAsia="en-US"/>
        </w:rPr>
      </w:pPr>
      <w:r w:rsidRPr="00A15888">
        <w:rPr>
          <w:rFonts w:ascii="Arial" w:hAnsi="Arial" w:cs="Arial"/>
          <w:noProof/>
          <w:color w:val="0000FF"/>
          <w:sz w:val="20"/>
          <w:szCs w:val="20"/>
          <w:lang w:val="en-US" w:eastAsia="en-US"/>
        </w:rPr>
        <w:t>using</w:t>
      </w:r>
      <w:r w:rsidRPr="00A15888">
        <w:rPr>
          <w:rFonts w:ascii="Arial" w:hAnsi="Arial" w:cs="Arial"/>
          <w:noProof/>
          <w:sz w:val="20"/>
          <w:szCs w:val="20"/>
          <w:lang w:val="en-US" w:eastAsia="en-US"/>
        </w:rPr>
        <w:t xml:space="preserve"> </w:t>
      </w:r>
      <w:r w:rsidRPr="00A15888">
        <w:rPr>
          <w:rFonts w:ascii="Arial" w:hAnsi="Arial" w:cs="Arial"/>
          <w:noProof/>
          <w:color w:val="0000FF"/>
          <w:sz w:val="20"/>
          <w:szCs w:val="20"/>
          <w:lang w:val="en-US" w:eastAsia="en-US"/>
        </w:rPr>
        <w:t>namespace</w:t>
      </w:r>
      <w:r w:rsidRPr="00A15888">
        <w:rPr>
          <w:rFonts w:ascii="Arial" w:hAnsi="Arial" w:cs="Arial"/>
          <w:noProof/>
          <w:sz w:val="20"/>
          <w:szCs w:val="20"/>
          <w:lang w:val="en-US" w:eastAsia="en-US"/>
        </w:rPr>
        <w:t xml:space="preserve"> std;</w:t>
      </w:r>
    </w:p>
    <w:p w:rsidR="00D3068C" w:rsidRPr="00A15888" w:rsidRDefault="00D3068C" w:rsidP="00D3068C">
      <w:pPr>
        <w:autoSpaceDE w:val="0"/>
        <w:autoSpaceDN w:val="0"/>
        <w:adjustRightInd w:val="0"/>
        <w:rPr>
          <w:rFonts w:ascii="Arial" w:hAnsi="Arial" w:cs="Arial"/>
          <w:noProof/>
          <w:sz w:val="20"/>
          <w:szCs w:val="20"/>
          <w:lang w:val="en-US" w:eastAsia="en-US"/>
        </w:rPr>
      </w:pPr>
    </w:p>
    <w:p w:rsidR="00D3068C" w:rsidRPr="00A15888" w:rsidRDefault="00D3068C" w:rsidP="00D3068C">
      <w:pPr>
        <w:autoSpaceDE w:val="0"/>
        <w:autoSpaceDN w:val="0"/>
        <w:adjustRightInd w:val="0"/>
        <w:rPr>
          <w:rFonts w:ascii="Arial" w:hAnsi="Arial" w:cs="Arial"/>
          <w:noProof/>
          <w:sz w:val="20"/>
          <w:szCs w:val="20"/>
          <w:lang w:val="en-US" w:eastAsia="en-US"/>
        </w:rPr>
      </w:pPr>
      <w:r w:rsidRPr="00A15888">
        <w:rPr>
          <w:rFonts w:ascii="Arial" w:hAnsi="Arial" w:cs="Arial"/>
          <w:noProof/>
          <w:color w:val="0000FF"/>
          <w:sz w:val="20"/>
          <w:szCs w:val="20"/>
          <w:lang w:val="en-US" w:eastAsia="en-US"/>
        </w:rPr>
        <w:t>int</w:t>
      </w:r>
      <w:r w:rsidRPr="00A15888">
        <w:rPr>
          <w:rFonts w:ascii="Arial" w:hAnsi="Arial" w:cs="Arial"/>
          <w:noProof/>
          <w:sz w:val="20"/>
          <w:szCs w:val="20"/>
          <w:lang w:val="en-US" w:eastAsia="en-US"/>
        </w:rPr>
        <w:t xml:space="preserve"> main()</w:t>
      </w:r>
    </w:p>
    <w:p w:rsidR="00D3068C" w:rsidRPr="00A15888" w:rsidRDefault="00D3068C" w:rsidP="00D3068C">
      <w:pPr>
        <w:autoSpaceDE w:val="0"/>
        <w:autoSpaceDN w:val="0"/>
        <w:adjustRightInd w:val="0"/>
        <w:rPr>
          <w:rFonts w:ascii="Arial" w:hAnsi="Arial" w:cs="Arial"/>
          <w:noProof/>
          <w:sz w:val="20"/>
          <w:szCs w:val="20"/>
          <w:lang w:val="en-US" w:eastAsia="en-US"/>
        </w:rPr>
      </w:pPr>
      <w:r w:rsidRPr="00A15888">
        <w:rPr>
          <w:rFonts w:ascii="Arial" w:hAnsi="Arial" w:cs="Arial"/>
          <w:noProof/>
          <w:sz w:val="20"/>
          <w:szCs w:val="20"/>
          <w:lang w:val="en-US" w:eastAsia="en-US"/>
        </w:rPr>
        <w:t>{</w:t>
      </w:r>
    </w:p>
    <w:p w:rsidR="00D3068C" w:rsidRPr="00A15888" w:rsidRDefault="00D3068C" w:rsidP="00D3068C">
      <w:pPr>
        <w:autoSpaceDE w:val="0"/>
        <w:autoSpaceDN w:val="0"/>
        <w:adjustRightInd w:val="0"/>
        <w:rPr>
          <w:rFonts w:ascii="Arial" w:hAnsi="Arial" w:cs="Arial"/>
          <w:noProof/>
          <w:sz w:val="20"/>
          <w:szCs w:val="20"/>
          <w:lang w:val="en-US" w:eastAsia="en-US"/>
        </w:rPr>
      </w:pPr>
      <w:r w:rsidRPr="00A15888">
        <w:rPr>
          <w:rFonts w:ascii="Arial" w:hAnsi="Arial" w:cs="Arial"/>
          <w:noProof/>
          <w:sz w:val="20"/>
          <w:szCs w:val="20"/>
          <w:lang w:val="en-US" w:eastAsia="en-US"/>
        </w:rPr>
        <w:tab/>
        <w:t xml:space="preserve">setlocale(LC_ALL, </w:t>
      </w:r>
      <w:r w:rsidRPr="00A15888">
        <w:rPr>
          <w:rFonts w:ascii="Arial" w:hAnsi="Arial" w:cs="Arial"/>
          <w:noProof/>
          <w:color w:val="A31515"/>
          <w:sz w:val="20"/>
          <w:szCs w:val="20"/>
          <w:lang w:val="en-US" w:eastAsia="en-US"/>
        </w:rPr>
        <w:t>"Rus"</w:t>
      </w:r>
      <w:r w:rsidRPr="00A15888">
        <w:rPr>
          <w:rFonts w:ascii="Arial" w:hAnsi="Arial" w:cs="Arial"/>
          <w:noProof/>
          <w:sz w:val="20"/>
          <w:szCs w:val="20"/>
          <w:lang w:val="en-US" w:eastAsia="en-US"/>
        </w:rPr>
        <w:t>);</w:t>
      </w:r>
    </w:p>
    <w:p w:rsidR="00D3068C" w:rsidRPr="00A15888" w:rsidRDefault="00D3068C" w:rsidP="00D3068C">
      <w:pPr>
        <w:autoSpaceDE w:val="0"/>
        <w:autoSpaceDN w:val="0"/>
        <w:adjustRightInd w:val="0"/>
        <w:rPr>
          <w:rFonts w:ascii="Arial" w:hAnsi="Arial" w:cs="Arial"/>
          <w:noProof/>
          <w:sz w:val="20"/>
          <w:szCs w:val="20"/>
          <w:lang w:val="en-US" w:eastAsia="en-US"/>
        </w:rPr>
      </w:pPr>
      <w:r w:rsidRPr="00A15888">
        <w:rPr>
          <w:rFonts w:ascii="Arial" w:hAnsi="Arial" w:cs="Arial"/>
          <w:noProof/>
          <w:sz w:val="20"/>
          <w:szCs w:val="20"/>
          <w:lang w:val="en-US" w:eastAsia="en-US"/>
        </w:rPr>
        <w:tab/>
        <w:t>time_t tt;</w:t>
      </w:r>
    </w:p>
    <w:p w:rsidR="00D3068C" w:rsidRPr="00A15888" w:rsidRDefault="00D3068C" w:rsidP="00D3068C">
      <w:pPr>
        <w:autoSpaceDE w:val="0"/>
        <w:autoSpaceDN w:val="0"/>
        <w:adjustRightInd w:val="0"/>
        <w:rPr>
          <w:rFonts w:ascii="Arial" w:hAnsi="Arial" w:cs="Arial"/>
          <w:noProof/>
          <w:sz w:val="20"/>
          <w:szCs w:val="20"/>
          <w:lang w:val="en-US" w:eastAsia="en-US"/>
        </w:rPr>
      </w:pPr>
      <w:r w:rsidRPr="00A15888">
        <w:rPr>
          <w:rFonts w:ascii="Arial" w:hAnsi="Arial" w:cs="Arial"/>
          <w:noProof/>
          <w:sz w:val="20"/>
          <w:szCs w:val="20"/>
          <w:lang w:val="en-US" w:eastAsia="en-US"/>
        </w:rPr>
        <w:tab/>
        <w:t>tm *pMyTime;</w:t>
      </w:r>
    </w:p>
    <w:p w:rsidR="00D3068C" w:rsidRPr="00A15888" w:rsidRDefault="00D3068C" w:rsidP="00D3068C">
      <w:pPr>
        <w:autoSpaceDE w:val="0"/>
        <w:autoSpaceDN w:val="0"/>
        <w:adjustRightInd w:val="0"/>
        <w:rPr>
          <w:rFonts w:ascii="Arial" w:hAnsi="Arial" w:cs="Arial"/>
          <w:noProof/>
          <w:sz w:val="20"/>
          <w:szCs w:val="20"/>
          <w:lang w:val="en-US" w:eastAsia="en-US"/>
        </w:rPr>
      </w:pPr>
      <w:r w:rsidRPr="00A15888">
        <w:rPr>
          <w:rFonts w:ascii="Arial" w:hAnsi="Arial" w:cs="Arial"/>
          <w:noProof/>
          <w:sz w:val="20"/>
          <w:szCs w:val="20"/>
          <w:lang w:val="en-US" w:eastAsia="en-US"/>
        </w:rPr>
        <w:tab/>
        <w:t>tt = time(NULL);</w:t>
      </w:r>
    </w:p>
    <w:p w:rsidR="00D3068C" w:rsidRPr="00A15888" w:rsidRDefault="00D3068C" w:rsidP="00D3068C">
      <w:pPr>
        <w:autoSpaceDE w:val="0"/>
        <w:autoSpaceDN w:val="0"/>
        <w:adjustRightInd w:val="0"/>
        <w:rPr>
          <w:rFonts w:ascii="Arial" w:hAnsi="Arial" w:cs="Arial"/>
          <w:noProof/>
          <w:sz w:val="20"/>
          <w:szCs w:val="20"/>
          <w:lang w:val="en-US" w:eastAsia="en-US"/>
        </w:rPr>
      </w:pPr>
      <w:r w:rsidRPr="00A15888">
        <w:rPr>
          <w:rFonts w:ascii="Arial" w:hAnsi="Arial" w:cs="Arial"/>
          <w:noProof/>
          <w:sz w:val="20"/>
          <w:szCs w:val="20"/>
          <w:lang w:val="en-US" w:eastAsia="en-US"/>
        </w:rPr>
        <w:tab/>
        <w:t>pMyTime = localtime(&amp;tt);</w:t>
      </w:r>
    </w:p>
    <w:p w:rsidR="00D3068C" w:rsidRPr="00A15888" w:rsidRDefault="00D3068C" w:rsidP="00D3068C">
      <w:pPr>
        <w:autoSpaceDE w:val="0"/>
        <w:autoSpaceDN w:val="0"/>
        <w:adjustRightInd w:val="0"/>
        <w:rPr>
          <w:rFonts w:ascii="Arial" w:hAnsi="Arial" w:cs="Arial"/>
          <w:noProof/>
          <w:sz w:val="20"/>
          <w:szCs w:val="20"/>
          <w:lang w:val="en-US" w:eastAsia="en-US"/>
        </w:rPr>
      </w:pPr>
      <w:r w:rsidRPr="00A15888">
        <w:rPr>
          <w:rFonts w:ascii="Arial" w:hAnsi="Arial" w:cs="Arial"/>
          <w:noProof/>
          <w:sz w:val="20"/>
          <w:szCs w:val="20"/>
          <w:lang w:val="en-US" w:eastAsia="en-US"/>
        </w:rPr>
        <w:tab/>
        <w:t xml:space="preserve">cout &lt;&lt; </w:t>
      </w:r>
      <w:r w:rsidRPr="00A15888">
        <w:rPr>
          <w:rFonts w:ascii="Arial" w:hAnsi="Arial" w:cs="Arial"/>
          <w:noProof/>
          <w:color w:val="A31515"/>
          <w:sz w:val="20"/>
          <w:szCs w:val="20"/>
          <w:lang w:val="en-US" w:eastAsia="en-US"/>
        </w:rPr>
        <w:t>"Текущее время: "</w:t>
      </w:r>
      <w:r w:rsidRPr="00A15888">
        <w:rPr>
          <w:rFonts w:ascii="Arial" w:hAnsi="Arial" w:cs="Arial"/>
          <w:noProof/>
          <w:sz w:val="20"/>
          <w:szCs w:val="20"/>
          <w:lang w:val="en-US" w:eastAsia="en-US"/>
        </w:rPr>
        <w:t>;</w:t>
      </w:r>
    </w:p>
    <w:p w:rsidR="00D3068C" w:rsidRPr="00A15888" w:rsidRDefault="00D3068C" w:rsidP="00D3068C">
      <w:pPr>
        <w:autoSpaceDE w:val="0"/>
        <w:autoSpaceDN w:val="0"/>
        <w:adjustRightInd w:val="0"/>
        <w:rPr>
          <w:rFonts w:ascii="Arial" w:hAnsi="Arial" w:cs="Arial"/>
          <w:noProof/>
          <w:sz w:val="20"/>
          <w:szCs w:val="20"/>
          <w:lang w:val="en-US" w:eastAsia="en-US"/>
        </w:rPr>
      </w:pPr>
      <w:r w:rsidRPr="00A15888">
        <w:rPr>
          <w:rFonts w:ascii="Arial" w:hAnsi="Arial" w:cs="Arial"/>
          <w:noProof/>
          <w:sz w:val="20"/>
          <w:szCs w:val="20"/>
          <w:lang w:val="en-US" w:eastAsia="en-US"/>
        </w:rPr>
        <w:tab/>
        <w:t>cout &lt;&lt; asctime(pMyTime);</w:t>
      </w:r>
    </w:p>
    <w:p w:rsidR="00D3068C" w:rsidRPr="00A15888" w:rsidRDefault="00D3068C" w:rsidP="00D3068C">
      <w:pPr>
        <w:autoSpaceDE w:val="0"/>
        <w:autoSpaceDN w:val="0"/>
        <w:adjustRightInd w:val="0"/>
        <w:rPr>
          <w:rFonts w:ascii="Arial" w:hAnsi="Arial" w:cs="Arial"/>
          <w:noProof/>
          <w:sz w:val="20"/>
          <w:szCs w:val="20"/>
          <w:lang w:val="en-US" w:eastAsia="en-US"/>
        </w:rPr>
      </w:pPr>
    </w:p>
    <w:p w:rsidR="00D3068C" w:rsidRPr="002B64C1" w:rsidRDefault="00D3068C" w:rsidP="00D3068C">
      <w:pPr>
        <w:autoSpaceDE w:val="0"/>
        <w:autoSpaceDN w:val="0"/>
        <w:adjustRightInd w:val="0"/>
        <w:rPr>
          <w:rFonts w:ascii="Arial" w:hAnsi="Arial" w:cs="Arial"/>
          <w:noProof/>
          <w:sz w:val="20"/>
          <w:szCs w:val="20"/>
          <w:lang w:val="en-US" w:eastAsia="en-US"/>
        </w:rPr>
      </w:pPr>
      <w:r w:rsidRPr="00A15888">
        <w:rPr>
          <w:rFonts w:ascii="Arial" w:hAnsi="Arial" w:cs="Arial"/>
          <w:noProof/>
          <w:sz w:val="20"/>
          <w:szCs w:val="20"/>
          <w:lang w:val="en-US" w:eastAsia="en-US"/>
        </w:rPr>
        <w:tab/>
        <w:t>getchar</w:t>
      </w:r>
      <w:r w:rsidRPr="002B64C1">
        <w:rPr>
          <w:rFonts w:ascii="Arial" w:hAnsi="Arial" w:cs="Arial"/>
          <w:noProof/>
          <w:sz w:val="20"/>
          <w:szCs w:val="20"/>
          <w:lang w:val="en-US" w:eastAsia="en-US"/>
        </w:rPr>
        <w:t xml:space="preserve">(); </w:t>
      </w:r>
      <w:r w:rsidRPr="002B64C1">
        <w:rPr>
          <w:rFonts w:ascii="Arial" w:hAnsi="Arial" w:cs="Arial"/>
          <w:noProof/>
          <w:sz w:val="20"/>
          <w:szCs w:val="20"/>
          <w:lang w:val="en-US" w:eastAsia="en-US"/>
        </w:rPr>
        <w:tab/>
      </w:r>
      <w:r w:rsidRPr="00A15888">
        <w:rPr>
          <w:rFonts w:ascii="Arial" w:hAnsi="Arial" w:cs="Arial"/>
          <w:noProof/>
          <w:sz w:val="20"/>
          <w:szCs w:val="20"/>
          <w:lang w:val="en-US" w:eastAsia="en-US"/>
        </w:rPr>
        <w:t>getchar</w:t>
      </w:r>
      <w:r w:rsidRPr="002B64C1">
        <w:rPr>
          <w:rFonts w:ascii="Arial" w:hAnsi="Arial" w:cs="Arial"/>
          <w:noProof/>
          <w:sz w:val="20"/>
          <w:szCs w:val="20"/>
          <w:lang w:val="en-US" w:eastAsia="en-US"/>
        </w:rPr>
        <w:t>();</w:t>
      </w:r>
    </w:p>
    <w:p w:rsidR="00D3068C" w:rsidRPr="00822B10" w:rsidRDefault="00D3068C" w:rsidP="00D3068C">
      <w:pPr>
        <w:autoSpaceDE w:val="0"/>
        <w:autoSpaceDN w:val="0"/>
        <w:adjustRightInd w:val="0"/>
        <w:rPr>
          <w:rFonts w:ascii="Arial" w:hAnsi="Arial" w:cs="Arial"/>
          <w:noProof/>
          <w:sz w:val="20"/>
          <w:szCs w:val="20"/>
          <w:lang w:eastAsia="en-US"/>
        </w:rPr>
      </w:pPr>
      <w:r w:rsidRPr="002B64C1">
        <w:rPr>
          <w:rFonts w:ascii="Arial" w:hAnsi="Arial" w:cs="Arial"/>
          <w:noProof/>
          <w:sz w:val="20"/>
          <w:szCs w:val="20"/>
          <w:lang w:val="en-US" w:eastAsia="en-US"/>
        </w:rPr>
        <w:tab/>
      </w:r>
      <w:r w:rsidRPr="00A15888">
        <w:rPr>
          <w:rFonts w:ascii="Arial" w:hAnsi="Arial" w:cs="Arial"/>
          <w:noProof/>
          <w:color w:val="0000FF"/>
          <w:sz w:val="20"/>
          <w:szCs w:val="20"/>
          <w:lang w:val="en-US" w:eastAsia="en-US"/>
        </w:rPr>
        <w:t>return</w:t>
      </w:r>
      <w:r w:rsidRPr="00822B10">
        <w:rPr>
          <w:rFonts w:ascii="Arial" w:hAnsi="Arial" w:cs="Arial"/>
          <w:noProof/>
          <w:sz w:val="20"/>
          <w:szCs w:val="20"/>
          <w:lang w:eastAsia="en-US"/>
        </w:rPr>
        <w:t xml:space="preserve"> 0;</w:t>
      </w:r>
    </w:p>
    <w:p w:rsidR="00D3068C" w:rsidRPr="00822B10" w:rsidRDefault="00D3068C" w:rsidP="00D3068C">
      <w:pPr>
        <w:autoSpaceDE w:val="0"/>
        <w:autoSpaceDN w:val="0"/>
        <w:adjustRightInd w:val="0"/>
        <w:rPr>
          <w:rFonts w:ascii="Arial" w:hAnsi="Arial" w:cs="Arial"/>
          <w:noProof/>
          <w:sz w:val="20"/>
          <w:szCs w:val="20"/>
          <w:lang w:eastAsia="en-US"/>
        </w:rPr>
      </w:pPr>
      <w:r w:rsidRPr="00822B10">
        <w:rPr>
          <w:rFonts w:ascii="Arial" w:hAnsi="Arial" w:cs="Arial"/>
          <w:noProof/>
          <w:sz w:val="20"/>
          <w:szCs w:val="20"/>
          <w:lang w:eastAsia="en-US"/>
        </w:rPr>
        <w:t>}</w:t>
      </w:r>
    </w:p>
    <w:p w:rsidR="00D3068C" w:rsidRPr="00822B10" w:rsidRDefault="00D3068C" w:rsidP="00D3068C">
      <w:pPr>
        <w:pStyle w:val="Main"/>
        <w:rPr>
          <w:lang w:val="ru-RU"/>
        </w:rPr>
      </w:pPr>
    </w:p>
    <w:p w:rsidR="00D3068C" w:rsidRPr="00822B10" w:rsidRDefault="00D3068C" w:rsidP="00D3068C">
      <w:pPr>
        <w:pStyle w:val="Main"/>
        <w:rPr>
          <w:lang w:val="ru-RU"/>
        </w:rPr>
      </w:pPr>
      <w:r w:rsidRPr="00F75FA7">
        <w:rPr>
          <w:lang w:val="ru-RU"/>
        </w:rPr>
        <w:t>В рассматриваемом примере используется функция time (), имеющая прототип</w:t>
      </w:r>
    </w:p>
    <w:p w:rsidR="00D3068C" w:rsidRPr="00822B10" w:rsidRDefault="00D3068C" w:rsidP="00D3068C">
      <w:pPr>
        <w:pStyle w:val="Main"/>
        <w:rPr>
          <w:lang w:val="ru-RU"/>
        </w:rPr>
      </w:pPr>
    </w:p>
    <w:p w:rsidR="00D3068C" w:rsidRPr="00822B10" w:rsidRDefault="00D3068C" w:rsidP="00D3068C">
      <w:pPr>
        <w:pStyle w:val="Main"/>
      </w:pPr>
      <w:r w:rsidRPr="00822B10">
        <w:t>time_t time(time_t *timer);</w:t>
      </w:r>
    </w:p>
    <w:p w:rsidR="00D3068C" w:rsidRPr="002B64C1" w:rsidRDefault="00D3068C" w:rsidP="00D3068C">
      <w:pPr>
        <w:pStyle w:val="Main"/>
        <w:ind w:firstLine="0"/>
        <w:jc w:val="center"/>
      </w:pPr>
    </w:p>
    <w:p w:rsidR="00D3068C" w:rsidRPr="009C3BDC" w:rsidRDefault="00D3068C" w:rsidP="00D3068C">
      <w:pPr>
        <w:pStyle w:val="Main"/>
        <w:ind w:firstLine="0"/>
        <w:jc w:val="center"/>
        <w:rPr>
          <w:lang w:val="ru-RU"/>
        </w:rPr>
      </w:pPr>
      <w:r>
        <w:rPr>
          <w:noProof/>
          <w:lang w:val="ru-RU" w:eastAsia="ru-RU"/>
        </w:rPr>
        <w:drawing>
          <wp:inline distT="0" distB="0" distL="0" distR="0">
            <wp:extent cx="3006725" cy="164465"/>
            <wp:effectExtent l="19050" t="0" r="3175" b="0"/>
            <wp:docPr id="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srcRect/>
                    <a:stretch>
                      <a:fillRect/>
                    </a:stretch>
                  </pic:blipFill>
                  <pic:spPr bwMode="auto">
                    <a:xfrm>
                      <a:off x="0" y="0"/>
                      <a:ext cx="3006725" cy="164465"/>
                    </a:xfrm>
                    <a:prstGeom prst="rect">
                      <a:avLst/>
                    </a:prstGeom>
                    <a:noFill/>
                    <a:ln w="9525">
                      <a:noFill/>
                      <a:miter lim="800000"/>
                      <a:headEnd/>
                      <a:tailEnd/>
                    </a:ln>
                  </pic:spPr>
                </pic:pic>
              </a:graphicData>
            </a:graphic>
          </wp:inline>
        </w:drawing>
      </w:r>
    </w:p>
    <w:p w:rsidR="00D3068C" w:rsidRPr="009C3BDC" w:rsidRDefault="00D3068C" w:rsidP="00D3068C">
      <w:pPr>
        <w:pStyle w:val="Main"/>
        <w:ind w:firstLine="0"/>
        <w:jc w:val="center"/>
        <w:rPr>
          <w:lang w:val="ru-RU"/>
        </w:rPr>
      </w:pPr>
    </w:p>
    <w:p w:rsidR="00D3068C" w:rsidRPr="00F75FA7" w:rsidRDefault="00D3068C" w:rsidP="00D3068C">
      <w:pPr>
        <w:pStyle w:val="Main"/>
        <w:rPr>
          <w:lang w:val="ru-RU"/>
        </w:rPr>
      </w:pPr>
      <w:r w:rsidRPr="00F75FA7">
        <w:rPr>
          <w:lang w:val="ru-RU"/>
        </w:rPr>
        <w:t xml:space="preserve">возвращающая число секунд, прошедших с 00:00:00 1 января </w:t>
      </w:r>
      <w:smartTag w:uri="urn:schemas-microsoft-com:office:smarttags" w:element="metricconverter">
        <w:smartTagPr>
          <w:attr w:name="ProductID" w:val="1970 г"/>
        </w:smartTagPr>
        <w:r w:rsidRPr="00F75FA7">
          <w:rPr>
            <w:lang w:val="ru-RU"/>
          </w:rPr>
          <w:t>1970 г</w:t>
        </w:r>
      </w:smartTag>
      <w:r w:rsidRPr="00F75FA7">
        <w:rPr>
          <w:lang w:val="ru-RU"/>
        </w:rPr>
        <w:t>. Параметр timer также принимает возвращаемое функцией значение. Для более удобной работы с датой и временем полученные данные преобразуются функцией local time() к формату структуры tm. Применение функции asctime () позволяет вывести полученную таким образом информацию в виде строки символов.</w:t>
      </w:r>
    </w:p>
    <w:p w:rsidR="00D3068C" w:rsidRPr="00CC4478" w:rsidRDefault="00D3068C" w:rsidP="00D3068C">
      <w:pPr>
        <w:pStyle w:val="Main"/>
        <w:rPr>
          <w:lang w:val="ru-RU"/>
        </w:rPr>
      </w:pPr>
    </w:p>
    <w:p w:rsidR="002B64C1" w:rsidRPr="00ED1852" w:rsidRDefault="002B64C1" w:rsidP="002B64C1">
      <w:pPr>
        <w:pStyle w:val="Main"/>
        <w:rPr>
          <w:b/>
          <w:color w:val="000000"/>
          <w:lang w:val="ru-RU"/>
        </w:rPr>
      </w:pPr>
      <w:r w:rsidRPr="00ED1852">
        <w:rPr>
          <w:b/>
          <w:color w:val="000000"/>
          <w:lang w:val="ru-RU"/>
        </w:rPr>
        <w:t>Что вы должны были узнать</w:t>
      </w:r>
      <w:r>
        <w:rPr>
          <w:b/>
          <w:color w:val="000000"/>
          <w:lang w:val="ru-RU"/>
        </w:rPr>
        <w:t>.</w:t>
      </w:r>
    </w:p>
    <w:p w:rsidR="002B64C1" w:rsidRPr="00ED1852" w:rsidRDefault="002B64C1" w:rsidP="00573E8B">
      <w:pPr>
        <w:widowControl w:val="0"/>
        <w:numPr>
          <w:ilvl w:val="0"/>
          <w:numId w:val="8"/>
        </w:numPr>
        <w:tabs>
          <w:tab w:val="clear" w:pos="360"/>
        </w:tabs>
        <w:autoSpaceDE w:val="0"/>
        <w:autoSpaceDN w:val="0"/>
        <w:adjustRightInd w:val="0"/>
        <w:ind w:hanging="180"/>
        <w:textAlignment w:val="baseline"/>
        <w:rPr>
          <w:rFonts w:ascii="Arial" w:hAnsi="Arial" w:cs="Arial"/>
          <w:bCs/>
          <w:color w:val="000000"/>
          <w:sz w:val="20"/>
          <w:szCs w:val="20"/>
        </w:rPr>
      </w:pPr>
      <w:r w:rsidRPr="00ED1852">
        <w:rPr>
          <w:rFonts w:ascii="Arial" w:hAnsi="Arial" w:cs="Arial"/>
          <w:bCs/>
          <w:color w:val="000000"/>
          <w:sz w:val="20"/>
          <w:szCs w:val="20"/>
        </w:rPr>
        <w:t>Что такое структурный шаблон, и как его определять</w:t>
      </w:r>
    </w:p>
    <w:p w:rsidR="002B64C1" w:rsidRPr="00ED1852" w:rsidRDefault="002B64C1" w:rsidP="00573E8B">
      <w:pPr>
        <w:widowControl w:val="0"/>
        <w:numPr>
          <w:ilvl w:val="0"/>
          <w:numId w:val="8"/>
        </w:numPr>
        <w:tabs>
          <w:tab w:val="clear" w:pos="360"/>
        </w:tabs>
        <w:autoSpaceDE w:val="0"/>
        <w:autoSpaceDN w:val="0"/>
        <w:adjustRightInd w:val="0"/>
        <w:ind w:hanging="180"/>
        <w:textAlignment w:val="baseline"/>
        <w:rPr>
          <w:rFonts w:ascii="Arial" w:hAnsi="Arial" w:cs="Arial"/>
          <w:bCs/>
          <w:color w:val="000000"/>
          <w:sz w:val="20"/>
          <w:szCs w:val="20"/>
        </w:rPr>
      </w:pPr>
      <w:r w:rsidRPr="00ED1852">
        <w:rPr>
          <w:rFonts w:ascii="Arial" w:hAnsi="Arial" w:cs="Arial"/>
          <w:bCs/>
          <w:color w:val="000000"/>
          <w:sz w:val="20"/>
          <w:szCs w:val="20"/>
        </w:rPr>
        <w:t>Что такое имя структуры и как оно используется</w:t>
      </w:r>
    </w:p>
    <w:p w:rsidR="002B64C1" w:rsidRPr="00ED1852" w:rsidRDefault="002B64C1" w:rsidP="00573E8B">
      <w:pPr>
        <w:widowControl w:val="0"/>
        <w:numPr>
          <w:ilvl w:val="0"/>
          <w:numId w:val="8"/>
        </w:numPr>
        <w:tabs>
          <w:tab w:val="clear" w:pos="360"/>
        </w:tabs>
        <w:autoSpaceDE w:val="0"/>
        <w:autoSpaceDN w:val="0"/>
        <w:adjustRightInd w:val="0"/>
        <w:ind w:hanging="180"/>
        <w:textAlignment w:val="baseline"/>
        <w:rPr>
          <w:rFonts w:ascii="Arial" w:hAnsi="Arial" w:cs="Arial"/>
          <w:bCs/>
          <w:color w:val="000000"/>
          <w:sz w:val="20"/>
          <w:szCs w:val="20"/>
        </w:rPr>
      </w:pPr>
      <w:r w:rsidRPr="00ED1852">
        <w:rPr>
          <w:rFonts w:ascii="Arial" w:hAnsi="Arial" w:cs="Arial"/>
          <w:bCs/>
          <w:color w:val="000000"/>
          <w:sz w:val="20"/>
          <w:szCs w:val="20"/>
        </w:rPr>
        <w:t>Как определить структурную переменную: struct car honda;</w:t>
      </w:r>
    </w:p>
    <w:p w:rsidR="002B64C1" w:rsidRPr="00ED1852" w:rsidRDefault="002B64C1" w:rsidP="00573E8B">
      <w:pPr>
        <w:widowControl w:val="0"/>
        <w:numPr>
          <w:ilvl w:val="0"/>
          <w:numId w:val="8"/>
        </w:numPr>
        <w:tabs>
          <w:tab w:val="clear" w:pos="360"/>
        </w:tabs>
        <w:autoSpaceDE w:val="0"/>
        <w:autoSpaceDN w:val="0"/>
        <w:adjustRightInd w:val="0"/>
        <w:ind w:hanging="180"/>
        <w:textAlignment w:val="baseline"/>
        <w:rPr>
          <w:rFonts w:ascii="Arial" w:hAnsi="Arial" w:cs="Arial"/>
          <w:bCs/>
          <w:color w:val="000000"/>
          <w:sz w:val="20"/>
          <w:szCs w:val="20"/>
        </w:rPr>
      </w:pPr>
      <w:r w:rsidRPr="00ED1852">
        <w:rPr>
          <w:rFonts w:ascii="Arial" w:hAnsi="Arial" w:cs="Arial"/>
          <w:bCs/>
          <w:color w:val="000000"/>
          <w:sz w:val="20"/>
          <w:szCs w:val="20"/>
        </w:rPr>
        <w:t>Как обратиться к элементу структуры: honda.mpg</w:t>
      </w:r>
    </w:p>
    <w:p w:rsidR="002B64C1" w:rsidRPr="00ED1852" w:rsidRDefault="002B64C1" w:rsidP="00573E8B">
      <w:pPr>
        <w:widowControl w:val="0"/>
        <w:numPr>
          <w:ilvl w:val="0"/>
          <w:numId w:val="8"/>
        </w:numPr>
        <w:tabs>
          <w:tab w:val="clear" w:pos="360"/>
        </w:tabs>
        <w:autoSpaceDE w:val="0"/>
        <w:autoSpaceDN w:val="0"/>
        <w:adjustRightInd w:val="0"/>
        <w:ind w:hanging="180"/>
        <w:textAlignment w:val="baseline"/>
        <w:rPr>
          <w:rFonts w:ascii="Arial" w:hAnsi="Arial" w:cs="Arial"/>
          <w:bCs/>
          <w:color w:val="000000"/>
          <w:sz w:val="20"/>
          <w:szCs w:val="20"/>
        </w:rPr>
      </w:pPr>
      <w:r w:rsidRPr="00ED1852">
        <w:rPr>
          <w:rFonts w:ascii="Arial" w:hAnsi="Arial" w:cs="Arial"/>
          <w:bCs/>
          <w:color w:val="000000"/>
          <w:sz w:val="20"/>
          <w:szCs w:val="20"/>
        </w:rPr>
        <w:t>Как обратиться к указателю на структуру: struct car*ptcar;</w:t>
      </w:r>
    </w:p>
    <w:p w:rsidR="002B64C1" w:rsidRPr="00ED1852" w:rsidRDefault="002B64C1" w:rsidP="00573E8B">
      <w:pPr>
        <w:widowControl w:val="0"/>
        <w:numPr>
          <w:ilvl w:val="0"/>
          <w:numId w:val="8"/>
        </w:numPr>
        <w:tabs>
          <w:tab w:val="clear" w:pos="360"/>
        </w:tabs>
        <w:autoSpaceDE w:val="0"/>
        <w:autoSpaceDN w:val="0"/>
        <w:adjustRightInd w:val="0"/>
        <w:ind w:hanging="180"/>
        <w:textAlignment w:val="baseline"/>
        <w:rPr>
          <w:rFonts w:ascii="Arial" w:hAnsi="Arial" w:cs="Arial"/>
          <w:bCs/>
          <w:color w:val="000000"/>
          <w:sz w:val="20"/>
          <w:szCs w:val="20"/>
        </w:rPr>
      </w:pPr>
      <w:r w:rsidRPr="00ED1852">
        <w:rPr>
          <w:rFonts w:ascii="Arial" w:hAnsi="Arial" w:cs="Arial"/>
          <w:bCs/>
          <w:color w:val="000000"/>
          <w:sz w:val="20"/>
          <w:szCs w:val="20"/>
        </w:rPr>
        <w:t>Как обратиться к элементу при помощи указателя: ptcar— &gt;mpg</w:t>
      </w:r>
    </w:p>
    <w:p w:rsidR="002B64C1" w:rsidRPr="00ED1852" w:rsidRDefault="002B64C1" w:rsidP="00573E8B">
      <w:pPr>
        <w:widowControl w:val="0"/>
        <w:numPr>
          <w:ilvl w:val="0"/>
          <w:numId w:val="8"/>
        </w:numPr>
        <w:tabs>
          <w:tab w:val="clear" w:pos="360"/>
        </w:tabs>
        <w:autoSpaceDE w:val="0"/>
        <w:autoSpaceDN w:val="0"/>
        <w:adjustRightInd w:val="0"/>
        <w:ind w:hanging="180"/>
        <w:textAlignment w:val="baseline"/>
        <w:rPr>
          <w:rFonts w:ascii="Arial" w:hAnsi="Arial" w:cs="Arial"/>
          <w:bCs/>
          <w:color w:val="000000"/>
          <w:sz w:val="20"/>
          <w:szCs w:val="20"/>
        </w:rPr>
      </w:pPr>
      <w:r w:rsidRPr="00ED1852">
        <w:rPr>
          <w:rFonts w:ascii="Arial" w:hAnsi="Arial" w:cs="Arial"/>
          <w:bCs/>
          <w:color w:val="000000"/>
          <w:sz w:val="20"/>
          <w:szCs w:val="20"/>
        </w:rPr>
        <w:t>Как передать в функцию элемент структуры: eval (honda .mpg)</w:t>
      </w:r>
    </w:p>
    <w:p w:rsidR="002B64C1" w:rsidRPr="00ED1852" w:rsidRDefault="002B64C1" w:rsidP="00573E8B">
      <w:pPr>
        <w:widowControl w:val="0"/>
        <w:numPr>
          <w:ilvl w:val="0"/>
          <w:numId w:val="8"/>
        </w:numPr>
        <w:tabs>
          <w:tab w:val="clear" w:pos="360"/>
        </w:tabs>
        <w:autoSpaceDE w:val="0"/>
        <w:autoSpaceDN w:val="0"/>
        <w:adjustRightInd w:val="0"/>
        <w:ind w:hanging="180"/>
        <w:textAlignment w:val="baseline"/>
        <w:rPr>
          <w:rFonts w:ascii="Arial" w:hAnsi="Arial" w:cs="Arial"/>
          <w:bCs/>
          <w:color w:val="000000"/>
          <w:sz w:val="20"/>
          <w:szCs w:val="20"/>
        </w:rPr>
      </w:pPr>
      <w:r w:rsidRPr="00ED1852">
        <w:rPr>
          <w:rFonts w:ascii="Arial" w:hAnsi="Arial" w:cs="Arial"/>
          <w:bCs/>
          <w:color w:val="000000"/>
          <w:sz w:val="20"/>
          <w:szCs w:val="20"/>
        </w:rPr>
        <w:t>Как сообщить функции о структуре: rate (&amp;honda)</w:t>
      </w:r>
    </w:p>
    <w:p w:rsidR="002B64C1" w:rsidRPr="00ED1852" w:rsidRDefault="002B64C1" w:rsidP="00573E8B">
      <w:pPr>
        <w:widowControl w:val="0"/>
        <w:numPr>
          <w:ilvl w:val="0"/>
          <w:numId w:val="8"/>
        </w:numPr>
        <w:tabs>
          <w:tab w:val="clear" w:pos="360"/>
        </w:tabs>
        <w:autoSpaceDE w:val="0"/>
        <w:autoSpaceDN w:val="0"/>
        <w:adjustRightInd w:val="0"/>
        <w:ind w:hanging="180"/>
        <w:textAlignment w:val="baseline"/>
        <w:rPr>
          <w:rFonts w:ascii="Arial" w:hAnsi="Arial" w:cs="Arial"/>
          <w:bCs/>
          <w:color w:val="000000"/>
          <w:sz w:val="20"/>
          <w:szCs w:val="20"/>
        </w:rPr>
      </w:pPr>
      <w:r w:rsidRPr="00ED1852">
        <w:rPr>
          <w:rFonts w:ascii="Arial" w:hAnsi="Arial" w:cs="Arial"/>
          <w:bCs/>
          <w:color w:val="000000"/>
          <w:sz w:val="20"/>
          <w:szCs w:val="20"/>
        </w:rPr>
        <w:t>Как создать вложенную структуру</w:t>
      </w:r>
    </w:p>
    <w:p w:rsidR="002B64C1" w:rsidRPr="00ED1852" w:rsidRDefault="002B64C1" w:rsidP="00573E8B">
      <w:pPr>
        <w:widowControl w:val="0"/>
        <w:numPr>
          <w:ilvl w:val="0"/>
          <w:numId w:val="8"/>
        </w:numPr>
        <w:tabs>
          <w:tab w:val="clear" w:pos="360"/>
        </w:tabs>
        <w:autoSpaceDE w:val="0"/>
        <w:autoSpaceDN w:val="0"/>
        <w:adjustRightInd w:val="0"/>
        <w:ind w:hanging="180"/>
        <w:textAlignment w:val="baseline"/>
        <w:rPr>
          <w:rFonts w:ascii="Arial" w:hAnsi="Arial" w:cs="Arial"/>
          <w:bCs/>
          <w:color w:val="000000"/>
          <w:sz w:val="20"/>
          <w:szCs w:val="20"/>
        </w:rPr>
      </w:pPr>
      <w:r w:rsidRPr="00ED1852">
        <w:rPr>
          <w:rFonts w:ascii="Arial" w:hAnsi="Arial" w:cs="Arial"/>
          <w:bCs/>
          <w:color w:val="000000"/>
          <w:sz w:val="20"/>
          <w:szCs w:val="20"/>
        </w:rPr>
        <w:t>Как обратиться к элементу вложенной структуры: honda .civic .cost</w:t>
      </w:r>
    </w:p>
    <w:p w:rsidR="002B64C1" w:rsidRPr="00ED1852" w:rsidRDefault="002B64C1" w:rsidP="00573E8B">
      <w:pPr>
        <w:widowControl w:val="0"/>
        <w:numPr>
          <w:ilvl w:val="0"/>
          <w:numId w:val="8"/>
        </w:numPr>
        <w:tabs>
          <w:tab w:val="clear" w:pos="360"/>
        </w:tabs>
        <w:autoSpaceDE w:val="0"/>
        <w:autoSpaceDN w:val="0"/>
        <w:adjustRightInd w:val="0"/>
        <w:ind w:hanging="180"/>
        <w:textAlignment w:val="baseline"/>
        <w:rPr>
          <w:rFonts w:ascii="Arial" w:hAnsi="Arial" w:cs="Arial"/>
          <w:bCs/>
          <w:color w:val="000000"/>
          <w:sz w:val="20"/>
          <w:szCs w:val="20"/>
        </w:rPr>
      </w:pPr>
      <w:r w:rsidRPr="00ED1852">
        <w:rPr>
          <w:rFonts w:ascii="Arial" w:hAnsi="Arial" w:cs="Arial"/>
          <w:bCs/>
          <w:color w:val="000000"/>
          <w:sz w:val="20"/>
          <w:szCs w:val="20"/>
        </w:rPr>
        <w:t>Как создавать и использовать массивы структур: struct car gm [5];</w:t>
      </w:r>
    </w:p>
    <w:p w:rsidR="002B64C1" w:rsidRPr="00ED1852" w:rsidRDefault="002B64C1" w:rsidP="00573E8B">
      <w:pPr>
        <w:widowControl w:val="0"/>
        <w:numPr>
          <w:ilvl w:val="0"/>
          <w:numId w:val="8"/>
        </w:numPr>
        <w:tabs>
          <w:tab w:val="clear" w:pos="360"/>
        </w:tabs>
        <w:autoSpaceDE w:val="0"/>
        <w:autoSpaceDN w:val="0"/>
        <w:adjustRightInd w:val="0"/>
        <w:ind w:hanging="180"/>
        <w:textAlignment w:val="baseline"/>
        <w:rPr>
          <w:rFonts w:ascii="Arial" w:hAnsi="Arial" w:cs="Arial"/>
          <w:bCs/>
          <w:color w:val="000000"/>
          <w:sz w:val="20"/>
          <w:szCs w:val="20"/>
        </w:rPr>
      </w:pPr>
      <w:r w:rsidRPr="00ED1852">
        <w:rPr>
          <w:rFonts w:ascii="Arial" w:hAnsi="Arial" w:cs="Arial"/>
          <w:bCs/>
          <w:color w:val="000000"/>
          <w:sz w:val="20"/>
          <w:szCs w:val="20"/>
        </w:rPr>
        <w:t>Как создать объединение: подобно структуре</w:t>
      </w:r>
    </w:p>
    <w:p w:rsidR="002B64C1" w:rsidRPr="002B64C1" w:rsidRDefault="002B64C1" w:rsidP="00573E8B">
      <w:pPr>
        <w:widowControl w:val="0"/>
        <w:numPr>
          <w:ilvl w:val="0"/>
          <w:numId w:val="8"/>
        </w:numPr>
        <w:tabs>
          <w:tab w:val="clear" w:pos="360"/>
        </w:tabs>
        <w:autoSpaceDE w:val="0"/>
        <w:autoSpaceDN w:val="0"/>
        <w:adjustRightInd w:val="0"/>
        <w:ind w:hanging="180"/>
        <w:textAlignment w:val="baseline"/>
        <w:rPr>
          <w:rFonts w:ascii="Arial" w:hAnsi="Arial" w:cs="Arial"/>
          <w:bCs/>
          <w:color w:val="000000"/>
          <w:sz w:val="20"/>
          <w:szCs w:val="20"/>
          <w:lang w:val="en-US"/>
        </w:rPr>
      </w:pPr>
      <w:r w:rsidRPr="00ED1852">
        <w:rPr>
          <w:rFonts w:ascii="Arial" w:hAnsi="Arial" w:cs="Arial"/>
          <w:bCs/>
          <w:color w:val="000000"/>
          <w:sz w:val="20"/>
          <w:szCs w:val="20"/>
        </w:rPr>
        <w:t>Как</w:t>
      </w:r>
      <w:r w:rsidRPr="002B64C1">
        <w:rPr>
          <w:rFonts w:ascii="Arial" w:hAnsi="Arial" w:cs="Arial"/>
          <w:bCs/>
          <w:color w:val="000000"/>
          <w:sz w:val="20"/>
          <w:szCs w:val="20"/>
          <w:lang w:val="en-US"/>
        </w:rPr>
        <w:t xml:space="preserve"> </w:t>
      </w:r>
      <w:r w:rsidRPr="00ED1852">
        <w:rPr>
          <w:rFonts w:ascii="Arial" w:hAnsi="Arial" w:cs="Arial"/>
          <w:bCs/>
          <w:color w:val="000000"/>
          <w:sz w:val="20"/>
          <w:szCs w:val="20"/>
        </w:rPr>
        <w:t>использовать</w:t>
      </w:r>
      <w:r w:rsidRPr="002B64C1">
        <w:rPr>
          <w:rFonts w:ascii="Arial" w:hAnsi="Arial" w:cs="Arial"/>
          <w:bCs/>
          <w:color w:val="000000"/>
          <w:sz w:val="20"/>
          <w:szCs w:val="20"/>
          <w:lang w:val="en-US"/>
        </w:rPr>
        <w:t xml:space="preserve"> typedef: typedef struct car CRATE;</w:t>
      </w:r>
    </w:p>
    <w:p w:rsidR="002B64C1" w:rsidRPr="002B64C1" w:rsidRDefault="002B64C1" w:rsidP="002B64C1">
      <w:pPr>
        <w:widowControl w:val="0"/>
        <w:autoSpaceDE w:val="0"/>
        <w:autoSpaceDN w:val="0"/>
        <w:adjustRightInd w:val="0"/>
        <w:ind w:left="360"/>
        <w:textAlignment w:val="baseline"/>
        <w:rPr>
          <w:rFonts w:ascii="Arial" w:hAnsi="Arial" w:cs="Arial"/>
          <w:bCs/>
          <w:color w:val="000000"/>
          <w:sz w:val="20"/>
          <w:szCs w:val="20"/>
          <w:lang w:val="en-US"/>
        </w:rPr>
      </w:pPr>
    </w:p>
    <w:p w:rsidR="002B64C1" w:rsidRDefault="002B64C1" w:rsidP="002B64C1">
      <w:pPr>
        <w:ind w:firstLine="540"/>
        <w:jc w:val="both"/>
        <w:textAlignment w:val="baseline"/>
        <w:rPr>
          <w:rFonts w:ascii="Arial" w:hAnsi="Arial" w:cs="Arial"/>
          <w:b/>
          <w:bCs/>
          <w:color w:val="000000"/>
          <w:sz w:val="20"/>
          <w:szCs w:val="20"/>
        </w:rPr>
      </w:pPr>
      <w:r>
        <w:rPr>
          <w:rFonts w:ascii="Arial" w:hAnsi="Arial" w:cs="Arial"/>
          <w:b/>
          <w:bCs/>
          <w:color w:val="000000"/>
          <w:sz w:val="20"/>
          <w:szCs w:val="20"/>
        </w:rPr>
        <w:t>Вопросы и ответы.</w:t>
      </w:r>
    </w:p>
    <w:p w:rsidR="002B64C1" w:rsidRPr="00B1709A" w:rsidRDefault="002B64C1" w:rsidP="002B64C1">
      <w:pPr>
        <w:ind w:firstLine="540"/>
        <w:jc w:val="both"/>
        <w:textAlignment w:val="baseline"/>
        <w:rPr>
          <w:rFonts w:ascii="Arial" w:hAnsi="Arial" w:cs="Arial"/>
          <w:b/>
          <w:bCs/>
          <w:color w:val="000000"/>
          <w:sz w:val="20"/>
          <w:szCs w:val="20"/>
        </w:rPr>
      </w:pPr>
      <w:r w:rsidRPr="00B1709A">
        <w:rPr>
          <w:rFonts w:ascii="Arial" w:hAnsi="Arial" w:cs="Arial"/>
          <w:b/>
          <w:bCs/>
          <w:color w:val="000000"/>
          <w:sz w:val="20"/>
          <w:szCs w:val="20"/>
        </w:rPr>
        <w:t>Вопросы.</w:t>
      </w:r>
    </w:p>
    <w:p w:rsidR="002B64C1" w:rsidRPr="00ED1852" w:rsidRDefault="002B64C1" w:rsidP="00573E8B">
      <w:pPr>
        <w:numPr>
          <w:ilvl w:val="0"/>
          <w:numId w:val="9"/>
        </w:numPr>
        <w:jc w:val="both"/>
        <w:textAlignment w:val="baseline"/>
        <w:rPr>
          <w:rFonts w:ascii="Arial" w:hAnsi="Arial" w:cs="Arial"/>
          <w:bCs/>
          <w:color w:val="000000"/>
          <w:sz w:val="20"/>
          <w:szCs w:val="20"/>
        </w:rPr>
      </w:pPr>
      <w:r w:rsidRPr="00ED1852">
        <w:rPr>
          <w:rFonts w:ascii="Arial" w:hAnsi="Arial" w:cs="Arial"/>
          <w:bCs/>
          <w:color w:val="000000"/>
          <w:sz w:val="20"/>
          <w:szCs w:val="20"/>
        </w:rPr>
        <w:lastRenderedPageBreak/>
        <w:t>Что неправильно в этом шаблоне?</w:t>
      </w:r>
    </w:p>
    <w:p w:rsidR="002B64C1" w:rsidRPr="00ED1852" w:rsidRDefault="002B64C1" w:rsidP="002B64C1">
      <w:pPr>
        <w:ind w:firstLine="540"/>
        <w:jc w:val="both"/>
        <w:textAlignment w:val="baseline"/>
        <w:rPr>
          <w:rFonts w:ascii="Arial" w:hAnsi="Arial" w:cs="Arial"/>
          <w:bCs/>
          <w:color w:val="000000"/>
          <w:sz w:val="20"/>
          <w:szCs w:val="20"/>
        </w:rPr>
      </w:pPr>
    </w:p>
    <w:p w:rsidR="002B64C1" w:rsidRPr="00ED1852" w:rsidRDefault="002B64C1" w:rsidP="002B64C1">
      <w:pPr>
        <w:pStyle w:val="Program"/>
      </w:pPr>
      <w:r w:rsidRPr="009264C4">
        <w:rPr>
          <w:color w:val="0000FF"/>
        </w:rPr>
        <w:t>structure</w:t>
      </w:r>
      <w:r w:rsidRPr="00ED1852">
        <w:t xml:space="preserve"> {</w:t>
      </w:r>
    </w:p>
    <w:p w:rsidR="002B64C1" w:rsidRPr="00ED1852" w:rsidRDefault="002B64C1" w:rsidP="002B64C1">
      <w:pPr>
        <w:pStyle w:val="Program"/>
      </w:pPr>
      <w:r w:rsidRPr="00ED1852">
        <w:tab/>
      </w:r>
      <w:r w:rsidRPr="00ED1852">
        <w:tab/>
      </w:r>
      <w:r w:rsidRPr="009264C4">
        <w:rPr>
          <w:color w:val="0000FF"/>
        </w:rPr>
        <w:t>char</w:t>
      </w:r>
      <w:r w:rsidRPr="00ED1852">
        <w:t xml:space="preserve"> itible;</w:t>
      </w:r>
    </w:p>
    <w:p w:rsidR="002B64C1" w:rsidRPr="00ED1852" w:rsidRDefault="002B64C1" w:rsidP="002B64C1">
      <w:pPr>
        <w:pStyle w:val="Program"/>
      </w:pPr>
      <w:r w:rsidRPr="00ED1852">
        <w:tab/>
      </w:r>
      <w:r w:rsidRPr="00ED1852">
        <w:tab/>
      </w:r>
      <w:r w:rsidRPr="009264C4">
        <w:rPr>
          <w:color w:val="0000FF"/>
        </w:rPr>
        <w:t>int</w:t>
      </w:r>
      <w:r w:rsidRPr="00ED1852">
        <w:t xml:space="preserve"> num [20];</w:t>
      </w:r>
    </w:p>
    <w:p w:rsidR="002B64C1" w:rsidRPr="00ED1852" w:rsidRDefault="002B64C1" w:rsidP="002B64C1">
      <w:pPr>
        <w:pStyle w:val="Program"/>
      </w:pPr>
      <w:r w:rsidRPr="00ED1852">
        <w:tab/>
      </w:r>
      <w:r w:rsidRPr="00ED1852">
        <w:tab/>
      </w:r>
      <w:r w:rsidRPr="009264C4">
        <w:rPr>
          <w:color w:val="0000FF"/>
        </w:rPr>
        <w:t>char</w:t>
      </w:r>
      <w:r w:rsidRPr="00ED1852">
        <w:t xml:space="preserve"> *togs;</w:t>
      </w:r>
    </w:p>
    <w:p w:rsidR="002B64C1" w:rsidRPr="00ED1852" w:rsidRDefault="002B64C1" w:rsidP="002B64C1">
      <w:pPr>
        <w:pStyle w:val="Program"/>
      </w:pPr>
      <w:r w:rsidRPr="00ED1852">
        <w:t>};</w:t>
      </w:r>
    </w:p>
    <w:p w:rsidR="002B64C1" w:rsidRPr="00ED1852" w:rsidRDefault="002B64C1" w:rsidP="002B64C1">
      <w:pPr>
        <w:ind w:firstLine="540"/>
        <w:jc w:val="both"/>
        <w:textAlignment w:val="baseline"/>
        <w:rPr>
          <w:rFonts w:ascii="Arial" w:hAnsi="Arial" w:cs="Arial"/>
          <w:bCs/>
          <w:color w:val="000000"/>
          <w:sz w:val="20"/>
          <w:szCs w:val="20"/>
        </w:rPr>
      </w:pPr>
    </w:p>
    <w:p w:rsidR="002B64C1" w:rsidRPr="00ED1852" w:rsidRDefault="002B64C1" w:rsidP="00573E8B">
      <w:pPr>
        <w:numPr>
          <w:ilvl w:val="0"/>
          <w:numId w:val="9"/>
        </w:numPr>
        <w:jc w:val="both"/>
        <w:textAlignment w:val="baseline"/>
        <w:rPr>
          <w:rFonts w:ascii="Arial" w:hAnsi="Arial" w:cs="Arial"/>
          <w:bCs/>
          <w:color w:val="000000"/>
          <w:sz w:val="20"/>
          <w:szCs w:val="20"/>
        </w:rPr>
      </w:pPr>
      <w:r w:rsidRPr="00ED1852">
        <w:rPr>
          <w:rFonts w:ascii="Arial" w:hAnsi="Arial" w:cs="Arial"/>
          <w:bCs/>
          <w:color w:val="000000"/>
          <w:sz w:val="20"/>
          <w:szCs w:val="20"/>
        </w:rPr>
        <w:t>Вот фрагмент программы; что она напечатает?</w:t>
      </w:r>
    </w:p>
    <w:p w:rsidR="002B64C1" w:rsidRPr="00ED1852" w:rsidRDefault="002B64C1" w:rsidP="002B64C1">
      <w:pPr>
        <w:ind w:firstLine="540"/>
        <w:jc w:val="both"/>
        <w:textAlignment w:val="baseline"/>
        <w:rPr>
          <w:rFonts w:ascii="Arial" w:hAnsi="Arial" w:cs="Arial"/>
          <w:bCs/>
          <w:color w:val="000000"/>
          <w:sz w:val="20"/>
          <w:szCs w:val="20"/>
        </w:rPr>
      </w:pPr>
    </w:p>
    <w:p w:rsidR="002B64C1" w:rsidRPr="00ED1852" w:rsidRDefault="002B64C1" w:rsidP="002B64C1">
      <w:pPr>
        <w:pStyle w:val="Program"/>
      </w:pPr>
      <w:r w:rsidRPr="009264C4">
        <w:rPr>
          <w:color w:val="0000FF"/>
        </w:rPr>
        <w:t>struct</w:t>
      </w:r>
      <w:r w:rsidRPr="00ED1852">
        <w:t xml:space="preserve"> house {</w:t>
      </w:r>
    </w:p>
    <w:p w:rsidR="002B64C1" w:rsidRPr="00ED1852" w:rsidRDefault="002B64C1" w:rsidP="002B64C1">
      <w:pPr>
        <w:pStyle w:val="Program"/>
      </w:pPr>
      <w:r w:rsidRPr="00ED1852">
        <w:tab/>
      </w:r>
      <w:r w:rsidRPr="00ED1852">
        <w:tab/>
      </w:r>
      <w:r w:rsidRPr="00ED1852">
        <w:tab/>
      </w:r>
      <w:r w:rsidRPr="009264C4">
        <w:rPr>
          <w:color w:val="0000FF"/>
        </w:rPr>
        <w:t>float</w:t>
      </w:r>
      <w:r w:rsidRPr="00ED1852">
        <w:t xml:space="preserve"> sqft;</w:t>
      </w:r>
    </w:p>
    <w:p w:rsidR="002B64C1" w:rsidRPr="00ED1852" w:rsidRDefault="002B64C1" w:rsidP="002B64C1">
      <w:pPr>
        <w:pStyle w:val="Program"/>
      </w:pPr>
      <w:r w:rsidRPr="00ED1852">
        <w:tab/>
      </w:r>
      <w:r w:rsidRPr="00ED1852">
        <w:tab/>
      </w:r>
      <w:r w:rsidRPr="00ED1852">
        <w:tab/>
      </w:r>
      <w:r w:rsidRPr="009264C4">
        <w:rPr>
          <w:color w:val="0000FF"/>
        </w:rPr>
        <w:t>int</w:t>
      </w:r>
      <w:r w:rsidRPr="00ED1852">
        <w:t xml:space="preserve"> rooms;</w:t>
      </w:r>
    </w:p>
    <w:p w:rsidR="002B64C1" w:rsidRPr="00ED1852" w:rsidRDefault="002B64C1" w:rsidP="002B64C1">
      <w:pPr>
        <w:pStyle w:val="Program"/>
      </w:pPr>
      <w:r w:rsidRPr="00ED1852">
        <w:tab/>
      </w:r>
      <w:r w:rsidRPr="00ED1852">
        <w:tab/>
      </w:r>
      <w:r w:rsidRPr="00ED1852">
        <w:tab/>
      </w:r>
      <w:r w:rsidRPr="009264C4">
        <w:rPr>
          <w:color w:val="0000FF"/>
        </w:rPr>
        <w:t>int</w:t>
      </w:r>
      <w:r w:rsidRPr="00ED1852">
        <w:t xml:space="preserve"> stories;</w:t>
      </w:r>
    </w:p>
    <w:p w:rsidR="002B64C1" w:rsidRPr="00ED1852" w:rsidRDefault="002B64C1" w:rsidP="002B64C1">
      <w:pPr>
        <w:pStyle w:val="Program"/>
      </w:pPr>
      <w:r w:rsidRPr="00ED1852">
        <w:tab/>
      </w:r>
      <w:r w:rsidRPr="00ED1852">
        <w:tab/>
      </w:r>
      <w:r w:rsidRPr="00ED1852">
        <w:tab/>
      </w:r>
      <w:r w:rsidRPr="009264C4">
        <w:rPr>
          <w:color w:val="0000FF"/>
        </w:rPr>
        <w:t>char</w:t>
      </w:r>
      <w:r w:rsidRPr="00ED1852">
        <w:t xml:space="preserve"> *address;</w:t>
      </w:r>
    </w:p>
    <w:p w:rsidR="002B64C1" w:rsidRPr="00ED1852" w:rsidRDefault="002B64C1" w:rsidP="002B64C1">
      <w:pPr>
        <w:pStyle w:val="Program"/>
      </w:pPr>
      <w:r w:rsidRPr="00ED1852">
        <w:t>};</w:t>
      </w:r>
    </w:p>
    <w:p w:rsidR="002B64C1" w:rsidRPr="00ED1852" w:rsidRDefault="002B64C1" w:rsidP="002B64C1">
      <w:pPr>
        <w:pStyle w:val="Program"/>
      </w:pPr>
      <w:r w:rsidRPr="00ED1852">
        <w:t>main ()</w:t>
      </w:r>
    </w:p>
    <w:p w:rsidR="002B64C1" w:rsidRPr="00ED1852" w:rsidRDefault="002B64C1" w:rsidP="002B64C1">
      <w:pPr>
        <w:pStyle w:val="Program"/>
      </w:pPr>
      <w:r w:rsidRPr="00ED1852">
        <w:t>{</w:t>
      </w:r>
    </w:p>
    <w:p w:rsidR="002B64C1" w:rsidRPr="00ED1852" w:rsidRDefault="002B64C1" w:rsidP="002B64C1">
      <w:pPr>
        <w:pStyle w:val="Program"/>
        <w:ind w:left="284"/>
      </w:pPr>
      <w:r w:rsidRPr="00F41144">
        <w:rPr>
          <w:color w:val="0000FF"/>
        </w:rPr>
        <w:t>static struct</w:t>
      </w:r>
      <w:r w:rsidRPr="00ED1852">
        <w:t xml:space="preserve"> house fruzt = {1560.0, 6, 1, "</w:t>
      </w:r>
      <w:smartTag w:uri="urn:schemas-microsoft-com:office:smarttags" w:element="Street">
        <w:smartTag w:uri="urn:schemas-microsoft-com:office:smarttags" w:element="address">
          <w:r w:rsidRPr="00ED1852">
            <w:t>22 Spiffo Road</w:t>
          </w:r>
        </w:smartTag>
      </w:smartTag>
      <w:r w:rsidRPr="00ED1852">
        <w:t>"};</w:t>
      </w:r>
    </w:p>
    <w:p w:rsidR="002B64C1" w:rsidRPr="00ED1852" w:rsidRDefault="002B64C1" w:rsidP="002B64C1">
      <w:pPr>
        <w:pStyle w:val="Program"/>
        <w:ind w:left="284"/>
      </w:pPr>
      <w:r w:rsidRPr="00F41144">
        <w:rPr>
          <w:color w:val="0000FF"/>
        </w:rPr>
        <w:t>struct</w:t>
      </w:r>
      <w:r w:rsidRPr="00ED1852">
        <w:t xml:space="preserve"> house *sign;</w:t>
      </w:r>
    </w:p>
    <w:p w:rsidR="002B64C1" w:rsidRPr="00ED1852" w:rsidRDefault="002B64C1" w:rsidP="002B64C1">
      <w:pPr>
        <w:pStyle w:val="Program"/>
        <w:ind w:left="284"/>
      </w:pPr>
      <w:r w:rsidRPr="00ED1852">
        <w:t>sign = &amp;fruzt;</w:t>
      </w:r>
    </w:p>
    <w:p w:rsidR="002B64C1" w:rsidRPr="00ED1852" w:rsidRDefault="002B64C1" w:rsidP="002B64C1">
      <w:pPr>
        <w:pStyle w:val="Program"/>
        <w:ind w:left="284"/>
      </w:pPr>
      <w:r w:rsidRPr="00ED1852">
        <w:t>printf (" %d %d\n" , fruzt.rooms, sign— &gt;stories);</w:t>
      </w:r>
    </w:p>
    <w:p w:rsidR="002B64C1" w:rsidRPr="00ED1852" w:rsidRDefault="002B64C1" w:rsidP="002B64C1">
      <w:pPr>
        <w:pStyle w:val="Program"/>
        <w:ind w:left="284"/>
      </w:pPr>
      <w:r w:rsidRPr="00ED1852">
        <w:t>printf (" %s\n", fruzt.address);</w:t>
      </w:r>
    </w:p>
    <w:p w:rsidR="002B64C1" w:rsidRPr="00ED1852" w:rsidRDefault="002B64C1" w:rsidP="002B64C1">
      <w:pPr>
        <w:pStyle w:val="Program"/>
        <w:ind w:left="284"/>
      </w:pPr>
      <w:r w:rsidRPr="00ED1852">
        <w:t>printf (" %c %c \n" sign-&gt;address [3], fruzt.address [4]);</w:t>
      </w:r>
    </w:p>
    <w:p w:rsidR="002B64C1" w:rsidRPr="00ED1852" w:rsidRDefault="002B64C1" w:rsidP="002B64C1">
      <w:pPr>
        <w:pStyle w:val="Program"/>
      </w:pPr>
      <w:r w:rsidRPr="00ED1852">
        <w:t>}</w:t>
      </w:r>
    </w:p>
    <w:p w:rsidR="002B64C1" w:rsidRPr="00ED1852" w:rsidRDefault="002B64C1" w:rsidP="002B64C1">
      <w:pPr>
        <w:ind w:firstLine="540"/>
        <w:jc w:val="both"/>
        <w:textAlignment w:val="baseline"/>
        <w:rPr>
          <w:rFonts w:ascii="Arial" w:hAnsi="Arial" w:cs="Arial"/>
          <w:bCs/>
          <w:color w:val="000000"/>
          <w:sz w:val="20"/>
          <w:szCs w:val="20"/>
        </w:rPr>
      </w:pPr>
    </w:p>
    <w:p w:rsidR="002B64C1" w:rsidRPr="00ED1852" w:rsidRDefault="002B64C1" w:rsidP="00573E8B">
      <w:pPr>
        <w:numPr>
          <w:ilvl w:val="0"/>
          <w:numId w:val="9"/>
        </w:numPr>
        <w:jc w:val="both"/>
        <w:textAlignment w:val="baseline"/>
        <w:rPr>
          <w:rFonts w:ascii="Arial" w:hAnsi="Arial" w:cs="Arial"/>
          <w:bCs/>
          <w:color w:val="000000"/>
          <w:sz w:val="20"/>
          <w:szCs w:val="20"/>
        </w:rPr>
      </w:pPr>
      <w:r w:rsidRPr="00ED1852">
        <w:rPr>
          <w:rFonts w:ascii="Arial" w:hAnsi="Arial" w:cs="Arial"/>
          <w:bCs/>
          <w:color w:val="000000"/>
          <w:sz w:val="20"/>
          <w:szCs w:val="20"/>
        </w:rPr>
        <w:t>Придумайте структурный шаблон, который будет содержать название месяца, трехбуквенную аббревиатуру месяца, количество дней в месяце и номер месяца.</w:t>
      </w:r>
    </w:p>
    <w:p w:rsidR="002B64C1" w:rsidRPr="00ED1852" w:rsidRDefault="002B64C1" w:rsidP="00573E8B">
      <w:pPr>
        <w:numPr>
          <w:ilvl w:val="0"/>
          <w:numId w:val="9"/>
        </w:numPr>
        <w:jc w:val="both"/>
        <w:textAlignment w:val="baseline"/>
        <w:rPr>
          <w:rFonts w:ascii="Arial" w:hAnsi="Arial" w:cs="Arial"/>
          <w:bCs/>
          <w:color w:val="000000"/>
          <w:sz w:val="20"/>
          <w:szCs w:val="20"/>
        </w:rPr>
      </w:pPr>
      <w:r w:rsidRPr="00ED1852">
        <w:rPr>
          <w:rFonts w:ascii="Arial" w:hAnsi="Arial" w:cs="Arial"/>
          <w:bCs/>
          <w:color w:val="000000"/>
          <w:sz w:val="20"/>
          <w:szCs w:val="20"/>
        </w:rPr>
        <w:t>Определите массив, состоящий из двенадцати структур того же типа, что и в вопросе 3, и инициализируйте его для невисокосного года.</w:t>
      </w:r>
    </w:p>
    <w:p w:rsidR="002B64C1" w:rsidRPr="00ED1852" w:rsidRDefault="002B64C1" w:rsidP="00573E8B">
      <w:pPr>
        <w:numPr>
          <w:ilvl w:val="0"/>
          <w:numId w:val="9"/>
        </w:numPr>
        <w:jc w:val="both"/>
        <w:textAlignment w:val="baseline"/>
        <w:rPr>
          <w:rFonts w:ascii="Arial" w:hAnsi="Arial" w:cs="Arial"/>
          <w:bCs/>
          <w:color w:val="000000"/>
          <w:sz w:val="20"/>
          <w:szCs w:val="20"/>
        </w:rPr>
      </w:pPr>
      <w:r w:rsidRPr="00ED1852">
        <w:rPr>
          <w:rFonts w:ascii="Arial" w:hAnsi="Arial" w:cs="Arial"/>
          <w:bCs/>
          <w:color w:val="000000"/>
          <w:sz w:val="20"/>
          <w:szCs w:val="20"/>
        </w:rPr>
        <w:t>Напишите функцию, которая получает номер месяца, а возвращает общее число дней года вплоть до этого месяца. Считайте, что структурный шаблон и массив из вопросов 3 и 4 описаны как внешние.</w:t>
      </w:r>
    </w:p>
    <w:p w:rsidR="002B64C1" w:rsidRPr="00ED1852" w:rsidRDefault="002B64C1" w:rsidP="00573E8B">
      <w:pPr>
        <w:numPr>
          <w:ilvl w:val="0"/>
          <w:numId w:val="9"/>
        </w:numPr>
        <w:jc w:val="both"/>
        <w:textAlignment w:val="baseline"/>
        <w:rPr>
          <w:rFonts w:ascii="Arial" w:hAnsi="Arial" w:cs="Arial"/>
          <w:bCs/>
          <w:color w:val="000000"/>
          <w:sz w:val="20"/>
          <w:szCs w:val="20"/>
        </w:rPr>
      </w:pPr>
      <w:r w:rsidRPr="00ED1852">
        <w:rPr>
          <w:rFonts w:ascii="Arial" w:hAnsi="Arial" w:cs="Arial"/>
          <w:bCs/>
          <w:color w:val="000000"/>
          <w:sz w:val="20"/>
          <w:szCs w:val="20"/>
        </w:rPr>
        <w:t>Взяв за основу нижеследующую функцию typedef, опишите 10-элементный массив указанной структуры. Затем, используя присваивание отдельного элемента, попытайтесь описать третьим элементом массива линзу Ремаркатара с фокусным расстоянием 500 мм и апертурой f/2.0.</w:t>
      </w:r>
    </w:p>
    <w:p w:rsidR="002B64C1" w:rsidRPr="00ED1852" w:rsidRDefault="002B64C1" w:rsidP="002B64C1">
      <w:pPr>
        <w:ind w:firstLine="540"/>
        <w:jc w:val="both"/>
        <w:textAlignment w:val="baseline"/>
        <w:rPr>
          <w:rFonts w:ascii="Arial" w:hAnsi="Arial" w:cs="Arial"/>
          <w:bCs/>
          <w:color w:val="000000"/>
          <w:sz w:val="20"/>
          <w:szCs w:val="20"/>
        </w:rPr>
      </w:pPr>
    </w:p>
    <w:p w:rsidR="002B64C1" w:rsidRPr="002B64C1" w:rsidRDefault="002B64C1" w:rsidP="002B64C1">
      <w:pPr>
        <w:pStyle w:val="Program"/>
        <w:rPr>
          <w:lang w:val="ru-RU"/>
        </w:rPr>
      </w:pPr>
      <w:r w:rsidRPr="00E77A4D">
        <w:rPr>
          <w:color w:val="0000FF"/>
        </w:rPr>
        <w:t>typedef</w:t>
      </w:r>
      <w:r w:rsidRPr="002B64C1">
        <w:rPr>
          <w:color w:val="0000FF"/>
          <w:lang w:val="ru-RU"/>
        </w:rPr>
        <w:t xml:space="preserve"> </w:t>
      </w:r>
      <w:r w:rsidRPr="00E77A4D">
        <w:rPr>
          <w:color w:val="0000FF"/>
        </w:rPr>
        <w:t>struct</w:t>
      </w:r>
      <w:r w:rsidRPr="002B64C1">
        <w:rPr>
          <w:lang w:val="ru-RU"/>
        </w:rPr>
        <w:t xml:space="preserve"> {</w:t>
      </w:r>
      <w:r w:rsidRPr="002B64C1">
        <w:rPr>
          <w:color w:val="008000"/>
          <w:lang w:val="ru-RU"/>
        </w:rPr>
        <w:t xml:space="preserve"> /* описатель линзы */</w:t>
      </w:r>
    </w:p>
    <w:p w:rsidR="002B64C1" w:rsidRPr="002B64C1" w:rsidRDefault="002B64C1" w:rsidP="002B64C1">
      <w:pPr>
        <w:pStyle w:val="Program"/>
        <w:rPr>
          <w:lang w:val="ru-RU"/>
        </w:rPr>
      </w:pPr>
      <w:r w:rsidRPr="002B64C1">
        <w:rPr>
          <w:lang w:val="ru-RU"/>
        </w:rPr>
        <w:tab/>
      </w:r>
      <w:r w:rsidRPr="002B64C1">
        <w:rPr>
          <w:lang w:val="ru-RU"/>
        </w:rPr>
        <w:tab/>
      </w:r>
      <w:r w:rsidRPr="002B64C1">
        <w:rPr>
          <w:lang w:val="ru-RU"/>
        </w:rPr>
        <w:tab/>
      </w:r>
      <w:r w:rsidRPr="00E77A4D">
        <w:rPr>
          <w:color w:val="0000FF"/>
        </w:rPr>
        <w:t>float</w:t>
      </w:r>
      <w:r w:rsidRPr="002B64C1">
        <w:rPr>
          <w:lang w:val="ru-RU"/>
        </w:rPr>
        <w:t xml:space="preserve"> </w:t>
      </w:r>
      <w:r w:rsidRPr="00ED1852">
        <w:t>foclen</w:t>
      </w:r>
      <w:r w:rsidRPr="002B64C1">
        <w:rPr>
          <w:lang w:val="ru-RU"/>
        </w:rPr>
        <w:t xml:space="preserve">; </w:t>
      </w:r>
      <w:r w:rsidRPr="002B64C1">
        <w:rPr>
          <w:color w:val="008000"/>
          <w:lang w:val="ru-RU"/>
        </w:rPr>
        <w:t>/* фокусное расстояние, мм */</w:t>
      </w:r>
    </w:p>
    <w:p w:rsidR="002B64C1" w:rsidRPr="002B64C1" w:rsidRDefault="002B64C1" w:rsidP="002B64C1">
      <w:pPr>
        <w:pStyle w:val="Program"/>
        <w:rPr>
          <w:lang w:val="ru-RU"/>
        </w:rPr>
      </w:pPr>
      <w:r w:rsidRPr="002B64C1">
        <w:rPr>
          <w:lang w:val="ru-RU"/>
        </w:rPr>
        <w:tab/>
      </w:r>
      <w:r w:rsidRPr="002B64C1">
        <w:rPr>
          <w:lang w:val="ru-RU"/>
        </w:rPr>
        <w:tab/>
      </w:r>
      <w:r w:rsidRPr="002B64C1">
        <w:rPr>
          <w:lang w:val="ru-RU"/>
        </w:rPr>
        <w:tab/>
      </w:r>
      <w:r w:rsidRPr="00E77A4D">
        <w:rPr>
          <w:color w:val="0000FF"/>
        </w:rPr>
        <w:t>float</w:t>
      </w:r>
      <w:r w:rsidRPr="002B64C1">
        <w:rPr>
          <w:lang w:val="ru-RU"/>
        </w:rPr>
        <w:t xml:space="preserve"> </w:t>
      </w:r>
      <w:r w:rsidRPr="00ED1852">
        <w:t>fstop</w:t>
      </w:r>
      <w:r w:rsidRPr="002B64C1">
        <w:rPr>
          <w:lang w:val="ru-RU"/>
        </w:rPr>
        <w:t>;</w:t>
      </w:r>
      <w:r w:rsidRPr="002B64C1">
        <w:rPr>
          <w:color w:val="008000"/>
          <w:lang w:val="ru-RU"/>
        </w:rPr>
        <w:t xml:space="preserve"> /* апертура */</w:t>
      </w:r>
    </w:p>
    <w:p w:rsidR="002B64C1" w:rsidRPr="002B64C1" w:rsidRDefault="002B64C1" w:rsidP="002B64C1">
      <w:pPr>
        <w:pStyle w:val="Program"/>
        <w:rPr>
          <w:lang w:val="ru-RU"/>
        </w:rPr>
      </w:pPr>
      <w:r w:rsidRPr="002B64C1">
        <w:rPr>
          <w:lang w:val="ru-RU"/>
        </w:rPr>
        <w:tab/>
      </w:r>
      <w:r w:rsidRPr="002B64C1">
        <w:rPr>
          <w:lang w:val="ru-RU"/>
        </w:rPr>
        <w:tab/>
      </w:r>
      <w:r w:rsidRPr="002B64C1">
        <w:rPr>
          <w:lang w:val="ru-RU"/>
        </w:rPr>
        <w:tab/>
      </w:r>
      <w:r w:rsidRPr="00E77A4D">
        <w:rPr>
          <w:color w:val="0000FF"/>
        </w:rPr>
        <w:t>char</w:t>
      </w:r>
      <w:r w:rsidRPr="002B64C1">
        <w:rPr>
          <w:lang w:val="ru-RU"/>
        </w:rPr>
        <w:t xml:space="preserve"> *</w:t>
      </w:r>
      <w:r w:rsidRPr="00ED1852">
        <w:t>brand</w:t>
      </w:r>
      <w:r w:rsidRPr="002B64C1">
        <w:rPr>
          <w:lang w:val="ru-RU"/>
        </w:rPr>
        <w:t xml:space="preserve">; </w:t>
      </w:r>
      <w:r w:rsidRPr="002B64C1">
        <w:rPr>
          <w:color w:val="008000"/>
          <w:lang w:val="ru-RU"/>
        </w:rPr>
        <w:t>/* фирменная марка */</w:t>
      </w:r>
    </w:p>
    <w:p w:rsidR="002B64C1" w:rsidRPr="00ED1852" w:rsidRDefault="002B64C1" w:rsidP="002B64C1">
      <w:pPr>
        <w:pStyle w:val="Program"/>
      </w:pPr>
      <w:r w:rsidRPr="00ED1852">
        <w:t>} LENS;</w:t>
      </w:r>
    </w:p>
    <w:p w:rsidR="002B64C1" w:rsidRPr="00ED1852" w:rsidRDefault="002B64C1" w:rsidP="002B64C1">
      <w:pPr>
        <w:ind w:firstLine="540"/>
        <w:jc w:val="both"/>
        <w:textAlignment w:val="baseline"/>
        <w:rPr>
          <w:rFonts w:ascii="Arial" w:hAnsi="Arial" w:cs="Arial"/>
          <w:bCs/>
          <w:color w:val="000000"/>
          <w:sz w:val="20"/>
          <w:szCs w:val="20"/>
        </w:rPr>
      </w:pPr>
    </w:p>
    <w:p w:rsidR="002B64C1" w:rsidRPr="00ED1852" w:rsidRDefault="002B64C1" w:rsidP="002B64C1">
      <w:pPr>
        <w:pStyle w:val="Main"/>
        <w:rPr>
          <w:b/>
          <w:color w:val="000000"/>
          <w:lang w:val="ru-RU"/>
        </w:rPr>
      </w:pPr>
      <w:r>
        <w:rPr>
          <w:b/>
          <w:color w:val="000000"/>
          <w:lang w:val="ru-RU"/>
        </w:rPr>
        <w:t>Ответы.</w:t>
      </w:r>
    </w:p>
    <w:p w:rsidR="002B64C1" w:rsidRPr="00ED1852" w:rsidRDefault="002B64C1" w:rsidP="00573E8B">
      <w:pPr>
        <w:numPr>
          <w:ilvl w:val="0"/>
          <w:numId w:val="12"/>
        </w:numPr>
        <w:jc w:val="both"/>
        <w:textAlignment w:val="baseline"/>
        <w:rPr>
          <w:rFonts w:ascii="Arial" w:hAnsi="Arial" w:cs="Arial"/>
          <w:bCs/>
          <w:color w:val="000000"/>
          <w:sz w:val="20"/>
          <w:szCs w:val="20"/>
        </w:rPr>
      </w:pPr>
      <w:r w:rsidRPr="00ED1852">
        <w:rPr>
          <w:rFonts w:ascii="Arial" w:hAnsi="Arial" w:cs="Arial"/>
          <w:bCs/>
          <w:color w:val="000000"/>
          <w:sz w:val="20"/>
          <w:szCs w:val="20"/>
        </w:rPr>
        <w:t>Должно быть ключевое слово struct, а не structure. Шаблон требует либо имени структуры перед открывающей скобкой или имени переменной после закрывающей скобки. Кроме того, точка с запятой должна стоять после *togs и в конце шаблона.</w:t>
      </w:r>
    </w:p>
    <w:p w:rsidR="002B64C1" w:rsidRPr="00ED1852" w:rsidRDefault="002B64C1" w:rsidP="00573E8B">
      <w:pPr>
        <w:numPr>
          <w:ilvl w:val="0"/>
          <w:numId w:val="12"/>
        </w:numPr>
        <w:jc w:val="both"/>
        <w:textAlignment w:val="baseline"/>
        <w:rPr>
          <w:rFonts w:ascii="Arial" w:hAnsi="Arial" w:cs="Arial"/>
          <w:bCs/>
          <w:color w:val="000000"/>
          <w:sz w:val="20"/>
          <w:szCs w:val="20"/>
        </w:rPr>
      </w:pPr>
    </w:p>
    <w:p w:rsidR="002B64C1" w:rsidRPr="00ED1852" w:rsidRDefault="002B64C1" w:rsidP="002B64C1">
      <w:pPr>
        <w:ind w:firstLine="540"/>
        <w:jc w:val="both"/>
        <w:textAlignment w:val="baseline"/>
        <w:rPr>
          <w:rFonts w:ascii="Arial" w:hAnsi="Arial" w:cs="Arial"/>
          <w:bCs/>
          <w:color w:val="000000"/>
          <w:sz w:val="20"/>
          <w:szCs w:val="20"/>
        </w:rPr>
      </w:pPr>
    </w:p>
    <w:p w:rsidR="002B64C1" w:rsidRPr="00ED1852" w:rsidRDefault="002B64C1" w:rsidP="002B64C1">
      <w:pPr>
        <w:ind w:firstLine="540"/>
        <w:jc w:val="both"/>
        <w:textAlignment w:val="baseline"/>
        <w:rPr>
          <w:rFonts w:ascii="Arial" w:hAnsi="Arial" w:cs="Arial"/>
          <w:bCs/>
          <w:color w:val="000000"/>
          <w:sz w:val="20"/>
          <w:szCs w:val="20"/>
        </w:rPr>
      </w:pPr>
      <w:r w:rsidRPr="00ED1852">
        <w:rPr>
          <w:rFonts w:ascii="Arial" w:hAnsi="Arial" w:cs="Arial"/>
          <w:bCs/>
          <w:color w:val="000000"/>
          <w:sz w:val="20"/>
          <w:szCs w:val="20"/>
        </w:rPr>
        <w:t>6 1</w:t>
      </w:r>
    </w:p>
    <w:p w:rsidR="002B64C1" w:rsidRPr="00ED1852" w:rsidRDefault="002B64C1" w:rsidP="002B64C1">
      <w:pPr>
        <w:ind w:firstLine="540"/>
        <w:jc w:val="both"/>
        <w:textAlignment w:val="baseline"/>
        <w:rPr>
          <w:rFonts w:ascii="Arial" w:hAnsi="Arial" w:cs="Arial"/>
          <w:bCs/>
          <w:color w:val="000000"/>
          <w:sz w:val="20"/>
          <w:szCs w:val="20"/>
        </w:rPr>
      </w:pPr>
      <w:r w:rsidRPr="00ED1852">
        <w:rPr>
          <w:rFonts w:ascii="Arial" w:hAnsi="Arial" w:cs="Arial"/>
          <w:bCs/>
          <w:color w:val="000000"/>
          <w:sz w:val="20"/>
          <w:szCs w:val="20"/>
        </w:rPr>
        <w:t>22 Spiffo Road</w:t>
      </w:r>
    </w:p>
    <w:p w:rsidR="002B64C1" w:rsidRPr="00ED1852" w:rsidRDefault="002B64C1" w:rsidP="002B64C1">
      <w:pPr>
        <w:ind w:firstLine="540"/>
        <w:jc w:val="both"/>
        <w:textAlignment w:val="baseline"/>
        <w:rPr>
          <w:rFonts w:ascii="Arial" w:hAnsi="Arial" w:cs="Arial"/>
          <w:bCs/>
          <w:color w:val="000000"/>
          <w:sz w:val="20"/>
          <w:szCs w:val="20"/>
        </w:rPr>
      </w:pPr>
      <w:r w:rsidRPr="00ED1852">
        <w:rPr>
          <w:rFonts w:ascii="Arial" w:hAnsi="Arial" w:cs="Arial"/>
          <w:bCs/>
          <w:color w:val="000000"/>
          <w:sz w:val="20"/>
          <w:szCs w:val="20"/>
        </w:rPr>
        <w:t>S p</w:t>
      </w:r>
    </w:p>
    <w:p w:rsidR="002B64C1" w:rsidRPr="00ED1852" w:rsidRDefault="002B64C1" w:rsidP="002B64C1">
      <w:pPr>
        <w:ind w:firstLine="540"/>
        <w:jc w:val="both"/>
        <w:textAlignment w:val="baseline"/>
        <w:rPr>
          <w:rFonts w:ascii="Arial" w:hAnsi="Arial" w:cs="Arial"/>
          <w:bCs/>
          <w:color w:val="000000"/>
          <w:sz w:val="20"/>
          <w:szCs w:val="20"/>
        </w:rPr>
      </w:pPr>
    </w:p>
    <w:p w:rsidR="002B64C1" w:rsidRPr="00ED1852" w:rsidRDefault="002B64C1" w:rsidP="002B64C1">
      <w:pPr>
        <w:ind w:firstLine="540"/>
        <w:jc w:val="both"/>
        <w:textAlignment w:val="baseline"/>
        <w:rPr>
          <w:rFonts w:ascii="Arial" w:hAnsi="Arial" w:cs="Arial"/>
          <w:bCs/>
          <w:color w:val="000000"/>
          <w:sz w:val="20"/>
          <w:szCs w:val="20"/>
        </w:rPr>
      </w:pPr>
      <w:r w:rsidRPr="00ED1852">
        <w:rPr>
          <w:rFonts w:ascii="Arial" w:hAnsi="Arial" w:cs="Arial"/>
          <w:bCs/>
          <w:color w:val="000000"/>
          <w:sz w:val="20"/>
          <w:szCs w:val="20"/>
        </w:rPr>
        <w:t>Элемент fruzt.address является символьной строкой, a fruzt.address [4] является пятым элементом этого массива.</w:t>
      </w:r>
    </w:p>
    <w:p w:rsidR="002B64C1" w:rsidRPr="00ED1852" w:rsidRDefault="002B64C1" w:rsidP="00573E8B">
      <w:pPr>
        <w:numPr>
          <w:ilvl w:val="0"/>
          <w:numId w:val="12"/>
        </w:numPr>
        <w:jc w:val="both"/>
        <w:textAlignment w:val="baseline"/>
        <w:rPr>
          <w:rFonts w:ascii="Arial" w:hAnsi="Arial" w:cs="Arial"/>
          <w:bCs/>
          <w:color w:val="000000"/>
          <w:sz w:val="20"/>
          <w:szCs w:val="20"/>
        </w:rPr>
      </w:pPr>
    </w:p>
    <w:p w:rsidR="002B64C1" w:rsidRPr="00ED1852" w:rsidRDefault="002B64C1" w:rsidP="002B64C1">
      <w:pPr>
        <w:pStyle w:val="Program"/>
      </w:pPr>
      <w:r w:rsidRPr="00E77A4D">
        <w:rPr>
          <w:color w:val="0000FF"/>
        </w:rPr>
        <w:t>struct</w:t>
      </w:r>
      <w:r w:rsidRPr="00ED1852">
        <w:t xml:space="preserve"> month {</w:t>
      </w:r>
    </w:p>
    <w:p w:rsidR="002B64C1" w:rsidRPr="00ED1852" w:rsidRDefault="002B64C1" w:rsidP="002B64C1">
      <w:pPr>
        <w:pStyle w:val="Program"/>
      </w:pPr>
      <w:r w:rsidRPr="00ED1852">
        <w:tab/>
      </w:r>
      <w:r w:rsidRPr="00ED1852">
        <w:tab/>
      </w:r>
      <w:r w:rsidRPr="00ED1852">
        <w:tab/>
      </w:r>
      <w:r w:rsidRPr="00E77A4D">
        <w:rPr>
          <w:color w:val="0000FF"/>
        </w:rPr>
        <w:t>char</w:t>
      </w:r>
      <w:r w:rsidRPr="00ED1852">
        <w:t xml:space="preserve"> name[10|; </w:t>
      </w:r>
      <w:r w:rsidRPr="00E77A4D">
        <w:rPr>
          <w:color w:val="008000"/>
        </w:rPr>
        <w:t>/* или char *name; */</w:t>
      </w:r>
    </w:p>
    <w:p w:rsidR="002B64C1" w:rsidRPr="00ED1852" w:rsidRDefault="002B64C1" w:rsidP="002B64C1">
      <w:pPr>
        <w:pStyle w:val="Program"/>
      </w:pPr>
      <w:r w:rsidRPr="00ED1852">
        <w:tab/>
      </w:r>
      <w:r w:rsidRPr="00ED1852">
        <w:tab/>
      </w:r>
      <w:r w:rsidRPr="00ED1852">
        <w:tab/>
      </w:r>
      <w:r w:rsidRPr="00E77A4D">
        <w:rPr>
          <w:color w:val="0000FF"/>
        </w:rPr>
        <w:t>char</w:t>
      </w:r>
      <w:r w:rsidRPr="00ED1852">
        <w:t xml:space="preserve"> abbrev[4]; </w:t>
      </w:r>
      <w:r w:rsidRPr="00E77A4D">
        <w:rPr>
          <w:color w:val="008000"/>
        </w:rPr>
        <w:t>/* или char*abbrev; */</w:t>
      </w:r>
    </w:p>
    <w:p w:rsidR="002B64C1" w:rsidRPr="00ED1852" w:rsidRDefault="002B64C1" w:rsidP="002B64C1">
      <w:pPr>
        <w:pStyle w:val="Program"/>
      </w:pPr>
      <w:r w:rsidRPr="00ED1852">
        <w:tab/>
      </w:r>
      <w:r w:rsidRPr="00ED1852">
        <w:tab/>
      </w:r>
      <w:r w:rsidRPr="00ED1852">
        <w:tab/>
      </w:r>
      <w:r w:rsidRPr="00E77A4D">
        <w:rPr>
          <w:color w:val="0000FF"/>
        </w:rPr>
        <w:t>int</w:t>
      </w:r>
      <w:r w:rsidRPr="00ED1852">
        <w:t xml:space="preserve"> days;</w:t>
      </w:r>
    </w:p>
    <w:p w:rsidR="002B64C1" w:rsidRPr="00ED1852" w:rsidRDefault="002B64C1" w:rsidP="002B64C1">
      <w:pPr>
        <w:pStyle w:val="Program"/>
      </w:pPr>
      <w:r w:rsidRPr="00ED1852">
        <w:tab/>
      </w:r>
      <w:r w:rsidRPr="00ED1852">
        <w:tab/>
      </w:r>
      <w:r w:rsidRPr="00ED1852">
        <w:tab/>
      </w:r>
      <w:r w:rsidRPr="00E77A4D">
        <w:rPr>
          <w:color w:val="0000FF"/>
        </w:rPr>
        <w:t>int</w:t>
      </w:r>
      <w:r w:rsidRPr="00ED1852">
        <w:t xml:space="preserve"> monumb;</w:t>
      </w:r>
    </w:p>
    <w:p w:rsidR="002B64C1" w:rsidRPr="00ED1852" w:rsidRDefault="002B64C1" w:rsidP="002B64C1">
      <w:pPr>
        <w:pStyle w:val="Program"/>
      </w:pPr>
      <w:r w:rsidRPr="00ED1852">
        <w:t>};</w:t>
      </w:r>
    </w:p>
    <w:p w:rsidR="002B64C1" w:rsidRPr="00ED1852" w:rsidRDefault="002B64C1" w:rsidP="002B64C1">
      <w:pPr>
        <w:ind w:firstLine="540"/>
        <w:jc w:val="both"/>
        <w:textAlignment w:val="baseline"/>
        <w:rPr>
          <w:rFonts w:ascii="Arial" w:hAnsi="Arial" w:cs="Arial"/>
          <w:bCs/>
          <w:color w:val="000000"/>
          <w:sz w:val="20"/>
          <w:szCs w:val="20"/>
        </w:rPr>
      </w:pPr>
    </w:p>
    <w:p w:rsidR="002B64C1" w:rsidRPr="00ED1852" w:rsidRDefault="002B64C1" w:rsidP="00573E8B">
      <w:pPr>
        <w:numPr>
          <w:ilvl w:val="0"/>
          <w:numId w:val="12"/>
        </w:numPr>
        <w:jc w:val="both"/>
        <w:textAlignment w:val="baseline"/>
        <w:rPr>
          <w:rFonts w:ascii="Arial" w:hAnsi="Arial" w:cs="Arial"/>
          <w:bCs/>
          <w:color w:val="000000"/>
          <w:sz w:val="20"/>
          <w:szCs w:val="20"/>
        </w:rPr>
      </w:pPr>
    </w:p>
    <w:p w:rsidR="002B64C1" w:rsidRPr="00ED1852" w:rsidRDefault="002B64C1" w:rsidP="002B64C1">
      <w:pPr>
        <w:pStyle w:val="Program"/>
      </w:pPr>
      <w:r w:rsidRPr="00E77A4D">
        <w:rPr>
          <w:color w:val="0000FF"/>
        </w:rPr>
        <w:t>struct</w:t>
      </w:r>
      <w:r w:rsidRPr="00ED1852">
        <w:t xml:space="preserve"> month months[12] = {</w:t>
      </w:r>
    </w:p>
    <w:p w:rsidR="002B64C1" w:rsidRPr="00ED1852" w:rsidRDefault="002B64C1" w:rsidP="002B64C1">
      <w:pPr>
        <w:pStyle w:val="Program"/>
      </w:pPr>
      <w:r w:rsidRPr="00ED1852">
        <w:tab/>
      </w:r>
      <w:r w:rsidRPr="00ED1852">
        <w:tab/>
      </w:r>
      <w:r w:rsidRPr="00ED1852">
        <w:tab/>
        <w:t>{ " Январь" , "Янв", 31, 1},</w:t>
      </w:r>
    </w:p>
    <w:p w:rsidR="002B64C1" w:rsidRPr="00430732" w:rsidRDefault="002B64C1" w:rsidP="002B64C1">
      <w:pPr>
        <w:pStyle w:val="Program"/>
        <w:rPr>
          <w:lang w:val="ru-RU"/>
        </w:rPr>
      </w:pPr>
      <w:r w:rsidRPr="00ED1852">
        <w:tab/>
      </w:r>
      <w:r w:rsidRPr="00ED1852">
        <w:tab/>
      </w:r>
      <w:r w:rsidRPr="00ED1852">
        <w:tab/>
      </w:r>
      <w:r w:rsidRPr="00430732">
        <w:rPr>
          <w:lang w:val="ru-RU"/>
        </w:rPr>
        <w:t>{ " Февраль", " Фев", 28, 2},</w:t>
      </w:r>
    </w:p>
    <w:p w:rsidR="002B64C1" w:rsidRPr="00430732" w:rsidRDefault="002B64C1" w:rsidP="002B64C1">
      <w:pPr>
        <w:pStyle w:val="Program"/>
        <w:rPr>
          <w:lang w:val="ru-RU"/>
        </w:rPr>
      </w:pPr>
      <w:r w:rsidRPr="00430732">
        <w:rPr>
          <w:lang w:val="ru-RU"/>
        </w:rPr>
        <w:lastRenderedPageBreak/>
        <w:tab/>
      </w:r>
      <w:r w:rsidRPr="00430732">
        <w:rPr>
          <w:lang w:val="ru-RU"/>
        </w:rPr>
        <w:tab/>
      </w:r>
      <w:r w:rsidRPr="00430732">
        <w:rPr>
          <w:lang w:val="ru-RU"/>
        </w:rPr>
        <w:tab/>
        <w:t>…</w:t>
      </w:r>
    </w:p>
    <w:p w:rsidR="002B64C1" w:rsidRPr="00430732" w:rsidRDefault="002B64C1" w:rsidP="002B64C1">
      <w:pPr>
        <w:pStyle w:val="Program"/>
        <w:rPr>
          <w:lang w:val="ru-RU"/>
        </w:rPr>
      </w:pPr>
      <w:r w:rsidRPr="00430732">
        <w:rPr>
          <w:lang w:val="ru-RU"/>
        </w:rPr>
        <w:tab/>
      </w:r>
      <w:r w:rsidRPr="00430732">
        <w:rPr>
          <w:lang w:val="ru-RU"/>
        </w:rPr>
        <w:tab/>
      </w:r>
      <w:r w:rsidRPr="00430732">
        <w:rPr>
          <w:lang w:val="ru-RU"/>
        </w:rPr>
        <w:tab/>
        <w:t>и т. д.</w:t>
      </w:r>
    </w:p>
    <w:p w:rsidR="002B64C1" w:rsidRPr="00430732" w:rsidRDefault="002B64C1" w:rsidP="002B64C1">
      <w:pPr>
        <w:pStyle w:val="Program"/>
        <w:rPr>
          <w:lang w:val="ru-RU"/>
        </w:rPr>
      </w:pPr>
      <w:r w:rsidRPr="00430732">
        <w:rPr>
          <w:lang w:val="ru-RU"/>
        </w:rPr>
        <w:tab/>
      </w:r>
      <w:r w:rsidRPr="00430732">
        <w:rPr>
          <w:lang w:val="ru-RU"/>
        </w:rPr>
        <w:tab/>
      </w:r>
      <w:r w:rsidRPr="00430732">
        <w:rPr>
          <w:lang w:val="ru-RU"/>
        </w:rPr>
        <w:tab/>
        <w:t>…</w:t>
      </w:r>
    </w:p>
    <w:p w:rsidR="002B64C1" w:rsidRPr="00ED1852" w:rsidRDefault="002B64C1" w:rsidP="002B64C1">
      <w:pPr>
        <w:pStyle w:val="Program"/>
      </w:pPr>
      <w:r w:rsidRPr="00430732">
        <w:rPr>
          <w:lang w:val="ru-RU"/>
        </w:rPr>
        <w:tab/>
      </w:r>
      <w:r w:rsidRPr="00430732">
        <w:rPr>
          <w:lang w:val="ru-RU"/>
        </w:rPr>
        <w:tab/>
      </w:r>
      <w:r w:rsidRPr="00430732">
        <w:rPr>
          <w:lang w:val="ru-RU"/>
        </w:rPr>
        <w:tab/>
      </w:r>
      <w:r w:rsidRPr="00ED1852">
        <w:t>{ " Декабрь", "Дек", 31, 12}</w:t>
      </w:r>
    </w:p>
    <w:p w:rsidR="002B64C1" w:rsidRPr="00ED1852" w:rsidRDefault="002B64C1" w:rsidP="002B64C1">
      <w:pPr>
        <w:pStyle w:val="Program"/>
      </w:pPr>
      <w:r w:rsidRPr="00ED1852">
        <w:tab/>
      </w:r>
      <w:r w:rsidRPr="00ED1852">
        <w:tab/>
      </w:r>
      <w:r w:rsidRPr="00ED1852">
        <w:tab/>
        <w:t>};</w:t>
      </w:r>
    </w:p>
    <w:p w:rsidR="002B64C1" w:rsidRPr="00ED1852" w:rsidRDefault="002B64C1" w:rsidP="002B64C1">
      <w:pPr>
        <w:ind w:firstLine="540"/>
        <w:jc w:val="both"/>
        <w:textAlignment w:val="baseline"/>
        <w:rPr>
          <w:rFonts w:ascii="Arial" w:hAnsi="Arial" w:cs="Arial"/>
          <w:bCs/>
          <w:color w:val="000000"/>
          <w:sz w:val="20"/>
          <w:szCs w:val="20"/>
        </w:rPr>
      </w:pPr>
    </w:p>
    <w:p w:rsidR="002B64C1" w:rsidRPr="00ED1852" w:rsidRDefault="002B64C1" w:rsidP="00573E8B">
      <w:pPr>
        <w:numPr>
          <w:ilvl w:val="0"/>
          <w:numId w:val="12"/>
        </w:numPr>
        <w:jc w:val="both"/>
        <w:textAlignment w:val="baseline"/>
        <w:rPr>
          <w:rFonts w:ascii="Arial" w:hAnsi="Arial" w:cs="Arial"/>
          <w:bCs/>
          <w:color w:val="000000"/>
          <w:sz w:val="20"/>
          <w:szCs w:val="20"/>
        </w:rPr>
      </w:pPr>
    </w:p>
    <w:p w:rsidR="002B64C1" w:rsidRPr="00ED1852" w:rsidRDefault="002B64C1" w:rsidP="002B64C1">
      <w:pPr>
        <w:pStyle w:val="Program"/>
      </w:pPr>
      <w:r w:rsidRPr="00ED1852">
        <w:t>days (month)</w:t>
      </w:r>
    </w:p>
    <w:p w:rsidR="002B64C1" w:rsidRPr="00ED1852" w:rsidRDefault="002B64C1" w:rsidP="002B64C1">
      <w:pPr>
        <w:pStyle w:val="Program"/>
      </w:pPr>
      <w:r w:rsidRPr="00E77A4D">
        <w:rPr>
          <w:color w:val="0000FF"/>
        </w:rPr>
        <w:t>int</w:t>
      </w:r>
      <w:r w:rsidRPr="00ED1852">
        <w:t xml:space="preserve"> month;</w:t>
      </w:r>
    </w:p>
    <w:p w:rsidR="002B64C1" w:rsidRPr="00ED1852" w:rsidRDefault="002B64C1" w:rsidP="002B64C1">
      <w:pPr>
        <w:pStyle w:val="Program"/>
      </w:pPr>
      <w:r w:rsidRPr="00ED1852">
        <w:t>{</w:t>
      </w:r>
    </w:p>
    <w:p w:rsidR="002B64C1" w:rsidRPr="00ED1852" w:rsidRDefault="002B64C1" w:rsidP="002B64C1">
      <w:pPr>
        <w:pStyle w:val="Program"/>
        <w:ind w:left="284"/>
      </w:pPr>
      <w:r w:rsidRPr="00E77A4D">
        <w:rPr>
          <w:color w:val="0000FF"/>
        </w:rPr>
        <w:t>int</w:t>
      </w:r>
      <w:r w:rsidRPr="00ED1852">
        <w:t xml:space="preserve"> index, total;</w:t>
      </w:r>
    </w:p>
    <w:p w:rsidR="002B64C1" w:rsidRPr="00ED1852" w:rsidRDefault="002B64C1" w:rsidP="002B64C1">
      <w:pPr>
        <w:pStyle w:val="Program"/>
        <w:ind w:left="284"/>
      </w:pPr>
      <w:r w:rsidRPr="00E77A4D">
        <w:rPr>
          <w:color w:val="0000FF"/>
        </w:rPr>
        <w:t>if</w:t>
      </w:r>
      <w:r w:rsidRPr="00ED1852">
        <w:t xml:space="preserve"> (month &lt; 1 || month &gt; 12)</w:t>
      </w:r>
    </w:p>
    <w:p w:rsidR="002B64C1" w:rsidRPr="00ED1852" w:rsidRDefault="002B64C1" w:rsidP="002B64C1">
      <w:pPr>
        <w:pStyle w:val="Program"/>
        <w:ind w:left="284"/>
      </w:pPr>
      <w:r w:rsidRPr="00ED1852">
        <w:tab/>
      </w:r>
      <w:r w:rsidRPr="00E77A4D">
        <w:rPr>
          <w:color w:val="0000FF"/>
        </w:rPr>
        <w:t>return</w:t>
      </w:r>
      <w:r w:rsidRPr="00ED1852">
        <w:t xml:space="preserve"> (—1); </w:t>
      </w:r>
      <w:r w:rsidRPr="00E77A4D">
        <w:rPr>
          <w:color w:val="008000"/>
        </w:rPr>
        <w:t>/* признак ошибки */</w:t>
      </w:r>
    </w:p>
    <w:p w:rsidR="002B64C1" w:rsidRPr="00E77A4D" w:rsidRDefault="002B64C1" w:rsidP="002B64C1">
      <w:pPr>
        <w:pStyle w:val="Program"/>
        <w:ind w:left="284"/>
        <w:rPr>
          <w:color w:val="0000FF"/>
        </w:rPr>
      </w:pPr>
      <w:r w:rsidRPr="00E77A4D">
        <w:rPr>
          <w:color w:val="0000FF"/>
        </w:rPr>
        <w:t>else</w:t>
      </w:r>
    </w:p>
    <w:p w:rsidR="002B64C1" w:rsidRPr="00ED1852" w:rsidRDefault="002B64C1" w:rsidP="002B64C1">
      <w:pPr>
        <w:pStyle w:val="Program"/>
        <w:ind w:left="284"/>
      </w:pPr>
      <w:r w:rsidRPr="00ED1852">
        <w:tab/>
      </w:r>
      <w:r w:rsidRPr="00E77A4D">
        <w:rPr>
          <w:color w:val="0000FF"/>
        </w:rPr>
        <w:t>for</w:t>
      </w:r>
      <w:r w:rsidRPr="00ED1852">
        <w:t xml:space="preserve"> (index = 0, total = 0; index &lt; month; index++)</w:t>
      </w:r>
    </w:p>
    <w:p w:rsidR="002B64C1" w:rsidRPr="00ED1852" w:rsidRDefault="002B64C1" w:rsidP="002B64C1">
      <w:pPr>
        <w:pStyle w:val="Program"/>
        <w:ind w:left="284"/>
      </w:pPr>
      <w:r w:rsidRPr="00ED1852">
        <w:tab/>
      </w:r>
      <w:r w:rsidRPr="00ED1852">
        <w:tab/>
        <w:t>total + = months [index]. days; return (total);</w:t>
      </w:r>
    </w:p>
    <w:p w:rsidR="002B64C1" w:rsidRPr="002B64C1" w:rsidRDefault="002B64C1" w:rsidP="002B64C1">
      <w:pPr>
        <w:pStyle w:val="Program"/>
        <w:rPr>
          <w:lang w:val="ru-RU"/>
        </w:rPr>
      </w:pPr>
      <w:r w:rsidRPr="002B64C1">
        <w:rPr>
          <w:lang w:val="ru-RU"/>
        </w:rPr>
        <w:t>}</w:t>
      </w:r>
    </w:p>
    <w:p w:rsidR="002B64C1" w:rsidRPr="00ED1852" w:rsidRDefault="002B64C1" w:rsidP="002B64C1">
      <w:pPr>
        <w:ind w:firstLine="540"/>
        <w:jc w:val="both"/>
        <w:textAlignment w:val="baseline"/>
        <w:rPr>
          <w:rFonts w:ascii="Arial" w:hAnsi="Arial" w:cs="Arial"/>
          <w:bCs/>
          <w:color w:val="000000"/>
          <w:sz w:val="20"/>
          <w:szCs w:val="20"/>
        </w:rPr>
      </w:pPr>
    </w:p>
    <w:p w:rsidR="002B64C1" w:rsidRPr="00ED1852" w:rsidRDefault="002B64C1" w:rsidP="002B64C1">
      <w:pPr>
        <w:ind w:firstLine="540"/>
        <w:jc w:val="both"/>
        <w:textAlignment w:val="baseline"/>
        <w:rPr>
          <w:rFonts w:ascii="Arial" w:hAnsi="Arial" w:cs="Arial"/>
          <w:bCs/>
          <w:color w:val="000000"/>
          <w:sz w:val="20"/>
          <w:szCs w:val="20"/>
        </w:rPr>
      </w:pPr>
      <w:r w:rsidRPr="00ED1852">
        <w:rPr>
          <w:rFonts w:ascii="Arial" w:hAnsi="Arial" w:cs="Arial"/>
          <w:bCs/>
          <w:color w:val="000000"/>
          <w:sz w:val="20"/>
          <w:szCs w:val="20"/>
        </w:rPr>
        <w:t>Заметим, что index содержит номер месяца, уменьшенный на единицу, так как массивы начинаются с индекса 0; следовательно, мы используем выражение index &lt; month вместо index &lt;= month.</w:t>
      </w:r>
    </w:p>
    <w:p w:rsidR="002B64C1" w:rsidRPr="00ED1852" w:rsidRDefault="002B64C1" w:rsidP="00573E8B">
      <w:pPr>
        <w:numPr>
          <w:ilvl w:val="0"/>
          <w:numId w:val="12"/>
        </w:numPr>
        <w:jc w:val="both"/>
        <w:textAlignment w:val="baseline"/>
        <w:rPr>
          <w:rFonts w:ascii="Arial" w:hAnsi="Arial" w:cs="Arial"/>
          <w:bCs/>
          <w:color w:val="000000"/>
          <w:sz w:val="20"/>
          <w:szCs w:val="20"/>
        </w:rPr>
      </w:pPr>
      <w:r w:rsidRPr="00ED1852">
        <w:rPr>
          <w:rFonts w:ascii="Arial" w:hAnsi="Arial" w:cs="Arial"/>
          <w:bCs/>
          <w:color w:val="000000"/>
          <w:sz w:val="20"/>
          <w:szCs w:val="20"/>
        </w:rPr>
        <w:t>ЛИНЗА tubby [10];</w:t>
      </w:r>
    </w:p>
    <w:p w:rsidR="002B64C1" w:rsidRPr="00ED1852" w:rsidRDefault="002B64C1" w:rsidP="002B64C1">
      <w:pPr>
        <w:ind w:firstLine="540"/>
        <w:jc w:val="both"/>
        <w:textAlignment w:val="baseline"/>
        <w:rPr>
          <w:rFonts w:ascii="Arial" w:hAnsi="Arial" w:cs="Arial"/>
          <w:bCs/>
          <w:color w:val="000000"/>
          <w:sz w:val="20"/>
          <w:szCs w:val="20"/>
        </w:rPr>
      </w:pPr>
    </w:p>
    <w:p w:rsidR="002B64C1" w:rsidRPr="00ED1852" w:rsidRDefault="002B64C1" w:rsidP="002B64C1">
      <w:pPr>
        <w:ind w:firstLine="540"/>
        <w:jc w:val="both"/>
        <w:textAlignment w:val="baseline"/>
        <w:rPr>
          <w:rFonts w:ascii="Arial" w:hAnsi="Arial" w:cs="Arial"/>
          <w:bCs/>
          <w:color w:val="000000"/>
          <w:sz w:val="20"/>
          <w:szCs w:val="20"/>
        </w:rPr>
      </w:pPr>
      <w:r w:rsidRPr="00ED1852">
        <w:rPr>
          <w:rFonts w:ascii="Arial" w:hAnsi="Arial" w:cs="Arial"/>
          <w:bCs/>
          <w:color w:val="000000"/>
          <w:sz w:val="20"/>
          <w:szCs w:val="20"/>
        </w:rPr>
        <w:t>tubby [2]. foclen = 300.0;</w:t>
      </w:r>
    </w:p>
    <w:p w:rsidR="002B64C1" w:rsidRPr="00ED1852" w:rsidRDefault="002B64C1" w:rsidP="002B64C1">
      <w:pPr>
        <w:ind w:firstLine="540"/>
        <w:jc w:val="both"/>
        <w:textAlignment w:val="baseline"/>
        <w:rPr>
          <w:rFonts w:ascii="Arial" w:hAnsi="Arial" w:cs="Arial"/>
          <w:bCs/>
          <w:color w:val="000000"/>
          <w:sz w:val="20"/>
          <w:szCs w:val="20"/>
        </w:rPr>
      </w:pPr>
      <w:r w:rsidRPr="00ED1852">
        <w:rPr>
          <w:rFonts w:ascii="Arial" w:hAnsi="Arial" w:cs="Arial"/>
          <w:bCs/>
          <w:color w:val="000000"/>
          <w:sz w:val="20"/>
          <w:szCs w:val="20"/>
        </w:rPr>
        <w:t>tubby [2]. fstop = 2.0;</w:t>
      </w:r>
    </w:p>
    <w:p w:rsidR="002B64C1" w:rsidRPr="00ED1852" w:rsidRDefault="002B64C1" w:rsidP="002B64C1">
      <w:pPr>
        <w:ind w:firstLine="540"/>
        <w:jc w:val="both"/>
        <w:textAlignment w:val="baseline"/>
        <w:rPr>
          <w:rFonts w:ascii="Arial" w:hAnsi="Arial" w:cs="Arial"/>
          <w:bCs/>
          <w:color w:val="000000"/>
          <w:sz w:val="20"/>
          <w:szCs w:val="20"/>
        </w:rPr>
      </w:pPr>
      <w:r w:rsidRPr="00ED1852">
        <w:rPr>
          <w:rFonts w:ascii="Arial" w:hAnsi="Arial" w:cs="Arial"/>
          <w:bCs/>
          <w:color w:val="000000"/>
          <w:sz w:val="20"/>
          <w:szCs w:val="20"/>
        </w:rPr>
        <w:t>tubby [2]. brand = " Ремаркатар" ;</w:t>
      </w:r>
    </w:p>
    <w:p w:rsidR="002B64C1" w:rsidRPr="00ED1852" w:rsidRDefault="002B64C1" w:rsidP="002B64C1">
      <w:pPr>
        <w:ind w:firstLine="540"/>
        <w:jc w:val="both"/>
        <w:textAlignment w:val="baseline"/>
        <w:rPr>
          <w:rFonts w:ascii="Arial" w:hAnsi="Arial" w:cs="Arial"/>
          <w:bCs/>
          <w:color w:val="000000"/>
          <w:sz w:val="20"/>
          <w:szCs w:val="20"/>
        </w:rPr>
      </w:pPr>
    </w:p>
    <w:p w:rsidR="002B64C1" w:rsidRPr="00ED1852" w:rsidRDefault="002B64C1" w:rsidP="002B64C1">
      <w:pPr>
        <w:pStyle w:val="Main"/>
        <w:rPr>
          <w:b/>
          <w:color w:val="000000"/>
          <w:lang w:val="ru-RU"/>
        </w:rPr>
      </w:pPr>
      <w:r w:rsidRPr="00ED1852">
        <w:rPr>
          <w:b/>
          <w:color w:val="000000"/>
          <w:lang w:val="ru-RU"/>
        </w:rPr>
        <w:t>Упражнения</w:t>
      </w:r>
      <w:r>
        <w:rPr>
          <w:b/>
          <w:color w:val="000000"/>
          <w:lang w:val="ru-RU"/>
        </w:rPr>
        <w:t>.</w:t>
      </w:r>
    </w:p>
    <w:p w:rsidR="002B64C1" w:rsidRPr="00ED1852" w:rsidRDefault="002B64C1" w:rsidP="00573E8B">
      <w:pPr>
        <w:numPr>
          <w:ilvl w:val="0"/>
          <w:numId w:val="13"/>
        </w:numPr>
        <w:jc w:val="both"/>
        <w:textAlignment w:val="baseline"/>
        <w:rPr>
          <w:rFonts w:ascii="Arial" w:hAnsi="Arial" w:cs="Arial"/>
          <w:bCs/>
          <w:color w:val="000000"/>
          <w:sz w:val="20"/>
          <w:szCs w:val="20"/>
        </w:rPr>
      </w:pPr>
      <w:r w:rsidRPr="00ED1852">
        <w:rPr>
          <w:rFonts w:ascii="Arial" w:hAnsi="Arial" w:cs="Arial"/>
          <w:bCs/>
          <w:color w:val="000000"/>
          <w:sz w:val="20"/>
          <w:szCs w:val="20"/>
        </w:rPr>
        <w:t>Переделайте вопрос 5, используя в качестве аргумента написанное буквами название месяца вместо номера месяца. [Не забывайте о функции strcmp().]</w:t>
      </w:r>
    </w:p>
    <w:p w:rsidR="002B64C1" w:rsidRPr="00ED1852" w:rsidRDefault="002B64C1" w:rsidP="00573E8B">
      <w:pPr>
        <w:numPr>
          <w:ilvl w:val="0"/>
          <w:numId w:val="13"/>
        </w:numPr>
        <w:jc w:val="both"/>
        <w:textAlignment w:val="baseline"/>
        <w:rPr>
          <w:rFonts w:ascii="Arial" w:hAnsi="Arial" w:cs="Arial"/>
          <w:bCs/>
          <w:color w:val="000000"/>
          <w:sz w:val="20"/>
          <w:szCs w:val="20"/>
        </w:rPr>
      </w:pPr>
      <w:r w:rsidRPr="00ED1852">
        <w:rPr>
          <w:rFonts w:ascii="Arial" w:hAnsi="Arial" w:cs="Arial"/>
          <w:bCs/>
          <w:color w:val="000000"/>
          <w:sz w:val="20"/>
          <w:szCs w:val="20"/>
        </w:rPr>
        <w:t>Напишите программу, которая запрашивает у пользователя день, месяц и год. Месяц может обозначаться номером, названием месяца или его аббревиатурой. После работы программа выдает общее количество дней в году вплоть до данного дня.</w:t>
      </w:r>
    </w:p>
    <w:p w:rsidR="002B64C1" w:rsidRPr="00ED1852" w:rsidRDefault="002B64C1" w:rsidP="00573E8B">
      <w:pPr>
        <w:numPr>
          <w:ilvl w:val="0"/>
          <w:numId w:val="13"/>
        </w:numPr>
        <w:jc w:val="both"/>
        <w:textAlignment w:val="baseline"/>
        <w:rPr>
          <w:rFonts w:ascii="Arial" w:hAnsi="Arial" w:cs="Arial"/>
          <w:bCs/>
          <w:color w:val="000000"/>
          <w:sz w:val="20"/>
          <w:szCs w:val="20"/>
        </w:rPr>
      </w:pPr>
      <w:r w:rsidRPr="00ED1852">
        <w:rPr>
          <w:rFonts w:ascii="Arial" w:hAnsi="Arial" w:cs="Arial"/>
          <w:bCs/>
          <w:color w:val="000000"/>
          <w:sz w:val="20"/>
          <w:szCs w:val="20"/>
        </w:rPr>
        <w:t>Переделайте нашу программу инвентаризации книг таким образом, чтобы она печатала информацию о книгах, упорядоченную в алфавитном порядке по названиям книг, и затем печатала общую стоимость книг.</w:t>
      </w:r>
    </w:p>
    <w:p w:rsidR="002B64C1" w:rsidRPr="002B64C1" w:rsidRDefault="002B64C1" w:rsidP="002B64C1">
      <w:pPr>
        <w:pStyle w:val="Main"/>
        <w:ind w:firstLine="567"/>
        <w:rPr>
          <w:lang w:val="ru-RU"/>
        </w:rPr>
      </w:pPr>
    </w:p>
    <w:sectPr w:rsidR="002B64C1" w:rsidRPr="002B64C1" w:rsidSect="00302DE4">
      <w:headerReference w:type="default" r:id="rId44"/>
      <w:pgSz w:w="11906" w:h="16838"/>
      <w:pgMar w:top="567" w:right="567" w:bottom="567"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6017" w:rsidRDefault="00CE6017">
      <w:r>
        <w:separator/>
      </w:r>
    </w:p>
  </w:endnote>
  <w:endnote w:type="continuationSeparator" w:id="0">
    <w:p w:rsidR="00CE6017" w:rsidRDefault="00CE60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6017" w:rsidRDefault="00CE6017">
      <w:r>
        <w:separator/>
      </w:r>
    </w:p>
  </w:footnote>
  <w:footnote w:type="continuationSeparator" w:id="0">
    <w:p w:rsidR="00CE6017" w:rsidRDefault="00CE60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4B27" w:rsidRPr="00690D63" w:rsidRDefault="00504B27" w:rsidP="00DA51AB">
    <w:pPr>
      <w:pStyle w:val="a6"/>
      <w:jc w:val="right"/>
      <w:rPr>
        <w:rFonts w:ascii="Arial" w:hAnsi="Arial" w:cs="Arial"/>
      </w:rPr>
    </w:pPr>
    <w:fldSimple w:instr=" FILENAME   \* MERGEFORMAT ">
      <w:r w:rsidRPr="004960A2">
        <w:rPr>
          <w:rFonts w:ascii="Arial" w:hAnsi="Arial" w:cs="Arial"/>
          <w:b/>
          <w:noProof/>
          <w:sz w:val="16"/>
          <w:szCs w:val="16"/>
        </w:rPr>
        <w:t>18_Структуры и другие типы данных.docx</w:t>
      </w:r>
    </w:fldSimple>
    <w:r w:rsidRPr="00690D63">
      <w:rPr>
        <w:rFonts w:ascii="Arial" w:hAnsi="Arial" w:cs="Arial"/>
        <w:sz w:val="16"/>
        <w:szCs w:val="16"/>
      </w:rPr>
      <w:t xml:space="preserve"> </w:t>
    </w:r>
    <w:r w:rsidRPr="00690D63">
      <w:rPr>
        <w:rFonts w:ascii="Arial" w:hAnsi="Arial" w:cs="Arial"/>
        <w:b/>
        <w:sz w:val="16"/>
        <w:szCs w:val="16"/>
        <w:lang w:val="en-US"/>
      </w:rPr>
      <w:fldChar w:fldCharType="begin"/>
    </w:r>
    <w:r w:rsidRPr="00690D63">
      <w:rPr>
        <w:rFonts w:ascii="Arial" w:hAnsi="Arial" w:cs="Arial"/>
        <w:b/>
        <w:sz w:val="16"/>
        <w:szCs w:val="16"/>
      </w:rPr>
      <w:instrText xml:space="preserve"> </w:instrText>
    </w:r>
    <w:r w:rsidRPr="00690D63">
      <w:rPr>
        <w:rFonts w:ascii="Arial" w:hAnsi="Arial" w:cs="Arial"/>
        <w:b/>
        <w:sz w:val="16"/>
        <w:szCs w:val="16"/>
        <w:lang w:val="en-US"/>
      </w:rPr>
      <w:instrText>PAGE</w:instrText>
    </w:r>
    <w:r w:rsidRPr="00690D63">
      <w:rPr>
        <w:rFonts w:ascii="Arial" w:hAnsi="Arial" w:cs="Arial"/>
        <w:b/>
        <w:sz w:val="16"/>
        <w:szCs w:val="16"/>
      </w:rPr>
      <w:instrText xml:space="preserve"> </w:instrText>
    </w:r>
    <w:r w:rsidRPr="00690D63">
      <w:rPr>
        <w:rFonts w:ascii="Arial" w:hAnsi="Arial" w:cs="Arial"/>
        <w:b/>
        <w:sz w:val="16"/>
        <w:szCs w:val="16"/>
        <w:lang w:val="en-US"/>
      </w:rPr>
      <w:fldChar w:fldCharType="separate"/>
    </w:r>
    <w:r w:rsidR="008A31B5">
      <w:rPr>
        <w:rFonts w:ascii="Arial" w:hAnsi="Arial" w:cs="Arial"/>
        <w:b/>
        <w:noProof/>
        <w:sz w:val="16"/>
        <w:szCs w:val="16"/>
        <w:lang w:val="en-US"/>
      </w:rPr>
      <w:t>37</w:t>
    </w:r>
    <w:r w:rsidRPr="00690D63">
      <w:rPr>
        <w:rFonts w:ascii="Arial" w:hAnsi="Arial" w:cs="Arial"/>
        <w:b/>
        <w:sz w:val="16"/>
        <w:szCs w:val="16"/>
        <w:lang w:val="en-US"/>
      </w:rPr>
      <w:fldChar w:fldCharType="end"/>
    </w:r>
    <w:r w:rsidRPr="00690D63">
      <w:rPr>
        <w:rFonts w:ascii="Arial" w:hAnsi="Arial" w:cs="Arial"/>
        <w:sz w:val="16"/>
        <w:szCs w:val="16"/>
      </w:rPr>
      <w:t xml:space="preserve"> / </w:t>
    </w:r>
    <w:r w:rsidRPr="00690D63">
      <w:rPr>
        <w:rFonts w:ascii="Arial" w:hAnsi="Arial" w:cs="Arial"/>
        <w:sz w:val="12"/>
        <w:szCs w:val="12"/>
        <w:lang w:val="en-US"/>
      </w:rPr>
      <w:fldChar w:fldCharType="begin"/>
    </w:r>
    <w:r w:rsidRPr="00690D63">
      <w:rPr>
        <w:rFonts w:ascii="Arial" w:hAnsi="Arial" w:cs="Arial"/>
        <w:sz w:val="12"/>
        <w:szCs w:val="12"/>
      </w:rPr>
      <w:instrText xml:space="preserve"> </w:instrText>
    </w:r>
    <w:r w:rsidRPr="00690D63">
      <w:rPr>
        <w:rFonts w:ascii="Arial" w:hAnsi="Arial" w:cs="Arial"/>
        <w:sz w:val="12"/>
        <w:szCs w:val="12"/>
        <w:lang w:val="en-US"/>
      </w:rPr>
      <w:instrText>NUMPAGES</w:instrText>
    </w:r>
    <w:r w:rsidRPr="00690D63">
      <w:rPr>
        <w:rFonts w:ascii="Arial" w:hAnsi="Arial" w:cs="Arial"/>
        <w:sz w:val="12"/>
        <w:szCs w:val="12"/>
      </w:rPr>
      <w:instrText xml:space="preserve"> </w:instrText>
    </w:r>
    <w:r w:rsidRPr="00690D63">
      <w:rPr>
        <w:rFonts w:ascii="Arial" w:hAnsi="Arial" w:cs="Arial"/>
        <w:sz w:val="12"/>
        <w:szCs w:val="12"/>
        <w:lang w:val="en-US"/>
      </w:rPr>
      <w:fldChar w:fldCharType="separate"/>
    </w:r>
    <w:r w:rsidR="008A31B5">
      <w:rPr>
        <w:rFonts w:ascii="Arial" w:hAnsi="Arial" w:cs="Arial"/>
        <w:noProof/>
        <w:sz w:val="12"/>
        <w:szCs w:val="12"/>
        <w:lang w:val="en-US"/>
      </w:rPr>
      <w:t>57</w:t>
    </w:r>
    <w:r w:rsidRPr="00690D63">
      <w:rPr>
        <w:rFonts w:ascii="Arial" w:hAnsi="Arial" w:cs="Arial"/>
        <w:sz w:val="12"/>
        <w:szCs w:val="12"/>
        <w:lang w:val="en-US"/>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F5460"/>
    <w:multiLevelType w:val="hybridMultilevel"/>
    <w:tmpl w:val="4F0609D6"/>
    <w:lvl w:ilvl="0" w:tplc="41B2DCB2">
      <w:start w:val="1"/>
      <w:numFmt w:val="decimal"/>
      <w:lvlText w:val="%1."/>
      <w:lvlJc w:val="left"/>
      <w:pPr>
        <w:tabs>
          <w:tab w:val="num" w:pos="1500"/>
        </w:tabs>
        <w:ind w:left="1500" w:hanging="960"/>
      </w:pPr>
      <w:rPr>
        <w:rFonts w:hint="default"/>
      </w:rPr>
    </w:lvl>
    <w:lvl w:ilvl="1" w:tplc="04230019" w:tentative="1">
      <w:start w:val="1"/>
      <w:numFmt w:val="lowerLetter"/>
      <w:lvlText w:val="%2."/>
      <w:lvlJc w:val="left"/>
      <w:pPr>
        <w:tabs>
          <w:tab w:val="num" w:pos="1620"/>
        </w:tabs>
        <w:ind w:left="1620" w:hanging="360"/>
      </w:pPr>
    </w:lvl>
    <w:lvl w:ilvl="2" w:tplc="0423001B" w:tentative="1">
      <w:start w:val="1"/>
      <w:numFmt w:val="lowerRoman"/>
      <w:lvlText w:val="%3."/>
      <w:lvlJc w:val="right"/>
      <w:pPr>
        <w:tabs>
          <w:tab w:val="num" w:pos="2340"/>
        </w:tabs>
        <w:ind w:left="2340" w:hanging="180"/>
      </w:pPr>
    </w:lvl>
    <w:lvl w:ilvl="3" w:tplc="0423000F" w:tentative="1">
      <w:start w:val="1"/>
      <w:numFmt w:val="decimal"/>
      <w:lvlText w:val="%4."/>
      <w:lvlJc w:val="left"/>
      <w:pPr>
        <w:tabs>
          <w:tab w:val="num" w:pos="3060"/>
        </w:tabs>
        <w:ind w:left="3060" w:hanging="360"/>
      </w:pPr>
    </w:lvl>
    <w:lvl w:ilvl="4" w:tplc="04230019" w:tentative="1">
      <w:start w:val="1"/>
      <w:numFmt w:val="lowerLetter"/>
      <w:lvlText w:val="%5."/>
      <w:lvlJc w:val="left"/>
      <w:pPr>
        <w:tabs>
          <w:tab w:val="num" w:pos="3780"/>
        </w:tabs>
        <w:ind w:left="3780" w:hanging="360"/>
      </w:pPr>
    </w:lvl>
    <w:lvl w:ilvl="5" w:tplc="0423001B" w:tentative="1">
      <w:start w:val="1"/>
      <w:numFmt w:val="lowerRoman"/>
      <w:lvlText w:val="%6."/>
      <w:lvlJc w:val="right"/>
      <w:pPr>
        <w:tabs>
          <w:tab w:val="num" w:pos="4500"/>
        </w:tabs>
        <w:ind w:left="4500" w:hanging="180"/>
      </w:pPr>
    </w:lvl>
    <w:lvl w:ilvl="6" w:tplc="0423000F" w:tentative="1">
      <w:start w:val="1"/>
      <w:numFmt w:val="decimal"/>
      <w:lvlText w:val="%7."/>
      <w:lvlJc w:val="left"/>
      <w:pPr>
        <w:tabs>
          <w:tab w:val="num" w:pos="5220"/>
        </w:tabs>
        <w:ind w:left="5220" w:hanging="360"/>
      </w:pPr>
    </w:lvl>
    <w:lvl w:ilvl="7" w:tplc="04230019" w:tentative="1">
      <w:start w:val="1"/>
      <w:numFmt w:val="lowerLetter"/>
      <w:lvlText w:val="%8."/>
      <w:lvlJc w:val="left"/>
      <w:pPr>
        <w:tabs>
          <w:tab w:val="num" w:pos="5940"/>
        </w:tabs>
        <w:ind w:left="5940" w:hanging="360"/>
      </w:pPr>
    </w:lvl>
    <w:lvl w:ilvl="8" w:tplc="0423001B" w:tentative="1">
      <w:start w:val="1"/>
      <w:numFmt w:val="lowerRoman"/>
      <w:lvlText w:val="%9."/>
      <w:lvlJc w:val="right"/>
      <w:pPr>
        <w:tabs>
          <w:tab w:val="num" w:pos="6660"/>
        </w:tabs>
        <w:ind w:left="6660" w:hanging="180"/>
      </w:pPr>
    </w:lvl>
  </w:abstractNum>
  <w:abstractNum w:abstractNumId="1">
    <w:nsid w:val="0752086F"/>
    <w:multiLevelType w:val="hybridMultilevel"/>
    <w:tmpl w:val="8DD21FF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AAD3821"/>
    <w:multiLevelType w:val="multilevel"/>
    <w:tmpl w:val="96A4A07E"/>
    <w:name w:val="Разбиение"/>
    <w:lvl w:ilvl="0">
      <w:start w:val="1"/>
      <w:numFmt w:val="decimal"/>
      <w:pStyle w:val="1"/>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B7D4DAD"/>
    <w:multiLevelType w:val="multilevel"/>
    <w:tmpl w:val="1BAAD340"/>
    <w:lvl w:ilvl="0">
      <w:start w:val="1"/>
      <w:numFmt w:val="decimal"/>
      <w:suff w:val="space"/>
      <w:lvlText w:val="%1."/>
      <w:lvlJc w:val="right"/>
      <w:pPr>
        <w:ind w:left="708" w:hanging="420"/>
      </w:pPr>
      <w:rPr>
        <w:rFonts w:ascii="Arial" w:hAnsi="Arial" w:cs="Times New Roman" w:hint="default"/>
        <w:b/>
        <w:i w:val="0"/>
        <w:sz w:val="24"/>
        <w:szCs w:val="24"/>
      </w:rPr>
    </w:lvl>
    <w:lvl w:ilvl="1">
      <w:start w:val="1"/>
      <w:numFmt w:val="decimal"/>
      <w:lvlRestart w:val="0"/>
      <w:pStyle w:val="2"/>
      <w:suff w:val="space"/>
      <w:lvlText w:val="%1.%2."/>
      <w:lvlJc w:val="right"/>
      <w:pPr>
        <w:ind w:left="1416" w:hanging="708"/>
      </w:pPr>
      <w:rPr>
        <w:rFonts w:ascii="Arial" w:hAnsi="Arial" w:cs="Times New Roman" w:hint="default"/>
        <w:b/>
        <w:i w:val="0"/>
        <w:sz w:val="20"/>
        <w:szCs w:val="20"/>
      </w:rPr>
    </w:lvl>
    <w:lvl w:ilvl="2">
      <w:start w:val="1"/>
      <w:numFmt w:val="decimal"/>
      <w:pStyle w:val="3"/>
      <w:suff w:val="space"/>
      <w:lvlText w:val="%1.%2.%3."/>
      <w:lvlJc w:val="right"/>
      <w:pPr>
        <w:ind w:left="2124" w:hanging="708"/>
      </w:pPr>
      <w:rPr>
        <w:rFonts w:ascii="Arial" w:hAnsi="Arial" w:cs="Times New Roman" w:hint="default"/>
        <w:b/>
        <w:i w:val="0"/>
        <w:sz w:val="20"/>
        <w:szCs w:val="20"/>
      </w:rPr>
    </w:lvl>
    <w:lvl w:ilvl="3">
      <w:start w:val="1"/>
      <w:numFmt w:val="decimal"/>
      <w:pStyle w:val="4"/>
      <w:suff w:val="space"/>
      <w:lvlText w:val="%1.%2.%3.%4."/>
      <w:lvlJc w:val="right"/>
      <w:pPr>
        <w:ind w:left="2832" w:hanging="708"/>
      </w:pPr>
      <w:rPr>
        <w:rFonts w:ascii="Arial" w:hAnsi="Arial" w:cs="Times New Roman" w:hint="default"/>
        <w:b/>
        <w:i w:val="0"/>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4">
    <w:nsid w:val="220D065B"/>
    <w:multiLevelType w:val="multilevel"/>
    <w:tmpl w:val="EB94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243EBB"/>
    <w:multiLevelType w:val="multilevel"/>
    <w:tmpl w:val="53A42F4A"/>
    <w:lvl w:ilvl="0">
      <w:start w:val="1"/>
      <w:numFmt w:val="decimal"/>
      <w:suff w:val="space"/>
      <w:lvlText w:val="%1."/>
      <w:lvlJc w:val="right"/>
      <w:pPr>
        <w:ind w:left="360" w:firstLine="0"/>
      </w:pPr>
      <w:rPr>
        <w:rFonts w:ascii="Arial" w:hAnsi="Arial" w:hint="default"/>
        <w:sz w:val="20"/>
        <w:szCs w:val="20"/>
      </w:rPr>
    </w:lvl>
    <w:lvl w:ilvl="1">
      <w:start w:val="1"/>
      <w:numFmt w:val="russianLower"/>
      <w:suff w:val="space"/>
      <w:lvlText w:val="%2."/>
      <w:lvlJc w:val="right"/>
      <w:pPr>
        <w:ind w:left="852" w:hanging="144"/>
      </w:pPr>
      <w:rPr>
        <w:rFonts w:hint="default"/>
        <w:sz w:val="20"/>
        <w:szCs w:val="20"/>
      </w:rPr>
    </w:lvl>
    <w:lvl w:ilvl="2">
      <w:start w:val="1"/>
      <w:numFmt w:val="decimal"/>
      <w:suff w:val="space"/>
      <w:lvlText w:val="2.%2.%3."/>
      <w:lvlJc w:val="right"/>
      <w:pPr>
        <w:ind w:left="2124" w:hanging="708"/>
      </w:pPr>
      <w:rPr>
        <w:rFonts w:ascii="Arial" w:hAnsi="Arial" w:hint="default"/>
        <w:sz w:val="20"/>
        <w:szCs w:val="20"/>
      </w:rPr>
    </w:lvl>
    <w:lvl w:ilvl="3">
      <w:start w:val="1"/>
      <w:numFmt w:val="decimal"/>
      <w:suff w:val="space"/>
      <w:lvlText w:val="%1.%2.%3.%4."/>
      <w:lvlJc w:val="right"/>
      <w:pPr>
        <w:ind w:left="2832" w:hanging="708"/>
      </w:pPr>
      <w:rPr>
        <w:rFonts w:ascii="Arial" w:hAnsi="Arial"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6">
    <w:nsid w:val="2E38532B"/>
    <w:multiLevelType w:val="multilevel"/>
    <w:tmpl w:val="D6E8FE06"/>
    <w:lvl w:ilvl="0">
      <w:start w:val="1"/>
      <w:numFmt w:val="decimal"/>
      <w:pStyle w:val="10"/>
      <w:suff w:val="space"/>
      <w:lvlText w:val="%1."/>
      <w:lvlJc w:val="right"/>
      <w:pPr>
        <w:ind w:left="325" w:hanging="144"/>
      </w:pPr>
      <w:rPr>
        <w:rFonts w:ascii="Arial" w:hAnsi="Arial" w:hint="default"/>
        <w:b/>
        <w:i w:val="0"/>
        <w:sz w:val="24"/>
        <w:szCs w:val="24"/>
      </w:rPr>
    </w:lvl>
    <w:lvl w:ilvl="1">
      <w:start w:val="1"/>
      <w:numFmt w:val="decimal"/>
      <w:pStyle w:val="20"/>
      <w:suff w:val="space"/>
      <w:lvlText w:val="%1.%2."/>
      <w:lvlJc w:val="left"/>
      <w:pPr>
        <w:ind w:left="469" w:hanging="576"/>
      </w:pPr>
      <w:rPr>
        <w:rFonts w:ascii="Arial" w:hAnsi="Arial" w:hint="default"/>
        <w:b/>
        <w:i w:val="0"/>
        <w:sz w:val="20"/>
        <w:szCs w:val="20"/>
      </w:rPr>
    </w:lvl>
    <w:lvl w:ilvl="2">
      <w:start w:val="1"/>
      <w:numFmt w:val="decimal"/>
      <w:pStyle w:val="30"/>
      <w:suff w:val="space"/>
      <w:lvlText w:val="%1.%2.%3."/>
      <w:lvlJc w:val="left"/>
      <w:pPr>
        <w:ind w:left="613" w:hanging="720"/>
      </w:pPr>
      <w:rPr>
        <w:rFonts w:ascii="Arial" w:hAnsi="Arial" w:hint="default"/>
        <w:b/>
        <w:i w:val="0"/>
        <w:sz w:val="20"/>
        <w:szCs w:val="20"/>
      </w:rPr>
    </w:lvl>
    <w:lvl w:ilvl="3">
      <w:start w:val="1"/>
      <w:numFmt w:val="decimal"/>
      <w:pStyle w:val="40"/>
      <w:suff w:val="space"/>
      <w:lvlText w:val="%1.%2.%3.%4."/>
      <w:lvlJc w:val="left"/>
      <w:pPr>
        <w:ind w:left="757" w:hanging="864"/>
      </w:pPr>
      <w:rPr>
        <w:rFonts w:ascii="Arial" w:hAnsi="Arial" w:hint="default"/>
        <w:b/>
        <w:i w:val="0"/>
        <w:sz w:val="20"/>
        <w:szCs w:val="20"/>
      </w:rPr>
    </w:lvl>
    <w:lvl w:ilvl="4">
      <w:start w:val="1"/>
      <w:numFmt w:val="decimal"/>
      <w:lvlText w:val="%1.%2.%3.%4.%5"/>
      <w:lvlJc w:val="left"/>
      <w:pPr>
        <w:tabs>
          <w:tab w:val="num" w:pos="901"/>
        </w:tabs>
        <w:ind w:left="901" w:hanging="1008"/>
      </w:pPr>
      <w:rPr>
        <w:rFonts w:hint="default"/>
      </w:rPr>
    </w:lvl>
    <w:lvl w:ilvl="5">
      <w:start w:val="1"/>
      <w:numFmt w:val="decimal"/>
      <w:lvlText w:val="%1.%2.%3.%4.%5.%6"/>
      <w:lvlJc w:val="left"/>
      <w:pPr>
        <w:tabs>
          <w:tab w:val="num" w:pos="1045"/>
        </w:tabs>
        <w:ind w:left="1045" w:hanging="1152"/>
      </w:pPr>
      <w:rPr>
        <w:rFonts w:hint="default"/>
      </w:rPr>
    </w:lvl>
    <w:lvl w:ilvl="6">
      <w:start w:val="1"/>
      <w:numFmt w:val="decimal"/>
      <w:lvlText w:val="%1.%2.%3.%4.%5.%6.%7"/>
      <w:lvlJc w:val="left"/>
      <w:pPr>
        <w:tabs>
          <w:tab w:val="num" w:pos="1189"/>
        </w:tabs>
        <w:ind w:left="1189" w:hanging="1296"/>
      </w:pPr>
      <w:rPr>
        <w:rFonts w:hint="default"/>
      </w:rPr>
    </w:lvl>
    <w:lvl w:ilvl="7">
      <w:start w:val="1"/>
      <w:numFmt w:val="decimal"/>
      <w:lvlText w:val="%1.%2.%3.%4.%5.%6.%7.%8"/>
      <w:lvlJc w:val="left"/>
      <w:pPr>
        <w:tabs>
          <w:tab w:val="num" w:pos="1333"/>
        </w:tabs>
        <w:ind w:left="1333" w:hanging="1440"/>
      </w:pPr>
      <w:rPr>
        <w:rFonts w:hint="default"/>
      </w:rPr>
    </w:lvl>
    <w:lvl w:ilvl="8">
      <w:start w:val="1"/>
      <w:numFmt w:val="decimal"/>
      <w:lvlText w:val="%1.%2.%3.%4.%5.%6.%7.%8.%9"/>
      <w:lvlJc w:val="left"/>
      <w:pPr>
        <w:tabs>
          <w:tab w:val="num" w:pos="1477"/>
        </w:tabs>
        <w:ind w:left="1477" w:hanging="1584"/>
      </w:pPr>
      <w:rPr>
        <w:rFonts w:hint="default"/>
      </w:rPr>
    </w:lvl>
  </w:abstractNum>
  <w:abstractNum w:abstractNumId="7">
    <w:nsid w:val="357C0EF6"/>
    <w:multiLevelType w:val="multilevel"/>
    <w:tmpl w:val="4CDE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6BB6E56"/>
    <w:multiLevelType w:val="multilevel"/>
    <w:tmpl w:val="33CC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D82DAA"/>
    <w:multiLevelType w:val="hybridMultilevel"/>
    <w:tmpl w:val="1CC2BF2C"/>
    <w:lvl w:ilvl="0" w:tplc="16E82EC6">
      <w:start w:val="1"/>
      <w:numFmt w:val="decimal"/>
      <w:lvlText w:val="%1."/>
      <w:lvlJc w:val="left"/>
      <w:pPr>
        <w:tabs>
          <w:tab w:val="num" w:pos="1425"/>
        </w:tabs>
        <w:ind w:left="1425" w:hanging="885"/>
      </w:pPr>
      <w:rPr>
        <w:rFonts w:hint="default"/>
      </w:rPr>
    </w:lvl>
    <w:lvl w:ilvl="1" w:tplc="04230019" w:tentative="1">
      <w:start w:val="1"/>
      <w:numFmt w:val="lowerLetter"/>
      <w:lvlText w:val="%2."/>
      <w:lvlJc w:val="left"/>
      <w:pPr>
        <w:tabs>
          <w:tab w:val="num" w:pos="1440"/>
        </w:tabs>
        <w:ind w:left="1440" w:hanging="360"/>
      </w:pPr>
    </w:lvl>
    <w:lvl w:ilvl="2" w:tplc="0423001B" w:tentative="1">
      <w:start w:val="1"/>
      <w:numFmt w:val="lowerRoman"/>
      <w:lvlText w:val="%3."/>
      <w:lvlJc w:val="right"/>
      <w:pPr>
        <w:tabs>
          <w:tab w:val="num" w:pos="2160"/>
        </w:tabs>
        <w:ind w:left="2160" w:hanging="180"/>
      </w:pPr>
    </w:lvl>
    <w:lvl w:ilvl="3" w:tplc="0423000F" w:tentative="1">
      <w:start w:val="1"/>
      <w:numFmt w:val="decimal"/>
      <w:lvlText w:val="%4."/>
      <w:lvlJc w:val="left"/>
      <w:pPr>
        <w:tabs>
          <w:tab w:val="num" w:pos="2880"/>
        </w:tabs>
        <w:ind w:left="2880" w:hanging="360"/>
      </w:pPr>
    </w:lvl>
    <w:lvl w:ilvl="4" w:tplc="04230019" w:tentative="1">
      <w:start w:val="1"/>
      <w:numFmt w:val="lowerLetter"/>
      <w:lvlText w:val="%5."/>
      <w:lvlJc w:val="left"/>
      <w:pPr>
        <w:tabs>
          <w:tab w:val="num" w:pos="3600"/>
        </w:tabs>
        <w:ind w:left="3600" w:hanging="360"/>
      </w:pPr>
    </w:lvl>
    <w:lvl w:ilvl="5" w:tplc="0423001B" w:tentative="1">
      <w:start w:val="1"/>
      <w:numFmt w:val="lowerRoman"/>
      <w:lvlText w:val="%6."/>
      <w:lvlJc w:val="right"/>
      <w:pPr>
        <w:tabs>
          <w:tab w:val="num" w:pos="4320"/>
        </w:tabs>
        <w:ind w:left="4320" w:hanging="180"/>
      </w:pPr>
    </w:lvl>
    <w:lvl w:ilvl="6" w:tplc="0423000F" w:tentative="1">
      <w:start w:val="1"/>
      <w:numFmt w:val="decimal"/>
      <w:lvlText w:val="%7."/>
      <w:lvlJc w:val="left"/>
      <w:pPr>
        <w:tabs>
          <w:tab w:val="num" w:pos="5040"/>
        </w:tabs>
        <w:ind w:left="5040" w:hanging="360"/>
      </w:pPr>
    </w:lvl>
    <w:lvl w:ilvl="7" w:tplc="04230019" w:tentative="1">
      <w:start w:val="1"/>
      <w:numFmt w:val="lowerLetter"/>
      <w:lvlText w:val="%8."/>
      <w:lvlJc w:val="left"/>
      <w:pPr>
        <w:tabs>
          <w:tab w:val="num" w:pos="5760"/>
        </w:tabs>
        <w:ind w:left="5760" w:hanging="360"/>
      </w:pPr>
    </w:lvl>
    <w:lvl w:ilvl="8" w:tplc="0423001B" w:tentative="1">
      <w:start w:val="1"/>
      <w:numFmt w:val="lowerRoman"/>
      <w:lvlText w:val="%9."/>
      <w:lvlJc w:val="right"/>
      <w:pPr>
        <w:tabs>
          <w:tab w:val="num" w:pos="6480"/>
        </w:tabs>
        <w:ind w:left="6480" w:hanging="180"/>
      </w:pPr>
    </w:lvl>
  </w:abstractNum>
  <w:abstractNum w:abstractNumId="10">
    <w:nsid w:val="3F0E39C4"/>
    <w:multiLevelType w:val="multilevel"/>
    <w:tmpl w:val="B178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0722419"/>
    <w:multiLevelType w:val="multilevel"/>
    <w:tmpl w:val="010202C0"/>
    <w:lvl w:ilvl="0">
      <w:start w:val="1"/>
      <w:numFmt w:val="bullet"/>
      <w:lvlText w:val=""/>
      <w:lvlJc w:val="left"/>
      <w:pPr>
        <w:tabs>
          <w:tab w:val="num" w:pos="360"/>
        </w:tabs>
        <w:ind w:left="360" w:hanging="360"/>
      </w:pPr>
      <w:rPr>
        <w:rFonts w:ascii="Symbol" w:hAnsi="Symbol" w:hint="default"/>
        <w:b w:val="0"/>
        <w:i w:val="0"/>
        <w:sz w:val="16"/>
        <w:szCs w:val="16"/>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4B5D65C6"/>
    <w:multiLevelType w:val="hybridMultilevel"/>
    <w:tmpl w:val="3AB466F0"/>
    <w:lvl w:ilvl="0" w:tplc="9A482488">
      <w:start w:val="1"/>
      <w:numFmt w:val="bullet"/>
      <w:pStyle w:val="a"/>
      <w:lvlText w:val=""/>
      <w:lvlJc w:val="left"/>
      <w:pPr>
        <w:tabs>
          <w:tab w:val="num" w:pos="1827"/>
        </w:tabs>
        <w:ind w:left="1827" w:hanging="360"/>
      </w:pPr>
      <w:rPr>
        <w:rFonts w:ascii="Symbol" w:hAnsi="Symbol" w:hint="default"/>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13">
    <w:nsid w:val="4E4B693E"/>
    <w:multiLevelType w:val="hybridMultilevel"/>
    <w:tmpl w:val="33349ADA"/>
    <w:lvl w:ilvl="0" w:tplc="53FA0946">
      <w:start w:val="1"/>
      <w:numFmt w:val="decimal"/>
      <w:lvlText w:val="%1."/>
      <w:lvlJc w:val="left"/>
      <w:pPr>
        <w:tabs>
          <w:tab w:val="num" w:pos="900"/>
        </w:tabs>
        <w:ind w:left="900" w:hanging="360"/>
      </w:pPr>
      <w:rPr>
        <w:rFonts w:hint="default"/>
      </w:rPr>
    </w:lvl>
    <w:lvl w:ilvl="1" w:tplc="04230019" w:tentative="1">
      <w:start w:val="1"/>
      <w:numFmt w:val="lowerLetter"/>
      <w:lvlText w:val="%2."/>
      <w:lvlJc w:val="left"/>
      <w:pPr>
        <w:tabs>
          <w:tab w:val="num" w:pos="1620"/>
        </w:tabs>
        <w:ind w:left="1620" w:hanging="360"/>
      </w:pPr>
    </w:lvl>
    <w:lvl w:ilvl="2" w:tplc="0423001B" w:tentative="1">
      <w:start w:val="1"/>
      <w:numFmt w:val="lowerRoman"/>
      <w:lvlText w:val="%3."/>
      <w:lvlJc w:val="right"/>
      <w:pPr>
        <w:tabs>
          <w:tab w:val="num" w:pos="2340"/>
        </w:tabs>
        <w:ind w:left="2340" w:hanging="180"/>
      </w:pPr>
    </w:lvl>
    <w:lvl w:ilvl="3" w:tplc="0423000F" w:tentative="1">
      <w:start w:val="1"/>
      <w:numFmt w:val="decimal"/>
      <w:lvlText w:val="%4."/>
      <w:lvlJc w:val="left"/>
      <w:pPr>
        <w:tabs>
          <w:tab w:val="num" w:pos="3060"/>
        </w:tabs>
        <w:ind w:left="3060" w:hanging="360"/>
      </w:pPr>
    </w:lvl>
    <w:lvl w:ilvl="4" w:tplc="04230019" w:tentative="1">
      <w:start w:val="1"/>
      <w:numFmt w:val="lowerLetter"/>
      <w:lvlText w:val="%5."/>
      <w:lvlJc w:val="left"/>
      <w:pPr>
        <w:tabs>
          <w:tab w:val="num" w:pos="3780"/>
        </w:tabs>
        <w:ind w:left="3780" w:hanging="360"/>
      </w:pPr>
    </w:lvl>
    <w:lvl w:ilvl="5" w:tplc="0423001B" w:tentative="1">
      <w:start w:val="1"/>
      <w:numFmt w:val="lowerRoman"/>
      <w:lvlText w:val="%6."/>
      <w:lvlJc w:val="right"/>
      <w:pPr>
        <w:tabs>
          <w:tab w:val="num" w:pos="4500"/>
        </w:tabs>
        <w:ind w:left="4500" w:hanging="180"/>
      </w:pPr>
    </w:lvl>
    <w:lvl w:ilvl="6" w:tplc="0423000F" w:tentative="1">
      <w:start w:val="1"/>
      <w:numFmt w:val="decimal"/>
      <w:lvlText w:val="%7."/>
      <w:lvlJc w:val="left"/>
      <w:pPr>
        <w:tabs>
          <w:tab w:val="num" w:pos="5220"/>
        </w:tabs>
        <w:ind w:left="5220" w:hanging="360"/>
      </w:pPr>
    </w:lvl>
    <w:lvl w:ilvl="7" w:tplc="04230019" w:tentative="1">
      <w:start w:val="1"/>
      <w:numFmt w:val="lowerLetter"/>
      <w:lvlText w:val="%8."/>
      <w:lvlJc w:val="left"/>
      <w:pPr>
        <w:tabs>
          <w:tab w:val="num" w:pos="5940"/>
        </w:tabs>
        <w:ind w:left="5940" w:hanging="360"/>
      </w:pPr>
    </w:lvl>
    <w:lvl w:ilvl="8" w:tplc="0423001B" w:tentative="1">
      <w:start w:val="1"/>
      <w:numFmt w:val="lowerRoman"/>
      <w:lvlText w:val="%9."/>
      <w:lvlJc w:val="right"/>
      <w:pPr>
        <w:tabs>
          <w:tab w:val="num" w:pos="6660"/>
        </w:tabs>
        <w:ind w:left="6660" w:hanging="180"/>
      </w:pPr>
    </w:lvl>
  </w:abstractNum>
  <w:abstractNum w:abstractNumId="14">
    <w:nsid w:val="65D97DEE"/>
    <w:multiLevelType w:val="hybridMultilevel"/>
    <w:tmpl w:val="AAFAA32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nsid w:val="67545FB2"/>
    <w:multiLevelType w:val="hybridMultilevel"/>
    <w:tmpl w:val="0FE0744E"/>
    <w:lvl w:ilvl="0" w:tplc="4C24547C">
      <w:start w:val="1"/>
      <w:numFmt w:val="bullet"/>
      <w:lvlText w:val=""/>
      <w:lvlJc w:val="left"/>
      <w:pPr>
        <w:tabs>
          <w:tab w:val="num" w:pos="1827"/>
        </w:tabs>
        <w:ind w:left="1827" w:hanging="360"/>
      </w:pPr>
      <w:rPr>
        <w:rFonts w:ascii="Symbol" w:hAnsi="Symbol" w:hint="default"/>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16">
    <w:nsid w:val="67585EE6"/>
    <w:multiLevelType w:val="multilevel"/>
    <w:tmpl w:val="53A42F4A"/>
    <w:lvl w:ilvl="0">
      <w:start w:val="1"/>
      <w:numFmt w:val="decimal"/>
      <w:suff w:val="space"/>
      <w:lvlText w:val="%1."/>
      <w:lvlJc w:val="right"/>
      <w:pPr>
        <w:ind w:left="360" w:firstLine="0"/>
      </w:pPr>
      <w:rPr>
        <w:rFonts w:ascii="Arial" w:hAnsi="Arial" w:hint="default"/>
        <w:sz w:val="20"/>
        <w:szCs w:val="20"/>
      </w:rPr>
    </w:lvl>
    <w:lvl w:ilvl="1">
      <w:start w:val="1"/>
      <w:numFmt w:val="russianLower"/>
      <w:suff w:val="space"/>
      <w:lvlText w:val="%2."/>
      <w:lvlJc w:val="right"/>
      <w:pPr>
        <w:ind w:left="852" w:hanging="144"/>
      </w:pPr>
      <w:rPr>
        <w:rFonts w:hint="default"/>
        <w:sz w:val="20"/>
        <w:szCs w:val="20"/>
      </w:rPr>
    </w:lvl>
    <w:lvl w:ilvl="2">
      <w:start w:val="1"/>
      <w:numFmt w:val="decimal"/>
      <w:suff w:val="space"/>
      <w:lvlText w:val="2.%2.%3."/>
      <w:lvlJc w:val="right"/>
      <w:pPr>
        <w:ind w:left="2124" w:hanging="708"/>
      </w:pPr>
      <w:rPr>
        <w:rFonts w:ascii="Arial" w:hAnsi="Arial" w:hint="default"/>
        <w:sz w:val="20"/>
        <w:szCs w:val="20"/>
      </w:rPr>
    </w:lvl>
    <w:lvl w:ilvl="3">
      <w:start w:val="1"/>
      <w:numFmt w:val="decimal"/>
      <w:suff w:val="space"/>
      <w:lvlText w:val="%1.%2.%3.%4."/>
      <w:lvlJc w:val="right"/>
      <w:pPr>
        <w:ind w:left="2832" w:hanging="708"/>
      </w:pPr>
      <w:rPr>
        <w:rFonts w:ascii="Arial" w:hAnsi="Arial"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7">
    <w:nsid w:val="73CB1411"/>
    <w:multiLevelType w:val="multilevel"/>
    <w:tmpl w:val="66E864FE"/>
    <w:lvl w:ilvl="0">
      <w:start w:val="1"/>
      <w:numFmt w:val="decimal"/>
      <w:pStyle w:val="a0"/>
      <w:suff w:val="space"/>
      <w:lvlText w:val="%1."/>
      <w:lvlJc w:val="right"/>
      <w:pPr>
        <w:ind w:left="432" w:hanging="144"/>
      </w:pPr>
      <w:rPr>
        <w:rFonts w:ascii="Arial" w:hAnsi="Aria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77F119DC"/>
    <w:multiLevelType w:val="multilevel"/>
    <w:tmpl w:val="53A42F4A"/>
    <w:lvl w:ilvl="0">
      <w:start w:val="1"/>
      <w:numFmt w:val="decimal"/>
      <w:suff w:val="space"/>
      <w:lvlText w:val="%1."/>
      <w:lvlJc w:val="right"/>
      <w:pPr>
        <w:ind w:left="360" w:firstLine="0"/>
      </w:pPr>
      <w:rPr>
        <w:rFonts w:ascii="Arial" w:hAnsi="Arial" w:hint="default"/>
        <w:sz w:val="20"/>
        <w:szCs w:val="20"/>
      </w:rPr>
    </w:lvl>
    <w:lvl w:ilvl="1">
      <w:start w:val="1"/>
      <w:numFmt w:val="russianLower"/>
      <w:suff w:val="space"/>
      <w:lvlText w:val="%2."/>
      <w:lvlJc w:val="right"/>
      <w:pPr>
        <w:ind w:left="852" w:hanging="144"/>
      </w:pPr>
      <w:rPr>
        <w:rFonts w:hint="default"/>
        <w:sz w:val="20"/>
        <w:szCs w:val="20"/>
      </w:rPr>
    </w:lvl>
    <w:lvl w:ilvl="2">
      <w:start w:val="1"/>
      <w:numFmt w:val="decimal"/>
      <w:suff w:val="space"/>
      <w:lvlText w:val="2.%2.%3."/>
      <w:lvlJc w:val="right"/>
      <w:pPr>
        <w:ind w:left="2124" w:hanging="708"/>
      </w:pPr>
      <w:rPr>
        <w:rFonts w:ascii="Arial" w:hAnsi="Arial" w:hint="default"/>
        <w:sz w:val="20"/>
        <w:szCs w:val="20"/>
      </w:rPr>
    </w:lvl>
    <w:lvl w:ilvl="3">
      <w:start w:val="1"/>
      <w:numFmt w:val="decimal"/>
      <w:suff w:val="space"/>
      <w:lvlText w:val="%1.%2.%3.%4."/>
      <w:lvlJc w:val="right"/>
      <w:pPr>
        <w:ind w:left="2832" w:hanging="708"/>
      </w:pPr>
      <w:rPr>
        <w:rFonts w:ascii="Arial" w:hAnsi="Arial"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num w:numId="1">
    <w:abstractNumId w:val="2"/>
  </w:num>
  <w:num w:numId="2">
    <w:abstractNumId w:val="6"/>
  </w:num>
  <w:num w:numId="3">
    <w:abstractNumId w:val="12"/>
  </w:num>
  <w:num w:numId="4">
    <w:abstractNumId w:val="17"/>
  </w:num>
  <w:num w:numId="5">
    <w:abstractNumId w:val="3"/>
  </w:num>
  <w:num w:numId="6">
    <w:abstractNumId w:val="15"/>
  </w:num>
  <w:num w:numId="7">
    <w:abstractNumId w:val="13"/>
  </w:num>
  <w:num w:numId="8">
    <w:abstractNumId w:val="11"/>
  </w:num>
  <w:num w:numId="9">
    <w:abstractNumId w:val="16"/>
  </w:num>
  <w:num w:numId="10">
    <w:abstractNumId w:val="0"/>
  </w:num>
  <w:num w:numId="11">
    <w:abstractNumId w:val="9"/>
  </w:num>
  <w:num w:numId="12">
    <w:abstractNumId w:val="18"/>
  </w:num>
  <w:num w:numId="13">
    <w:abstractNumId w:val="5"/>
  </w:num>
  <w:num w:numId="14">
    <w:abstractNumId w:val="3"/>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3"/>
  </w:num>
  <w:num w:numId="28">
    <w:abstractNumId w:val="3"/>
  </w:num>
  <w:num w:numId="29">
    <w:abstractNumId w:val="10"/>
  </w:num>
  <w:num w:numId="30">
    <w:abstractNumId w:val="7"/>
  </w:num>
  <w:num w:numId="31">
    <w:abstractNumId w:val="8"/>
  </w:num>
  <w:num w:numId="32">
    <w:abstractNumId w:val="14"/>
  </w:num>
  <w:num w:numId="33">
    <w:abstractNumId w:val="3"/>
  </w:num>
  <w:num w:numId="34">
    <w:abstractNumId w:val="1"/>
  </w:num>
  <w:num w:numId="35">
    <w:abstractNumId w:val="4"/>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08"/>
  <w:hyphenationZone w:val="141"/>
  <w:noPunctuationKerning/>
  <w:characterSpacingControl w:val="doNotCompress"/>
  <w:footnotePr>
    <w:footnote w:id="-1"/>
    <w:footnote w:id="0"/>
  </w:footnotePr>
  <w:endnotePr>
    <w:endnote w:id="-1"/>
    <w:endnote w:id="0"/>
  </w:endnotePr>
  <w:compat/>
  <w:rsids>
    <w:rsidRoot w:val="00573E8B"/>
    <w:rsid w:val="00022F05"/>
    <w:rsid w:val="0003407A"/>
    <w:rsid w:val="00044C99"/>
    <w:rsid w:val="0005114A"/>
    <w:rsid w:val="00061A30"/>
    <w:rsid w:val="00070AAD"/>
    <w:rsid w:val="000A4FF7"/>
    <w:rsid w:val="000B376F"/>
    <w:rsid w:val="000D0B42"/>
    <w:rsid w:val="000E260F"/>
    <w:rsid w:val="00100458"/>
    <w:rsid w:val="00126E13"/>
    <w:rsid w:val="00132367"/>
    <w:rsid w:val="00140CF6"/>
    <w:rsid w:val="00141ABD"/>
    <w:rsid w:val="0014319A"/>
    <w:rsid w:val="00174857"/>
    <w:rsid w:val="001D2093"/>
    <w:rsid w:val="001D269A"/>
    <w:rsid w:val="002103E7"/>
    <w:rsid w:val="00252D10"/>
    <w:rsid w:val="002733A6"/>
    <w:rsid w:val="00294546"/>
    <w:rsid w:val="0029537C"/>
    <w:rsid w:val="002A051B"/>
    <w:rsid w:val="002B1E17"/>
    <w:rsid w:val="002B64C1"/>
    <w:rsid w:val="002C1E13"/>
    <w:rsid w:val="002C6E7B"/>
    <w:rsid w:val="002E260B"/>
    <w:rsid w:val="002E2B77"/>
    <w:rsid w:val="002F6C5B"/>
    <w:rsid w:val="00302DE4"/>
    <w:rsid w:val="003433F8"/>
    <w:rsid w:val="00346427"/>
    <w:rsid w:val="00392529"/>
    <w:rsid w:val="00393795"/>
    <w:rsid w:val="003A46C6"/>
    <w:rsid w:val="003C12B1"/>
    <w:rsid w:val="003E0159"/>
    <w:rsid w:val="003F50D3"/>
    <w:rsid w:val="00430732"/>
    <w:rsid w:val="004960A2"/>
    <w:rsid w:val="0049651B"/>
    <w:rsid w:val="004B7321"/>
    <w:rsid w:val="004F2D7F"/>
    <w:rsid w:val="00504B27"/>
    <w:rsid w:val="00573E8B"/>
    <w:rsid w:val="005956E2"/>
    <w:rsid w:val="0059630E"/>
    <w:rsid w:val="005965F6"/>
    <w:rsid w:val="005A2DEE"/>
    <w:rsid w:val="005C5B2B"/>
    <w:rsid w:val="00601DD4"/>
    <w:rsid w:val="00617AD5"/>
    <w:rsid w:val="006226D5"/>
    <w:rsid w:val="00627A4B"/>
    <w:rsid w:val="00633052"/>
    <w:rsid w:val="006531EB"/>
    <w:rsid w:val="006575F3"/>
    <w:rsid w:val="006641E2"/>
    <w:rsid w:val="00664BF6"/>
    <w:rsid w:val="00675A6D"/>
    <w:rsid w:val="00682629"/>
    <w:rsid w:val="00684693"/>
    <w:rsid w:val="00696B17"/>
    <w:rsid w:val="006A277C"/>
    <w:rsid w:val="006F55FB"/>
    <w:rsid w:val="007125F2"/>
    <w:rsid w:val="00740802"/>
    <w:rsid w:val="0076505E"/>
    <w:rsid w:val="00775C48"/>
    <w:rsid w:val="007D146A"/>
    <w:rsid w:val="007D4EDC"/>
    <w:rsid w:val="007D7FB8"/>
    <w:rsid w:val="00805AC6"/>
    <w:rsid w:val="008115C6"/>
    <w:rsid w:val="008120AB"/>
    <w:rsid w:val="00814F03"/>
    <w:rsid w:val="008150BC"/>
    <w:rsid w:val="00867A0B"/>
    <w:rsid w:val="008A123D"/>
    <w:rsid w:val="008A31B5"/>
    <w:rsid w:val="008A73B7"/>
    <w:rsid w:val="008E65FD"/>
    <w:rsid w:val="008E770B"/>
    <w:rsid w:val="00903052"/>
    <w:rsid w:val="0093643E"/>
    <w:rsid w:val="00945007"/>
    <w:rsid w:val="00953D8A"/>
    <w:rsid w:val="009632AD"/>
    <w:rsid w:val="00986386"/>
    <w:rsid w:val="00987554"/>
    <w:rsid w:val="009B0C2F"/>
    <w:rsid w:val="009C1D21"/>
    <w:rsid w:val="009D66D6"/>
    <w:rsid w:val="009D6CDC"/>
    <w:rsid w:val="00A01491"/>
    <w:rsid w:val="00A112CD"/>
    <w:rsid w:val="00A4479A"/>
    <w:rsid w:val="00AB0E1D"/>
    <w:rsid w:val="00AB7200"/>
    <w:rsid w:val="00AC3F45"/>
    <w:rsid w:val="00AD74FA"/>
    <w:rsid w:val="00AE671B"/>
    <w:rsid w:val="00AF11B5"/>
    <w:rsid w:val="00B54D55"/>
    <w:rsid w:val="00B62B13"/>
    <w:rsid w:val="00B64A18"/>
    <w:rsid w:val="00BB70E8"/>
    <w:rsid w:val="00BB7699"/>
    <w:rsid w:val="00BD10DA"/>
    <w:rsid w:val="00C0040A"/>
    <w:rsid w:val="00C03806"/>
    <w:rsid w:val="00C333B5"/>
    <w:rsid w:val="00C47157"/>
    <w:rsid w:val="00C71672"/>
    <w:rsid w:val="00C83136"/>
    <w:rsid w:val="00C92BF7"/>
    <w:rsid w:val="00CC4478"/>
    <w:rsid w:val="00CC44A1"/>
    <w:rsid w:val="00CC4AB6"/>
    <w:rsid w:val="00CE6017"/>
    <w:rsid w:val="00D02452"/>
    <w:rsid w:val="00D1597D"/>
    <w:rsid w:val="00D20DB6"/>
    <w:rsid w:val="00D3068C"/>
    <w:rsid w:val="00D405C1"/>
    <w:rsid w:val="00D55D78"/>
    <w:rsid w:val="00D813E2"/>
    <w:rsid w:val="00DA51AB"/>
    <w:rsid w:val="00DB2F0C"/>
    <w:rsid w:val="00DD3FA6"/>
    <w:rsid w:val="00DE113E"/>
    <w:rsid w:val="00E240F4"/>
    <w:rsid w:val="00E350BD"/>
    <w:rsid w:val="00E3671F"/>
    <w:rsid w:val="00E36D42"/>
    <w:rsid w:val="00E71961"/>
    <w:rsid w:val="00EA664C"/>
    <w:rsid w:val="00EC65DE"/>
    <w:rsid w:val="00EC6960"/>
    <w:rsid w:val="00ED2A23"/>
    <w:rsid w:val="00EF7121"/>
    <w:rsid w:val="00F17479"/>
    <w:rsid w:val="00F227F8"/>
    <w:rsid w:val="00F3066D"/>
    <w:rsid w:val="00F75911"/>
    <w:rsid w:val="00F80AB1"/>
    <w:rsid w:val="00FC5EC7"/>
    <w:rsid w:val="00FD23FC"/>
    <w:rsid w:val="00FE310F"/>
    <w:rsid w:val="00FE495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metricconverter"/>
  <w:smartTagType w:namespaceuri="urn:schemas-microsoft-com:office:smarttags" w:name="place"/>
  <w:smartTagType w:namespaceuri="urn:schemas-microsoft-com:office:smarttags" w:name="City"/>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903052"/>
    <w:rPr>
      <w:sz w:val="24"/>
      <w:szCs w:val="24"/>
      <w:lang w:val="ru-RU" w:eastAsia="be-BY"/>
    </w:rPr>
  </w:style>
  <w:style w:type="paragraph" w:styleId="1">
    <w:name w:val="heading 1"/>
    <w:basedOn w:val="a1"/>
    <w:next w:val="a1"/>
    <w:qFormat/>
    <w:rsid w:val="009D6CDC"/>
    <w:pPr>
      <w:keepNext/>
      <w:numPr>
        <w:numId w:val="1"/>
      </w:numPr>
      <w:spacing w:before="240" w:after="60"/>
      <w:outlineLvl w:val="0"/>
    </w:pPr>
    <w:rPr>
      <w:rFonts w:ascii="Arial" w:hAnsi="Arial" w:cs="Arial"/>
      <w:b/>
      <w:bCs/>
      <w:kern w:val="32"/>
      <w:sz w:val="32"/>
      <w:szCs w:val="32"/>
    </w:rPr>
  </w:style>
  <w:style w:type="paragraph" w:styleId="2">
    <w:name w:val="heading 2"/>
    <w:basedOn w:val="a1"/>
    <w:next w:val="a1"/>
    <w:qFormat/>
    <w:rsid w:val="006F55FB"/>
    <w:pPr>
      <w:keepNext/>
      <w:widowControl w:val="0"/>
      <w:numPr>
        <w:ilvl w:val="1"/>
        <w:numId w:val="5"/>
      </w:numPr>
      <w:autoSpaceDE w:val="0"/>
      <w:autoSpaceDN w:val="0"/>
      <w:adjustRightInd w:val="0"/>
      <w:spacing w:before="240" w:after="60"/>
      <w:outlineLvl w:val="1"/>
    </w:pPr>
    <w:rPr>
      <w:rFonts w:ascii="Arial" w:hAnsi="Arial" w:cs="Arial"/>
      <w:b/>
      <w:bCs/>
      <w:i/>
      <w:iCs/>
      <w:sz w:val="28"/>
      <w:szCs w:val="28"/>
    </w:rPr>
  </w:style>
  <w:style w:type="paragraph" w:styleId="3">
    <w:name w:val="heading 3"/>
    <w:basedOn w:val="a1"/>
    <w:next w:val="a1"/>
    <w:link w:val="31"/>
    <w:qFormat/>
    <w:rsid w:val="006F55FB"/>
    <w:pPr>
      <w:keepNext/>
      <w:widowControl w:val="0"/>
      <w:numPr>
        <w:ilvl w:val="2"/>
        <w:numId w:val="5"/>
      </w:numPr>
      <w:autoSpaceDE w:val="0"/>
      <w:autoSpaceDN w:val="0"/>
      <w:adjustRightInd w:val="0"/>
      <w:spacing w:before="240" w:after="60"/>
      <w:outlineLvl w:val="2"/>
    </w:pPr>
    <w:rPr>
      <w:rFonts w:ascii="Arial" w:hAnsi="Arial" w:cs="Arial"/>
      <w:b/>
      <w:bCs/>
      <w:sz w:val="26"/>
      <w:szCs w:val="26"/>
    </w:rPr>
  </w:style>
  <w:style w:type="paragraph" w:styleId="4">
    <w:name w:val="heading 4"/>
    <w:basedOn w:val="a1"/>
    <w:next w:val="a1"/>
    <w:qFormat/>
    <w:rsid w:val="006F55FB"/>
    <w:pPr>
      <w:keepNext/>
      <w:widowControl w:val="0"/>
      <w:numPr>
        <w:ilvl w:val="3"/>
        <w:numId w:val="5"/>
      </w:numPr>
      <w:autoSpaceDE w:val="0"/>
      <w:autoSpaceDN w:val="0"/>
      <w:adjustRightInd w:val="0"/>
      <w:spacing w:before="240" w:after="60"/>
      <w:outlineLvl w:val="3"/>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1">
    <w:name w:val="Вп1"/>
    <w:basedOn w:val="1"/>
    <w:link w:val="12"/>
    <w:rsid w:val="00061A30"/>
    <w:pPr>
      <w:keepNext w:val="0"/>
      <w:widowControl w:val="0"/>
    </w:pPr>
    <w:rPr>
      <w:sz w:val="24"/>
      <w:szCs w:val="24"/>
    </w:rPr>
  </w:style>
  <w:style w:type="paragraph" w:styleId="a5">
    <w:name w:val="Document Map"/>
    <w:basedOn w:val="a1"/>
    <w:semiHidden/>
    <w:rsid w:val="00C71672"/>
    <w:pPr>
      <w:shd w:val="clear" w:color="auto" w:fill="000080"/>
    </w:pPr>
    <w:rPr>
      <w:rFonts w:ascii="Tahoma" w:hAnsi="Tahoma" w:cs="Tahoma"/>
    </w:rPr>
  </w:style>
  <w:style w:type="paragraph" w:customStyle="1" w:styleId="Center">
    <w:name w:val="Center"/>
    <w:basedOn w:val="a1"/>
    <w:autoRedefine/>
    <w:rsid w:val="009C1D21"/>
    <w:pPr>
      <w:shd w:val="clear" w:color="auto" w:fill="FFFFFF"/>
      <w:autoSpaceDE w:val="0"/>
      <w:autoSpaceDN w:val="0"/>
      <w:adjustRightInd w:val="0"/>
      <w:jc w:val="center"/>
    </w:pPr>
    <w:rPr>
      <w:rFonts w:ascii="Arial" w:hAnsi="Arial" w:cs="Arial"/>
      <w:sz w:val="20"/>
      <w:szCs w:val="20"/>
    </w:rPr>
  </w:style>
  <w:style w:type="paragraph" w:customStyle="1" w:styleId="Main">
    <w:name w:val="Main"/>
    <w:basedOn w:val="a1"/>
    <w:rsid w:val="00D20DB6"/>
    <w:pPr>
      <w:shd w:val="clear" w:color="auto" w:fill="FFFFFF"/>
      <w:autoSpaceDE w:val="0"/>
      <w:autoSpaceDN w:val="0"/>
      <w:adjustRightInd w:val="0"/>
      <w:ind w:firstLine="540"/>
      <w:jc w:val="both"/>
    </w:pPr>
    <w:rPr>
      <w:rFonts w:ascii="Arial" w:hAnsi="Arial" w:cs="Arial"/>
      <w:sz w:val="20"/>
      <w:szCs w:val="20"/>
      <w:lang w:val="en-US"/>
    </w:rPr>
  </w:style>
  <w:style w:type="paragraph" w:styleId="a6">
    <w:name w:val="header"/>
    <w:basedOn w:val="a1"/>
    <w:rsid w:val="00DA51AB"/>
    <w:pPr>
      <w:tabs>
        <w:tab w:val="center" w:pos="4677"/>
        <w:tab w:val="right" w:pos="9355"/>
      </w:tabs>
    </w:pPr>
  </w:style>
  <w:style w:type="paragraph" w:styleId="a7">
    <w:name w:val="footer"/>
    <w:basedOn w:val="a1"/>
    <w:rsid w:val="00DA51AB"/>
    <w:pPr>
      <w:tabs>
        <w:tab w:val="center" w:pos="4677"/>
        <w:tab w:val="right" w:pos="9355"/>
      </w:tabs>
    </w:pPr>
  </w:style>
  <w:style w:type="paragraph" w:customStyle="1" w:styleId="Arial10pt">
    <w:name w:val="Стиль Arial 10 pt"/>
    <w:basedOn w:val="a1"/>
    <w:rsid w:val="00FE4954"/>
    <w:pPr>
      <w:shd w:val="clear" w:color="auto" w:fill="FFFFFF"/>
    </w:pPr>
    <w:rPr>
      <w:rFonts w:ascii="Arial" w:hAnsi="Arial"/>
      <w:sz w:val="20"/>
      <w:szCs w:val="20"/>
    </w:rPr>
  </w:style>
  <w:style w:type="paragraph" w:customStyle="1" w:styleId="Program">
    <w:name w:val="Program"/>
    <w:basedOn w:val="a1"/>
    <w:rsid w:val="00061A30"/>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customStyle="1" w:styleId="10">
    <w:name w:val="Перечень1"/>
    <w:basedOn w:val="a1"/>
    <w:rsid w:val="00BB7699"/>
    <w:pPr>
      <w:widowControl w:val="0"/>
      <w:numPr>
        <w:numId w:val="2"/>
      </w:numPr>
      <w:shd w:val="clear" w:color="auto" w:fill="FFFFFF"/>
      <w:autoSpaceDE w:val="0"/>
      <w:autoSpaceDN w:val="0"/>
      <w:adjustRightInd w:val="0"/>
      <w:ind w:left="180" w:firstLine="1"/>
    </w:pPr>
    <w:rPr>
      <w:rFonts w:ascii="Arial" w:hAnsi="Arial" w:cs="Arial"/>
      <w:b/>
      <w:color w:val="000000"/>
    </w:rPr>
  </w:style>
  <w:style w:type="paragraph" w:customStyle="1" w:styleId="20">
    <w:name w:val="Перечень2"/>
    <w:basedOn w:val="a1"/>
    <w:rsid w:val="00BB7699"/>
    <w:pPr>
      <w:widowControl w:val="0"/>
      <w:numPr>
        <w:ilvl w:val="1"/>
        <w:numId w:val="2"/>
      </w:numPr>
      <w:shd w:val="clear" w:color="auto" w:fill="FFFFFF"/>
      <w:autoSpaceDE w:val="0"/>
      <w:autoSpaceDN w:val="0"/>
      <w:adjustRightInd w:val="0"/>
      <w:ind w:left="360" w:hanging="360"/>
    </w:pPr>
    <w:rPr>
      <w:rFonts w:ascii="Arial" w:hAnsi="Arial" w:cs="Arial"/>
      <w:b/>
      <w:color w:val="000000"/>
      <w:sz w:val="20"/>
      <w:szCs w:val="20"/>
    </w:rPr>
  </w:style>
  <w:style w:type="paragraph" w:customStyle="1" w:styleId="30">
    <w:name w:val="Перечень3"/>
    <w:basedOn w:val="a1"/>
    <w:rsid w:val="00BB7699"/>
    <w:pPr>
      <w:widowControl w:val="0"/>
      <w:numPr>
        <w:ilvl w:val="2"/>
        <w:numId w:val="2"/>
      </w:numPr>
      <w:shd w:val="clear" w:color="auto" w:fill="FFFFFF"/>
      <w:autoSpaceDE w:val="0"/>
      <w:autoSpaceDN w:val="0"/>
      <w:adjustRightInd w:val="0"/>
      <w:ind w:left="720" w:hanging="540"/>
    </w:pPr>
    <w:rPr>
      <w:rFonts w:ascii="Arial" w:hAnsi="Arial" w:cs="Arial"/>
      <w:b/>
      <w:color w:val="000000"/>
      <w:sz w:val="20"/>
      <w:szCs w:val="20"/>
    </w:rPr>
  </w:style>
  <w:style w:type="paragraph" w:customStyle="1" w:styleId="40">
    <w:name w:val="Перечень4"/>
    <w:basedOn w:val="a1"/>
    <w:rsid w:val="002B1E17"/>
    <w:pPr>
      <w:widowControl w:val="0"/>
      <w:numPr>
        <w:ilvl w:val="3"/>
        <w:numId w:val="2"/>
      </w:numPr>
      <w:shd w:val="clear" w:color="auto" w:fill="FFFFFF"/>
      <w:autoSpaceDE w:val="0"/>
      <w:autoSpaceDN w:val="0"/>
      <w:adjustRightInd w:val="0"/>
      <w:ind w:left="1260" w:hanging="720"/>
    </w:pPr>
    <w:rPr>
      <w:rFonts w:ascii="Arial" w:hAnsi="Arial" w:cs="Arial"/>
      <w:b/>
      <w:sz w:val="20"/>
      <w:szCs w:val="20"/>
    </w:rPr>
  </w:style>
  <w:style w:type="paragraph" w:customStyle="1" w:styleId="21">
    <w:name w:val="Вп2"/>
    <w:basedOn w:val="2"/>
    <w:rsid w:val="008120AB"/>
    <w:pPr>
      <w:keepNext w:val="0"/>
    </w:pPr>
    <w:rPr>
      <w:i w:val="0"/>
      <w:sz w:val="20"/>
      <w:szCs w:val="20"/>
    </w:rPr>
  </w:style>
  <w:style w:type="paragraph" w:customStyle="1" w:styleId="32">
    <w:name w:val="Вп3"/>
    <w:basedOn w:val="3"/>
    <w:rsid w:val="008120AB"/>
    <w:pPr>
      <w:keepNext w:val="0"/>
      <w:ind w:left="720" w:firstLine="0"/>
    </w:pPr>
    <w:rPr>
      <w:sz w:val="20"/>
      <w:szCs w:val="20"/>
    </w:rPr>
  </w:style>
  <w:style w:type="paragraph" w:customStyle="1" w:styleId="41">
    <w:name w:val="Вп4"/>
    <w:basedOn w:val="4"/>
    <w:rsid w:val="008120AB"/>
    <w:pPr>
      <w:keepNext w:val="0"/>
    </w:pPr>
    <w:rPr>
      <w:rFonts w:ascii="Arial" w:hAnsi="Arial" w:cs="Arial"/>
      <w:sz w:val="20"/>
      <w:szCs w:val="20"/>
    </w:rPr>
  </w:style>
  <w:style w:type="paragraph" w:customStyle="1" w:styleId="a">
    <w:name w:val="СписПункт"/>
    <w:basedOn w:val="a1"/>
    <w:rsid w:val="00FE4954"/>
    <w:pPr>
      <w:numPr>
        <w:numId w:val="3"/>
      </w:numPr>
      <w:shd w:val="clear" w:color="auto" w:fill="FFFFFF"/>
      <w:tabs>
        <w:tab w:val="clear" w:pos="1827"/>
        <w:tab w:val="num" w:pos="360"/>
      </w:tabs>
      <w:autoSpaceDE w:val="0"/>
      <w:autoSpaceDN w:val="0"/>
      <w:adjustRightInd w:val="0"/>
      <w:ind w:left="360" w:hanging="180"/>
    </w:pPr>
    <w:rPr>
      <w:rFonts w:ascii="Arial" w:hAnsi="Arial" w:cs="Arial"/>
      <w:sz w:val="20"/>
      <w:szCs w:val="20"/>
    </w:rPr>
  </w:style>
  <w:style w:type="paragraph" w:customStyle="1" w:styleId="a0">
    <w:name w:val="СписЧисло"/>
    <w:basedOn w:val="a1"/>
    <w:rsid w:val="00FE4954"/>
    <w:pPr>
      <w:numPr>
        <w:numId w:val="4"/>
      </w:numPr>
      <w:shd w:val="clear" w:color="auto" w:fill="FFFFFF"/>
      <w:autoSpaceDE w:val="0"/>
      <w:autoSpaceDN w:val="0"/>
      <w:adjustRightInd w:val="0"/>
      <w:ind w:left="360" w:firstLine="0"/>
    </w:pPr>
    <w:rPr>
      <w:rFonts w:ascii="Arial" w:hAnsi="Arial" w:cs="Arial"/>
      <w:sz w:val="20"/>
      <w:szCs w:val="20"/>
    </w:rPr>
  </w:style>
  <w:style w:type="character" w:styleId="a8">
    <w:name w:val="Hyperlink"/>
    <w:basedOn w:val="a2"/>
    <w:uiPriority w:val="99"/>
    <w:unhideWhenUsed/>
    <w:rsid w:val="00044C99"/>
    <w:rPr>
      <w:color w:val="0000FF"/>
      <w:u w:val="single"/>
    </w:rPr>
  </w:style>
  <w:style w:type="paragraph" w:styleId="13">
    <w:name w:val="toc 1"/>
    <w:basedOn w:val="a1"/>
    <w:next w:val="a1"/>
    <w:autoRedefine/>
    <w:uiPriority w:val="39"/>
    <w:unhideWhenUsed/>
    <w:rsid w:val="00044C99"/>
    <w:rPr>
      <w:rFonts w:ascii="Arial" w:hAnsi="Arial"/>
      <w:b/>
    </w:rPr>
  </w:style>
  <w:style w:type="paragraph" w:styleId="22">
    <w:name w:val="toc 2"/>
    <w:basedOn w:val="a1"/>
    <w:next w:val="a1"/>
    <w:autoRedefine/>
    <w:uiPriority w:val="39"/>
    <w:unhideWhenUsed/>
    <w:rsid w:val="00044C99"/>
    <w:pPr>
      <w:ind w:left="240"/>
    </w:pPr>
    <w:rPr>
      <w:rFonts w:ascii="Arial" w:hAnsi="Arial"/>
      <w:b/>
      <w:sz w:val="20"/>
    </w:rPr>
  </w:style>
  <w:style w:type="paragraph" w:styleId="33">
    <w:name w:val="toc 3"/>
    <w:basedOn w:val="a1"/>
    <w:next w:val="a1"/>
    <w:autoRedefine/>
    <w:uiPriority w:val="39"/>
    <w:unhideWhenUsed/>
    <w:rsid w:val="00044C99"/>
    <w:pPr>
      <w:ind w:left="480"/>
    </w:pPr>
    <w:rPr>
      <w:rFonts w:ascii="Arial" w:hAnsi="Arial"/>
      <w:b/>
      <w:sz w:val="20"/>
    </w:rPr>
  </w:style>
  <w:style w:type="paragraph" w:styleId="42">
    <w:name w:val="toc 4"/>
    <w:basedOn w:val="a1"/>
    <w:next w:val="a1"/>
    <w:autoRedefine/>
    <w:uiPriority w:val="39"/>
    <w:unhideWhenUsed/>
    <w:rsid w:val="00044C99"/>
    <w:pPr>
      <w:ind w:left="720"/>
    </w:pPr>
    <w:rPr>
      <w:rFonts w:ascii="Arial" w:hAnsi="Arial"/>
      <w:b/>
      <w:sz w:val="20"/>
    </w:rPr>
  </w:style>
  <w:style w:type="paragraph" w:styleId="5">
    <w:name w:val="toc 5"/>
    <w:basedOn w:val="a1"/>
    <w:next w:val="a1"/>
    <w:autoRedefine/>
    <w:uiPriority w:val="39"/>
    <w:semiHidden/>
    <w:unhideWhenUsed/>
    <w:rsid w:val="00044C99"/>
    <w:pPr>
      <w:ind w:left="960"/>
    </w:pPr>
    <w:rPr>
      <w:rFonts w:ascii="Arial" w:hAnsi="Arial"/>
      <w:b/>
      <w:sz w:val="20"/>
    </w:rPr>
  </w:style>
  <w:style w:type="paragraph" w:styleId="a9">
    <w:name w:val="Title"/>
    <w:basedOn w:val="a1"/>
    <w:link w:val="aa"/>
    <w:qFormat/>
    <w:rsid w:val="002B64C1"/>
    <w:pPr>
      <w:jc w:val="center"/>
    </w:pPr>
    <w:rPr>
      <w:b/>
      <w:szCs w:val="20"/>
      <w:lang w:eastAsia="ru-RU"/>
    </w:rPr>
  </w:style>
  <w:style w:type="character" w:customStyle="1" w:styleId="aa">
    <w:name w:val="Название Знак"/>
    <w:basedOn w:val="a2"/>
    <w:link w:val="a9"/>
    <w:rsid w:val="002B64C1"/>
    <w:rPr>
      <w:b/>
      <w:sz w:val="24"/>
      <w:lang w:val="ru-RU" w:eastAsia="ru-RU"/>
    </w:rPr>
  </w:style>
  <w:style w:type="paragraph" w:styleId="ab">
    <w:name w:val="Block Text"/>
    <w:basedOn w:val="a1"/>
    <w:rsid w:val="002B64C1"/>
    <w:pPr>
      <w:spacing w:before="110" w:line="230" w:lineRule="exact"/>
      <w:ind w:left="82" w:right="768"/>
      <w:jc w:val="both"/>
    </w:pPr>
    <w:rPr>
      <w:rFonts w:ascii="Arial" w:hAnsi="Arial"/>
      <w:b/>
      <w:sz w:val="22"/>
      <w:szCs w:val="20"/>
      <w:lang w:eastAsia="ru-RU"/>
    </w:rPr>
  </w:style>
  <w:style w:type="paragraph" w:styleId="ac">
    <w:name w:val="Body Text Indent"/>
    <w:basedOn w:val="a1"/>
    <w:link w:val="ad"/>
    <w:rsid w:val="002B64C1"/>
    <w:pPr>
      <w:ind w:firstLine="709"/>
      <w:jc w:val="both"/>
    </w:pPr>
    <w:rPr>
      <w:rFonts w:ascii="Arial" w:hAnsi="Arial"/>
      <w:sz w:val="20"/>
      <w:szCs w:val="20"/>
      <w:lang w:eastAsia="ru-RU"/>
    </w:rPr>
  </w:style>
  <w:style w:type="character" w:customStyle="1" w:styleId="ad">
    <w:name w:val="Основной текст с отступом Знак"/>
    <w:basedOn w:val="a2"/>
    <w:link w:val="ac"/>
    <w:rsid w:val="002B64C1"/>
    <w:rPr>
      <w:rFonts w:ascii="Arial" w:hAnsi="Arial"/>
      <w:lang w:val="ru-RU" w:eastAsia="ru-RU"/>
    </w:rPr>
  </w:style>
  <w:style w:type="paragraph" w:styleId="23">
    <w:name w:val="Body Text Indent 2"/>
    <w:basedOn w:val="a1"/>
    <w:link w:val="24"/>
    <w:rsid w:val="002B64C1"/>
    <w:pPr>
      <w:spacing w:before="14" w:line="202" w:lineRule="exact"/>
      <w:ind w:right="-1" w:firstLine="720"/>
    </w:pPr>
    <w:rPr>
      <w:rFonts w:ascii="Arial" w:hAnsi="Arial"/>
      <w:sz w:val="20"/>
      <w:szCs w:val="20"/>
      <w:lang w:eastAsia="ru-RU"/>
    </w:rPr>
  </w:style>
  <w:style w:type="character" w:customStyle="1" w:styleId="24">
    <w:name w:val="Основной текст с отступом 2 Знак"/>
    <w:basedOn w:val="a2"/>
    <w:link w:val="23"/>
    <w:rsid w:val="002B64C1"/>
    <w:rPr>
      <w:rFonts w:ascii="Arial" w:hAnsi="Arial"/>
      <w:lang w:val="ru-RU" w:eastAsia="ru-RU"/>
    </w:rPr>
  </w:style>
  <w:style w:type="character" w:styleId="ae">
    <w:name w:val="page number"/>
    <w:basedOn w:val="a2"/>
    <w:rsid w:val="002B64C1"/>
  </w:style>
  <w:style w:type="paragraph" w:customStyle="1" w:styleId="1kjhg">
    <w:name w:val="Стиль1kjhg"/>
    <w:basedOn w:val="a1"/>
    <w:rsid w:val="002B64C1"/>
    <w:pPr>
      <w:ind w:firstLine="539"/>
      <w:jc w:val="both"/>
    </w:pPr>
    <w:rPr>
      <w:rFonts w:ascii="Arial" w:hAnsi="Arial"/>
      <w:sz w:val="20"/>
    </w:rPr>
  </w:style>
  <w:style w:type="character" w:customStyle="1" w:styleId="12">
    <w:name w:val="Вп1 Знак"/>
    <w:basedOn w:val="a2"/>
    <w:link w:val="11"/>
    <w:rsid w:val="002B64C1"/>
    <w:rPr>
      <w:rFonts w:ascii="Arial" w:hAnsi="Arial" w:cs="Arial"/>
      <w:b/>
      <w:bCs/>
      <w:kern w:val="32"/>
      <w:sz w:val="24"/>
      <w:szCs w:val="24"/>
      <w:lang w:val="ru-RU" w:eastAsia="be-BY"/>
    </w:rPr>
  </w:style>
  <w:style w:type="paragraph" w:styleId="af">
    <w:name w:val="Balloon Text"/>
    <w:basedOn w:val="a1"/>
    <w:link w:val="af0"/>
    <w:uiPriority w:val="99"/>
    <w:semiHidden/>
    <w:unhideWhenUsed/>
    <w:rsid w:val="00430732"/>
    <w:rPr>
      <w:rFonts w:ascii="Tahoma" w:hAnsi="Tahoma" w:cs="Tahoma"/>
      <w:sz w:val="16"/>
      <w:szCs w:val="16"/>
    </w:rPr>
  </w:style>
  <w:style w:type="character" w:customStyle="1" w:styleId="af0">
    <w:name w:val="Текст выноски Знак"/>
    <w:basedOn w:val="a2"/>
    <w:link w:val="af"/>
    <w:uiPriority w:val="99"/>
    <w:semiHidden/>
    <w:rsid w:val="00430732"/>
    <w:rPr>
      <w:rFonts w:ascii="Tahoma" w:hAnsi="Tahoma" w:cs="Tahoma"/>
      <w:sz w:val="16"/>
      <w:szCs w:val="16"/>
      <w:lang w:val="ru-RU" w:eastAsia="be-BY"/>
    </w:rPr>
  </w:style>
  <w:style w:type="character" w:customStyle="1" w:styleId="31">
    <w:name w:val="Заголовок 3 Знак"/>
    <w:basedOn w:val="a2"/>
    <w:link w:val="3"/>
    <w:rsid w:val="00430732"/>
    <w:rPr>
      <w:rFonts w:ascii="Arial" w:hAnsi="Arial" w:cs="Arial"/>
      <w:b/>
      <w:bCs/>
      <w:sz w:val="26"/>
      <w:szCs w:val="26"/>
      <w:lang w:val="ru-RU" w:eastAsia="be-BY"/>
    </w:rPr>
  </w:style>
  <w:style w:type="paragraph" w:styleId="af1">
    <w:name w:val="Normal (Web)"/>
    <w:basedOn w:val="a1"/>
    <w:uiPriority w:val="99"/>
    <w:semiHidden/>
    <w:unhideWhenUsed/>
    <w:rsid w:val="00C0040A"/>
    <w:pPr>
      <w:spacing w:before="100" w:beforeAutospacing="1" w:after="100" w:afterAutospacing="1"/>
    </w:pPr>
    <w:rPr>
      <w:lang w:val="en-US" w:eastAsia="en-US"/>
    </w:rPr>
  </w:style>
  <w:style w:type="character" w:styleId="af2">
    <w:name w:val="Strong"/>
    <w:basedOn w:val="a2"/>
    <w:uiPriority w:val="22"/>
    <w:qFormat/>
    <w:rsid w:val="00EA664C"/>
    <w:rPr>
      <w:b/>
      <w:bCs/>
    </w:rPr>
  </w:style>
  <w:style w:type="character" w:styleId="HTML">
    <w:name w:val="HTML Code"/>
    <w:basedOn w:val="a2"/>
    <w:uiPriority w:val="99"/>
    <w:semiHidden/>
    <w:unhideWhenUsed/>
    <w:rsid w:val="00EF7121"/>
    <w:rPr>
      <w:rFonts w:ascii="Courier New" w:eastAsia="Times New Roman" w:hAnsi="Courier New" w:cs="Courier New"/>
      <w:sz w:val="20"/>
      <w:szCs w:val="20"/>
    </w:rPr>
  </w:style>
  <w:style w:type="character" w:styleId="af3">
    <w:name w:val="Emphasis"/>
    <w:basedOn w:val="a2"/>
    <w:uiPriority w:val="20"/>
    <w:qFormat/>
    <w:rsid w:val="00CC4478"/>
    <w:rPr>
      <w:i/>
      <w:iCs/>
    </w:rPr>
  </w:style>
</w:styles>
</file>

<file path=word/webSettings.xml><?xml version="1.0" encoding="utf-8"?>
<w:webSettings xmlns:r="http://schemas.openxmlformats.org/officeDocument/2006/relationships" xmlns:w="http://schemas.openxmlformats.org/wordprocessingml/2006/main">
  <w:divs>
    <w:div w:id="91584739">
      <w:bodyDiv w:val="1"/>
      <w:marLeft w:val="0"/>
      <w:marRight w:val="0"/>
      <w:marTop w:val="0"/>
      <w:marBottom w:val="0"/>
      <w:divBdr>
        <w:top w:val="none" w:sz="0" w:space="0" w:color="auto"/>
        <w:left w:val="none" w:sz="0" w:space="0" w:color="auto"/>
        <w:bottom w:val="none" w:sz="0" w:space="0" w:color="auto"/>
        <w:right w:val="none" w:sz="0" w:space="0" w:color="auto"/>
      </w:divBdr>
    </w:div>
    <w:div w:id="374089332">
      <w:bodyDiv w:val="1"/>
      <w:marLeft w:val="0"/>
      <w:marRight w:val="0"/>
      <w:marTop w:val="0"/>
      <w:marBottom w:val="0"/>
      <w:divBdr>
        <w:top w:val="none" w:sz="0" w:space="0" w:color="auto"/>
        <w:left w:val="none" w:sz="0" w:space="0" w:color="auto"/>
        <w:bottom w:val="none" w:sz="0" w:space="0" w:color="auto"/>
        <w:right w:val="none" w:sz="0" w:space="0" w:color="auto"/>
      </w:divBdr>
    </w:div>
    <w:div w:id="791368747">
      <w:bodyDiv w:val="1"/>
      <w:marLeft w:val="0"/>
      <w:marRight w:val="0"/>
      <w:marTop w:val="0"/>
      <w:marBottom w:val="0"/>
      <w:divBdr>
        <w:top w:val="none" w:sz="0" w:space="0" w:color="auto"/>
        <w:left w:val="none" w:sz="0" w:space="0" w:color="auto"/>
        <w:bottom w:val="none" w:sz="0" w:space="0" w:color="auto"/>
        <w:right w:val="none" w:sz="0" w:space="0" w:color="auto"/>
      </w:divBdr>
    </w:div>
    <w:div w:id="848252793">
      <w:bodyDiv w:val="1"/>
      <w:marLeft w:val="0"/>
      <w:marRight w:val="0"/>
      <w:marTop w:val="0"/>
      <w:marBottom w:val="0"/>
      <w:divBdr>
        <w:top w:val="none" w:sz="0" w:space="0" w:color="auto"/>
        <w:left w:val="none" w:sz="0" w:space="0" w:color="auto"/>
        <w:bottom w:val="none" w:sz="0" w:space="0" w:color="auto"/>
        <w:right w:val="none" w:sz="0" w:space="0" w:color="auto"/>
      </w:divBdr>
    </w:div>
    <w:div w:id="857620707">
      <w:bodyDiv w:val="1"/>
      <w:marLeft w:val="0"/>
      <w:marRight w:val="0"/>
      <w:marTop w:val="0"/>
      <w:marBottom w:val="0"/>
      <w:divBdr>
        <w:top w:val="none" w:sz="0" w:space="0" w:color="auto"/>
        <w:left w:val="none" w:sz="0" w:space="0" w:color="auto"/>
        <w:bottom w:val="none" w:sz="0" w:space="0" w:color="auto"/>
        <w:right w:val="none" w:sz="0" w:space="0" w:color="auto"/>
      </w:divBdr>
    </w:div>
    <w:div w:id="874316147">
      <w:bodyDiv w:val="1"/>
      <w:marLeft w:val="0"/>
      <w:marRight w:val="0"/>
      <w:marTop w:val="0"/>
      <w:marBottom w:val="0"/>
      <w:divBdr>
        <w:top w:val="none" w:sz="0" w:space="0" w:color="auto"/>
        <w:left w:val="none" w:sz="0" w:space="0" w:color="auto"/>
        <w:bottom w:val="none" w:sz="0" w:space="0" w:color="auto"/>
        <w:right w:val="none" w:sz="0" w:space="0" w:color="auto"/>
      </w:divBdr>
    </w:div>
    <w:div w:id="1152720327">
      <w:bodyDiv w:val="1"/>
      <w:marLeft w:val="0"/>
      <w:marRight w:val="0"/>
      <w:marTop w:val="0"/>
      <w:marBottom w:val="0"/>
      <w:divBdr>
        <w:top w:val="none" w:sz="0" w:space="0" w:color="auto"/>
        <w:left w:val="none" w:sz="0" w:space="0" w:color="auto"/>
        <w:bottom w:val="none" w:sz="0" w:space="0" w:color="auto"/>
        <w:right w:val="none" w:sz="0" w:space="0" w:color="auto"/>
      </w:divBdr>
    </w:div>
    <w:div w:id="1158305515">
      <w:bodyDiv w:val="1"/>
      <w:marLeft w:val="0"/>
      <w:marRight w:val="0"/>
      <w:marTop w:val="0"/>
      <w:marBottom w:val="0"/>
      <w:divBdr>
        <w:top w:val="none" w:sz="0" w:space="0" w:color="auto"/>
        <w:left w:val="none" w:sz="0" w:space="0" w:color="auto"/>
        <w:bottom w:val="none" w:sz="0" w:space="0" w:color="auto"/>
        <w:right w:val="none" w:sz="0" w:space="0" w:color="auto"/>
      </w:divBdr>
    </w:div>
    <w:div w:id="1186024144">
      <w:bodyDiv w:val="1"/>
      <w:marLeft w:val="0"/>
      <w:marRight w:val="0"/>
      <w:marTop w:val="0"/>
      <w:marBottom w:val="0"/>
      <w:divBdr>
        <w:top w:val="none" w:sz="0" w:space="0" w:color="auto"/>
        <w:left w:val="none" w:sz="0" w:space="0" w:color="auto"/>
        <w:bottom w:val="none" w:sz="0" w:space="0" w:color="auto"/>
        <w:right w:val="none" w:sz="0" w:space="0" w:color="auto"/>
      </w:divBdr>
    </w:div>
    <w:div w:id="1261255527">
      <w:bodyDiv w:val="1"/>
      <w:marLeft w:val="0"/>
      <w:marRight w:val="0"/>
      <w:marTop w:val="0"/>
      <w:marBottom w:val="0"/>
      <w:divBdr>
        <w:top w:val="none" w:sz="0" w:space="0" w:color="auto"/>
        <w:left w:val="none" w:sz="0" w:space="0" w:color="auto"/>
        <w:bottom w:val="none" w:sz="0" w:space="0" w:color="auto"/>
        <w:right w:val="none" w:sz="0" w:space="0" w:color="auto"/>
      </w:divBdr>
    </w:div>
    <w:div w:id="1262839010">
      <w:bodyDiv w:val="1"/>
      <w:marLeft w:val="0"/>
      <w:marRight w:val="0"/>
      <w:marTop w:val="0"/>
      <w:marBottom w:val="0"/>
      <w:divBdr>
        <w:top w:val="none" w:sz="0" w:space="0" w:color="auto"/>
        <w:left w:val="none" w:sz="0" w:space="0" w:color="auto"/>
        <w:bottom w:val="none" w:sz="0" w:space="0" w:color="auto"/>
        <w:right w:val="none" w:sz="0" w:space="0" w:color="auto"/>
      </w:divBdr>
    </w:div>
    <w:div w:id="1277954832">
      <w:bodyDiv w:val="1"/>
      <w:marLeft w:val="0"/>
      <w:marRight w:val="0"/>
      <w:marTop w:val="0"/>
      <w:marBottom w:val="0"/>
      <w:divBdr>
        <w:top w:val="none" w:sz="0" w:space="0" w:color="auto"/>
        <w:left w:val="none" w:sz="0" w:space="0" w:color="auto"/>
        <w:bottom w:val="none" w:sz="0" w:space="0" w:color="auto"/>
        <w:right w:val="none" w:sz="0" w:space="0" w:color="auto"/>
      </w:divBdr>
    </w:div>
    <w:div w:id="1305164550">
      <w:bodyDiv w:val="1"/>
      <w:marLeft w:val="0"/>
      <w:marRight w:val="0"/>
      <w:marTop w:val="0"/>
      <w:marBottom w:val="0"/>
      <w:divBdr>
        <w:top w:val="none" w:sz="0" w:space="0" w:color="auto"/>
        <w:left w:val="none" w:sz="0" w:space="0" w:color="auto"/>
        <w:bottom w:val="none" w:sz="0" w:space="0" w:color="auto"/>
        <w:right w:val="none" w:sz="0" w:space="0" w:color="auto"/>
      </w:divBdr>
    </w:div>
    <w:div w:id="1409230996">
      <w:bodyDiv w:val="1"/>
      <w:marLeft w:val="0"/>
      <w:marRight w:val="0"/>
      <w:marTop w:val="0"/>
      <w:marBottom w:val="0"/>
      <w:divBdr>
        <w:top w:val="none" w:sz="0" w:space="0" w:color="auto"/>
        <w:left w:val="none" w:sz="0" w:space="0" w:color="auto"/>
        <w:bottom w:val="none" w:sz="0" w:space="0" w:color="auto"/>
        <w:right w:val="none" w:sz="0" w:space="0" w:color="auto"/>
      </w:divBdr>
    </w:div>
    <w:div w:id="1544711364">
      <w:bodyDiv w:val="1"/>
      <w:marLeft w:val="0"/>
      <w:marRight w:val="0"/>
      <w:marTop w:val="0"/>
      <w:marBottom w:val="0"/>
      <w:divBdr>
        <w:top w:val="none" w:sz="0" w:space="0" w:color="auto"/>
        <w:left w:val="none" w:sz="0" w:space="0" w:color="auto"/>
        <w:bottom w:val="none" w:sz="0" w:space="0" w:color="auto"/>
        <w:right w:val="none" w:sz="0" w:space="0" w:color="auto"/>
      </w:divBdr>
    </w:div>
    <w:div w:id="1577009350">
      <w:bodyDiv w:val="1"/>
      <w:marLeft w:val="0"/>
      <w:marRight w:val="0"/>
      <w:marTop w:val="0"/>
      <w:marBottom w:val="0"/>
      <w:divBdr>
        <w:top w:val="none" w:sz="0" w:space="0" w:color="auto"/>
        <w:left w:val="none" w:sz="0" w:space="0" w:color="auto"/>
        <w:bottom w:val="none" w:sz="0" w:space="0" w:color="auto"/>
        <w:right w:val="none" w:sz="0" w:space="0" w:color="auto"/>
      </w:divBdr>
    </w:div>
    <w:div w:id="1598364399">
      <w:bodyDiv w:val="1"/>
      <w:marLeft w:val="0"/>
      <w:marRight w:val="0"/>
      <w:marTop w:val="0"/>
      <w:marBottom w:val="0"/>
      <w:divBdr>
        <w:top w:val="none" w:sz="0" w:space="0" w:color="auto"/>
        <w:left w:val="none" w:sz="0" w:space="0" w:color="auto"/>
        <w:bottom w:val="none" w:sz="0" w:space="0" w:color="auto"/>
        <w:right w:val="none" w:sz="0" w:space="0" w:color="auto"/>
      </w:divBdr>
    </w:div>
    <w:div w:id="1719039670">
      <w:bodyDiv w:val="1"/>
      <w:marLeft w:val="0"/>
      <w:marRight w:val="0"/>
      <w:marTop w:val="0"/>
      <w:marBottom w:val="0"/>
      <w:divBdr>
        <w:top w:val="none" w:sz="0" w:space="0" w:color="auto"/>
        <w:left w:val="none" w:sz="0" w:space="0" w:color="auto"/>
        <w:bottom w:val="none" w:sz="0" w:space="0" w:color="auto"/>
        <w:right w:val="none" w:sz="0" w:space="0" w:color="auto"/>
      </w:divBdr>
      <w:divsChild>
        <w:div w:id="50621180">
          <w:blockQuote w:val="1"/>
          <w:marLeft w:val="0"/>
          <w:marRight w:val="0"/>
          <w:marTop w:val="0"/>
          <w:marBottom w:val="143"/>
          <w:divBdr>
            <w:top w:val="none" w:sz="0" w:space="7" w:color="auto"/>
            <w:left w:val="single" w:sz="12" w:space="7" w:color="FFEB8E"/>
            <w:bottom w:val="none" w:sz="0" w:space="7" w:color="auto"/>
            <w:right w:val="none" w:sz="0" w:space="7" w:color="auto"/>
          </w:divBdr>
        </w:div>
      </w:divsChild>
    </w:div>
    <w:div w:id="202265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google-styleguide.googlecode.com/svn/trunk/cppguide.html" TargetMode="Externa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wmf"/><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5.png"/></Relationships>
</file>

<file path=word/_rels/settings.xml.rels><?xml version="1.0" encoding="UTF-8" standalone="yes"?>
<Relationships xmlns="http://schemas.openxmlformats.org/package/2006/relationships"><Relationship Id="rId1" Type="http://schemas.openxmlformats.org/officeDocument/2006/relationships/attachedTemplate" Target="file:///D:\SUBJECTS\Lecture.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A5E8F-D2E2-48BC-A8C5-5A5215FE6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Lecture.dot</Template>
  <TotalTime>519</TotalTime>
  <Pages>1</Pages>
  <Words>18893</Words>
  <Characters>107692</Characters>
  <Application>Microsoft Office Word</Application>
  <DocSecurity>0</DocSecurity>
  <Lines>897</Lines>
  <Paragraphs>252</Paragraphs>
  <ScaleCrop>false</ScaleCrop>
  <HeadingPairs>
    <vt:vector size="2" baseType="variant">
      <vt:variant>
        <vt:lpstr>Название</vt:lpstr>
      </vt:variant>
      <vt:variant>
        <vt:i4>1</vt:i4>
      </vt:variant>
    </vt:vector>
  </HeadingPairs>
  <TitlesOfParts>
    <vt:vector size="1" baseType="lpstr">
      <vt:lpstr>1</vt:lpstr>
    </vt:vector>
  </TitlesOfParts>
  <Company>БГАТУ</Company>
  <LinksUpToDate>false</LinksUpToDate>
  <CharactersWithSpaces>126333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Windows User</dc:creator>
  <cp:lastModifiedBy>Windows User</cp:lastModifiedBy>
  <cp:revision>26</cp:revision>
  <dcterms:created xsi:type="dcterms:W3CDTF">2011-12-02T07:32:00Z</dcterms:created>
  <dcterms:modified xsi:type="dcterms:W3CDTF">2019-02-19T09:14:00Z</dcterms:modified>
</cp:coreProperties>
</file>